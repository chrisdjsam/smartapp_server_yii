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8F4" w:rsidRDefault="005F4BA2" w:rsidP="006218F4">
      <w:pPr>
        <w:pStyle w:val="Heading1"/>
      </w:pPr>
      <w:r>
        <w:t>Neato Web</w:t>
      </w:r>
      <w:r w:rsidR="00BD2748">
        <w:t xml:space="preserve"> S</w:t>
      </w:r>
      <w:r>
        <w:t>ervice Interaction</w:t>
      </w:r>
    </w:p>
    <w:p w:rsidR="00045845" w:rsidRDefault="00045845" w:rsidP="006218F4"/>
    <w:p w:rsidR="00045845" w:rsidRPr="006218F4" w:rsidRDefault="00270281" w:rsidP="006218F4">
      <w:r>
        <w:t>Raja Software</w:t>
      </w:r>
    </w:p>
    <w:p w:rsidR="003F0789" w:rsidRDefault="003F0789" w:rsidP="003F0789">
      <w:r>
        <w:t xml:space="preserve">Last updated: </w:t>
      </w:r>
      <w:r w:rsidR="00270281">
        <w:t>0</w:t>
      </w:r>
      <w:r w:rsidR="00093D00">
        <w:t>4/01</w:t>
      </w:r>
      <w:r w:rsidR="000E5FE7">
        <w:t>/2014</w:t>
      </w:r>
    </w:p>
    <w:p w:rsidR="003F0789" w:rsidRDefault="003F0789" w:rsidP="003F07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350"/>
        <w:gridCol w:w="6678"/>
      </w:tblGrid>
      <w:tr w:rsidR="003F0789" w:rsidRPr="0082076A" w:rsidTr="009C3495">
        <w:tc>
          <w:tcPr>
            <w:tcW w:w="1548" w:type="dxa"/>
          </w:tcPr>
          <w:p w:rsidR="003F0789" w:rsidRPr="0082076A" w:rsidRDefault="003F0789" w:rsidP="00CF19CF">
            <w:pPr>
              <w:jc w:val="center"/>
            </w:pPr>
            <w:r w:rsidRPr="0082076A">
              <w:t>Date</w:t>
            </w:r>
          </w:p>
        </w:tc>
        <w:tc>
          <w:tcPr>
            <w:tcW w:w="1350" w:type="dxa"/>
          </w:tcPr>
          <w:p w:rsidR="003F0789" w:rsidRPr="0082076A" w:rsidRDefault="003F0789" w:rsidP="00CF19CF">
            <w:pPr>
              <w:jc w:val="center"/>
            </w:pPr>
            <w:r w:rsidRPr="0082076A">
              <w:t>Version</w:t>
            </w:r>
          </w:p>
        </w:tc>
        <w:tc>
          <w:tcPr>
            <w:tcW w:w="6678" w:type="dxa"/>
          </w:tcPr>
          <w:p w:rsidR="003F0789" w:rsidRPr="0082076A" w:rsidRDefault="003F0789" w:rsidP="00CF19CF">
            <w:pPr>
              <w:jc w:val="center"/>
            </w:pPr>
            <w:r>
              <w:t>Author/</w:t>
            </w:r>
            <w:r w:rsidRPr="0082076A">
              <w:t>Comments</w:t>
            </w:r>
          </w:p>
        </w:tc>
      </w:tr>
      <w:tr w:rsidR="003F0789" w:rsidRPr="0082076A" w:rsidTr="009C3495">
        <w:tc>
          <w:tcPr>
            <w:tcW w:w="1548" w:type="dxa"/>
          </w:tcPr>
          <w:p w:rsidR="003F0789" w:rsidRPr="0082076A" w:rsidRDefault="00270281" w:rsidP="00CF19CF">
            <w:pPr>
              <w:jc w:val="center"/>
            </w:pPr>
            <w:r>
              <w:t>03/28</w:t>
            </w:r>
            <w:r w:rsidR="00F72DA2">
              <w:t>/2014</w:t>
            </w:r>
          </w:p>
        </w:tc>
        <w:tc>
          <w:tcPr>
            <w:tcW w:w="1350" w:type="dxa"/>
          </w:tcPr>
          <w:p w:rsidR="003F0789" w:rsidRPr="0082076A" w:rsidRDefault="003F0789" w:rsidP="00CF19CF">
            <w:pPr>
              <w:jc w:val="center"/>
            </w:pPr>
            <w:r>
              <w:t>0.1</w:t>
            </w:r>
          </w:p>
        </w:tc>
        <w:tc>
          <w:tcPr>
            <w:tcW w:w="6678" w:type="dxa"/>
          </w:tcPr>
          <w:p w:rsidR="003F0789" w:rsidRPr="0082076A" w:rsidRDefault="00093D00" w:rsidP="00093D00">
            <w:r>
              <w:t>Initial draft – focus on smartphone web service interaction</w:t>
            </w:r>
          </w:p>
        </w:tc>
      </w:tr>
      <w:tr w:rsidR="00074291" w:rsidRPr="0082076A" w:rsidTr="00074291">
        <w:tc>
          <w:tcPr>
            <w:tcW w:w="1548" w:type="dxa"/>
          </w:tcPr>
          <w:p w:rsidR="00074291" w:rsidRPr="0082076A" w:rsidRDefault="00D6179E" w:rsidP="00F86EE0">
            <w:pPr>
              <w:jc w:val="center"/>
            </w:pPr>
            <w:r>
              <w:t>04/01</w:t>
            </w:r>
            <w:r w:rsidR="00074291">
              <w:t>/2014</w:t>
            </w:r>
          </w:p>
        </w:tc>
        <w:tc>
          <w:tcPr>
            <w:tcW w:w="1350" w:type="dxa"/>
          </w:tcPr>
          <w:p w:rsidR="00074291" w:rsidRPr="0082076A" w:rsidRDefault="005F55F8" w:rsidP="00F86EE0">
            <w:pPr>
              <w:jc w:val="center"/>
            </w:pPr>
            <w:r>
              <w:t>0.</w:t>
            </w:r>
            <w:r w:rsidR="00D6179E">
              <w:t>2</w:t>
            </w:r>
          </w:p>
        </w:tc>
        <w:tc>
          <w:tcPr>
            <w:tcW w:w="6678" w:type="dxa"/>
          </w:tcPr>
          <w:p w:rsidR="00074291" w:rsidRPr="0082076A" w:rsidRDefault="005F55F8" w:rsidP="00093D00">
            <w:r>
              <w:t xml:space="preserve">Added </w:t>
            </w:r>
            <w:r w:rsidR="00093D00">
              <w:t>more details, discussed notifications</w:t>
            </w:r>
          </w:p>
        </w:tc>
      </w:tr>
    </w:tbl>
    <w:p w:rsidR="005637CA" w:rsidRDefault="00093D00" w:rsidP="00E91EE5">
      <w:pPr>
        <w:pStyle w:val="Heading1"/>
      </w:pPr>
      <w:r>
        <w:t>Overview</w:t>
      </w:r>
    </w:p>
    <w:p w:rsidR="00E91EE5" w:rsidRDefault="00E91EE5" w:rsidP="00E91EE5"/>
    <w:p w:rsidR="00463F51" w:rsidRDefault="00286AA9" w:rsidP="00E91EE5">
      <w:r>
        <w:t xml:space="preserve">This document is intended for the all the developers on the Neato project to get the overall </w:t>
      </w:r>
      <w:r w:rsidR="00270281">
        <w:t>perspective</w:t>
      </w:r>
      <w:r>
        <w:t xml:space="preserve"> of all the</w:t>
      </w:r>
      <w:r w:rsidR="00DD0A25">
        <w:t xml:space="preserve"> important</w:t>
      </w:r>
      <w:r>
        <w:t xml:space="preserve"> web</w:t>
      </w:r>
      <w:r w:rsidR="00BD2748">
        <w:t xml:space="preserve"> </w:t>
      </w:r>
      <w:r w:rsidR="00D32ECB">
        <w:t xml:space="preserve">service calls </w:t>
      </w:r>
      <w:r w:rsidR="003D3984">
        <w:t xml:space="preserve">made </w:t>
      </w:r>
      <w:r w:rsidR="00CA007E">
        <w:t>from SmartApps and User.</w:t>
      </w:r>
    </w:p>
    <w:p w:rsidR="00463F51" w:rsidRDefault="00093D00" w:rsidP="00463F51">
      <w:pPr>
        <w:pStyle w:val="Heading1"/>
      </w:pPr>
      <w:r>
        <w:t>Robot Profile Details</w:t>
      </w:r>
    </w:p>
    <w:p w:rsidR="00CB4D84" w:rsidRDefault="00CB4D84" w:rsidP="00E91EE5">
      <w:r>
        <w:t>Before we get starte</w:t>
      </w:r>
      <w:r w:rsidR="001D69A4">
        <w:t>d</w:t>
      </w:r>
      <w:r w:rsidR="00633EDF">
        <w:t xml:space="preserve"> on individual web</w:t>
      </w:r>
      <w:r w:rsidR="00733BDE">
        <w:t xml:space="preserve"> </w:t>
      </w:r>
      <w:r w:rsidR="00633EDF">
        <w:t>services</w:t>
      </w:r>
      <w:r>
        <w:t>, let us look into how data is communicated between multiple SmartApps (logged in with same user) and the</w:t>
      </w:r>
      <w:r w:rsidR="003B3D21">
        <w:t xml:space="preserve"> associated robot, and how the state of the robot is synchronized.</w:t>
      </w:r>
    </w:p>
    <w:p w:rsidR="00CB4D84" w:rsidRDefault="00CB4D84" w:rsidP="00E91EE5"/>
    <w:p w:rsidR="00531CA9" w:rsidRDefault="00531CA9" w:rsidP="00E91EE5">
      <w:r>
        <w:t>The web</w:t>
      </w:r>
      <w:r w:rsidR="00733BDE">
        <w:t xml:space="preserve"> </w:t>
      </w:r>
      <w:r>
        <w:t>services involved are:</w:t>
      </w:r>
    </w:p>
    <w:p w:rsidR="001F5BA8" w:rsidRDefault="00AA2938" w:rsidP="007F71B7">
      <w:hyperlink r:id="rId9" w:history="1">
        <w:r w:rsidR="00531CA9" w:rsidRPr="00653B7A">
          <w:rPr>
            <w:rStyle w:val="Hyperlink"/>
          </w:rPr>
          <w:t>http://neatostaging.rajatogo.com/api/rest/json?method=robot.set_profile_details3</w:t>
        </w:r>
      </w:hyperlink>
      <w:r w:rsidR="009A272A">
        <w:t xml:space="preserve"> and </w:t>
      </w:r>
      <w:hyperlink r:id="rId10" w:history="1">
        <w:r w:rsidR="001F5BA8" w:rsidRPr="00653B7A">
          <w:rPr>
            <w:rStyle w:val="Hyperlink"/>
          </w:rPr>
          <w:t>http://neatostaging.rajatogo.com/api/rest/json?method=robot.get_profile_details2</w:t>
        </w:r>
      </w:hyperlink>
    </w:p>
    <w:p w:rsidR="006E7B65" w:rsidRDefault="006E7B65" w:rsidP="0091537A"/>
    <w:p w:rsidR="00415BFC" w:rsidRDefault="00415BFC" w:rsidP="0091537A">
      <w:r>
        <w:t>The robot profile</w:t>
      </w:r>
      <w:r w:rsidR="00935819">
        <w:t>, on the server,</w:t>
      </w:r>
      <w:r>
        <w:t xml:space="preserve"> maintains a key-value pair along with a server timestamp </w:t>
      </w:r>
      <w:r w:rsidR="00E94DC4">
        <w:t>of</w:t>
      </w:r>
      <w:r>
        <w:t xml:space="preserve"> when the value associated with the key </w:t>
      </w:r>
      <w:r w:rsidR="001644F0">
        <w:t>was</w:t>
      </w:r>
      <w:r>
        <w:t xml:space="preserve"> changed.</w:t>
      </w:r>
    </w:p>
    <w:p w:rsidR="00E832A7" w:rsidRDefault="00E832A7" w:rsidP="0091537A"/>
    <w:p w:rsidR="00926244" w:rsidRDefault="00B2305F" w:rsidP="0091537A">
      <w:r>
        <w:t xml:space="preserve">The keys are </w:t>
      </w:r>
      <w:r w:rsidR="00591604">
        <w:t xml:space="preserve">defined </w:t>
      </w:r>
      <w:r>
        <w:t xml:space="preserve">for </w:t>
      </w:r>
      <w:r w:rsidR="00DD610A">
        <w:t>various</w:t>
      </w:r>
      <w:r w:rsidR="0006450A">
        <w:t xml:space="preserve"> </w:t>
      </w:r>
      <w:r w:rsidR="006E523F">
        <w:t>properties</w:t>
      </w:r>
      <w:r w:rsidR="0006450A">
        <w:t xml:space="preserve"> </w:t>
      </w:r>
      <w:r w:rsidR="009352E3">
        <w:t>which</w:t>
      </w:r>
      <w:r w:rsidR="0006450A">
        <w:t xml:space="preserve"> maintain a State of the robot as well as to have a command structure</w:t>
      </w:r>
      <w:r w:rsidR="00364A38">
        <w:t xml:space="preserve"> sent</w:t>
      </w:r>
      <w:r w:rsidR="0006450A">
        <w:t xml:space="preserve"> VIA</w:t>
      </w:r>
      <w:r w:rsidR="00CA26F0">
        <w:t xml:space="preserve"> server so that other SmartApps can </w:t>
      </w:r>
      <w:r w:rsidR="00BC5758">
        <w:t>be in sync.</w:t>
      </w:r>
    </w:p>
    <w:p w:rsidR="00314EFA" w:rsidRDefault="00314EFA" w:rsidP="0091537A"/>
    <w:p w:rsidR="00A118CF" w:rsidRDefault="00C74004" w:rsidP="0091537A">
      <w:r>
        <w:t>Whenever a SmartApp or a Robot updates a value for any key in the profile, a XMPP data changed notification is sent to all the online user-devices for the robot and the robot itself.</w:t>
      </w:r>
    </w:p>
    <w:p w:rsidR="00B838F5" w:rsidRDefault="00B838F5" w:rsidP="0091537A"/>
    <w:p w:rsidR="00B80C85" w:rsidRDefault="003546C4" w:rsidP="00B80C85">
      <w:r>
        <w:t xml:space="preserve">This notification is parsed and the receiver calls: </w:t>
      </w:r>
      <w:hyperlink r:id="rId11" w:history="1">
        <w:r w:rsidR="00B80C85" w:rsidRPr="00653B7A">
          <w:rPr>
            <w:rStyle w:val="Hyperlink"/>
          </w:rPr>
          <w:t>http://neatostaging.rajatogo.com/api/rest/json?method=robot.get_profile_details2</w:t>
        </w:r>
      </w:hyperlink>
      <w:r w:rsidR="00582436">
        <w:t xml:space="preserve"> to update itself.</w:t>
      </w:r>
    </w:p>
    <w:p w:rsidR="009D1ECE" w:rsidRDefault="009D1ECE" w:rsidP="00B80C85"/>
    <w:p w:rsidR="009D1ECE" w:rsidRDefault="00671D8B" w:rsidP="00B80C85">
      <w:r>
        <w:t>Every receiver maintains a “Key-Timestamp” pair in the local storage (SQLite, file)</w:t>
      </w:r>
      <w:r w:rsidR="00D31CFA">
        <w:t xml:space="preserve"> </w:t>
      </w:r>
      <w:r w:rsidR="00815724">
        <w:t xml:space="preserve">to know the version of the </w:t>
      </w:r>
      <w:r w:rsidR="00D30455">
        <w:t>state received.</w:t>
      </w:r>
      <w:r w:rsidR="0037482B">
        <w:t xml:space="preserve"> </w:t>
      </w:r>
      <w:r w:rsidR="00613908">
        <w:t>It does not store th</w:t>
      </w:r>
      <w:r w:rsidR="009E2D4B">
        <w:t>e value of the key in the local storage.</w:t>
      </w:r>
    </w:p>
    <w:p w:rsidR="009D1ECE" w:rsidRDefault="009D1ECE" w:rsidP="00B80C85"/>
    <w:p w:rsidR="00093D00" w:rsidRDefault="00093D00">
      <w:pPr>
        <w:spacing w:after="200"/>
      </w:pPr>
      <w:r>
        <w:br w:type="page"/>
      </w:r>
    </w:p>
    <w:p w:rsidR="009D1ECE" w:rsidRDefault="00093D00" w:rsidP="00B80C85">
      <w:r>
        <w:lastRenderedPageBreak/>
        <w:t>The f</w:t>
      </w:r>
      <w:r w:rsidR="004264CF">
        <w:t xml:space="preserve">ollowing diagram illustrates the mechanism through which a state is </w:t>
      </w:r>
      <w:r w:rsidR="00076068">
        <w:t>propagated</w:t>
      </w:r>
      <w:r w:rsidR="004264CF">
        <w:t xml:space="preserve"> between different systems</w:t>
      </w:r>
      <w:r w:rsidR="00020315">
        <w:t>:</w:t>
      </w:r>
    </w:p>
    <w:p w:rsidR="009D1ECE" w:rsidRDefault="009D1ECE" w:rsidP="00B80C85"/>
    <w:p w:rsidR="009D1ECE" w:rsidRDefault="009D1ECE" w:rsidP="00B80C85"/>
    <w:p w:rsidR="00360073" w:rsidRDefault="00360073" w:rsidP="00B80C85"/>
    <w:p w:rsidR="00360073" w:rsidRDefault="00EB613F" w:rsidP="00B80C8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F3BE4C" wp14:editId="3AD856A1">
                <wp:simplePos x="0" y="0"/>
                <wp:positionH relativeFrom="column">
                  <wp:posOffset>2371725</wp:posOffset>
                </wp:positionH>
                <wp:positionV relativeFrom="paragraph">
                  <wp:posOffset>52070</wp:posOffset>
                </wp:positionV>
                <wp:extent cx="1524000" cy="6381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ED7" w:rsidRDefault="00D22ED7" w:rsidP="00D22ED7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186.75pt;margin-top:4.1pt;width:120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" fillcolor="#4f81bd [3204]" strokecolor="#243f60 [1604]" strokeweight="2pt">
                <v:textbox>
                  <w:txbxContent>
                    <w:p w:rsidR="00D22ED7" w:rsidRDefault="00D22ED7" w:rsidP="00D22ED7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oval>
            </w:pict>
          </mc:Fallback>
        </mc:AlternateContent>
      </w:r>
    </w:p>
    <w:p w:rsidR="00C74004" w:rsidRDefault="00C74004" w:rsidP="0091537A"/>
    <w:p w:rsidR="00705382" w:rsidRDefault="00E76AC3" w:rsidP="00E91EE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80436B" wp14:editId="0BA72D0D">
                <wp:simplePos x="0" y="0"/>
                <wp:positionH relativeFrom="column">
                  <wp:posOffset>4191000</wp:posOffset>
                </wp:positionH>
                <wp:positionV relativeFrom="paragraph">
                  <wp:posOffset>83185</wp:posOffset>
                </wp:positionV>
                <wp:extent cx="1162050" cy="619125"/>
                <wp:effectExtent l="0" t="0" r="19050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333" w:rsidRDefault="00771333" w:rsidP="00771333">
                            <w:r>
                              <w:t>Step3.</w:t>
                            </w:r>
                          </w:p>
                          <w:p w:rsidR="00771333" w:rsidRDefault="00771333" w:rsidP="00771333">
                            <w:r>
                              <w:t>Get Robot Profile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30pt;margin-top:6.55pt;width:91.5pt;height:4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">
                <v:textbox>
                  <w:txbxContent>
                    <w:p w:rsidR="00771333" w:rsidRDefault="00771333" w:rsidP="00771333">
                      <w:r>
                        <w:t>Step3.</w:t>
                      </w:r>
                    </w:p>
                    <w:p w:rsidR="00771333" w:rsidRDefault="00771333" w:rsidP="00771333">
                      <w:r>
                        <w:t>Get Robot Profile Details</w:t>
                      </w:r>
                    </w:p>
                  </w:txbxContent>
                </v:textbox>
              </v:shape>
            </w:pict>
          </mc:Fallback>
        </mc:AlternateContent>
      </w:r>
      <w:r w:rsidR="00A82D2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7802A6" wp14:editId="420A5340">
                <wp:simplePos x="0" y="0"/>
                <wp:positionH relativeFrom="column">
                  <wp:posOffset>533400</wp:posOffset>
                </wp:positionH>
                <wp:positionV relativeFrom="paragraph">
                  <wp:posOffset>64135</wp:posOffset>
                </wp:positionV>
                <wp:extent cx="1104900" cy="6191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856" w:rsidRDefault="001A7856">
                            <w:r>
                              <w:t xml:space="preserve">Step1. </w:t>
                            </w:r>
                          </w:p>
                          <w:p w:rsidR="00A2072C" w:rsidRDefault="001A7856">
                            <w:r>
                              <w:t>Set Robot Profile Details Call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2pt;margin-top:5.05pt;width:87pt;height:4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">
                <v:textbox>
                  <w:txbxContent>
                    <w:p w:rsidR="001A7856" w:rsidRDefault="001A7856">
                      <w:r>
                        <w:t xml:space="preserve">Step1. </w:t>
                      </w:r>
                    </w:p>
                    <w:p w:rsidR="00A2072C" w:rsidRDefault="001A7856">
                      <w:r>
                        <w:t>Set Robot Profile Details Call</w:t>
                      </w:r>
                    </w:p>
                  </w:txbxContent>
                </v:textbox>
              </v:shape>
            </w:pict>
          </mc:Fallback>
        </mc:AlternateContent>
      </w:r>
    </w:p>
    <w:p w:rsidR="00705382" w:rsidRDefault="00166369" w:rsidP="00E91EE5">
      <w:r w:rsidRPr="00463F51">
        <w:rPr>
          <w:noProof/>
          <w:color w:val="F79646" w:themeColor="accent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2899E4" wp14:editId="2DA478ED">
                <wp:simplePos x="0" y="0"/>
                <wp:positionH relativeFrom="column">
                  <wp:posOffset>942975</wp:posOffset>
                </wp:positionH>
                <wp:positionV relativeFrom="paragraph">
                  <wp:posOffset>636</wp:posOffset>
                </wp:positionV>
                <wp:extent cx="1428750" cy="857249"/>
                <wp:effectExtent l="0" t="38100" r="57150" b="196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8572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74.25pt;margin-top:.05pt;width:112.5pt;height:67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705382" w:rsidRDefault="00771333" w:rsidP="00E91EE5">
      <w:r w:rsidRPr="00463F51">
        <w:rPr>
          <w:noProof/>
          <w:color w:val="F79646" w:themeColor="accent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BFDF50" wp14:editId="70E6B0EA">
                <wp:simplePos x="0" y="0"/>
                <wp:positionH relativeFrom="column">
                  <wp:posOffset>2733675</wp:posOffset>
                </wp:positionH>
                <wp:positionV relativeFrom="paragraph">
                  <wp:posOffset>71120</wp:posOffset>
                </wp:positionV>
                <wp:extent cx="28575" cy="1743075"/>
                <wp:effectExtent l="57150" t="38100" r="6667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1743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15.25pt;margin-top:5.6pt;width:2.25pt;height:137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1DEB54" wp14:editId="5FD9EC20">
                <wp:simplePos x="0" y="0"/>
                <wp:positionH relativeFrom="column">
                  <wp:posOffset>3686175</wp:posOffset>
                </wp:positionH>
                <wp:positionV relativeFrom="paragraph">
                  <wp:posOffset>13970</wp:posOffset>
                </wp:positionV>
                <wp:extent cx="933450" cy="676275"/>
                <wp:effectExtent l="38100" t="38100" r="19050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90.25pt;margin-top:1.1pt;width:73.5pt;height:53.2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 w:rsidR="00DE38B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447612" wp14:editId="4B726056">
                <wp:simplePos x="0" y="0"/>
                <wp:positionH relativeFrom="column">
                  <wp:posOffset>3181349</wp:posOffset>
                </wp:positionH>
                <wp:positionV relativeFrom="paragraph">
                  <wp:posOffset>118745</wp:posOffset>
                </wp:positionV>
                <wp:extent cx="1438275" cy="1028700"/>
                <wp:effectExtent l="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50.5pt;margin-top:9.35pt;width:113.25pt;height:8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DE38B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E6AE3D" wp14:editId="15B742B0">
                <wp:simplePos x="0" y="0"/>
                <wp:positionH relativeFrom="column">
                  <wp:posOffset>3105150</wp:posOffset>
                </wp:positionH>
                <wp:positionV relativeFrom="paragraph">
                  <wp:posOffset>118745</wp:posOffset>
                </wp:positionV>
                <wp:extent cx="28575" cy="1790700"/>
                <wp:effectExtent l="9525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790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44.5pt;margin-top:9.35pt;width:2.25pt;height:141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705382" w:rsidRDefault="00705382" w:rsidP="00E91EE5"/>
    <w:p w:rsidR="00705382" w:rsidRDefault="00DE38BF" w:rsidP="00E91EE5">
      <w:r>
        <w:tab/>
      </w:r>
      <w:r>
        <w:tab/>
      </w:r>
      <w:r>
        <w:tab/>
      </w:r>
    </w:p>
    <w:p w:rsidR="00705382" w:rsidRDefault="00705382" w:rsidP="00E91EE5"/>
    <w:p w:rsidR="00705382" w:rsidRDefault="00BE40AC" w:rsidP="00E91EE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861C66" wp14:editId="5DFC5350">
                <wp:simplePos x="0" y="0"/>
                <wp:positionH relativeFrom="column">
                  <wp:posOffset>3267075</wp:posOffset>
                </wp:positionH>
                <wp:positionV relativeFrom="paragraph">
                  <wp:posOffset>85090</wp:posOffset>
                </wp:positionV>
                <wp:extent cx="914400" cy="695325"/>
                <wp:effectExtent l="0" t="0" r="19050" b="285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0AC" w:rsidRDefault="00ED2DA6" w:rsidP="00BE40AC">
                            <w:r>
                              <w:t>Ste</w:t>
                            </w:r>
                            <w:r w:rsidR="00BE40AC">
                              <w:t>p2.</w:t>
                            </w:r>
                          </w:p>
                          <w:p w:rsidR="001A7856" w:rsidRDefault="001A7856" w:rsidP="00BE40AC">
                            <w:r>
                              <w:t>XMPP Notification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57.25pt;margin-top:6.7pt;width:1in;height:5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">
                <v:textbox>
                  <w:txbxContent>
                    <w:p w:rsidR="00BE40AC" w:rsidRDefault="00ED2DA6" w:rsidP="00BE40AC">
                      <w:r>
                        <w:t>Ste</w:t>
                      </w:r>
                      <w:r w:rsidR="00BE40AC">
                        <w:t>p2.</w:t>
                      </w:r>
                    </w:p>
                    <w:p w:rsidR="001A7856" w:rsidRDefault="001A7856" w:rsidP="00BE40AC">
                      <w:r>
                        <w:t>XMPP Notification</w:t>
                      </w:r>
                    </w:p>
                  </w:txbxContent>
                </v:textbox>
              </v:shape>
            </w:pict>
          </mc:Fallback>
        </mc:AlternateContent>
      </w:r>
      <w:r w:rsidR="00522A7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15113C" wp14:editId="2742F73A">
                <wp:simplePos x="0" y="0"/>
                <wp:positionH relativeFrom="column">
                  <wp:posOffset>4705350</wp:posOffset>
                </wp:positionH>
                <wp:positionV relativeFrom="paragraph">
                  <wp:posOffset>22225</wp:posOffset>
                </wp:positionV>
                <wp:extent cx="1200150" cy="7524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2A74" w:rsidRDefault="00522A74" w:rsidP="00522A74">
                            <w:pPr>
                              <w:jc w:val="center"/>
                            </w:pPr>
                            <w:r>
                              <w:t>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0" style="position:absolute;margin-left:370.5pt;margin-top:1.75pt;width:94.5pt;height:5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" fillcolor="#4f81bd [3204]" strokecolor="#243f60 [1604]" strokeweight="2pt">
                <v:textbox>
                  <w:txbxContent>
                    <w:p w:rsidR="00522A74" w:rsidRDefault="00522A74" w:rsidP="00522A74">
                      <w:pPr>
                        <w:jc w:val="center"/>
                      </w:pPr>
                      <w:r>
                        <w:t>Robot</w:t>
                      </w:r>
                    </w:p>
                  </w:txbxContent>
                </v:textbox>
              </v:rect>
            </w:pict>
          </mc:Fallback>
        </mc:AlternateContent>
      </w:r>
      <w:r w:rsidR="00D22E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132A09" wp14:editId="2D407D6D">
                <wp:simplePos x="0" y="0"/>
                <wp:positionH relativeFrom="column">
                  <wp:posOffset>-228600</wp:posOffset>
                </wp:positionH>
                <wp:positionV relativeFrom="paragraph">
                  <wp:posOffset>83820</wp:posOffset>
                </wp:positionV>
                <wp:extent cx="1171575" cy="695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42C" w:rsidRDefault="00B0042C" w:rsidP="00B0042C">
                            <w:pPr>
                              <w:jc w:val="center"/>
                            </w:pPr>
                            <w:r>
                              <w:t>SmartApp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1" style="position:absolute;margin-left:-18pt;margin-top:6.6pt;width:92.25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" fillcolor="#4f81bd [3204]" strokecolor="#243f60 [1604]" strokeweight="2pt">
                <v:textbox>
                  <w:txbxContent>
                    <w:p w:rsidR="00B0042C" w:rsidRDefault="00B0042C" w:rsidP="00B0042C">
                      <w:pPr>
                        <w:jc w:val="center"/>
                      </w:pPr>
                      <w:r>
                        <w:t>SmartApp</w:t>
                      </w:r>
                    </w:p>
                  </w:txbxContent>
                </v:textbox>
              </v:rect>
            </w:pict>
          </mc:Fallback>
        </mc:AlternateContent>
      </w:r>
    </w:p>
    <w:p w:rsidR="00705382" w:rsidRDefault="00705382" w:rsidP="00E91EE5"/>
    <w:p w:rsidR="00705382" w:rsidRDefault="00EB5717" w:rsidP="00E91EE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18967E" wp14:editId="305215B9">
                <wp:simplePos x="0" y="0"/>
                <wp:positionH relativeFrom="column">
                  <wp:posOffset>1514475</wp:posOffset>
                </wp:positionH>
                <wp:positionV relativeFrom="paragraph">
                  <wp:posOffset>25400</wp:posOffset>
                </wp:positionV>
                <wp:extent cx="1162050" cy="619125"/>
                <wp:effectExtent l="0" t="0" r="19050" b="285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717" w:rsidRDefault="00EB5717" w:rsidP="00EB5717">
                            <w:r>
                              <w:t>Step3.</w:t>
                            </w:r>
                          </w:p>
                          <w:p w:rsidR="00EB5717" w:rsidRDefault="00EB5717" w:rsidP="00EB5717">
                            <w:r>
                              <w:t>Get Robot Profile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19.25pt;margin-top:2pt;width:91.5pt;height:4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">
                <v:textbox>
                  <w:txbxContent>
                    <w:p w:rsidR="00EB5717" w:rsidRDefault="00EB5717" w:rsidP="00EB5717">
                      <w:r>
                        <w:t>Step3.</w:t>
                      </w:r>
                    </w:p>
                    <w:p w:rsidR="00EB5717" w:rsidRDefault="00EB5717" w:rsidP="00EB5717">
                      <w:r>
                        <w:t>Get Robot Profile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705382" w:rsidRDefault="00705382" w:rsidP="00E91EE5"/>
    <w:p w:rsidR="00705382" w:rsidRDefault="00705382" w:rsidP="00E91EE5"/>
    <w:p w:rsidR="00705382" w:rsidRDefault="00705382" w:rsidP="00E91EE5"/>
    <w:p w:rsidR="00705382" w:rsidRDefault="00705382" w:rsidP="00E91EE5"/>
    <w:p w:rsidR="00705382" w:rsidRDefault="00E76AC3" w:rsidP="00E91EE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182BA7" wp14:editId="324F9084">
                <wp:simplePos x="0" y="0"/>
                <wp:positionH relativeFrom="column">
                  <wp:posOffset>2286000</wp:posOffset>
                </wp:positionH>
                <wp:positionV relativeFrom="paragraph">
                  <wp:posOffset>70485</wp:posOffset>
                </wp:positionV>
                <wp:extent cx="1171575" cy="6953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AC3" w:rsidRDefault="00E76AC3" w:rsidP="00E76AC3">
                            <w:pPr>
                              <w:jc w:val="center"/>
                            </w:pPr>
                            <w:r>
                              <w:t>SmartApp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3" style="position:absolute;margin-left:180pt;margin-top:5.55pt;width:92.25pt;height:5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" fillcolor="#4f81bd [3204]" strokecolor="#243f60 [1604]" strokeweight="2pt">
                <v:textbox>
                  <w:txbxContent>
                    <w:p w:rsidR="00E76AC3" w:rsidRDefault="00E76AC3" w:rsidP="00E76AC3">
                      <w:pPr>
                        <w:jc w:val="center"/>
                      </w:pPr>
                      <w:r>
                        <w:t>SmartApp</w:t>
                      </w:r>
                    </w:p>
                  </w:txbxContent>
                </v:textbox>
              </v:rect>
            </w:pict>
          </mc:Fallback>
        </mc:AlternateContent>
      </w:r>
    </w:p>
    <w:p w:rsidR="00705382" w:rsidRDefault="00705382" w:rsidP="00E91EE5"/>
    <w:p w:rsidR="00705382" w:rsidRDefault="00705382" w:rsidP="00E91EE5"/>
    <w:p w:rsidR="00705382" w:rsidRDefault="00705382" w:rsidP="00E91EE5"/>
    <w:p w:rsidR="00705382" w:rsidRDefault="00705382" w:rsidP="00E91EE5"/>
    <w:p w:rsidR="00705382" w:rsidRDefault="00705382" w:rsidP="00E91EE5"/>
    <w:p w:rsidR="00A738E5" w:rsidRDefault="00A738E5" w:rsidP="00E91EE5"/>
    <w:p w:rsidR="00705382" w:rsidRDefault="00A738E5" w:rsidP="00E91EE5">
      <w:r>
        <w:t>Step</w:t>
      </w:r>
      <w:r w:rsidR="0029557A">
        <w:t xml:space="preserve"> </w:t>
      </w:r>
      <w:r>
        <w:t xml:space="preserve">1: </w:t>
      </w:r>
      <w:r w:rsidR="00192329">
        <w:t>The SmartApp user changes a robot profile key (name, robot command or schedule state</w:t>
      </w:r>
      <w:r w:rsidR="00023EED">
        <w:t xml:space="preserve"> </w:t>
      </w:r>
      <w:proofErr w:type="spellStart"/>
      <w:r w:rsidR="00023EED">
        <w:t>etc</w:t>
      </w:r>
      <w:proofErr w:type="spellEnd"/>
      <w:r w:rsidR="00192329">
        <w:t>)</w:t>
      </w:r>
    </w:p>
    <w:p w:rsidR="00A738E5" w:rsidRDefault="00A738E5" w:rsidP="00E91EE5"/>
    <w:p w:rsidR="0033085C" w:rsidRDefault="0033085C" w:rsidP="00E91EE5">
      <w:r>
        <w:t>Step</w:t>
      </w:r>
      <w:r w:rsidR="0029557A">
        <w:t xml:space="preserve"> </w:t>
      </w:r>
      <w:r>
        <w:t xml:space="preserve">2: Server sends a XMPP message to </w:t>
      </w:r>
      <w:r w:rsidR="00E622AF">
        <w:t>the online users for the robot as well as the robot.</w:t>
      </w:r>
    </w:p>
    <w:p w:rsidR="007406FD" w:rsidRDefault="007406FD" w:rsidP="00E91EE5"/>
    <w:p w:rsidR="004B0B49" w:rsidRDefault="004B0B49" w:rsidP="00E91EE5">
      <w:r>
        <w:t>Step 3: The details are retri</w:t>
      </w:r>
      <w:r w:rsidR="00872CF1">
        <w:t>e</w:t>
      </w:r>
      <w:r>
        <w:t>ved by the receiver and processed.</w:t>
      </w:r>
    </w:p>
    <w:p w:rsidR="00705382" w:rsidRDefault="00705382" w:rsidP="00E91EE5"/>
    <w:p w:rsidR="00CA4E19" w:rsidRDefault="00CE60EE" w:rsidP="00E91EE5">
      <w:r>
        <w:t xml:space="preserve">After retrieving the data from the server, </w:t>
      </w:r>
      <w:r w:rsidR="00504FA5">
        <w:t xml:space="preserve">the </w:t>
      </w:r>
      <w:r w:rsidR="005668DD">
        <w:t xml:space="preserve">timestamps for each key is compared with the timestamps of the keys in the local storage and </w:t>
      </w:r>
      <w:r w:rsidR="00E349CE">
        <w:t xml:space="preserve">the “changed” keys are notified to the </w:t>
      </w:r>
      <w:r w:rsidR="00897E01">
        <w:t>SmartApp user.</w:t>
      </w:r>
    </w:p>
    <w:p w:rsidR="00D601A2" w:rsidRDefault="00D601A2" w:rsidP="00E91EE5"/>
    <w:p w:rsidR="00D601A2" w:rsidRDefault="00093D00" w:rsidP="00E91EE5">
      <w:r>
        <w:t>Example:</w:t>
      </w:r>
    </w:p>
    <w:p w:rsidR="00705382" w:rsidRDefault="00705382" w:rsidP="00E91EE5"/>
    <w:p w:rsidR="00705382" w:rsidRDefault="009B363C" w:rsidP="00E91EE5">
      <w:r>
        <w:t xml:space="preserve">If SmartApp </w:t>
      </w:r>
      <w:proofErr w:type="spellStart"/>
      <w:r>
        <w:t>UserA</w:t>
      </w:r>
      <w:proofErr w:type="spellEnd"/>
      <w:r>
        <w:t xml:space="preserve"> </w:t>
      </w:r>
      <w:r w:rsidR="00380602">
        <w:t>is</w:t>
      </w:r>
      <w:r w:rsidR="008B0BB3">
        <w:t xml:space="preserve"> using a robot </w:t>
      </w:r>
      <w:proofErr w:type="spellStart"/>
      <w:r w:rsidR="008B0BB3">
        <w:t>RobotB</w:t>
      </w:r>
      <w:proofErr w:type="spellEnd"/>
      <w:r w:rsidR="00093D00">
        <w:t>:</w:t>
      </w:r>
    </w:p>
    <w:p w:rsidR="00B654D4" w:rsidRDefault="00B654D4" w:rsidP="00E91EE5"/>
    <w:p w:rsidR="00A943B9" w:rsidRDefault="00B654D4" w:rsidP="005133F5">
      <w:pPr>
        <w:pStyle w:val="ListParagraph"/>
        <w:numPr>
          <w:ilvl w:val="0"/>
          <w:numId w:val="21"/>
        </w:numPr>
      </w:pPr>
      <w:proofErr w:type="spellStart"/>
      <w:r>
        <w:t>UserA</w:t>
      </w:r>
      <w:proofErr w:type="spellEnd"/>
      <w:r>
        <w:t xml:space="preserve"> sends a Start Cleaning C</w:t>
      </w:r>
      <w:r w:rsidR="0049004B">
        <w:t>o</w:t>
      </w:r>
      <w:r>
        <w:t>mmand</w:t>
      </w:r>
      <w:r w:rsidR="00C319B1">
        <w:t>.</w:t>
      </w:r>
    </w:p>
    <w:p w:rsidR="001C0333" w:rsidRDefault="001613B3" w:rsidP="005133F5">
      <w:pPr>
        <w:pStyle w:val="ListParagraph"/>
        <w:numPr>
          <w:ilvl w:val="0"/>
          <w:numId w:val="21"/>
        </w:numPr>
      </w:pPr>
      <w:r>
        <w:t xml:space="preserve">Set Robot Profile Details will be called </w:t>
      </w:r>
      <w:r w:rsidR="00850C6D">
        <w:t>wit</w:t>
      </w:r>
      <w:r w:rsidR="00A3349F">
        <w:t>h</w:t>
      </w:r>
      <w:r w:rsidR="00850C6D">
        <w:t xml:space="preserve"> the appropriate key for start cleaning along with the cleaning parameters as the value for the key.</w:t>
      </w:r>
    </w:p>
    <w:p w:rsidR="001613B3" w:rsidRDefault="001C0333" w:rsidP="005133F5">
      <w:pPr>
        <w:pStyle w:val="ListParagraph"/>
        <w:numPr>
          <w:ilvl w:val="0"/>
          <w:numId w:val="21"/>
        </w:numPr>
      </w:pPr>
      <w:r>
        <w:t>The server will update the value as well as update the timestamp.</w:t>
      </w:r>
    </w:p>
    <w:p w:rsidR="009F0F30" w:rsidRDefault="009F0F30" w:rsidP="005133F5">
      <w:pPr>
        <w:pStyle w:val="ListParagraph"/>
        <w:numPr>
          <w:ilvl w:val="0"/>
          <w:numId w:val="21"/>
        </w:numPr>
      </w:pPr>
      <w:r>
        <w:t xml:space="preserve">The </w:t>
      </w:r>
      <w:proofErr w:type="spellStart"/>
      <w:r w:rsidR="00EB2EB0">
        <w:t>RobotB</w:t>
      </w:r>
      <w:proofErr w:type="spellEnd"/>
      <w:r w:rsidR="00EB2EB0">
        <w:t xml:space="preserve"> </w:t>
      </w:r>
      <w:r>
        <w:t>will receive a data changed notification</w:t>
      </w:r>
      <w:r w:rsidR="001D239A">
        <w:t>.</w:t>
      </w:r>
    </w:p>
    <w:p w:rsidR="005047C0" w:rsidRDefault="003139AB" w:rsidP="005133F5">
      <w:pPr>
        <w:pStyle w:val="ListParagraph"/>
        <w:numPr>
          <w:ilvl w:val="0"/>
          <w:numId w:val="21"/>
        </w:numPr>
      </w:pPr>
      <w:r>
        <w:t xml:space="preserve">The </w:t>
      </w:r>
      <w:proofErr w:type="spellStart"/>
      <w:r w:rsidR="00EB2EB0">
        <w:t>RobotB</w:t>
      </w:r>
      <w:proofErr w:type="spellEnd"/>
      <w:r w:rsidR="00EB2EB0">
        <w:t xml:space="preserve"> </w:t>
      </w:r>
      <w:r>
        <w:t xml:space="preserve">will retrieve the data from the server and compare the local timestamps with the </w:t>
      </w:r>
      <w:r w:rsidR="00B26E56">
        <w:t xml:space="preserve">server details and process the “Changed” </w:t>
      </w:r>
      <w:r w:rsidR="009C57EB">
        <w:t>key</w:t>
      </w:r>
      <w:r w:rsidR="00372939">
        <w:t>(s)</w:t>
      </w:r>
      <w:r w:rsidR="009C57EB">
        <w:t xml:space="preserve"> which in this case is</w:t>
      </w:r>
      <w:r w:rsidR="00B26E56">
        <w:t xml:space="preserve"> the Cleaning command.</w:t>
      </w:r>
    </w:p>
    <w:p w:rsidR="0004671C" w:rsidRDefault="00400A17" w:rsidP="005133F5">
      <w:pPr>
        <w:pStyle w:val="ListParagraph"/>
        <w:numPr>
          <w:ilvl w:val="0"/>
          <w:numId w:val="21"/>
        </w:numPr>
      </w:pPr>
      <w:r>
        <w:t xml:space="preserve">It will update the current state of the </w:t>
      </w:r>
      <w:proofErr w:type="spellStart"/>
      <w:r w:rsidR="00930D7E">
        <w:t>RobotB</w:t>
      </w:r>
      <w:proofErr w:type="spellEnd"/>
      <w:r w:rsidR="00930D7E">
        <w:t xml:space="preserve"> </w:t>
      </w:r>
      <w:r>
        <w:t>on the server</w:t>
      </w:r>
      <w:r w:rsidR="00E03F1F">
        <w:t xml:space="preserve"> which again is propagated to all</w:t>
      </w:r>
      <w:r w:rsidR="00AD00BA">
        <w:t xml:space="preserve"> online users</w:t>
      </w:r>
      <w:r w:rsidR="00A943A9">
        <w:t xml:space="preserve"> of the </w:t>
      </w:r>
      <w:proofErr w:type="spellStart"/>
      <w:r w:rsidR="00322A44">
        <w:t>RobotB</w:t>
      </w:r>
      <w:proofErr w:type="spellEnd"/>
      <w:r w:rsidR="00A943A9">
        <w:t>.</w:t>
      </w:r>
    </w:p>
    <w:p w:rsidR="00A943B9" w:rsidRDefault="00A943B9" w:rsidP="00E91EE5"/>
    <w:p w:rsidR="00162842" w:rsidRDefault="00DB6533" w:rsidP="00E91EE5">
      <w:r>
        <w:t xml:space="preserve">There are multiple </w:t>
      </w:r>
      <w:r w:rsidR="00F428E1">
        <w:t>keys which are set using this design:</w:t>
      </w:r>
    </w:p>
    <w:p w:rsidR="00F428E1" w:rsidRDefault="00FB73BC" w:rsidP="00F428E1">
      <w:pPr>
        <w:pStyle w:val="ListParagraph"/>
        <w:numPr>
          <w:ilvl w:val="0"/>
          <w:numId w:val="22"/>
        </w:numPr>
      </w:pPr>
      <w:r>
        <w:t>Schedule State of the robot</w:t>
      </w:r>
    </w:p>
    <w:p w:rsidR="00FB73BC" w:rsidRDefault="00297D4F" w:rsidP="00F428E1">
      <w:pPr>
        <w:pStyle w:val="ListParagraph"/>
        <w:numPr>
          <w:ilvl w:val="0"/>
          <w:numId w:val="22"/>
        </w:numPr>
      </w:pPr>
      <w:r>
        <w:t>Name</w:t>
      </w:r>
    </w:p>
    <w:p w:rsidR="00F363E1" w:rsidRDefault="00F363E1" w:rsidP="00F428E1">
      <w:pPr>
        <w:pStyle w:val="ListParagraph"/>
        <w:numPr>
          <w:ilvl w:val="0"/>
          <w:numId w:val="22"/>
        </w:numPr>
      </w:pPr>
      <w:r>
        <w:t>Cleaning Command</w:t>
      </w:r>
    </w:p>
    <w:p w:rsidR="00F363E1" w:rsidRDefault="00C01502" w:rsidP="00F428E1">
      <w:pPr>
        <w:pStyle w:val="ListParagraph"/>
        <w:numPr>
          <w:ilvl w:val="0"/>
          <w:numId w:val="22"/>
        </w:numPr>
      </w:pPr>
      <w:r>
        <w:t>Robot Current State</w:t>
      </w:r>
    </w:p>
    <w:p w:rsidR="00162842" w:rsidRDefault="0008128D" w:rsidP="00E91EE5">
      <w:pPr>
        <w:pStyle w:val="ListParagraph"/>
        <w:numPr>
          <w:ilvl w:val="0"/>
          <w:numId w:val="22"/>
        </w:numPr>
      </w:pPr>
      <w:r>
        <w:t>Intend To Drive</w:t>
      </w:r>
    </w:p>
    <w:p w:rsidR="007B61CE" w:rsidRDefault="002D0568" w:rsidP="00E91EE5">
      <w:pPr>
        <w:pStyle w:val="ListParagraph"/>
        <w:numPr>
          <w:ilvl w:val="0"/>
          <w:numId w:val="22"/>
        </w:numPr>
      </w:pPr>
      <w:r>
        <w:t>Online/Offline</w:t>
      </w:r>
      <w:r w:rsidR="003433C2">
        <w:t xml:space="preserve"> Status of the robot.</w:t>
      </w:r>
    </w:p>
    <w:p w:rsidR="003F38AD" w:rsidRDefault="003D15F3" w:rsidP="00E91EE5">
      <w:pPr>
        <w:pStyle w:val="ListParagraph"/>
        <w:numPr>
          <w:ilvl w:val="0"/>
          <w:numId w:val="22"/>
        </w:numPr>
      </w:pPr>
      <w:r>
        <w:t>Notifications and Errors sent by the robot.</w:t>
      </w:r>
    </w:p>
    <w:p w:rsidR="00162842" w:rsidRDefault="00162842" w:rsidP="00E91EE5"/>
    <w:p w:rsidR="00162842" w:rsidRDefault="00B2113F" w:rsidP="00E91EE5">
      <w:r>
        <w:t xml:space="preserve">Whenever any of </w:t>
      </w:r>
      <w:r w:rsidR="009B19A0">
        <w:t>the keys is changed, it will fire a notification to the online systems so that the change will be propagated.</w:t>
      </w:r>
    </w:p>
    <w:p w:rsidR="00826243" w:rsidRDefault="00826243" w:rsidP="00E91EE5"/>
    <w:p w:rsidR="00162842" w:rsidRDefault="00AC6B13" w:rsidP="00E91EE5">
      <w:r>
        <w:t xml:space="preserve">If a SmartApp comes </w:t>
      </w:r>
      <w:r w:rsidR="006F25A3">
        <w:t>o</w:t>
      </w:r>
      <w:r w:rsidR="00400148">
        <w:t>nline after some ti</w:t>
      </w:r>
      <w:r w:rsidR="00E1238E">
        <w:t xml:space="preserve">me, it can know the </w:t>
      </w:r>
      <w:r w:rsidR="001E3A05">
        <w:t>last stat</w:t>
      </w:r>
      <w:r w:rsidR="00482AC4">
        <w:t>e</w:t>
      </w:r>
      <w:r w:rsidR="001E3A05">
        <w:t xml:space="preserve"> </w:t>
      </w:r>
      <w:r w:rsidR="00482AC4">
        <w:t xml:space="preserve">updated </w:t>
      </w:r>
      <w:r w:rsidR="00E1238E">
        <w:t>o</w:t>
      </w:r>
      <w:r w:rsidR="00026C27">
        <w:t>f the robot, the name</w:t>
      </w:r>
      <w:r w:rsidR="00390955">
        <w:t xml:space="preserve"> (if changed)</w:t>
      </w:r>
      <w:r w:rsidR="00026C27">
        <w:t xml:space="preserve">, schedule changes as well as the schedule state of the robot; even </w:t>
      </w:r>
      <w:r w:rsidR="00EA640E">
        <w:t>if</w:t>
      </w:r>
      <w:r w:rsidR="00026C27">
        <w:t xml:space="preserve"> the robot is offline at that </w:t>
      </w:r>
      <w:r w:rsidR="00D26E15">
        <w:t>point</w:t>
      </w:r>
      <w:r w:rsidR="00026C27">
        <w:t>.</w:t>
      </w:r>
      <w:r w:rsidR="004415C6">
        <w:t xml:space="preserve"> </w:t>
      </w:r>
    </w:p>
    <w:p w:rsidR="009449AF" w:rsidRDefault="009449AF" w:rsidP="00E91EE5"/>
    <w:p w:rsidR="009449AF" w:rsidRDefault="009449AF" w:rsidP="00E91EE5"/>
    <w:p w:rsidR="006B0FFB" w:rsidRDefault="00093D00" w:rsidP="00093D00">
      <w:pPr>
        <w:pStyle w:val="Heading1"/>
      </w:pPr>
      <w:r>
        <w:t>SmartApp – Web Service Interaction</w:t>
      </w:r>
    </w:p>
    <w:p w:rsidR="00CC23E9" w:rsidRDefault="00F95B2F" w:rsidP="00FE31B2">
      <w:pPr>
        <w:pStyle w:val="Heading1"/>
      </w:pPr>
      <w:r>
        <w:t xml:space="preserve">User </w:t>
      </w:r>
      <w:r w:rsidR="00587504">
        <w:t xml:space="preserve">Related </w:t>
      </w:r>
      <w:r>
        <w:t>Web</w:t>
      </w:r>
      <w:r w:rsidR="002D7459">
        <w:t xml:space="preserve"> S</w:t>
      </w:r>
      <w:r>
        <w:t>ervices</w:t>
      </w:r>
    </w:p>
    <w:p w:rsidR="00307B40" w:rsidRDefault="00307B40" w:rsidP="0007426B">
      <w:r>
        <w:t>This part will describe in detail about what happens if a particular phone</w:t>
      </w:r>
      <w:r w:rsidR="00F52973">
        <w:t>-</w:t>
      </w:r>
      <w:r>
        <w:t xml:space="preserve">gap plugin API is called and what all </w:t>
      </w:r>
      <w:r w:rsidR="00C96E25">
        <w:t>web</w:t>
      </w:r>
      <w:r w:rsidR="004C4441">
        <w:t xml:space="preserve"> </w:t>
      </w:r>
      <w:r w:rsidR="00C96E25">
        <w:t>services are called in the background</w:t>
      </w:r>
      <w:r>
        <w:t>:</w:t>
      </w:r>
    </w:p>
    <w:p w:rsidR="00307B40" w:rsidRDefault="00307B40" w:rsidP="0007426B"/>
    <w:p w:rsidR="00307B40" w:rsidRPr="00FF552D" w:rsidRDefault="002B3807" w:rsidP="009250CC">
      <w:pPr>
        <w:pStyle w:val="Heading2"/>
      </w:pPr>
      <w:r>
        <w:t>Create User</w:t>
      </w:r>
    </w:p>
    <w:p w:rsidR="00161C41" w:rsidRDefault="00663DFF" w:rsidP="00663DFF">
      <w:pPr>
        <w:tabs>
          <w:tab w:val="left" w:pos="1095"/>
        </w:tabs>
      </w:pPr>
      <w:r>
        <w:tab/>
      </w:r>
    </w:p>
    <w:p w:rsidR="007C6D68" w:rsidRDefault="00AA6EAD" w:rsidP="0007426B">
      <w:proofErr w:type="spellStart"/>
      <w:r w:rsidRPr="00663DFF">
        <w:rPr>
          <w:b/>
        </w:rPr>
        <w:t>Phonegap</w:t>
      </w:r>
      <w:proofErr w:type="spellEnd"/>
      <w:r w:rsidRPr="00663DFF">
        <w:rPr>
          <w:b/>
        </w:rPr>
        <w:t xml:space="preserve"> Plugin</w:t>
      </w:r>
      <w:r w:rsidR="00877D2B" w:rsidRPr="00663DFF">
        <w:rPr>
          <w:b/>
        </w:rPr>
        <w:t xml:space="preserve"> API</w:t>
      </w:r>
      <w:r>
        <w:t xml:space="preserve">: </w:t>
      </w:r>
      <w:r w:rsidR="00877D2B" w:rsidRPr="00877D2B">
        <w:t>UserMgr.prototype.createUser3</w:t>
      </w:r>
    </w:p>
    <w:p w:rsidR="00BA6735" w:rsidRDefault="00BA6735" w:rsidP="0007426B">
      <w:r w:rsidRPr="00396B5E">
        <w:rPr>
          <w:b/>
        </w:rPr>
        <w:t>Plugin</w:t>
      </w:r>
      <w:r>
        <w:t>:</w:t>
      </w:r>
    </w:p>
    <w:p w:rsidR="006C20DE" w:rsidRDefault="0028038C" w:rsidP="00BD5DCB">
      <w:pPr>
        <w:pStyle w:val="ListParagraph"/>
        <w:numPr>
          <w:ilvl w:val="0"/>
          <w:numId w:val="6"/>
        </w:numPr>
      </w:pPr>
      <w:r>
        <w:t>Web</w:t>
      </w:r>
      <w:r w:rsidR="004C4441">
        <w:t xml:space="preserve"> </w:t>
      </w:r>
      <w:r>
        <w:t xml:space="preserve">service: </w:t>
      </w:r>
      <w:hyperlink r:id="rId12" w:history="1">
        <w:r w:rsidR="006C20DE" w:rsidRPr="00653B7A">
          <w:rPr>
            <w:rStyle w:val="Hyperlink"/>
          </w:rPr>
          <w:t>http://neatostaging.rajatogo.com/api/rest/json?method=user.create3</w:t>
        </w:r>
      </w:hyperlink>
    </w:p>
    <w:p w:rsidR="00AC6247" w:rsidRDefault="00EC212A" w:rsidP="006340AD">
      <w:pPr>
        <w:ind w:left="360" w:firstLine="360"/>
      </w:pPr>
      <w:r>
        <w:t>This web</w:t>
      </w:r>
      <w:r w:rsidR="004C4441">
        <w:t xml:space="preserve"> </w:t>
      </w:r>
      <w:r>
        <w:t>service creates the user on the server along with other necessary details.</w:t>
      </w:r>
      <w:r w:rsidR="00D44D98">
        <w:t xml:space="preserve"> The </w:t>
      </w:r>
    </w:p>
    <w:p w:rsidR="00D7169F" w:rsidRDefault="004C4441" w:rsidP="006340AD">
      <w:pPr>
        <w:ind w:left="360" w:firstLine="360"/>
      </w:pPr>
      <w:r>
        <w:t>W</w:t>
      </w:r>
      <w:r w:rsidR="00D44D98">
        <w:t>eb</w:t>
      </w:r>
      <w:r>
        <w:t xml:space="preserve"> </w:t>
      </w:r>
      <w:r w:rsidR="00D44D98">
        <w:t xml:space="preserve">service will also return </w:t>
      </w:r>
      <w:proofErr w:type="gramStart"/>
      <w:r w:rsidR="00D44D98">
        <w:t>a</w:t>
      </w:r>
      <w:proofErr w:type="gramEnd"/>
      <w:r w:rsidR="00D44D98">
        <w:t xml:space="preserve"> authentication token for use.</w:t>
      </w:r>
    </w:p>
    <w:p w:rsidR="00363FCF" w:rsidRDefault="00E536A8" w:rsidP="0028038C">
      <w:pPr>
        <w:pStyle w:val="ListParagraph"/>
        <w:numPr>
          <w:ilvl w:val="0"/>
          <w:numId w:val="6"/>
        </w:numPr>
      </w:pPr>
      <w:r>
        <w:t xml:space="preserve">After </w:t>
      </w:r>
      <w:r w:rsidR="00655D37">
        <w:t>a</w:t>
      </w:r>
      <w:r>
        <w:t xml:space="preserve"> </w:t>
      </w:r>
      <w:r w:rsidR="005222B8">
        <w:t>w</w:t>
      </w:r>
      <w:r w:rsidR="002D1BDF">
        <w:t>eb</w:t>
      </w:r>
      <w:r w:rsidR="004C4441">
        <w:t xml:space="preserve"> </w:t>
      </w:r>
      <w:r w:rsidR="002D1BDF">
        <w:t xml:space="preserve">service </w:t>
      </w:r>
      <w:r w:rsidR="00730B66">
        <w:t>success:</w:t>
      </w:r>
      <w:r>
        <w:t xml:space="preserve"> </w:t>
      </w:r>
    </w:p>
    <w:p w:rsidR="002D43EF" w:rsidRDefault="00AA2938" w:rsidP="00265AE7">
      <w:pPr>
        <w:pStyle w:val="ListParagraph"/>
      </w:pPr>
      <w:hyperlink r:id="rId13" w:history="1">
        <w:r w:rsidR="002D43EF" w:rsidRPr="00653B7A">
          <w:rPr>
            <w:rStyle w:val="Hyperlink"/>
          </w:rPr>
          <w:t>http://neatostaging.rajatogo.com/api/rest/json?method=user.get_user_account_details</w:t>
        </w:r>
      </w:hyperlink>
    </w:p>
    <w:p w:rsidR="00265AE7" w:rsidRDefault="00265AE7" w:rsidP="00265AE7">
      <w:pPr>
        <w:pStyle w:val="ListParagraph"/>
      </w:pPr>
      <w:proofErr w:type="gramStart"/>
      <w:r>
        <w:t>is</w:t>
      </w:r>
      <w:proofErr w:type="gramEnd"/>
      <w:r>
        <w:t xml:space="preserve"> called to retrieve all the user details</w:t>
      </w:r>
    </w:p>
    <w:p w:rsidR="007520EE" w:rsidRDefault="00AA2938" w:rsidP="007520EE">
      <w:pPr>
        <w:pStyle w:val="ListParagraph"/>
      </w:pPr>
      <w:hyperlink r:id="rId14" w:history="1">
        <w:r w:rsidR="007520EE" w:rsidRPr="00653B7A">
          <w:rPr>
            <w:rStyle w:val="Hyperlink"/>
          </w:rPr>
          <w:t>http://neatostaging.rajatogo.com/api/rest/json?method=user.set_attributes</w:t>
        </w:r>
      </w:hyperlink>
    </w:p>
    <w:p w:rsidR="00D500B3" w:rsidRDefault="00430FBC" w:rsidP="00265AE7">
      <w:pPr>
        <w:pStyle w:val="ListParagraph"/>
      </w:pPr>
      <w:proofErr w:type="gramStart"/>
      <w:r>
        <w:t>is</w:t>
      </w:r>
      <w:proofErr w:type="gramEnd"/>
      <w:r>
        <w:t xml:space="preserve"> called to set the user related </w:t>
      </w:r>
      <w:r w:rsidR="004B18E7">
        <w:t xml:space="preserve">device </w:t>
      </w:r>
      <w:r>
        <w:t>attributes o</w:t>
      </w:r>
      <w:r w:rsidR="007C26B4">
        <w:t>n</w:t>
      </w:r>
      <w:r>
        <w:t xml:space="preserve"> the server</w:t>
      </w:r>
    </w:p>
    <w:p w:rsidR="00000E5B" w:rsidRDefault="00000E5B" w:rsidP="00265AE7">
      <w:pPr>
        <w:pStyle w:val="ListParagraph"/>
      </w:pPr>
    </w:p>
    <w:p w:rsidR="00000E5B" w:rsidRDefault="00000E5B" w:rsidP="00265AE7">
      <w:pPr>
        <w:pStyle w:val="ListParagraph"/>
      </w:pPr>
      <w:r>
        <w:t>Registration for push notifications is also done at this point.</w:t>
      </w:r>
    </w:p>
    <w:p w:rsidR="00F06F9E" w:rsidRDefault="00F06F9E" w:rsidP="00265AE7">
      <w:pPr>
        <w:pStyle w:val="ListParagraph"/>
      </w:pPr>
    </w:p>
    <w:p w:rsidR="002C343D" w:rsidRDefault="002C343D" w:rsidP="00265AE7">
      <w:pPr>
        <w:pStyle w:val="ListParagraph"/>
      </w:pPr>
    </w:p>
    <w:p w:rsidR="00A23F2E" w:rsidRDefault="002B3807" w:rsidP="00A23F2E">
      <w:pPr>
        <w:pStyle w:val="Heading2"/>
      </w:pPr>
      <w:r>
        <w:t>Login User</w:t>
      </w:r>
    </w:p>
    <w:p w:rsidR="00AC1C07" w:rsidRDefault="00AC1C07" w:rsidP="00AC1C07"/>
    <w:p w:rsidR="00AC1C07" w:rsidRDefault="00AC1C07" w:rsidP="00AC1C07">
      <w:proofErr w:type="spellStart"/>
      <w:r w:rsidRPr="00C937F3">
        <w:rPr>
          <w:b/>
        </w:rPr>
        <w:t>Phonegap</w:t>
      </w:r>
      <w:proofErr w:type="spellEnd"/>
      <w:r w:rsidRPr="00C937F3">
        <w:rPr>
          <w:b/>
        </w:rPr>
        <w:t xml:space="preserve"> Plugin API</w:t>
      </w:r>
      <w:r>
        <w:t xml:space="preserve">: </w:t>
      </w:r>
      <w:proofErr w:type="spellStart"/>
      <w:r w:rsidRPr="00AC1C07">
        <w:t>UserMgr.prototype.loginUser</w:t>
      </w:r>
      <w:proofErr w:type="spellEnd"/>
    </w:p>
    <w:p w:rsidR="004B13AB" w:rsidRDefault="008B6901" w:rsidP="00AC1C07">
      <w:r w:rsidRPr="00803328">
        <w:rPr>
          <w:b/>
        </w:rPr>
        <w:lastRenderedPageBreak/>
        <w:t>Plugin</w:t>
      </w:r>
      <w:r>
        <w:t>:</w:t>
      </w:r>
    </w:p>
    <w:p w:rsidR="004A4758" w:rsidRDefault="004A4758" w:rsidP="002832A9">
      <w:pPr>
        <w:pStyle w:val="ListParagraph"/>
        <w:numPr>
          <w:ilvl w:val="0"/>
          <w:numId w:val="7"/>
        </w:numPr>
      </w:pPr>
      <w:r>
        <w:t>Web</w:t>
      </w:r>
      <w:r w:rsidR="00733BDE">
        <w:t xml:space="preserve"> </w:t>
      </w:r>
      <w:r>
        <w:t>service</w:t>
      </w:r>
      <w:r w:rsidR="002C13E8">
        <w:t xml:space="preserve"> called</w:t>
      </w:r>
      <w:r>
        <w:t xml:space="preserve">: </w:t>
      </w:r>
      <w:hyperlink r:id="rId15" w:history="1">
        <w:r w:rsidR="00320A9A" w:rsidRPr="00653B7A">
          <w:rPr>
            <w:rStyle w:val="Hyperlink"/>
          </w:rPr>
          <w:t>http://neatostaging.rajatogo.com/api/rest/json/?method=auth.get_user_auth_token</w:t>
        </w:r>
      </w:hyperlink>
    </w:p>
    <w:p w:rsidR="00320A9A" w:rsidRDefault="00320A9A" w:rsidP="00D307D9">
      <w:pPr>
        <w:pStyle w:val="ListParagraph"/>
      </w:pPr>
    </w:p>
    <w:p w:rsidR="00D250DE" w:rsidRDefault="00D250DE" w:rsidP="00D250DE">
      <w:pPr>
        <w:pStyle w:val="ListParagraph"/>
      </w:pPr>
      <w:r>
        <w:t>With the success we get the authentication token for the user which will be saved locally.</w:t>
      </w:r>
    </w:p>
    <w:p w:rsidR="001D78AA" w:rsidRDefault="001D78AA" w:rsidP="00D250DE">
      <w:pPr>
        <w:pStyle w:val="ListParagraph"/>
      </w:pPr>
    </w:p>
    <w:p w:rsidR="002B6208" w:rsidRDefault="00F511E5" w:rsidP="008D005C">
      <w:pPr>
        <w:pStyle w:val="ListParagraph"/>
        <w:numPr>
          <w:ilvl w:val="0"/>
          <w:numId w:val="7"/>
        </w:numPr>
      </w:pPr>
      <w:r>
        <w:t xml:space="preserve">If the server call is success, we get the user details and set attributes </w:t>
      </w:r>
      <w:r w:rsidR="00BE2701">
        <w:t>similar</w:t>
      </w:r>
      <w:r w:rsidR="00DD4702">
        <w:t xml:space="preserve"> to</w:t>
      </w:r>
      <w:r w:rsidR="00CC720B">
        <w:t xml:space="preserve"> create user:</w:t>
      </w:r>
    </w:p>
    <w:p w:rsidR="00CC720B" w:rsidRDefault="00AA2938" w:rsidP="00CD0DCD">
      <w:pPr>
        <w:pStyle w:val="ListParagraph"/>
      </w:pPr>
      <w:hyperlink r:id="rId16" w:history="1">
        <w:r w:rsidR="002D43EF" w:rsidRPr="00653B7A">
          <w:rPr>
            <w:rStyle w:val="Hyperlink"/>
          </w:rPr>
          <w:t>http://neatostaging.rajatogo.com/api/rest/json?method=user.get_user_account_details</w:t>
        </w:r>
      </w:hyperlink>
    </w:p>
    <w:p w:rsidR="002D43EF" w:rsidRDefault="00AA2938" w:rsidP="00CD0DCD">
      <w:pPr>
        <w:pStyle w:val="ListParagraph"/>
        <w:rPr>
          <w:rStyle w:val="Hyperlink"/>
        </w:rPr>
      </w:pPr>
      <w:hyperlink r:id="rId17" w:history="1">
        <w:r w:rsidR="00E11ACC" w:rsidRPr="00653B7A">
          <w:rPr>
            <w:rStyle w:val="Hyperlink"/>
          </w:rPr>
          <w:t>http://neatostaging.rajatogo.com/api/rest/json?method=user.set_attributes</w:t>
        </w:r>
      </w:hyperlink>
    </w:p>
    <w:p w:rsidR="00FA5CC4" w:rsidRDefault="00FA5CC4" w:rsidP="00CD0DCD">
      <w:pPr>
        <w:pStyle w:val="ListParagraph"/>
      </w:pPr>
    </w:p>
    <w:p w:rsidR="00703640" w:rsidRDefault="00703640" w:rsidP="00703640">
      <w:pPr>
        <w:pStyle w:val="ListParagraph"/>
      </w:pPr>
      <w:r>
        <w:t>Registration for push notifications is also done at this point.</w:t>
      </w:r>
    </w:p>
    <w:p w:rsidR="00E11ACC" w:rsidRDefault="00E11ACC" w:rsidP="00CD0DCD">
      <w:pPr>
        <w:pStyle w:val="ListParagraph"/>
      </w:pPr>
    </w:p>
    <w:p w:rsidR="007F6F53" w:rsidRDefault="002B3807" w:rsidP="008534CD">
      <w:pPr>
        <w:pStyle w:val="Heading2"/>
      </w:pPr>
      <w:r>
        <w:t>Resend Validation Mail</w:t>
      </w:r>
    </w:p>
    <w:p w:rsidR="008534CD" w:rsidRDefault="008534CD" w:rsidP="008534CD"/>
    <w:p w:rsidR="008534CD" w:rsidRDefault="008534CD" w:rsidP="008534CD">
      <w:proofErr w:type="spellStart"/>
      <w:r>
        <w:t>Phonegap</w:t>
      </w:r>
      <w:proofErr w:type="spellEnd"/>
      <w:r>
        <w:t xml:space="preserve"> Plugin API: </w:t>
      </w:r>
      <w:proofErr w:type="spellStart"/>
      <w:r w:rsidRPr="008534CD">
        <w:t>UserMgr.prototype.resendValidationMail</w:t>
      </w:r>
      <w:proofErr w:type="spellEnd"/>
    </w:p>
    <w:p w:rsidR="007C6D68" w:rsidRDefault="00F17F0F" w:rsidP="007730F2">
      <w:pPr>
        <w:rPr>
          <w:rStyle w:val="Hyperlink"/>
        </w:rPr>
      </w:pPr>
      <w:r>
        <w:t>Web</w:t>
      </w:r>
      <w:r w:rsidR="004C4441">
        <w:t xml:space="preserve"> </w:t>
      </w:r>
      <w:r>
        <w:t xml:space="preserve">service called: </w:t>
      </w:r>
      <w:r w:rsidR="007730F2">
        <w:t xml:space="preserve"> </w:t>
      </w:r>
      <w:hyperlink r:id="rId18" w:history="1">
        <w:r w:rsidR="00582F55" w:rsidRPr="00653B7A">
          <w:rPr>
            <w:rStyle w:val="Hyperlink"/>
          </w:rPr>
          <w:t>http://neatostaging.rajatogo.com/api/rest/json?method=user.ResendValidationEmail</w:t>
        </w:r>
      </w:hyperlink>
    </w:p>
    <w:p w:rsidR="007730F2" w:rsidRPr="007730F2" w:rsidRDefault="007730F2" w:rsidP="007730F2">
      <w:pPr>
        <w:rPr>
          <w:rStyle w:val="Hyperlink"/>
          <w:color w:val="auto"/>
          <w:u w:val="none"/>
        </w:rPr>
      </w:pPr>
      <w:r>
        <w:t>Used to send the validation email to the user if not already validated</w:t>
      </w:r>
    </w:p>
    <w:p w:rsidR="00267E1D" w:rsidRDefault="00267E1D" w:rsidP="003F3777">
      <w:pPr>
        <w:rPr>
          <w:rStyle w:val="Hyperlink"/>
        </w:rPr>
      </w:pPr>
    </w:p>
    <w:p w:rsidR="0097547B" w:rsidRDefault="002B3807" w:rsidP="0097547B">
      <w:pPr>
        <w:pStyle w:val="Heading2"/>
      </w:pPr>
      <w:r>
        <w:t>Change Password</w:t>
      </w:r>
    </w:p>
    <w:p w:rsidR="0097547B" w:rsidRDefault="0097547B" w:rsidP="0097547B">
      <w:proofErr w:type="spellStart"/>
      <w:r>
        <w:t>Phonegap</w:t>
      </w:r>
      <w:proofErr w:type="spellEnd"/>
      <w:r>
        <w:t xml:space="preserve"> Plugin API: </w:t>
      </w:r>
      <w:proofErr w:type="spellStart"/>
      <w:r w:rsidR="00C96FFE" w:rsidRPr="00C96FFE">
        <w:t>UserMgr.prototype.changePassword</w:t>
      </w:r>
      <w:proofErr w:type="spellEnd"/>
    </w:p>
    <w:p w:rsidR="00B13751" w:rsidRDefault="00B13751" w:rsidP="0097547B"/>
    <w:p w:rsidR="0097547B" w:rsidRDefault="0097547B" w:rsidP="006A15F8">
      <w:r>
        <w:t>Web</w:t>
      </w:r>
      <w:r w:rsidR="007F18AC">
        <w:t xml:space="preserve"> </w:t>
      </w:r>
      <w:r>
        <w:t>service called:</w:t>
      </w:r>
      <w:r w:rsidR="008703C9">
        <w:t xml:space="preserve"> </w:t>
      </w:r>
      <w:hyperlink r:id="rId19" w:history="1">
        <w:r w:rsidR="00FE2FFF" w:rsidRPr="00653B7A">
          <w:rPr>
            <w:rStyle w:val="Hyperlink"/>
          </w:rPr>
          <w:t>http://neatostaging.rajatogo.com/api/rest/json?method=user.change_password</w:t>
        </w:r>
      </w:hyperlink>
    </w:p>
    <w:p w:rsidR="008703C9" w:rsidRDefault="008703C9" w:rsidP="008703C9">
      <w:r>
        <w:t>The web</w:t>
      </w:r>
      <w:r w:rsidR="007F18AC">
        <w:t xml:space="preserve"> </w:t>
      </w:r>
      <w:r>
        <w:t>service is used to change the existing password of the user.</w:t>
      </w:r>
    </w:p>
    <w:p w:rsidR="008703C9" w:rsidRDefault="008703C9" w:rsidP="006A15F8"/>
    <w:p w:rsidR="00FE2FFF" w:rsidRDefault="009F7F14" w:rsidP="009F7F14">
      <w:pPr>
        <w:pStyle w:val="Heading2"/>
      </w:pPr>
      <w:r>
        <w:t>C</w:t>
      </w:r>
      <w:r w:rsidR="002B3807">
        <w:t>hange Subscription</w:t>
      </w:r>
      <w:r w:rsidR="00011692">
        <w:t xml:space="preserve"> </w:t>
      </w:r>
      <w:r w:rsidR="002B3807">
        <w:t>/</w:t>
      </w:r>
      <w:r w:rsidR="00011692">
        <w:t xml:space="preserve"> </w:t>
      </w:r>
      <w:r w:rsidR="002B3807">
        <w:t>Country Code</w:t>
      </w:r>
    </w:p>
    <w:p w:rsidR="009F7F14" w:rsidRDefault="009F7F14" w:rsidP="009F7F14">
      <w:proofErr w:type="spellStart"/>
      <w:r>
        <w:t>Phonegap</w:t>
      </w:r>
      <w:proofErr w:type="spellEnd"/>
      <w:r>
        <w:t xml:space="preserve"> Plugin API: </w:t>
      </w:r>
      <w:proofErr w:type="spellStart"/>
      <w:r w:rsidR="00E667B9" w:rsidRPr="00C96FFE">
        <w:t>UserMgr.prototype</w:t>
      </w:r>
      <w:proofErr w:type="spellEnd"/>
      <w:r w:rsidR="00E667B9" w:rsidRPr="00F07C38">
        <w:t xml:space="preserve"> </w:t>
      </w:r>
      <w:r w:rsidR="00E667B9">
        <w:t>.</w:t>
      </w:r>
      <w:proofErr w:type="spellStart"/>
      <w:r w:rsidR="00F07C38" w:rsidRPr="00F07C38">
        <w:t>setUserAccountDetails</w:t>
      </w:r>
      <w:proofErr w:type="spellEnd"/>
    </w:p>
    <w:p w:rsidR="00702E95" w:rsidRDefault="00702E95" w:rsidP="00BC511F">
      <w:r>
        <w:t>Web</w:t>
      </w:r>
      <w:r w:rsidR="00FA3AC6">
        <w:t xml:space="preserve"> </w:t>
      </w:r>
      <w:r>
        <w:t>service called:</w:t>
      </w:r>
      <w:r w:rsidR="00BC511F">
        <w:t xml:space="preserve"> </w:t>
      </w:r>
      <w:hyperlink r:id="rId20" w:history="1">
        <w:r w:rsidR="000E0DD6" w:rsidRPr="00653B7A">
          <w:rPr>
            <w:rStyle w:val="Hyperlink"/>
          </w:rPr>
          <w:t>http://neatostaging.rajatogo.com/api/rest/json?method=user.set_account_details</w:t>
        </w:r>
      </w:hyperlink>
    </w:p>
    <w:p w:rsidR="00326C05" w:rsidRDefault="00326C05" w:rsidP="00326C05">
      <w:r>
        <w:t>This web</w:t>
      </w:r>
      <w:r w:rsidR="00FA3AC6">
        <w:t xml:space="preserve"> </w:t>
      </w:r>
      <w:r>
        <w:t>service is used to change the user details</w:t>
      </w:r>
    </w:p>
    <w:p w:rsidR="000E0DD6" w:rsidRDefault="000E0DD6" w:rsidP="007728E9">
      <w:pPr>
        <w:pStyle w:val="ListParagraph"/>
      </w:pPr>
    </w:p>
    <w:p w:rsidR="000E0DD6" w:rsidRDefault="002B3807" w:rsidP="006B2056">
      <w:pPr>
        <w:pStyle w:val="Heading2"/>
      </w:pPr>
      <w:r>
        <w:t>Forgot Password</w:t>
      </w:r>
    </w:p>
    <w:p w:rsidR="006B2056" w:rsidRDefault="006B2056" w:rsidP="006B2056">
      <w:proofErr w:type="spellStart"/>
      <w:r>
        <w:t>Phonegap</w:t>
      </w:r>
      <w:proofErr w:type="spellEnd"/>
      <w:r>
        <w:t xml:space="preserve"> Plugin API: </w:t>
      </w:r>
      <w:proofErr w:type="spellStart"/>
      <w:r w:rsidRPr="006B2056">
        <w:t>UserMgr.prototype.forgetPassword</w:t>
      </w:r>
      <w:proofErr w:type="spellEnd"/>
    </w:p>
    <w:p w:rsidR="00937C96" w:rsidRDefault="000D3781" w:rsidP="007F2451">
      <w:r>
        <w:t>Web</w:t>
      </w:r>
      <w:r w:rsidR="00D75CAE">
        <w:t xml:space="preserve"> </w:t>
      </w:r>
      <w:r>
        <w:t>service called:</w:t>
      </w:r>
      <w:r w:rsidR="008761B9">
        <w:t xml:space="preserve"> </w:t>
      </w:r>
      <w:hyperlink r:id="rId21" w:history="1">
        <w:r w:rsidR="008B59A8" w:rsidRPr="00653B7A">
          <w:rPr>
            <w:rStyle w:val="Hyperlink"/>
          </w:rPr>
          <w:t>http://neatostaging.rajatogo.com/api/rest/json/?method=user.forget_password</w:t>
        </w:r>
      </w:hyperlink>
    </w:p>
    <w:p w:rsidR="0048163A" w:rsidRDefault="00CB38D8" w:rsidP="008C5DEA">
      <w:r>
        <w:t>The web</w:t>
      </w:r>
      <w:r w:rsidR="00D75CAE">
        <w:t xml:space="preserve"> </w:t>
      </w:r>
      <w:r>
        <w:t>service is used to send the next steps if</w:t>
      </w:r>
      <w:r w:rsidR="00532EE4">
        <w:t xml:space="preserve"> </w:t>
      </w:r>
      <w:r>
        <w:t>the user forgot the password</w:t>
      </w:r>
    </w:p>
    <w:p w:rsidR="008C5DEA" w:rsidRDefault="00011692" w:rsidP="008C5DEA">
      <w:pPr>
        <w:pStyle w:val="Heading2"/>
      </w:pPr>
      <w:r>
        <w:t>Link Robot</w:t>
      </w:r>
    </w:p>
    <w:p w:rsidR="00F80AB8" w:rsidRPr="00F80AB8" w:rsidRDefault="00F80AB8" w:rsidP="00F80AB8">
      <w:proofErr w:type="spellStart"/>
      <w:r>
        <w:t>Phonegap</w:t>
      </w:r>
      <w:proofErr w:type="spellEnd"/>
      <w:r>
        <w:t xml:space="preserve"> Plugin API: </w:t>
      </w:r>
      <w:proofErr w:type="spellStart"/>
      <w:r w:rsidR="00626AFD" w:rsidRPr="006B2056">
        <w:t>UserMgr.prototype</w:t>
      </w:r>
      <w:r w:rsidR="00626AFD">
        <w:t>.</w:t>
      </w:r>
      <w:r w:rsidR="00CA772A" w:rsidRPr="00CA772A">
        <w:t>linkRobot</w:t>
      </w:r>
      <w:proofErr w:type="spellEnd"/>
    </w:p>
    <w:p w:rsidR="009B2D61" w:rsidRDefault="00A7709C" w:rsidP="00486536">
      <w:r>
        <w:t>Web</w:t>
      </w:r>
      <w:r w:rsidR="00B1463A">
        <w:t xml:space="preserve"> </w:t>
      </w:r>
      <w:r>
        <w:t>service called:</w:t>
      </w:r>
      <w:r w:rsidR="008E7C35" w:rsidRPr="008E7C35">
        <w:t xml:space="preserve"> </w:t>
      </w:r>
      <w:hyperlink r:id="rId22" w:history="1">
        <w:r w:rsidR="009B2D61" w:rsidRPr="00653B7A">
          <w:rPr>
            <w:rStyle w:val="Hyperlink"/>
          </w:rPr>
          <w:t>http://neatostaging.rajatogo.com/api/rest/json?method=robot.link_to_robot</w:t>
        </w:r>
      </w:hyperlink>
    </w:p>
    <w:p w:rsidR="008C5DEA" w:rsidRDefault="00F33835" w:rsidP="008C5DEA">
      <w:r>
        <w:t>The web</w:t>
      </w:r>
      <w:r w:rsidR="00B1463A">
        <w:t xml:space="preserve"> </w:t>
      </w:r>
      <w:r>
        <w:t xml:space="preserve">service is used to </w:t>
      </w:r>
      <w:r w:rsidR="00130664">
        <w:t>link a robot with the user. This is done with linking code of the user.</w:t>
      </w:r>
    </w:p>
    <w:p w:rsidR="008F5484" w:rsidRDefault="008F5484" w:rsidP="008C5DEA"/>
    <w:p w:rsidR="008C5DEA" w:rsidRDefault="002B3807" w:rsidP="008C5DEA">
      <w:pPr>
        <w:pStyle w:val="Heading2"/>
      </w:pPr>
      <w:r>
        <w:t>Get Associated Robots</w:t>
      </w:r>
    </w:p>
    <w:p w:rsidR="005021D7" w:rsidRDefault="000A77E6" w:rsidP="005021D7">
      <w:proofErr w:type="spellStart"/>
      <w:r>
        <w:t>Phonegap</w:t>
      </w:r>
      <w:proofErr w:type="spellEnd"/>
      <w:r>
        <w:t xml:space="preserve"> Plugin API: </w:t>
      </w:r>
      <w:proofErr w:type="spellStart"/>
      <w:r w:rsidR="005021D7" w:rsidRPr="005021D7">
        <w:t>UserMgr.prototype.getAssociatedRobots</w:t>
      </w:r>
      <w:proofErr w:type="spellEnd"/>
    </w:p>
    <w:p w:rsidR="00391239" w:rsidRDefault="00E262BE" w:rsidP="00391239">
      <w:r>
        <w:t>Web</w:t>
      </w:r>
      <w:r w:rsidR="00C75395">
        <w:t xml:space="preserve"> </w:t>
      </w:r>
      <w:r>
        <w:t>service called:</w:t>
      </w:r>
      <w:r w:rsidR="00467F70">
        <w:t xml:space="preserve"> </w:t>
      </w:r>
      <w:hyperlink r:id="rId23" w:history="1">
        <w:r w:rsidR="00265F2A" w:rsidRPr="00653B7A">
          <w:rPr>
            <w:rStyle w:val="Hyperlink"/>
          </w:rPr>
          <w:t>http://neatostaging.rajatogo.com/api/rest/json/?method=user.get_associated_robots</w:t>
        </w:r>
      </w:hyperlink>
    </w:p>
    <w:p w:rsidR="00391239" w:rsidRDefault="00B12477" w:rsidP="00391239">
      <w:r>
        <w:t>This web</w:t>
      </w:r>
      <w:r w:rsidR="00C75395">
        <w:t xml:space="preserve"> </w:t>
      </w:r>
      <w:r>
        <w:t>service returns the list of associated robots with the user.</w:t>
      </w:r>
    </w:p>
    <w:p w:rsidR="00391239" w:rsidRDefault="00391239" w:rsidP="00391239"/>
    <w:p w:rsidR="0045627A" w:rsidRDefault="002B3807" w:rsidP="004E1C67">
      <w:pPr>
        <w:pStyle w:val="Heading2"/>
      </w:pPr>
      <w:r>
        <w:t>Disassociate Robot</w:t>
      </w:r>
    </w:p>
    <w:p w:rsidR="005E7579" w:rsidRPr="004E1C67" w:rsidRDefault="00BB21F6" w:rsidP="0045627A">
      <w:proofErr w:type="spellStart"/>
      <w:r w:rsidRPr="004E1C67">
        <w:t>Phonegap</w:t>
      </w:r>
      <w:proofErr w:type="spellEnd"/>
      <w:r w:rsidRPr="004E1C67">
        <w:t xml:space="preserve"> Plugin API: </w:t>
      </w:r>
    </w:p>
    <w:p w:rsidR="00BB21F6" w:rsidRPr="004E1C67" w:rsidRDefault="005E7579" w:rsidP="007C6251">
      <w:pPr>
        <w:rPr>
          <w:rStyle w:val="Hyperlink"/>
        </w:rPr>
      </w:pPr>
      <w:r w:rsidRPr="004E1C67">
        <w:t>Web</w:t>
      </w:r>
      <w:r w:rsidR="00A76F52">
        <w:t xml:space="preserve"> </w:t>
      </w:r>
      <w:r w:rsidRPr="004E1C67">
        <w:t>service called:</w:t>
      </w:r>
      <w:r w:rsidRPr="007C6251">
        <w:rPr>
          <w:b/>
        </w:rPr>
        <w:t xml:space="preserve"> </w:t>
      </w:r>
      <w:r w:rsidR="00BB21F6" w:rsidRPr="004E1C67">
        <w:rPr>
          <w:rStyle w:val="Hyperlink"/>
        </w:rPr>
        <w:t>http://neatostaging.rajatogo.com/api/rest/json?method=robot.clear_robot_association</w:t>
      </w:r>
    </w:p>
    <w:p w:rsidR="00E262BE" w:rsidRDefault="00A572EC" w:rsidP="005021D7">
      <w:r>
        <w:t>This web</w:t>
      </w:r>
      <w:r w:rsidR="00A76F52">
        <w:t xml:space="preserve"> </w:t>
      </w:r>
      <w:r>
        <w:t>service dis-associates the robot with the user.</w:t>
      </w:r>
    </w:p>
    <w:p w:rsidR="006723EE" w:rsidRDefault="006723EE" w:rsidP="005021D7"/>
    <w:p w:rsidR="006723EE" w:rsidRDefault="002B3807" w:rsidP="006723EE">
      <w:pPr>
        <w:pStyle w:val="Heading2"/>
      </w:pPr>
      <w:r>
        <w:t>Get Push Notification Settings</w:t>
      </w:r>
    </w:p>
    <w:p w:rsidR="006723EE" w:rsidRDefault="006723EE" w:rsidP="006723EE">
      <w:proofErr w:type="spellStart"/>
      <w:r>
        <w:t>Phonegap</w:t>
      </w:r>
      <w:proofErr w:type="spellEnd"/>
      <w:r>
        <w:t xml:space="preserve"> Plugin API:</w:t>
      </w:r>
      <w:r w:rsidR="000F1143">
        <w:t xml:space="preserve"> </w:t>
      </w:r>
      <w:proofErr w:type="spellStart"/>
      <w:r w:rsidR="000F1143" w:rsidRPr="000F1143">
        <w:t>UserMgr.prototype.getNotificationSettings</w:t>
      </w:r>
      <w:proofErr w:type="spellEnd"/>
    </w:p>
    <w:p w:rsidR="006723EE" w:rsidRDefault="00E60E58" w:rsidP="00E60E58">
      <w:r>
        <w:t>Web</w:t>
      </w:r>
      <w:r w:rsidR="00A76F52">
        <w:t xml:space="preserve"> </w:t>
      </w:r>
      <w:r>
        <w:t xml:space="preserve">service </w:t>
      </w:r>
      <w:hyperlink r:id="rId24" w:history="1">
        <w:r w:rsidR="004B34D0" w:rsidRPr="00653B7A">
          <w:rPr>
            <w:rStyle w:val="Hyperlink"/>
          </w:rPr>
          <w:t>http://neatostaging.rajatogo.com/api/rest/json?method=message.get_user_push_notification_options</w:t>
        </w:r>
      </w:hyperlink>
    </w:p>
    <w:p w:rsidR="00284041" w:rsidRDefault="00284041" w:rsidP="00284041"/>
    <w:p w:rsidR="00986438" w:rsidRDefault="00986438" w:rsidP="00986438">
      <w:r>
        <w:t>This web</w:t>
      </w:r>
      <w:r w:rsidR="00A76F52">
        <w:t xml:space="preserve"> </w:t>
      </w:r>
      <w:r>
        <w:t>service returns the push notification options set by the user.</w:t>
      </w:r>
    </w:p>
    <w:p w:rsidR="007F2C20" w:rsidRDefault="002B3807" w:rsidP="00663606">
      <w:pPr>
        <w:pStyle w:val="Heading2"/>
        <w:tabs>
          <w:tab w:val="center" w:pos="4680"/>
        </w:tabs>
      </w:pPr>
      <w:r>
        <w:t>Set Push Notification Settings</w:t>
      </w:r>
      <w:r w:rsidR="00663606">
        <w:tab/>
      </w:r>
    </w:p>
    <w:p w:rsidR="00E70456" w:rsidRDefault="00E70456" w:rsidP="00E70456">
      <w:proofErr w:type="spellStart"/>
      <w:r>
        <w:t>Phonegap</w:t>
      </w:r>
      <w:proofErr w:type="spellEnd"/>
      <w:r>
        <w:t xml:space="preserve"> Plugin API: </w:t>
      </w:r>
      <w:proofErr w:type="spellStart"/>
      <w:r w:rsidRPr="00E70456">
        <w:t>UserMgr.prototype.turnNotificationOnoff</w:t>
      </w:r>
      <w:proofErr w:type="spellEnd"/>
    </w:p>
    <w:p w:rsidR="00F87533" w:rsidRDefault="00865AD2" w:rsidP="00865AD2">
      <w:r>
        <w:t>Web</w:t>
      </w:r>
      <w:r w:rsidR="00A76F52">
        <w:t xml:space="preserve"> </w:t>
      </w:r>
      <w:r>
        <w:t xml:space="preserve">service: </w:t>
      </w:r>
      <w:hyperlink r:id="rId25" w:history="1">
        <w:r w:rsidR="00DA2785" w:rsidRPr="00653B7A">
          <w:rPr>
            <w:rStyle w:val="Hyperlink"/>
          </w:rPr>
          <w:t>http://neatostaging.rajatogo.com/api/rest/json?method=message.set_user_push_notification_options</w:t>
        </w:r>
      </w:hyperlink>
    </w:p>
    <w:p w:rsidR="006A0C2A" w:rsidRDefault="00B97B25" w:rsidP="00B97B25">
      <w:r>
        <w:t>This web</w:t>
      </w:r>
      <w:r w:rsidR="00A76F52">
        <w:t xml:space="preserve"> </w:t>
      </w:r>
      <w:r>
        <w:t>service sets the push notification options for the user. It can disable/enable any/all options.</w:t>
      </w:r>
    </w:p>
    <w:p w:rsidR="006A0C2A" w:rsidRDefault="006A0C2A" w:rsidP="00F87533">
      <w:pPr>
        <w:pStyle w:val="ListParagraph"/>
      </w:pPr>
    </w:p>
    <w:p w:rsidR="00CB64B8" w:rsidRDefault="00CB64B8" w:rsidP="005539D5"/>
    <w:p w:rsidR="00DA2785" w:rsidRPr="00E70456" w:rsidRDefault="00DA2785" w:rsidP="00050B4D"/>
    <w:p w:rsidR="00CB391F" w:rsidRDefault="00011692" w:rsidP="00765DF4">
      <w:pPr>
        <w:pStyle w:val="Heading1"/>
      </w:pPr>
      <w:r>
        <w:t>Cleaning</w:t>
      </w:r>
      <w:r w:rsidR="00765DF4">
        <w:t xml:space="preserve"> </w:t>
      </w:r>
      <w:r w:rsidR="003D4164">
        <w:t xml:space="preserve">Related </w:t>
      </w:r>
      <w:r w:rsidR="00765DF4">
        <w:t>Web</w:t>
      </w:r>
      <w:r w:rsidR="00A76F52">
        <w:t xml:space="preserve"> S</w:t>
      </w:r>
      <w:r w:rsidR="002B3807">
        <w:t>ervices</w:t>
      </w:r>
    </w:p>
    <w:p w:rsidR="00053849" w:rsidRDefault="00053849" w:rsidP="00053849"/>
    <w:p w:rsidR="0053291C" w:rsidRDefault="0053291C" w:rsidP="0053291C">
      <w:pPr>
        <w:pStyle w:val="Heading2"/>
        <w:rPr>
          <w:rStyle w:val="Heading3Char"/>
        </w:rPr>
      </w:pPr>
      <w:r w:rsidRPr="0053291C">
        <w:t>Send Cleaning Commands</w:t>
      </w:r>
      <w:r w:rsidR="004D2890">
        <w:t xml:space="preserve"> </w:t>
      </w:r>
      <w:r w:rsidR="00534229">
        <w:t>(Non manual</w:t>
      </w:r>
      <w:r w:rsidR="008B47D9">
        <w:t xml:space="preserve"> Mode</w:t>
      </w:r>
      <w:r w:rsidR="00534229">
        <w:t>)</w:t>
      </w:r>
      <w:r w:rsidRPr="0053291C">
        <w:t>:</w:t>
      </w:r>
      <w:r w:rsidRPr="00B73566">
        <w:rPr>
          <w:rStyle w:val="Heading3Char"/>
        </w:rPr>
        <w:t xml:space="preserve"> (Start/Stop/Pause/Resume/Send to base)</w:t>
      </w:r>
    </w:p>
    <w:p w:rsidR="00BF2DF8" w:rsidRDefault="00BF2DF8" w:rsidP="00B73566"/>
    <w:p w:rsidR="00C664EA" w:rsidRDefault="00F824CC" w:rsidP="00B73566">
      <w:pPr>
        <w:rPr>
          <w:b/>
        </w:rPr>
      </w:pPr>
      <w:proofErr w:type="spellStart"/>
      <w:r>
        <w:rPr>
          <w:b/>
        </w:rPr>
        <w:t>Phonegap</w:t>
      </w:r>
      <w:proofErr w:type="spellEnd"/>
      <w:r>
        <w:rPr>
          <w:b/>
        </w:rPr>
        <w:t xml:space="preserve"> Plugins called -</w:t>
      </w:r>
    </w:p>
    <w:p w:rsidR="0079457B" w:rsidRDefault="0079457B" w:rsidP="00B73566">
      <w:pPr>
        <w:rPr>
          <w:b/>
        </w:rPr>
      </w:pPr>
    </w:p>
    <w:p w:rsidR="00A70AD4" w:rsidRDefault="00742090" w:rsidP="00B73566">
      <w:pPr>
        <w:rPr>
          <w:b/>
        </w:rPr>
      </w:pPr>
      <w:proofErr w:type="spellStart"/>
      <w:r w:rsidRPr="00742090">
        <w:rPr>
          <w:b/>
        </w:rPr>
        <w:t>RobotMgr.prototype.startCleaning</w:t>
      </w:r>
      <w:proofErr w:type="spellEnd"/>
    </w:p>
    <w:p w:rsidR="00144FE9" w:rsidRDefault="00144FE9" w:rsidP="00B73566">
      <w:pPr>
        <w:rPr>
          <w:b/>
        </w:rPr>
      </w:pPr>
      <w:proofErr w:type="spellStart"/>
      <w:r w:rsidRPr="00144FE9">
        <w:rPr>
          <w:b/>
        </w:rPr>
        <w:t>RobotMgr.prototype.stopCleaning</w:t>
      </w:r>
      <w:proofErr w:type="spellEnd"/>
    </w:p>
    <w:p w:rsidR="00C855B7" w:rsidRDefault="00C855B7" w:rsidP="00B73566">
      <w:pPr>
        <w:rPr>
          <w:b/>
        </w:rPr>
      </w:pPr>
      <w:proofErr w:type="spellStart"/>
      <w:r w:rsidRPr="00C855B7">
        <w:rPr>
          <w:b/>
        </w:rPr>
        <w:t>RobotMgr.prototype.pauseCleaning</w:t>
      </w:r>
      <w:proofErr w:type="spellEnd"/>
    </w:p>
    <w:p w:rsidR="006116D8" w:rsidRDefault="006116D8" w:rsidP="00B73566">
      <w:pPr>
        <w:rPr>
          <w:b/>
        </w:rPr>
      </w:pPr>
      <w:proofErr w:type="spellStart"/>
      <w:r w:rsidRPr="006116D8">
        <w:rPr>
          <w:b/>
        </w:rPr>
        <w:t>RobotMgr.prototype.resumeCleaning</w:t>
      </w:r>
      <w:proofErr w:type="spellEnd"/>
    </w:p>
    <w:p w:rsidR="00742090" w:rsidRDefault="00742090" w:rsidP="00B73566">
      <w:pPr>
        <w:rPr>
          <w:b/>
        </w:rPr>
      </w:pPr>
    </w:p>
    <w:p w:rsidR="00A346D4" w:rsidRDefault="00A346D4" w:rsidP="00B73566">
      <w:pPr>
        <w:rPr>
          <w:b/>
        </w:rPr>
      </w:pPr>
      <w:r>
        <w:rPr>
          <w:b/>
        </w:rPr>
        <w:t>Plugin</w:t>
      </w:r>
    </w:p>
    <w:p w:rsidR="00742090" w:rsidRPr="00C664EA" w:rsidRDefault="00742090" w:rsidP="00B73566">
      <w:pPr>
        <w:rPr>
          <w:b/>
        </w:rPr>
      </w:pPr>
    </w:p>
    <w:p w:rsidR="00B73566" w:rsidRDefault="00175FA7" w:rsidP="00641D38">
      <w:pPr>
        <w:pStyle w:val="ListParagraph"/>
        <w:numPr>
          <w:ilvl w:val="0"/>
          <w:numId w:val="17"/>
        </w:numPr>
      </w:pPr>
      <w:r>
        <w:t>Web</w:t>
      </w:r>
      <w:r w:rsidR="00A76F52">
        <w:t xml:space="preserve"> </w:t>
      </w:r>
      <w:r>
        <w:t>service:</w:t>
      </w:r>
      <w:r w:rsidR="00641D38">
        <w:t xml:space="preserve"> </w:t>
      </w:r>
      <w:hyperlink r:id="rId26" w:history="1">
        <w:r w:rsidRPr="00653B7A">
          <w:rPr>
            <w:rStyle w:val="Hyperlink"/>
          </w:rPr>
          <w:t>http://neatostaging.rajatogo.com/api/rest/json?method=robot.set_profile_details3</w:t>
        </w:r>
      </w:hyperlink>
      <w:r>
        <w:t xml:space="preserve"> is called to set the command on the server.</w:t>
      </w:r>
    </w:p>
    <w:p w:rsidR="00175FA7" w:rsidRDefault="00AD6423" w:rsidP="00641D38">
      <w:pPr>
        <w:pStyle w:val="ListParagraph"/>
        <w:numPr>
          <w:ilvl w:val="0"/>
          <w:numId w:val="17"/>
        </w:numPr>
      </w:pPr>
      <w:r>
        <w:t xml:space="preserve">A data changed XMPP message is sent </w:t>
      </w:r>
      <w:r w:rsidR="007C0E19">
        <w:t>to all the associated user-devices as well as the robot about “data changed”.</w:t>
      </w:r>
    </w:p>
    <w:p w:rsidR="007C0E19" w:rsidRDefault="00FD2727" w:rsidP="00FD2727">
      <w:pPr>
        <w:pStyle w:val="ListParagraph"/>
      </w:pPr>
      <w:r>
        <w:t>This notification also has the “</w:t>
      </w:r>
      <w:proofErr w:type="spellStart"/>
      <w:r>
        <w:t>causeAgentId</w:t>
      </w:r>
      <w:proofErr w:type="spellEnd"/>
      <w:r>
        <w:t>” which reflects uniquely on who initiated the change.</w:t>
      </w:r>
    </w:p>
    <w:p w:rsidR="00373131" w:rsidRDefault="00FD2727" w:rsidP="00D96348">
      <w:pPr>
        <w:pStyle w:val="ListParagraph"/>
        <w:numPr>
          <w:ilvl w:val="0"/>
          <w:numId w:val="17"/>
        </w:numPr>
      </w:pPr>
      <w:r>
        <w:t xml:space="preserve">When this notification is received on the SmartApp who </w:t>
      </w:r>
      <w:r w:rsidR="0022314C">
        <w:t>initiated</w:t>
      </w:r>
      <w:r>
        <w:t xml:space="preserve"> the cleaning command, the notification is ignored as the change was done by the </w:t>
      </w:r>
      <w:proofErr w:type="spellStart"/>
      <w:r w:rsidR="00A76F52">
        <w:t>S</w:t>
      </w:r>
      <w:r>
        <w:t>martapp</w:t>
      </w:r>
      <w:proofErr w:type="spellEnd"/>
      <w:r w:rsidR="00693626">
        <w:t xml:space="preserve"> (comparing the </w:t>
      </w:r>
      <w:proofErr w:type="spellStart"/>
      <w:r w:rsidR="00693626">
        <w:t>causeAgentId</w:t>
      </w:r>
      <w:proofErr w:type="spellEnd"/>
      <w:r w:rsidR="00693626">
        <w:t>)</w:t>
      </w:r>
      <w:r>
        <w:t>.</w:t>
      </w:r>
    </w:p>
    <w:p w:rsidR="00D96348" w:rsidRDefault="00D96348" w:rsidP="00D96348">
      <w:pPr>
        <w:pStyle w:val="ListParagraph"/>
      </w:pPr>
    </w:p>
    <w:p w:rsidR="00D96348" w:rsidRDefault="00D96348" w:rsidP="00D96348">
      <w:pPr>
        <w:pStyle w:val="ListParagraph"/>
      </w:pPr>
      <w:r>
        <w:lastRenderedPageBreak/>
        <w:t>IF Robot is ONLINE:</w:t>
      </w:r>
    </w:p>
    <w:p w:rsidR="00D96348" w:rsidRDefault="00D96348" w:rsidP="00D96348">
      <w:pPr>
        <w:pStyle w:val="ListParagraph"/>
        <w:numPr>
          <w:ilvl w:val="0"/>
          <w:numId w:val="18"/>
        </w:numPr>
      </w:pPr>
      <w:r>
        <w:t xml:space="preserve">Robot receives the data changed notification </w:t>
      </w:r>
      <w:r w:rsidR="00621333">
        <w:t>and calls</w:t>
      </w:r>
      <w:r w:rsidR="00526886">
        <w:t xml:space="preserve"> </w:t>
      </w:r>
    </w:p>
    <w:p w:rsidR="00383677" w:rsidRDefault="00AA2938" w:rsidP="00383677">
      <w:pPr>
        <w:pStyle w:val="ListParagraph"/>
        <w:ind w:left="1080"/>
      </w:pPr>
      <w:hyperlink r:id="rId27" w:history="1">
        <w:r w:rsidR="00383677" w:rsidRPr="00653B7A">
          <w:rPr>
            <w:rStyle w:val="Hyperlink"/>
          </w:rPr>
          <w:t>http://neatostaging.rajatogo.com/api/rest/json?method=robot.get_profile_details2</w:t>
        </w:r>
      </w:hyperlink>
    </w:p>
    <w:p w:rsidR="006C2487" w:rsidRDefault="006C2487" w:rsidP="006C2487">
      <w:pPr>
        <w:pStyle w:val="ListParagraph"/>
        <w:numPr>
          <w:ilvl w:val="0"/>
          <w:numId w:val="18"/>
        </w:numPr>
      </w:pPr>
      <w:r>
        <w:t xml:space="preserve">After processing the </w:t>
      </w:r>
      <w:r w:rsidR="00DF4BD7">
        <w:t xml:space="preserve">set </w:t>
      </w:r>
      <w:r>
        <w:t>command, if the robot state changes</w:t>
      </w:r>
      <w:r w:rsidR="00797DDF">
        <w:t xml:space="preserve"> due the </w:t>
      </w:r>
      <w:r w:rsidR="00D65CC2">
        <w:t>set</w:t>
      </w:r>
      <w:r w:rsidR="00797DDF">
        <w:t xml:space="preserve"> command</w:t>
      </w:r>
      <w:r>
        <w:t xml:space="preserve">, the new state is added on the server by calling </w:t>
      </w:r>
      <w:hyperlink r:id="rId28" w:history="1">
        <w:r w:rsidR="004317DF" w:rsidRPr="00653B7A">
          <w:rPr>
            <w:rStyle w:val="Hyperlink"/>
          </w:rPr>
          <w:t>http://neatostaging.rajatogo.com/api/rest/json?method=robot.set_profile_details3</w:t>
        </w:r>
      </w:hyperlink>
      <w:r w:rsidR="00CA6E07">
        <w:t xml:space="preserve"> with the new state.</w:t>
      </w:r>
    </w:p>
    <w:p w:rsidR="00CA6E07" w:rsidRDefault="00E24864" w:rsidP="006C2487">
      <w:pPr>
        <w:pStyle w:val="ListParagraph"/>
        <w:numPr>
          <w:ilvl w:val="0"/>
          <w:numId w:val="18"/>
        </w:numPr>
      </w:pPr>
      <w:r>
        <w:t>This will again fire a data changed notification from the server VIA XMPP which will cause the SmartApp to get the server details</w:t>
      </w:r>
      <w:r w:rsidR="007A6817">
        <w:t xml:space="preserve"> and get the current state of the robot</w:t>
      </w:r>
      <w:r>
        <w:t>.</w:t>
      </w:r>
    </w:p>
    <w:p w:rsidR="00E24864" w:rsidRDefault="00E24864" w:rsidP="00E24864">
      <w:pPr>
        <w:pStyle w:val="ListParagraph"/>
        <w:ind w:left="1080"/>
      </w:pPr>
    </w:p>
    <w:p w:rsidR="002D54B0" w:rsidRDefault="00151735" w:rsidP="00A0158E">
      <w:r>
        <w:tab/>
        <w:t>If</w:t>
      </w:r>
      <w:r w:rsidR="00A0158E">
        <w:t xml:space="preserve"> Robot is </w:t>
      </w:r>
      <w:r w:rsidR="00D146CF">
        <w:t>OFFLINE</w:t>
      </w:r>
    </w:p>
    <w:p w:rsidR="00954AD5" w:rsidRDefault="002F7B4C" w:rsidP="00304D6C">
      <w:pPr>
        <w:ind w:left="720"/>
      </w:pPr>
      <w:r>
        <w:t>The command timer on the SmartApp will fire a reset for the cleaning command so that the robot doesn’t get it when the robot comes online after a long time</w:t>
      </w:r>
      <w:r w:rsidR="006850CA">
        <w:t xml:space="preserve"> (which could be anytime)</w:t>
      </w:r>
      <w:r>
        <w:t>.</w:t>
      </w:r>
      <w:r w:rsidR="003B3608">
        <w:t xml:space="preserve"> It calls </w:t>
      </w:r>
      <w:hyperlink r:id="rId29" w:history="1">
        <w:r w:rsidR="00B4132A" w:rsidRPr="00653B7A">
          <w:rPr>
            <w:rStyle w:val="Hyperlink"/>
          </w:rPr>
          <w:t>http://neatostaging.rajatogo.com/api/rest/json?method=robot.set_profile_details3</w:t>
        </w:r>
      </w:hyperlink>
      <w:r w:rsidR="00B4132A">
        <w:t xml:space="preserve"> to reset the cleaning command. The timer expiry happens</w:t>
      </w:r>
      <w:r w:rsidR="005D67D8">
        <w:t xml:space="preserve"> currently</w:t>
      </w:r>
      <w:r w:rsidR="00B4132A">
        <w:t xml:space="preserve"> after 3 minutes</w:t>
      </w:r>
      <w:r w:rsidR="00954AD5">
        <w:t xml:space="preserve"> and is only applicable for </w:t>
      </w:r>
    </w:p>
    <w:p w:rsidR="00BA5F7E" w:rsidRDefault="00954AD5" w:rsidP="00304D6C">
      <w:pPr>
        <w:ind w:left="720"/>
      </w:pPr>
      <w:proofErr w:type="gramStart"/>
      <w:r>
        <w:t>Cleaning commands</w:t>
      </w:r>
      <w:r w:rsidR="00B4132A">
        <w:t>.</w:t>
      </w:r>
      <w:proofErr w:type="gramEnd"/>
    </w:p>
    <w:p w:rsidR="006C2487" w:rsidRDefault="006C2487" w:rsidP="00383677"/>
    <w:p w:rsidR="00383677" w:rsidRDefault="00445C62" w:rsidP="00445C62">
      <w:pPr>
        <w:pStyle w:val="Heading2"/>
      </w:pPr>
      <w:r>
        <w:t xml:space="preserve">Start Cleaning </w:t>
      </w:r>
      <w:r w:rsidR="00166FBE">
        <w:t>Flow</w:t>
      </w:r>
      <w:r w:rsidR="00D86B3F">
        <w:t xml:space="preserve"> </w:t>
      </w:r>
      <w:r>
        <w:t>(Manual Mode)</w:t>
      </w:r>
    </w:p>
    <w:p w:rsidR="00AD4C36" w:rsidRDefault="00AD4C36" w:rsidP="00C43D52"/>
    <w:p w:rsidR="00C43D52" w:rsidRPr="00011692" w:rsidRDefault="00F824CC" w:rsidP="00011692">
      <w:pPr>
        <w:pStyle w:val="Heading3"/>
      </w:pPr>
      <w:r w:rsidRPr="00011692">
        <w:t>Intend to drive</w:t>
      </w:r>
    </w:p>
    <w:p w:rsidR="0070611B" w:rsidRPr="0070611B" w:rsidRDefault="0070611B" w:rsidP="0070611B"/>
    <w:p w:rsidR="00C43D52" w:rsidRDefault="00C43D52" w:rsidP="00C43D52">
      <w:proofErr w:type="spellStart"/>
      <w:r>
        <w:t>Phonegap</w:t>
      </w:r>
      <w:proofErr w:type="spellEnd"/>
      <w:r>
        <w:t xml:space="preserve"> Plugin API:</w:t>
      </w:r>
      <w:r w:rsidR="00905F42">
        <w:t xml:space="preserve"> </w:t>
      </w:r>
      <w:proofErr w:type="spellStart"/>
      <w:r w:rsidR="00905F42" w:rsidRPr="00905F42">
        <w:t>RobotMgr.prototype.intendToDrive</w:t>
      </w:r>
      <w:proofErr w:type="spellEnd"/>
      <w:r>
        <w:t xml:space="preserve"> </w:t>
      </w:r>
    </w:p>
    <w:p w:rsidR="009C3F90" w:rsidRDefault="009C3F90" w:rsidP="00C43D52"/>
    <w:p w:rsidR="009C3F90" w:rsidRDefault="009C3F90" w:rsidP="009C3F90">
      <w:pPr>
        <w:pStyle w:val="ListParagraph"/>
        <w:numPr>
          <w:ilvl w:val="0"/>
          <w:numId w:val="19"/>
        </w:numPr>
      </w:pPr>
      <w:r>
        <w:t>Web</w:t>
      </w:r>
      <w:r w:rsidR="00F538CA">
        <w:t xml:space="preserve"> </w:t>
      </w:r>
      <w:r>
        <w:t>service:</w:t>
      </w:r>
    </w:p>
    <w:p w:rsidR="00E06CF8" w:rsidRDefault="00AA2938" w:rsidP="00B8416E">
      <w:pPr>
        <w:pStyle w:val="ListParagraph"/>
      </w:pPr>
      <w:hyperlink r:id="rId30" w:history="1">
        <w:r w:rsidR="00D24FE7" w:rsidRPr="00653B7A">
          <w:rPr>
            <w:rStyle w:val="Hyperlink"/>
          </w:rPr>
          <w:t>http://neatostaging.rajatogo.com/api/rest/json?method=robot.set_profile_details3</w:t>
        </w:r>
      </w:hyperlink>
    </w:p>
    <w:p w:rsidR="009C73CD" w:rsidRDefault="009C73CD" w:rsidP="00B8416E">
      <w:pPr>
        <w:pStyle w:val="ListParagraph"/>
      </w:pPr>
    </w:p>
    <w:p w:rsidR="00D24FE7" w:rsidRDefault="00D24FE7" w:rsidP="00116A25">
      <w:pPr>
        <w:pStyle w:val="ListParagraph"/>
      </w:pPr>
      <w:r>
        <w:t>This is the 1</w:t>
      </w:r>
      <w:r w:rsidRPr="00D24FE7">
        <w:rPr>
          <w:vertAlign w:val="superscript"/>
        </w:rPr>
        <w:t>st</w:t>
      </w:r>
      <w:r>
        <w:t xml:space="preserve"> step to start driving and this is </w:t>
      </w:r>
      <w:r w:rsidR="00D753E9">
        <w:t xml:space="preserve">a </w:t>
      </w:r>
      <w:r>
        <w:t xml:space="preserve">request </w:t>
      </w:r>
      <w:r w:rsidR="003D283D">
        <w:t xml:space="preserve">to </w:t>
      </w:r>
      <w:r>
        <w:t>the robot to open the TCP server and provide an IP address to connect to.</w:t>
      </w:r>
    </w:p>
    <w:p w:rsidR="00300F4E" w:rsidRDefault="00A52D69" w:rsidP="00300F4E">
      <w:pPr>
        <w:pStyle w:val="ListParagraph"/>
        <w:numPr>
          <w:ilvl w:val="0"/>
          <w:numId w:val="19"/>
        </w:numPr>
      </w:pPr>
      <w:r>
        <w:t>Robot if online</w:t>
      </w:r>
      <w:r w:rsidR="001D6A44">
        <w:t xml:space="preserve"> will receive the data changed notification, and will retrieve the profile details.</w:t>
      </w:r>
      <w:r>
        <w:t xml:space="preserve"> </w:t>
      </w:r>
      <w:r w:rsidR="001D6A44">
        <w:t xml:space="preserve">It </w:t>
      </w:r>
      <w:r>
        <w:t xml:space="preserve">will set whether it is available to drive (which is the case </w:t>
      </w:r>
      <w:r w:rsidR="00105285">
        <w:t>unless</w:t>
      </w:r>
      <w:r>
        <w:t xml:space="preserve"> it</w:t>
      </w:r>
      <w:r w:rsidR="00C80ED4">
        <w:t xml:space="preserve"> i</w:t>
      </w:r>
      <w:r>
        <w:t>s in driving mode already)</w:t>
      </w:r>
      <w:r w:rsidR="00150DAB">
        <w:t xml:space="preserve"> along with its </w:t>
      </w:r>
      <w:r w:rsidR="00F538CA">
        <w:t xml:space="preserve">IP </w:t>
      </w:r>
      <w:r w:rsidR="00150DAB">
        <w:t xml:space="preserve">address using </w:t>
      </w:r>
      <w:hyperlink r:id="rId31" w:history="1">
        <w:r w:rsidR="001E5030" w:rsidRPr="00653B7A">
          <w:rPr>
            <w:rStyle w:val="Hyperlink"/>
          </w:rPr>
          <w:t>http://neatostaging.rajatogo.com/api/rest/json?method=robot.set_profile_details3</w:t>
        </w:r>
      </w:hyperlink>
    </w:p>
    <w:p w:rsidR="00BD7A37" w:rsidRDefault="002D6A06" w:rsidP="0038522F">
      <w:pPr>
        <w:ind w:firstLine="720"/>
      </w:pPr>
      <w:r>
        <w:t xml:space="preserve">The received data changed notification is tracked by the </w:t>
      </w:r>
      <w:r w:rsidR="00643053">
        <w:t xml:space="preserve">caller </w:t>
      </w:r>
      <w:r w:rsidR="004A4F9B">
        <w:t>S</w:t>
      </w:r>
      <w:r w:rsidR="00295772">
        <w:t xml:space="preserve">martapp to initiate a TCP </w:t>
      </w:r>
    </w:p>
    <w:p w:rsidR="006178F8" w:rsidRDefault="0023733C" w:rsidP="00804340">
      <w:pPr>
        <w:ind w:firstLine="360"/>
      </w:pPr>
      <w:r>
        <w:t xml:space="preserve">       </w:t>
      </w:r>
      <w:proofErr w:type="gramStart"/>
      <w:r w:rsidR="00B46E1F">
        <w:t>c</w:t>
      </w:r>
      <w:r w:rsidR="00BE2A9B">
        <w:t>onnection</w:t>
      </w:r>
      <w:proofErr w:type="gramEnd"/>
      <w:r w:rsidR="00BD7A37">
        <w:t xml:space="preserve"> </w:t>
      </w:r>
      <w:r w:rsidR="00643053">
        <w:t xml:space="preserve">to the </w:t>
      </w:r>
      <w:r w:rsidR="00CA4FFC">
        <w:t>robot</w:t>
      </w:r>
      <w:r w:rsidR="00643053">
        <w:t xml:space="preserve"> address.</w:t>
      </w:r>
    </w:p>
    <w:p w:rsidR="004F350F" w:rsidRPr="00C43D52" w:rsidRDefault="004F350F" w:rsidP="004F350F">
      <w:pPr>
        <w:pStyle w:val="ListParagraph"/>
        <w:numPr>
          <w:ilvl w:val="0"/>
          <w:numId w:val="19"/>
        </w:numPr>
      </w:pPr>
      <w:r>
        <w:t xml:space="preserve">Appropriate callbacks are given to the UI </w:t>
      </w:r>
      <w:r w:rsidR="00776E9A">
        <w:t xml:space="preserve">JS </w:t>
      </w:r>
      <w:r>
        <w:t xml:space="preserve">layer about connection success </w:t>
      </w:r>
      <w:r w:rsidR="00D83753">
        <w:t>or</w:t>
      </w:r>
      <w:r>
        <w:t xml:space="preserve"> failure.</w:t>
      </w:r>
    </w:p>
    <w:p w:rsidR="00C43D52" w:rsidRDefault="00C43D52" w:rsidP="00C43D52"/>
    <w:p w:rsidR="000B771F" w:rsidRDefault="00F824CC" w:rsidP="00011692">
      <w:pPr>
        <w:pStyle w:val="Heading3"/>
      </w:pPr>
      <w:r>
        <w:t>Start Manual Cleaning</w:t>
      </w:r>
    </w:p>
    <w:p w:rsidR="00EF15C5" w:rsidRDefault="00EF15C5" w:rsidP="00EF15C5">
      <w:r>
        <w:t xml:space="preserve">Once the connection is formed, </w:t>
      </w:r>
      <w:r w:rsidR="002C2652">
        <w:t xml:space="preserve">the </w:t>
      </w:r>
      <w:proofErr w:type="spellStart"/>
      <w:r w:rsidR="004A4F9B">
        <w:t>P</w:t>
      </w:r>
      <w:r w:rsidR="002C2652">
        <w:t>honegap</w:t>
      </w:r>
      <w:proofErr w:type="spellEnd"/>
      <w:r w:rsidR="002C2652">
        <w:t xml:space="preserve"> plugin </w:t>
      </w:r>
      <w:r w:rsidR="00966A3E">
        <w:t xml:space="preserve">API </w:t>
      </w:r>
      <w:r w:rsidR="00C50C4C">
        <w:t xml:space="preserve">to be called are same as non-manual mode. </w:t>
      </w:r>
      <w:r w:rsidR="00EE26AF">
        <w:t>They will work only when the connection is formed, otherwise will return an error to the plugin API now.</w:t>
      </w:r>
    </w:p>
    <w:p w:rsidR="00F627DF" w:rsidRDefault="00F627DF" w:rsidP="00EF15C5"/>
    <w:p w:rsidR="00E56522" w:rsidRDefault="00F824CC" w:rsidP="00011692">
      <w:pPr>
        <w:pStyle w:val="Heading3"/>
      </w:pPr>
      <w:r>
        <w:t>Cancel Intend To Drive</w:t>
      </w:r>
    </w:p>
    <w:p w:rsidR="00E56522" w:rsidRDefault="00E56522" w:rsidP="00E56522">
      <w:proofErr w:type="spellStart"/>
      <w:r>
        <w:t>Phonegap</w:t>
      </w:r>
      <w:proofErr w:type="spellEnd"/>
      <w:r>
        <w:t xml:space="preserve"> API: </w:t>
      </w:r>
      <w:proofErr w:type="spellStart"/>
      <w:r w:rsidRPr="00E56522">
        <w:t>RobotMgr.prototype.cancelIntendToDrive</w:t>
      </w:r>
      <w:proofErr w:type="spellEnd"/>
    </w:p>
    <w:p w:rsidR="00E56522" w:rsidRDefault="00E56522" w:rsidP="00E56522">
      <w:r>
        <w:t xml:space="preserve">This will clear the </w:t>
      </w:r>
      <w:r w:rsidR="00E92149">
        <w:t>"</w:t>
      </w:r>
      <w:r>
        <w:t>intend to drive</w:t>
      </w:r>
      <w:r w:rsidR="00E92149">
        <w:t>”</w:t>
      </w:r>
      <w:r>
        <w:t xml:space="preserve"> request from the server unless the connection has already formed</w:t>
      </w:r>
      <w:r w:rsidR="00747080">
        <w:t>.</w:t>
      </w:r>
    </w:p>
    <w:p w:rsidR="00747080" w:rsidRPr="00E56522" w:rsidRDefault="00747080" w:rsidP="00E56522">
      <w:r>
        <w:t>Web</w:t>
      </w:r>
      <w:r w:rsidR="0074517E">
        <w:t xml:space="preserve"> </w:t>
      </w:r>
      <w:r>
        <w:t xml:space="preserve">service called: </w:t>
      </w:r>
      <w:hyperlink r:id="rId32" w:history="1">
        <w:r w:rsidRPr="00653B7A">
          <w:rPr>
            <w:rStyle w:val="Hyperlink"/>
          </w:rPr>
          <w:t>http://neatostaging.rajatogo.com/api/rest/json?method=robot.set_profile_details3</w:t>
        </w:r>
      </w:hyperlink>
    </w:p>
    <w:p w:rsidR="00F627DF" w:rsidRDefault="00F824CC" w:rsidP="00011692">
      <w:pPr>
        <w:pStyle w:val="Heading3"/>
      </w:pPr>
      <w:r>
        <w:lastRenderedPageBreak/>
        <w:t>Stop Robot Drive</w:t>
      </w:r>
    </w:p>
    <w:p w:rsidR="00F627DF" w:rsidRPr="00F627DF" w:rsidRDefault="00F627DF" w:rsidP="00F627DF">
      <w:proofErr w:type="spellStart"/>
      <w:r>
        <w:t>Phonegap</w:t>
      </w:r>
      <w:proofErr w:type="spellEnd"/>
      <w:r>
        <w:t xml:space="preserve"> API: </w:t>
      </w:r>
      <w:proofErr w:type="spellStart"/>
      <w:r w:rsidRPr="00F627DF">
        <w:t>RobotMgr.prototype.stopRobotDrive</w:t>
      </w:r>
      <w:proofErr w:type="spellEnd"/>
    </w:p>
    <w:p w:rsidR="003807BC" w:rsidRDefault="00F627DF" w:rsidP="00EF15C5">
      <w:r>
        <w:t>This disconnects the current connection</w:t>
      </w:r>
      <w:r w:rsidR="0023383F">
        <w:t xml:space="preserve"> to the robot </w:t>
      </w:r>
      <w:r w:rsidR="00A3251C">
        <w:t>if</w:t>
      </w:r>
      <w:r w:rsidR="0023383F">
        <w:t xml:space="preserve"> connected.</w:t>
      </w:r>
    </w:p>
    <w:p w:rsidR="00EC4B05" w:rsidRDefault="00EC4B05" w:rsidP="00EF15C5"/>
    <w:p w:rsidR="00B844C6" w:rsidRDefault="00B844C6" w:rsidP="00EF15C5"/>
    <w:p w:rsidR="00011692" w:rsidRDefault="00011692" w:rsidP="00011692">
      <w:pPr>
        <w:pStyle w:val="Heading2"/>
      </w:pPr>
      <w:r>
        <w:t>Schedule Related Web Services</w:t>
      </w:r>
    </w:p>
    <w:p w:rsidR="00B844C6" w:rsidRDefault="00B844C6" w:rsidP="00EF15C5"/>
    <w:p w:rsidR="00BE6FC8" w:rsidRDefault="00F824CC" w:rsidP="00BE6FC8">
      <w:pPr>
        <w:pStyle w:val="Heading2"/>
      </w:pPr>
      <w:r>
        <w:t>Enable/Disable Schedule</w:t>
      </w:r>
    </w:p>
    <w:p w:rsidR="00BE6FC8" w:rsidRDefault="00BE6FC8" w:rsidP="00BE6FC8"/>
    <w:p w:rsidR="00BE6FC8" w:rsidRDefault="00E001EF" w:rsidP="00BE6FC8">
      <w:proofErr w:type="spellStart"/>
      <w:r>
        <w:t>Phonegap</w:t>
      </w:r>
      <w:proofErr w:type="spellEnd"/>
      <w:r w:rsidR="00BE6FC8">
        <w:t xml:space="preserve"> Plugin: </w:t>
      </w:r>
      <w:proofErr w:type="spellStart"/>
      <w:r w:rsidR="00BE6FC8" w:rsidRPr="00BE6FC8">
        <w:t>RobotMgr.prototype.enableSchedule</w:t>
      </w:r>
      <w:proofErr w:type="spellEnd"/>
    </w:p>
    <w:p w:rsidR="00F91D78" w:rsidRPr="00E56522" w:rsidRDefault="00C04A9E" w:rsidP="00F91D78">
      <w:r>
        <w:t>Web</w:t>
      </w:r>
      <w:r w:rsidR="0019590C">
        <w:t xml:space="preserve"> </w:t>
      </w:r>
      <w:r>
        <w:t xml:space="preserve">service called: </w:t>
      </w:r>
      <w:hyperlink r:id="rId33" w:history="1">
        <w:r w:rsidR="00F91D78" w:rsidRPr="00653B7A">
          <w:rPr>
            <w:rStyle w:val="Hyperlink"/>
          </w:rPr>
          <w:t>http://neatostaging.rajatogo.com/api/rest/json?method=robot.set_profile_details3</w:t>
        </w:r>
      </w:hyperlink>
    </w:p>
    <w:p w:rsidR="00AF520F" w:rsidRDefault="00AF520F" w:rsidP="00BE6FC8"/>
    <w:p w:rsidR="00090DE5" w:rsidRDefault="00090DE5" w:rsidP="00BE6FC8">
      <w:r>
        <w:t>This will set the state for the schedule which will fire a data changed notification to the associated users and the robot</w:t>
      </w:r>
      <w:r w:rsidR="000F4504">
        <w:t xml:space="preserve"> in orde</w:t>
      </w:r>
      <w:r w:rsidR="001720CB">
        <w:t>r to retrieve the correct state</w:t>
      </w:r>
      <w:r>
        <w:t>.</w:t>
      </w:r>
    </w:p>
    <w:p w:rsidR="007E4B57" w:rsidRDefault="007E4B57" w:rsidP="00BE6FC8"/>
    <w:p w:rsidR="007E4B57" w:rsidRDefault="00CE5D30" w:rsidP="00980405">
      <w:pPr>
        <w:pStyle w:val="Heading2"/>
      </w:pPr>
      <w:r>
        <w:t>Is</w:t>
      </w:r>
      <w:r w:rsidR="00F824CC">
        <w:t xml:space="preserve"> Schedule Enabled</w:t>
      </w:r>
    </w:p>
    <w:p w:rsidR="00980405" w:rsidRPr="00980405" w:rsidRDefault="00980405" w:rsidP="00980405">
      <w:proofErr w:type="spellStart"/>
      <w:r>
        <w:t>Phonegap</w:t>
      </w:r>
      <w:proofErr w:type="spellEnd"/>
      <w:r>
        <w:t xml:space="preserve"> Plugin: </w:t>
      </w:r>
      <w:proofErr w:type="spellStart"/>
      <w:r w:rsidRPr="00980405">
        <w:t>RobotMgr.prototype.isScheduleEnabled</w:t>
      </w:r>
      <w:proofErr w:type="spellEnd"/>
    </w:p>
    <w:p w:rsidR="000B5371" w:rsidRDefault="004E2C46" w:rsidP="004E2C46">
      <w:r>
        <w:t>Web</w:t>
      </w:r>
      <w:r w:rsidR="000F0623">
        <w:t xml:space="preserve"> </w:t>
      </w:r>
      <w:r>
        <w:t>service called</w:t>
      </w:r>
      <w:proofErr w:type="gramStart"/>
      <w:r>
        <w:t>:</w:t>
      </w:r>
      <w:proofErr w:type="gramEnd"/>
      <w:r w:rsidR="00BE113B">
        <w:fldChar w:fldCharType="begin"/>
      </w:r>
      <w:r w:rsidR="00BE113B">
        <w:instrText xml:space="preserve"> HYPERLINK "http://neatostaging.rajatogo.com/api/rest/json?method=robot.get_profile_details2" </w:instrText>
      </w:r>
      <w:r w:rsidR="00BE113B">
        <w:fldChar w:fldCharType="separate"/>
      </w:r>
      <w:r w:rsidR="000B5371" w:rsidRPr="00653B7A">
        <w:rPr>
          <w:rStyle w:val="Hyperlink"/>
        </w:rPr>
        <w:t>http://neatostaging.rajatogo.com/api/rest/json?method=robot.get_profile_details2</w:t>
      </w:r>
      <w:r w:rsidR="00BE113B">
        <w:rPr>
          <w:rStyle w:val="Hyperlink"/>
        </w:rPr>
        <w:fldChar w:fldCharType="end"/>
      </w:r>
    </w:p>
    <w:p w:rsidR="00C97256" w:rsidRDefault="00C97256" w:rsidP="00C97256"/>
    <w:p w:rsidR="00C97256" w:rsidRDefault="00C97256" w:rsidP="00C97256">
      <w:r>
        <w:t xml:space="preserve">This will </w:t>
      </w:r>
      <w:r w:rsidR="004E2C46">
        <w:t>g</w:t>
      </w:r>
      <w:r w:rsidR="00AE1099">
        <w:t>et the profile details</w:t>
      </w:r>
      <w:r w:rsidR="004E2C46">
        <w:t xml:space="preserve"> and retrieve the current schedule state.</w:t>
      </w:r>
    </w:p>
    <w:p w:rsidR="00FC23A7" w:rsidRDefault="00FC23A7" w:rsidP="00BE6FC8"/>
    <w:p w:rsidR="0055368D" w:rsidRDefault="00D759A4" w:rsidP="00C43910">
      <w:pPr>
        <w:pStyle w:val="Heading2"/>
      </w:pPr>
      <w:r>
        <w:t>Schedu</w:t>
      </w:r>
      <w:r w:rsidR="00F824CC">
        <w:t>le</w:t>
      </w:r>
    </w:p>
    <w:p w:rsidR="0045274B" w:rsidRDefault="0045274B" w:rsidP="0045274B"/>
    <w:p w:rsidR="00DB4688" w:rsidRDefault="007B7181" w:rsidP="0045274B">
      <w:r>
        <w:t>A robot schedule is maintain</w:t>
      </w:r>
      <w:r w:rsidR="0045274B">
        <w:t xml:space="preserve">ed on the Server </w:t>
      </w:r>
      <w:r w:rsidR="00761BAB">
        <w:t>along</w:t>
      </w:r>
      <w:r w:rsidR="0045274B">
        <w:t xml:space="preserve"> with a version id.</w:t>
      </w:r>
      <w:r w:rsidR="00546F8E">
        <w:t xml:space="preserve"> Whenever the schedule changes, the version id is incremented by the server.</w:t>
      </w:r>
      <w:r w:rsidR="00722DA8">
        <w:t xml:space="preserve"> To update a s</w:t>
      </w:r>
      <w:r w:rsidR="001415D8">
        <w:t>c</w:t>
      </w:r>
      <w:r w:rsidR="003933EE">
        <w:t>he</w:t>
      </w:r>
      <w:r w:rsidR="00345183">
        <w:t>d</w:t>
      </w:r>
      <w:r w:rsidR="003933EE">
        <w:t>ul</w:t>
      </w:r>
      <w:r w:rsidR="00345183">
        <w:t>e, the caller shou</w:t>
      </w:r>
      <w:r w:rsidR="00595BE1">
        <w:t xml:space="preserve">ld have the current </w:t>
      </w:r>
    </w:p>
    <w:p w:rsidR="0045274B" w:rsidRDefault="00595BE1" w:rsidP="0045274B">
      <w:proofErr w:type="gramStart"/>
      <w:r>
        <w:t>schedule</w:t>
      </w:r>
      <w:proofErr w:type="gramEnd"/>
      <w:r>
        <w:t xml:space="preserve"> id, otherwise the server will not allow the update.</w:t>
      </w:r>
    </w:p>
    <w:p w:rsidR="005D364E" w:rsidRPr="0045274B" w:rsidRDefault="005D364E" w:rsidP="0045274B">
      <w:r>
        <w:t xml:space="preserve">Schedule or a Schedule Group of individual schedule events </w:t>
      </w:r>
      <w:r w:rsidR="00A11270">
        <w:t>is saved as a JSON on the server. A schedule event is an individual cleaning event</w:t>
      </w:r>
      <w:r w:rsidR="00542C58">
        <w:t xml:space="preserve"> defined</w:t>
      </w:r>
      <w:r w:rsidR="006212E8">
        <w:t xml:space="preserve"> inside the schedule</w:t>
      </w:r>
      <w:r w:rsidR="00542C58">
        <w:t>.</w:t>
      </w:r>
    </w:p>
    <w:p w:rsidR="00974184" w:rsidRDefault="00011692" w:rsidP="00011692">
      <w:pPr>
        <w:pStyle w:val="Heading3"/>
      </w:pPr>
      <w:r>
        <w:t xml:space="preserve">Get Schedule </w:t>
      </w:r>
      <w:proofErr w:type="gramStart"/>
      <w:r>
        <w:t>For</w:t>
      </w:r>
      <w:proofErr w:type="gramEnd"/>
      <w:r>
        <w:t xml:space="preserve"> Robot</w:t>
      </w:r>
    </w:p>
    <w:p w:rsidR="00DB4688" w:rsidRPr="00DB4688" w:rsidRDefault="00DB4688" w:rsidP="00DB4688"/>
    <w:p w:rsidR="006B0128" w:rsidRDefault="00270621" w:rsidP="000B2083">
      <w:proofErr w:type="spellStart"/>
      <w:r>
        <w:t>Phonegap</w:t>
      </w:r>
      <w:proofErr w:type="spellEnd"/>
      <w:r>
        <w:t xml:space="preserve"> Plugin API</w:t>
      </w:r>
      <w:r w:rsidR="00714BF3">
        <w:t>s</w:t>
      </w:r>
      <w:r>
        <w:t xml:space="preserve">: </w:t>
      </w:r>
      <w:proofErr w:type="spellStart"/>
      <w:r w:rsidR="006B0128" w:rsidRPr="00036FD7">
        <w:t>RobotMgr.prototype.getScheduleEvents</w:t>
      </w:r>
      <w:proofErr w:type="spellEnd"/>
    </w:p>
    <w:p w:rsidR="00331039" w:rsidRDefault="00331039" w:rsidP="000B2083"/>
    <w:p w:rsidR="00331039" w:rsidRDefault="00331039" w:rsidP="000B2083">
      <w:pPr>
        <w:rPr>
          <w:rStyle w:val="Hyperlink"/>
        </w:rPr>
      </w:pPr>
      <w:r>
        <w:t>This calls the web</w:t>
      </w:r>
      <w:r w:rsidR="000F0623">
        <w:t xml:space="preserve"> </w:t>
      </w:r>
      <w:r>
        <w:t xml:space="preserve">service: </w:t>
      </w:r>
      <w:hyperlink r:id="rId34" w:history="1">
        <w:r w:rsidR="004E28C8" w:rsidRPr="00653B7A">
          <w:rPr>
            <w:rStyle w:val="Hyperlink"/>
          </w:rPr>
          <w:t>http://neatostaging.rajatogo.com/api/rest/json?method=robotschedule.get_schedule_based_on_type</w:t>
        </w:r>
      </w:hyperlink>
    </w:p>
    <w:p w:rsidR="00391225" w:rsidRDefault="00391225" w:rsidP="000B2083"/>
    <w:p w:rsidR="00715CAF" w:rsidRDefault="00A23AC1" w:rsidP="000B2083">
      <w:r>
        <w:t>It</w:t>
      </w:r>
      <w:r w:rsidR="004E28C8">
        <w:t xml:space="preserve"> get</w:t>
      </w:r>
      <w:r w:rsidR="000B3ABE">
        <w:t>s</w:t>
      </w:r>
      <w:r w:rsidR="004E28C8">
        <w:t xml:space="preserve"> the current schedule fr</w:t>
      </w:r>
      <w:r w:rsidR="00733BAA">
        <w:t xml:space="preserve">om the server. </w:t>
      </w:r>
    </w:p>
    <w:p w:rsidR="00DA14E3" w:rsidRDefault="00EB056B" w:rsidP="000B2083">
      <w:r>
        <w:t>As an implementation detail, i</w:t>
      </w:r>
      <w:r w:rsidR="00733BAA">
        <w:t>t maintains it in a local database</w:t>
      </w:r>
      <w:r w:rsidR="00E23F2E">
        <w:t xml:space="preserve"> as well</w:t>
      </w:r>
      <w:r w:rsidR="00733BAA">
        <w:t>.</w:t>
      </w:r>
      <w:r w:rsidR="00DA14E3">
        <w:t xml:space="preserve"> This was done because of the requirement of the UI layer team </w:t>
      </w:r>
      <w:r w:rsidR="00F3699D">
        <w:t>for the locally changing individual schedule events.</w:t>
      </w:r>
    </w:p>
    <w:p w:rsidR="00F35548" w:rsidRDefault="00F35548" w:rsidP="000B2083"/>
    <w:p w:rsidR="004E28C8" w:rsidRDefault="00625FC0" w:rsidP="000B2083">
      <w:r>
        <w:t>The Server schedule copy is treated as the master copy and robot as well as the user should update the schedule on the server.</w:t>
      </w:r>
    </w:p>
    <w:p w:rsidR="00331039" w:rsidRDefault="00331039" w:rsidP="000B2083"/>
    <w:p w:rsidR="00945481" w:rsidRDefault="00945481" w:rsidP="00945481">
      <w:r>
        <w:lastRenderedPageBreak/>
        <w:t>Calls communicating with local database</w:t>
      </w:r>
      <w:r w:rsidR="00650DA0">
        <w:t xml:space="preserve"> which interact with a schedule event</w:t>
      </w:r>
      <w:r>
        <w:t>:</w:t>
      </w:r>
    </w:p>
    <w:p w:rsidR="00945481" w:rsidRDefault="00945481" w:rsidP="00945481">
      <w:proofErr w:type="spellStart"/>
      <w:r w:rsidRPr="00226707">
        <w:t>RobotMgr.prototype.createSchedule</w:t>
      </w:r>
      <w:proofErr w:type="spellEnd"/>
    </w:p>
    <w:p w:rsidR="00945481" w:rsidRDefault="00945481" w:rsidP="00945481">
      <w:proofErr w:type="spellStart"/>
      <w:r w:rsidRPr="007142EC">
        <w:t>RobotMgr.prototype.getScheduleEventData</w:t>
      </w:r>
      <w:proofErr w:type="spellEnd"/>
    </w:p>
    <w:p w:rsidR="00945481" w:rsidRDefault="00945481" w:rsidP="00945481">
      <w:proofErr w:type="spellStart"/>
      <w:r w:rsidRPr="00983F06">
        <w:t>RobotMgr.prototype.addScheduleEvent</w:t>
      </w:r>
      <w:proofErr w:type="spellEnd"/>
    </w:p>
    <w:p w:rsidR="00945481" w:rsidRDefault="00945481" w:rsidP="00945481">
      <w:proofErr w:type="spellStart"/>
      <w:r w:rsidRPr="00032824">
        <w:t>RobotMgr.prototype.updateScheduleEvent</w:t>
      </w:r>
      <w:proofErr w:type="spellEnd"/>
    </w:p>
    <w:p w:rsidR="00945481" w:rsidRDefault="00945481" w:rsidP="00945481">
      <w:proofErr w:type="spellStart"/>
      <w:r w:rsidRPr="00000852">
        <w:t>RobotMgr.prototype.deleteScheduleEvent</w:t>
      </w:r>
      <w:proofErr w:type="spellEnd"/>
    </w:p>
    <w:p w:rsidR="00945481" w:rsidRDefault="00945481" w:rsidP="00945481">
      <w:r>
        <w:t xml:space="preserve">These calls will basically interact with the local </w:t>
      </w:r>
      <w:r w:rsidR="00830134">
        <w:t>copy of the</w:t>
      </w:r>
      <w:r w:rsidR="00777A28">
        <w:t xml:space="preserve"> </w:t>
      </w:r>
      <w:r w:rsidR="00830134">
        <w:t>schedule</w:t>
      </w:r>
      <w:r>
        <w:t xml:space="preserve">. Each call </w:t>
      </w:r>
      <w:r w:rsidR="00C9307B">
        <w:t>would</w:t>
      </w:r>
      <w:r w:rsidR="004E30C0">
        <w:t xml:space="preserve"> </w:t>
      </w:r>
      <w:r>
        <w:t>update/add/delete the individual schedule event in the schedule group.</w:t>
      </w:r>
      <w:r w:rsidR="008A795F">
        <w:t xml:space="preserve"> Only when the local copy is updated on the server, it becomes the master copy.</w:t>
      </w:r>
    </w:p>
    <w:p w:rsidR="00F85206" w:rsidRDefault="00F85206" w:rsidP="00945481"/>
    <w:p w:rsidR="00945481" w:rsidRDefault="00D85C8A" w:rsidP="000B2083">
      <w:r>
        <w:t xml:space="preserve">Note that the local </w:t>
      </w:r>
      <w:r w:rsidR="009955E4">
        <w:t>maintenance</w:t>
      </w:r>
      <w:r>
        <w:t xml:space="preserve"> of the schedule in the </w:t>
      </w:r>
      <w:proofErr w:type="spellStart"/>
      <w:r>
        <w:t>smartapp</w:t>
      </w:r>
      <w:proofErr w:type="spellEnd"/>
      <w:r>
        <w:t xml:space="preserve"> is just an implementation detail, and </w:t>
      </w:r>
      <w:r w:rsidR="00A27F63">
        <w:t>it</w:t>
      </w:r>
      <w:r w:rsidR="00270DC7">
        <w:t xml:space="preserve"> </w:t>
      </w:r>
      <w:r w:rsidR="00A27F63">
        <w:t>s</w:t>
      </w:r>
      <w:r w:rsidR="00270DC7">
        <w:t>hould</w:t>
      </w:r>
      <w:r w:rsidR="00A27F63">
        <w:t xml:space="preserve"> in no way treated as the master copy while showing the user.</w:t>
      </w:r>
      <w:r w:rsidR="008D13A3">
        <w:t xml:space="preserve"> The plugin method </w:t>
      </w:r>
      <w:r w:rsidR="006B3745">
        <w:t>“</w:t>
      </w:r>
      <w:proofErr w:type="spellStart"/>
      <w:r w:rsidR="006B3745" w:rsidRPr="00036FD7">
        <w:t>RobotMgr.prototype.getScheduleEvents</w:t>
      </w:r>
      <w:proofErr w:type="spellEnd"/>
      <w:r w:rsidR="006B3745">
        <w:t>”</w:t>
      </w:r>
      <w:r w:rsidR="00A732D7">
        <w:t xml:space="preserve"> should be called by the UI layer when s</w:t>
      </w:r>
      <w:r w:rsidR="00926742">
        <w:t>howing the schedule to the user</w:t>
      </w:r>
      <w:r w:rsidR="00A93BD2">
        <w:t xml:space="preserve"> which basically fetches it from the server</w:t>
      </w:r>
      <w:r w:rsidR="00926742">
        <w:t>.</w:t>
      </w:r>
    </w:p>
    <w:p w:rsidR="00945481" w:rsidRDefault="00945481" w:rsidP="000B2083"/>
    <w:p w:rsidR="00300CBF" w:rsidRDefault="00300CBF" w:rsidP="00011692">
      <w:pPr>
        <w:pStyle w:val="Heading3"/>
      </w:pPr>
      <w:r>
        <w:t xml:space="preserve">Update Schedule </w:t>
      </w:r>
      <w:r w:rsidR="00011692">
        <w:t>to S</w:t>
      </w:r>
      <w:r w:rsidR="00F824CC">
        <w:t>erver</w:t>
      </w:r>
    </w:p>
    <w:p w:rsidR="00D7443A" w:rsidRPr="00D7443A" w:rsidRDefault="00D7443A" w:rsidP="00D7443A"/>
    <w:p w:rsidR="00270621" w:rsidRDefault="00EF26EF" w:rsidP="000B2083">
      <w:proofErr w:type="spellStart"/>
      <w:r>
        <w:t>Phonegap</w:t>
      </w:r>
      <w:proofErr w:type="spellEnd"/>
      <w:r>
        <w:t xml:space="preserve"> Plugin: </w:t>
      </w:r>
      <w:proofErr w:type="spellStart"/>
      <w:r w:rsidR="00270621" w:rsidRPr="00270621">
        <w:t>RobotMgr.prototype.updateSchedule</w:t>
      </w:r>
      <w:proofErr w:type="spellEnd"/>
    </w:p>
    <w:p w:rsidR="00081020" w:rsidRDefault="00081020" w:rsidP="000B2083">
      <w:r>
        <w:t>This calls the web</w:t>
      </w:r>
      <w:r w:rsidR="000F0623">
        <w:t xml:space="preserve"> </w:t>
      </w:r>
      <w:r>
        <w:t xml:space="preserve">service: </w:t>
      </w:r>
      <w:hyperlink r:id="rId35" w:history="1">
        <w:r w:rsidR="00721D90" w:rsidRPr="00653B7A">
          <w:rPr>
            <w:rStyle w:val="Hyperlink"/>
          </w:rPr>
          <w:t>http://neatostaging.rajatogo.com/api/rest/json?method=robotschedule.update_data</w:t>
        </w:r>
      </w:hyperlink>
    </w:p>
    <w:p w:rsidR="00721D90" w:rsidRDefault="00721D90" w:rsidP="000B2083"/>
    <w:p w:rsidR="00E35DC3" w:rsidRDefault="00E35DC3" w:rsidP="000B2083"/>
    <w:p w:rsidR="00D04355" w:rsidRDefault="00D04355" w:rsidP="000B2083">
      <w:r>
        <w:t xml:space="preserve">It also sets the profile details with the key that the schedule is updated so that the </w:t>
      </w:r>
      <w:r w:rsidR="009D5861">
        <w:t xml:space="preserve">other associated users as well as the robot knows about the profile change. For this it calls </w:t>
      </w:r>
      <w:hyperlink r:id="rId36" w:history="1">
        <w:r w:rsidR="00F81537" w:rsidRPr="00653B7A">
          <w:rPr>
            <w:rStyle w:val="Hyperlink"/>
          </w:rPr>
          <w:t>http://neatostaging.rajatogo.com/api/rest/json?method=robot.set_profile_details3</w:t>
        </w:r>
      </w:hyperlink>
      <w:r w:rsidR="00DF7631">
        <w:t>.</w:t>
      </w:r>
    </w:p>
    <w:p w:rsidR="00036FD7" w:rsidRDefault="00036FD7" w:rsidP="000B2083"/>
    <w:p w:rsidR="00075A4C" w:rsidRDefault="00F824CC" w:rsidP="00075A4C">
      <w:pPr>
        <w:pStyle w:val="Heading2"/>
      </w:pPr>
      <w:r>
        <w:t>Set Robot Name</w:t>
      </w:r>
    </w:p>
    <w:p w:rsidR="00E050B8" w:rsidRPr="00E050B8" w:rsidRDefault="00E050B8" w:rsidP="00E050B8">
      <w:proofErr w:type="spellStart"/>
      <w:r>
        <w:t>Phonegap</w:t>
      </w:r>
      <w:proofErr w:type="spellEnd"/>
      <w:r>
        <w:t xml:space="preserve"> plugin API: </w:t>
      </w:r>
      <w:r w:rsidR="003F0227" w:rsidRPr="003F0227">
        <w:t>setRobotName2</w:t>
      </w:r>
    </w:p>
    <w:p w:rsidR="004F5205" w:rsidRDefault="004F5205" w:rsidP="000B2083">
      <w:r>
        <w:t>Web</w:t>
      </w:r>
      <w:r w:rsidR="007A4F28">
        <w:t xml:space="preserve"> </w:t>
      </w:r>
      <w:r>
        <w:t>service called:</w:t>
      </w:r>
      <w:r w:rsidR="00AF728F">
        <w:t xml:space="preserve"> </w:t>
      </w:r>
      <w:hyperlink r:id="rId37" w:history="1">
        <w:r w:rsidR="000E18BA" w:rsidRPr="00653B7A">
          <w:rPr>
            <w:rStyle w:val="Hyperlink"/>
          </w:rPr>
          <w:t>http://neatostaging.rajatogo.com/api/rest/json?method=robot.set_profile_details3</w:t>
        </w:r>
      </w:hyperlink>
    </w:p>
    <w:p w:rsidR="000E18BA" w:rsidRDefault="000631BF" w:rsidP="000B2083">
      <w:proofErr w:type="gramStart"/>
      <w:r>
        <w:t>w</w:t>
      </w:r>
      <w:r w:rsidR="000E18BA">
        <w:t>ith</w:t>
      </w:r>
      <w:proofErr w:type="gramEnd"/>
      <w:r w:rsidR="000E18BA">
        <w:t xml:space="preserve"> the appropriate name</w:t>
      </w:r>
      <w:r w:rsidR="00CE4EE9">
        <w:t xml:space="preserve"> for the robot.</w:t>
      </w:r>
      <w:r w:rsidR="00265403">
        <w:t xml:space="preserve"> This will fire a notification to relevant </w:t>
      </w:r>
      <w:r w:rsidR="00E9219E">
        <w:t>entities.</w:t>
      </w:r>
    </w:p>
    <w:p w:rsidR="00F174F3" w:rsidRDefault="00F174F3" w:rsidP="000B2083"/>
    <w:p w:rsidR="00E22963" w:rsidRDefault="00E22963" w:rsidP="00E22963">
      <w:pPr>
        <w:pStyle w:val="Heading2"/>
      </w:pPr>
      <w:r>
        <w:t xml:space="preserve">Get Robot </w:t>
      </w:r>
      <w:proofErr w:type="spellStart"/>
      <w:r>
        <w:t>Presense</w:t>
      </w:r>
      <w:proofErr w:type="spellEnd"/>
      <w:r>
        <w:t xml:space="preserve"> Status:</w:t>
      </w:r>
    </w:p>
    <w:p w:rsidR="00E22963" w:rsidRDefault="00E22963" w:rsidP="00E22963">
      <w:proofErr w:type="spellStart"/>
      <w:r>
        <w:t>Phonegap</w:t>
      </w:r>
      <w:proofErr w:type="spellEnd"/>
      <w:r>
        <w:t xml:space="preserve"> plugin API: </w:t>
      </w:r>
      <w:proofErr w:type="spellStart"/>
      <w:r w:rsidRPr="001A5A38">
        <w:t>getRobotOnlineStatus</w:t>
      </w:r>
      <w:proofErr w:type="spellEnd"/>
    </w:p>
    <w:p w:rsidR="00E22963" w:rsidRDefault="00E22963" w:rsidP="00E22963"/>
    <w:p w:rsidR="00E22963" w:rsidRDefault="00E22963" w:rsidP="00E22963">
      <w:r>
        <w:t xml:space="preserve">The </w:t>
      </w:r>
      <w:proofErr w:type="spellStart"/>
      <w:r>
        <w:t>webservice</w:t>
      </w:r>
      <w:proofErr w:type="spellEnd"/>
      <w:r>
        <w:t xml:space="preserve"> called is:</w:t>
      </w:r>
    </w:p>
    <w:p w:rsidR="00E22963" w:rsidRDefault="00E22963" w:rsidP="00E22963">
      <w:r w:rsidRPr="00D44AB2">
        <w:rPr>
          <w:rStyle w:val="Hyperlink"/>
        </w:rPr>
        <w:t xml:space="preserve"> http://neatostaging.raja</w:t>
      </w:r>
      <w:r w:rsidR="009F7046">
        <w:rPr>
          <w:rStyle w:val="Hyperlink"/>
        </w:rPr>
        <w:t>togo.com/api/rest/json/?method=</w:t>
      </w:r>
      <w:r w:rsidRPr="00D44AB2">
        <w:rPr>
          <w:rStyle w:val="Hyperlink"/>
        </w:rPr>
        <w:t>robot.get_robot_presence_status</w:t>
      </w:r>
    </w:p>
    <w:p w:rsidR="00E22963" w:rsidRDefault="00E22963" w:rsidP="00E22963"/>
    <w:p w:rsidR="00D90091" w:rsidRDefault="00D90091" w:rsidP="00E22963"/>
    <w:p w:rsidR="00D90091" w:rsidRDefault="003B0551" w:rsidP="00D90091">
      <w:pPr>
        <w:pStyle w:val="Heading2"/>
      </w:pPr>
      <w:r>
        <w:t>Create Robot</w:t>
      </w:r>
    </w:p>
    <w:p w:rsidR="003702BA" w:rsidRDefault="00C5726C" w:rsidP="000B2083">
      <w:r>
        <w:t xml:space="preserve">The robot calls this method to create </w:t>
      </w:r>
      <w:proofErr w:type="gramStart"/>
      <w:r>
        <w:t>it’s</w:t>
      </w:r>
      <w:proofErr w:type="gramEnd"/>
      <w:r>
        <w:t xml:space="preserve"> instance on the server.</w:t>
      </w:r>
    </w:p>
    <w:p w:rsidR="00C5726C" w:rsidRDefault="00C5726C" w:rsidP="000B2083">
      <w:r>
        <w:t xml:space="preserve">The </w:t>
      </w:r>
      <w:proofErr w:type="spellStart"/>
      <w:r>
        <w:t>webservice</w:t>
      </w:r>
      <w:proofErr w:type="spellEnd"/>
      <w:r>
        <w:t xml:space="preserve"> called is:</w:t>
      </w:r>
    </w:p>
    <w:p w:rsidR="00C5726C" w:rsidRPr="000161E3" w:rsidRDefault="00C5726C" w:rsidP="000B2083">
      <w:pPr>
        <w:rPr>
          <w:rStyle w:val="Hyperlink"/>
        </w:rPr>
      </w:pPr>
      <w:r w:rsidRPr="000161E3">
        <w:rPr>
          <w:rStyle w:val="Hyperlink"/>
        </w:rPr>
        <w:t>http://neatostaging.rajat</w:t>
      </w:r>
      <w:r w:rsidR="00B8264E">
        <w:rPr>
          <w:rStyle w:val="Hyperlink"/>
        </w:rPr>
        <w:t>ogo.com/api/rest/json/?method=</w:t>
      </w:r>
      <w:r w:rsidRPr="000161E3">
        <w:rPr>
          <w:rStyle w:val="Hyperlink"/>
        </w:rPr>
        <w:t>robot.create2</w:t>
      </w:r>
    </w:p>
    <w:p w:rsidR="003702BA" w:rsidRDefault="003702BA" w:rsidP="000B2083"/>
    <w:p w:rsidR="000F1E86" w:rsidRDefault="000F1E86" w:rsidP="000B2083"/>
    <w:p w:rsidR="000F1E86" w:rsidRDefault="000743E9" w:rsidP="001C1C80">
      <w:pPr>
        <w:pStyle w:val="Heading2"/>
      </w:pPr>
      <w:r>
        <w:lastRenderedPageBreak/>
        <w:t>Get Robot Details</w:t>
      </w:r>
    </w:p>
    <w:p w:rsidR="000027A0" w:rsidRDefault="000027A0" w:rsidP="00B40B13">
      <w:r>
        <w:t xml:space="preserve">The </w:t>
      </w:r>
      <w:proofErr w:type="spellStart"/>
      <w:r>
        <w:t>webservic</w:t>
      </w:r>
      <w:r w:rsidR="000743E9">
        <w:t>e</w:t>
      </w:r>
      <w:proofErr w:type="spellEnd"/>
      <w:r w:rsidR="000743E9">
        <w:t xml:space="preserve"> used to get the robot details</w:t>
      </w:r>
    </w:p>
    <w:p w:rsidR="006F2B77" w:rsidRPr="00197DF0" w:rsidRDefault="000027A0" w:rsidP="000027A0">
      <w:pPr>
        <w:rPr>
          <w:rStyle w:val="Hyperlink"/>
        </w:rPr>
      </w:pPr>
      <w:r w:rsidRPr="00197DF0">
        <w:rPr>
          <w:rStyle w:val="Hyperlink"/>
        </w:rPr>
        <w:t>http://neatostaging.rajat</w:t>
      </w:r>
      <w:r w:rsidR="007010AE">
        <w:rPr>
          <w:rStyle w:val="Hyperlink"/>
        </w:rPr>
        <w:t>ogo.com/api/rest/json/?method=</w:t>
      </w:r>
      <w:r w:rsidRPr="00197DF0">
        <w:rPr>
          <w:rStyle w:val="Hyperlink"/>
        </w:rPr>
        <w:t>robot.get_details</w:t>
      </w:r>
    </w:p>
    <w:p w:rsidR="000027A0" w:rsidRDefault="000027A0" w:rsidP="00365D03">
      <w:pPr>
        <w:pStyle w:val="Heading2"/>
      </w:pPr>
    </w:p>
    <w:p w:rsidR="003702BA" w:rsidRDefault="00365D03" w:rsidP="00365D03">
      <w:pPr>
        <w:pStyle w:val="Heading2"/>
      </w:pPr>
      <w:r>
        <w:t>Request Linking Code</w:t>
      </w:r>
    </w:p>
    <w:p w:rsidR="003702BA" w:rsidRDefault="003702BA" w:rsidP="000B2083"/>
    <w:p w:rsidR="00365D03" w:rsidRDefault="00365D03" w:rsidP="000B2083">
      <w:r>
        <w:t xml:space="preserve">This </w:t>
      </w:r>
      <w:proofErr w:type="spellStart"/>
      <w:r>
        <w:t>webservice</w:t>
      </w:r>
      <w:proofErr w:type="spellEnd"/>
      <w:r>
        <w:t xml:space="preserve"> is </w:t>
      </w:r>
      <w:r w:rsidR="00551762">
        <w:t xml:space="preserve">called </w:t>
      </w:r>
      <w:r w:rsidR="00596F9A">
        <w:t>from the robot to generate a linking code:</w:t>
      </w:r>
    </w:p>
    <w:p w:rsidR="00596F9A" w:rsidRDefault="00596F9A" w:rsidP="000B2083">
      <w:proofErr w:type="spellStart"/>
      <w:r>
        <w:t>Webservice</w:t>
      </w:r>
      <w:proofErr w:type="spellEnd"/>
      <w:r>
        <w:t xml:space="preserve"> called is: </w:t>
      </w:r>
    </w:p>
    <w:p w:rsidR="00596F9A" w:rsidRPr="00507DED" w:rsidRDefault="00596F9A" w:rsidP="000B2083">
      <w:pPr>
        <w:rPr>
          <w:rStyle w:val="Hyperlink"/>
        </w:rPr>
      </w:pPr>
      <w:r w:rsidRPr="00507DED">
        <w:rPr>
          <w:rStyle w:val="Hyperlink"/>
        </w:rPr>
        <w:t>http://neatostaging.raja</w:t>
      </w:r>
      <w:r w:rsidR="00CB6A71" w:rsidRPr="00507DED">
        <w:rPr>
          <w:rStyle w:val="Hyperlink"/>
        </w:rPr>
        <w:t>togo.com/api/rest/json/?method=</w:t>
      </w:r>
      <w:r w:rsidRPr="00507DED">
        <w:rPr>
          <w:rStyle w:val="Hyperlink"/>
        </w:rPr>
        <w:t>robot.request_link_code</w:t>
      </w:r>
    </w:p>
    <w:p w:rsidR="00B36225" w:rsidRDefault="00B36225" w:rsidP="000B2083"/>
    <w:p w:rsidR="00766419" w:rsidRDefault="00766419" w:rsidP="000B2083"/>
    <w:p w:rsidR="00C4220B" w:rsidRDefault="00EA6D60" w:rsidP="00A22974">
      <w:pPr>
        <w:pStyle w:val="Heading1"/>
      </w:pPr>
      <w:r>
        <w:t>Notifications</w:t>
      </w:r>
      <w:r w:rsidR="00FA4575">
        <w:t xml:space="preserve"> </w:t>
      </w:r>
    </w:p>
    <w:p w:rsidR="00FA4575" w:rsidRDefault="00FA4575" w:rsidP="00FA4575"/>
    <w:p w:rsidR="009B02B7" w:rsidRDefault="009B02B7" w:rsidP="00FA4575">
      <w:r>
        <w:t>There are three</w:t>
      </w:r>
      <w:r w:rsidR="004A0C29">
        <w:t xml:space="preserve"> types of notifications defined </w:t>
      </w:r>
      <w:r w:rsidR="009D56F5">
        <w:t xml:space="preserve">which are – </w:t>
      </w:r>
    </w:p>
    <w:p w:rsidR="009D56F5" w:rsidRDefault="009D56F5" w:rsidP="009D56F5">
      <w:pPr>
        <w:pStyle w:val="ListParagraph"/>
        <w:numPr>
          <w:ilvl w:val="0"/>
          <w:numId w:val="23"/>
        </w:numPr>
      </w:pPr>
      <w:r>
        <w:t>Push Notifications</w:t>
      </w:r>
    </w:p>
    <w:p w:rsidR="009D56F5" w:rsidRDefault="009D56F5" w:rsidP="009D56F5">
      <w:pPr>
        <w:pStyle w:val="ListParagraph"/>
        <w:numPr>
          <w:ilvl w:val="0"/>
          <w:numId w:val="23"/>
        </w:numPr>
      </w:pPr>
      <w:r>
        <w:t>Robot Notifications</w:t>
      </w:r>
    </w:p>
    <w:p w:rsidR="009D56F5" w:rsidRDefault="009D56F5" w:rsidP="009D56F5">
      <w:pPr>
        <w:pStyle w:val="ListParagraph"/>
        <w:numPr>
          <w:ilvl w:val="0"/>
          <w:numId w:val="23"/>
        </w:numPr>
      </w:pPr>
      <w:r>
        <w:t>Robot Errors</w:t>
      </w:r>
    </w:p>
    <w:p w:rsidR="00867349" w:rsidRDefault="00867349" w:rsidP="009D56F5"/>
    <w:p w:rsidR="009D56F5" w:rsidRPr="00FA4575" w:rsidRDefault="00E40168" w:rsidP="009D56F5">
      <w:pPr>
        <w:pStyle w:val="Heading2"/>
      </w:pPr>
      <w:r>
        <w:t>Push Notifications</w:t>
      </w:r>
    </w:p>
    <w:p w:rsidR="00F174F3" w:rsidRDefault="00F174F3" w:rsidP="000B2083"/>
    <w:p w:rsidR="00017388" w:rsidRDefault="00017388" w:rsidP="000B2083">
      <w:r>
        <w:t>The p</w:t>
      </w:r>
      <w:r w:rsidR="0069387B">
        <w:t xml:space="preserve">ush notifications are sent from </w:t>
      </w:r>
      <w:r>
        <w:t>the robot</w:t>
      </w:r>
      <w:r w:rsidR="00170637">
        <w:t xml:space="preserve"> using:</w:t>
      </w:r>
    </w:p>
    <w:p w:rsidR="00AC599C" w:rsidRDefault="00AA2938" w:rsidP="000B2083">
      <w:hyperlink r:id="rId38" w:history="1">
        <w:r w:rsidR="00017388" w:rsidRPr="003C609D">
          <w:rPr>
            <w:rStyle w:val="Hyperlink"/>
          </w:rPr>
          <w:t>http://neatostaging.rajatogo.com/api/rest/json?method=message.send_notification_to_all_users_of_robot2</w:t>
        </w:r>
      </w:hyperlink>
    </w:p>
    <w:p w:rsidR="00017388" w:rsidRDefault="00017388" w:rsidP="000B2083"/>
    <w:p w:rsidR="008562F5" w:rsidRDefault="008562F5" w:rsidP="000B2083">
      <w:r>
        <w:t xml:space="preserve">This notification is sent to all the users of the </w:t>
      </w:r>
      <w:r w:rsidR="00414518">
        <w:t>robot.</w:t>
      </w:r>
    </w:p>
    <w:p w:rsidR="00A915E0" w:rsidRDefault="00523510" w:rsidP="000B2083">
      <w:r>
        <w:t>Currently the supported push notifications are:</w:t>
      </w:r>
    </w:p>
    <w:p w:rsidR="00152B43" w:rsidRDefault="00C704F6" w:rsidP="0074057F">
      <w:pPr>
        <w:pStyle w:val="ListParagraph"/>
        <w:numPr>
          <w:ilvl w:val="0"/>
          <w:numId w:val="24"/>
        </w:numPr>
      </w:pPr>
      <w:r>
        <w:t>D</w:t>
      </w:r>
      <w:r w:rsidR="00CE74DA">
        <w:t>irt bag f</w:t>
      </w:r>
      <w:r>
        <w:t>ull</w:t>
      </w:r>
    </w:p>
    <w:p w:rsidR="00152B43" w:rsidRDefault="005E620C" w:rsidP="005E620C">
      <w:pPr>
        <w:pStyle w:val="ListParagraph"/>
        <w:numPr>
          <w:ilvl w:val="0"/>
          <w:numId w:val="24"/>
        </w:numPr>
      </w:pPr>
      <w:r w:rsidRPr="005E620C">
        <w:t>Robot is stuck</w:t>
      </w:r>
    </w:p>
    <w:p w:rsidR="007A683B" w:rsidRDefault="007A683B" w:rsidP="007A683B">
      <w:pPr>
        <w:pStyle w:val="ListParagraph"/>
        <w:numPr>
          <w:ilvl w:val="0"/>
          <w:numId w:val="24"/>
        </w:numPr>
      </w:pPr>
      <w:r w:rsidRPr="007A683B">
        <w:t>Dirt Bin Missing</w:t>
      </w:r>
    </w:p>
    <w:p w:rsidR="004D160F" w:rsidRDefault="004D160F" w:rsidP="004D160F">
      <w:pPr>
        <w:pStyle w:val="ListParagraph"/>
        <w:numPr>
          <w:ilvl w:val="0"/>
          <w:numId w:val="24"/>
        </w:numPr>
      </w:pPr>
      <w:r w:rsidRPr="004D160F">
        <w:t>Plug the cable</w:t>
      </w:r>
    </w:p>
    <w:p w:rsidR="00B20EB7" w:rsidRDefault="00B20EB7" w:rsidP="00B20EB7">
      <w:pPr>
        <w:pStyle w:val="ListParagraph"/>
        <w:numPr>
          <w:ilvl w:val="0"/>
          <w:numId w:val="24"/>
        </w:numPr>
      </w:pPr>
      <w:r w:rsidRPr="00B20EB7">
        <w:t>Robot Cancel Error</w:t>
      </w:r>
    </w:p>
    <w:p w:rsidR="0070644E" w:rsidRDefault="0070644E" w:rsidP="0070644E">
      <w:pPr>
        <w:pStyle w:val="ListParagraph"/>
        <w:numPr>
          <w:ilvl w:val="0"/>
          <w:numId w:val="24"/>
        </w:numPr>
      </w:pPr>
      <w:r w:rsidRPr="0070644E">
        <w:t>Cleaning is done</w:t>
      </w:r>
    </w:p>
    <w:p w:rsidR="0071600C" w:rsidRDefault="0071600C" w:rsidP="00AF1125"/>
    <w:p w:rsidR="003E3068" w:rsidRDefault="00AF1125" w:rsidP="00AF1125">
      <w:r>
        <w:t xml:space="preserve">Each notification has a specific unique ID which </w:t>
      </w:r>
      <w:r w:rsidR="0065124A">
        <w:t>is sent to the SmartApp.</w:t>
      </w:r>
    </w:p>
    <w:p w:rsidR="008E75C2" w:rsidRDefault="003E3068" w:rsidP="00AF1125">
      <w:r>
        <w:t xml:space="preserve">The SmartApp has the option to disable these notifications (explained </w:t>
      </w:r>
      <w:r w:rsidR="00824675">
        <w:t>earlier</w:t>
      </w:r>
      <w:r w:rsidR="00605524">
        <w:t>: Set Push Notification Setti</w:t>
      </w:r>
      <w:r w:rsidR="00297405">
        <w:t>ngs</w:t>
      </w:r>
      <w:r>
        <w:t>)</w:t>
      </w:r>
      <w:r w:rsidR="009E3050">
        <w:t xml:space="preserve">. </w:t>
      </w:r>
      <w:r w:rsidR="00B722BB">
        <w:t xml:space="preserve"> </w:t>
      </w:r>
    </w:p>
    <w:p w:rsidR="00AF1125" w:rsidRDefault="003C613B" w:rsidP="00AF1125">
      <w:r>
        <w:t>These notifications are received even when the application is NOT alive.</w:t>
      </w:r>
    </w:p>
    <w:p w:rsidR="003B0551" w:rsidRDefault="003B0551" w:rsidP="00AF1125"/>
    <w:p w:rsidR="00C5269C" w:rsidRDefault="00C5269C" w:rsidP="002D1E09">
      <w:pPr>
        <w:pStyle w:val="Heading2"/>
      </w:pPr>
      <w:r>
        <w:t>Robot</w:t>
      </w:r>
      <w:r w:rsidR="00C13ABA">
        <w:t xml:space="preserve"> Messages</w:t>
      </w:r>
      <w:r>
        <w:t>: Notifications</w:t>
      </w:r>
      <w:r w:rsidR="003B0551">
        <w:t xml:space="preserve"> </w:t>
      </w:r>
      <w:r>
        <w:t>/</w:t>
      </w:r>
      <w:r w:rsidR="003B0551">
        <w:t xml:space="preserve"> </w:t>
      </w:r>
      <w:r>
        <w:t>Error</w:t>
      </w:r>
    </w:p>
    <w:p w:rsidR="00C5269C" w:rsidRDefault="00C5269C" w:rsidP="00C5269C"/>
    <w:p w:rsidR="00FD484A" w:rsidRDefault="00FD484A" w:rsidP="00C5269C">
      <w:r>
        <w:t xml:space="preserve">The robot notifications and errors are the messages which are to be </w:t>
      </w:r>
      <w:r w:rsidR="00D50179">
        <w:t>propagated</w:t>
      </w:r>
      <w:r>
        <w:t xml:space="preserve"> to the SmartApps when the applications is running and is in foreground.</w:t>
      </w:r>
    </w:p>
    <w:p w:rsidR="00AB049C" w:rsidRDefault="00AB049C" w:rsidP="00C5269C"/>
    <w:p w:rsidR="00C5269C" w:rsidRDefault="00C5269C" w:rsidP="00C5269C">
      <w:r>
        <w:t>The robot messages have been distinguished into two types which are</w:t>
      </w:r>
      <w:r w:rsidR="000A549A">
        <w:t>– “Notifications” and “Errors”.</w:t>
      </w:r>
    </w:p>
    <w:p w:rsidR="00C5269C" w:rsidRDefault="00C5269C" w:rsidP="00011692">
      <w:pPr>
        <w:pStyle w:val="Heading3"/>
      </w:pPr>
      <w:r>
        <w:t>Notifications</w:t>
      </w:r>
    </w:p>
    <w:p w:rsidR="002C5A90" w:rsidRDefault="002C5A90" w:rsidP="002C5A90"/>
    <w:p w:rsidR="002C5A90" w:rsidRDefault="002C5A90" w:rsidP="002C5A90">
      <w:proofErr w:type="spellStart"/>
      <w:r>
        <w:t>Webservice</w:t>
      </w:r>
      <w:proofErr w:type="spellEnd"/>
      <w:r>
        <w:t xml:space="preserve"> Method Name: </w:t>
      </w:r>
      <w:hyperlink r:id="rId39" w:history="1">
        <w:r w:rsidRPr="003C609D">
          <w:rPr>
            <w:rStyle w:val="Hyperlink"/>
          </w:rPr>
          <w:t>http://neatostaging.rajatogo.com/api/rest/json?method=robot.set_profile_details3</w:t>
        </w:r>
      </w:hyperlink>
    </w:p>
    <w:p w:rsidR="002C5A90" w:rsidRDefault="002C5A90" w:rsidP="00535860"/>
    <w:p w:rsidR="00A74AC6" w:rsidRDefault="00A74AC6" w:rsidP="00535860">
      <w:r>
        <w:t>There is a specified key for the notifications and the robot should update the value on the server to set the notification object as the value for the key.</w:t>
      </w:r>
    </w:p>
    <w:p w:rsidR="00C5269C" w:rsidRDefault="00C5269C" w:rsidP="00C5269C">
      <w:r>
        <w:t>The actual notification is represented by a JSON String.</w:t>
      </w:r>
    </w:p>
    <w:p w:rsidR="00C5269C" w:rsidRDefault="00C5269C" w:rsidP="00C5269C">
      <w:r>
        <w:t xml:space="preserve">Currently the </w:t>
      </w:r>
      <w:r w:rsidR="00B172BE">
        <w:t>Robot</w:t>
      </w:r>
      <w:r>
        <w:t xml:space="preserve"> sends a notification </w:t>
      </w:r>
      <w:proofErr w:type="spellStart"/>
      <w:r>
        <w:t>json</w:t>
      </w:r>
      <w:proofErr w:type="spellEnd"/>
      <w:r>
        <w:t xml:space="preserve"> as follows:</w:t>
      </w:r>
    </w:p>
    <w:p w:rsidR="00C5269C" w:rsidRDefault="00C5269C" w:rsidP="00C5269C">
      <w:r>
        <w:t>{“</w:t>
      </w:r>
      <w:proofErr w:type="spellStart"/>
      <w:r>
        <w:t>messageID</w:t>
      </w:r>
      <w:proofErr w:type="spellEnd"/>
      <w:proofErr w:type="gramStart"/>
      <w:r>
        <w:t>”:</w:t>
      </w:r>
      <w:proofErr w:type="gramEnd"/>
      <w:r>
        <w:t xml:space="preserve"> &lt;id for the message&gt;}</w:t>
      </w:r>
    </w:p>
    <w:p w:rsidR="00C5269C" w:rsidRDefault="00C5269C" w:rsidP="00C5269C"/>
    <w:p w:rsidR="00C5269C" w:rsidRDefault="00C5269C" w:rsidP="00C5269C">
      <w:r>
        <w:t xml:space="preserve">The </w:t>
      </w:r>
      <w:proofErr w:type="spellStart"/>
      <w:r>
        <w:t>messageID</w:t>
      </w:r>
      <w:proofErr w:type="spellEnd"/>
      <w:r>
        <w:t xml:space="preserve"> is the unique identifier for the notification which the SmartApp should interpret and show to the user. More attributes can be ad</w:t>
      </w:r>
      <w:r w:rsidR="00BA4F97">
        <w:t>ded to this structure if needed</w:t>
      </w:r>
    </w:p>
    <w:p w:rsidR="00C5269C" w:rsidRDefault="00C5269C" w:rsidP="00C5269C"/>
    <w:p w:rsidR="0036401B" w:rsidRDefault="00C5269C" w:rsidP="00C5269C">
      <w:r>
        <w:t>This will pass the da</w:t>
      </w:r>
      <w:r w:rsidR="00B3515E">
        <w:t xml:space="preserve">ta changed notification to the </w:t>
      </w:r>
      <w:proofErr w:type="spellStart"/>
      <w:r w:rsidR="00B3515E">
        <w:t>S</w:t>
      </w:r>
      <w:r>
        <w:t>martapps</w:t>
      </w:r>
      <w:proofErr w:type="spellEnd"/>
      <w:r>
        <w:t xml:space="preserve"> which then</w:t>
      </w:r>
      <w:r w:rsidR="00EF1EB6">
        <w:t xml:space="preserve"> will process the notification.</w:t>
      </w:r>
    </w:p>
    <w:p w:rsidR="00C5269C" w:rsidRDefault="00C5269C" w:rsidP="00011692">
      <w:pPr>
        <w:pStyle w:val="Heading3"/>
      </w:pPr>
      <w:r>
        <w:t>Errors</w:t>
      </w:r>
    </w:p>
    <w:p w:rsidR="00C5269C" w:rsidRDefault="00C5269C" w:rsidP="00C5269C"/>
    <w:p w:rsidR="00824AAF" w:rsidRDefault="00824AAF" w:rsidP="00824AAF">
      <w:proofErr w:type="spellStart"/>
      <w:r>
        <w:t>Webservice</w:t>
      </w:r>
      <w:proofErr w:type="spellEnd"/>
      <w:r>
        <w:t xml:space="preserve"> Method Name: </w:t>
      </w:r>
      <w:hyperlink r:id="rId40" w:history="1">
        <w:r w:rsidRPr="003C609D">
          <w:rPr>
            <w:rStyle w:val="Hyperlink"/>
          </w:rPr>
          <w:t>http://neatostaging.rajatogo.com/api/rest/json?method=robot.set_profile_details3</w:t>
        </w:r>
      </w:hyperlink>
    </w:p>
    <w:p w:rsidR="00824AAF" w:rsidRDefault="00824AAF" w:rsidP="00C5269C"/>
    <w:p w:rsidR="00394D78" w:rsidRDefault="00394D78" w:rsidP="00394D78">
      <w:r>
        <w:t xml:space="preserve">There is a specified key for the </w:t>
      </w:r>
      <w:r w:rsidR="00A1719B">
        <w:t>error</w:t>
      </w:r>
      <w:r>
        <w:t xml:space="preserve"> and the robot should update the value on the server to set the </w:t>
      </w:r>
      <w:r w:rsidR="00771910">
        <w:t>error</w:t>
      </w:r>
      <w:r>
        <w:t xml:space="preserve"> object as the value for the key.</w:t>
      </w:r>
    </w:p>
    <w:p w:rsidR="00C5269C" w:rsidRDefault="00C5269C" w:rsidP="00C5269C"/>
    <w:p w:rsidR="00C5269C" w:rsidRDefault="00C5269C" w:rsidP="00C5269C">
      <w:r>
        <w:t>The actual error is represented by a JSON String.</w:t>
      </w:r>
    </w:p>
    <w:p w:rsidR="00C5269C" w:rsidRDefault="00C5269C" w:rsidP="00C5269C">
      <w:r>
        <w:t xml:space="preserve">Currently the Simulator sends an error </w:t>
      </w:r>
      <w:proofErr w:type="spellStart"/>
      <w:r>
        <w:t>json</w:t>
      </w:r>
      <w:proofErr w:type="spellEnd"/>
      <w:r>
        <w:t xml:space="preserve"> as follows (similar to the notification):</w:t>
      </w:r>
    </w:p>
    <w:p w:rsidR="00C5269C" w:rsidRDefault="00C5269C" w:rsidP="00C5269C"/>
    <w:p w:rsidR="00C5269C" w:rsidRDefault="00C5269C" w:rsidP="00C5269C">
      <w:r>
        <w:t>{“</w:t>
      </w:r>
      <w:proofErr w:type="spellStart"/>
      <w:r>
        <w:t>messageID</w:t>
      </w:r>
      <w:proofErr w:type="spellEnd"/>
      <w:proofErr w:type="gramStart"/>
      <w:r>
        <w:t>”:</w:t>
      </w:r>
      <w:proofErr w:type="gramEnd"/>
      <w:r>
        <w:t xml:space="preserve"> &lt;id for the message&gt;}</w:t>
      </w:r>
    </w:p>
    <w:p w:rsidR="00C5269C" w:rsidRDefault="00C5269C" w:rsidP="00C5269C">
      <w:r>
        <w:t xml:space="preserve">The </w:t>
      </w:r>
      <w:proofErr w:type="spellStart"/>
      <w:r>
        <w:t>messageID</w:t>
      </w:r>
      <w:proofErr w:type="spellEnd"/>
      <w:r>
        <w:t xml:space="preserve"> is the unique identifier for the notification which the UI layer should interpret and show to the user. More attributes can be added to this structure if needed.</w:t>
      </w:r>
    </w:p>
    <w:p w:rsidR="00C5269C" w:rsidRDefault="00C5269C" w:rsidP="00C5269C"/>
    <w:p w:rsidR="00C5269C" w:rsidRDefault="00C5269C" w:rsidP="00C5269C">
      <w:r>
        <w:t>This will pass the da</w:t>
      </w:r>
      <w:r w:rsidR="001541FC">
        <w:t xml:space="preserve">ta changed notification to the </w:t>
      </w:r>
      <w:proofErr w:type="spellStart"/>
      <w:r w:rsidR="001541FC">
        <w:t>S</w:t>
      </w:r>
      <w:r>
        <w:t>martapps</w:t>
      </w:r>
      <w:proofErr w:type="spellEnd"/>
      <w:r>
        <w:t xml:space="preserve"> which then will process the error.</w:t>
      </w:r>
    </w:p>
    <w:p w:rsidR="00F174F3" w:rsidRDefault="00F174F3" w:rsidP="000B2083"/>
    <w:p w:rsidR="00F174F3" w:rsidRDefault="00F174F3" w:rsidP="000B2083"/>
    <w:p w:rsidR="003B0551" w:rsidRDefault="003B0551" w:rsidP="000B2083"/>
    <w:p w:rsidR="00F174F3" w:rsidRDefault="003B0551" w:rsidP="000B2083">
      <w:r>
        <w:t>End.</w:t>
      </w:r>
    </w:p>
    <w:p w:rsidR="003B0551" w:rsidRDefault="003B0551" w:rsidP="000B2083">
      <w:bookmarkStart w:id="0" w:name="_GoBack"/>
      <w:bookmarkEnd w:id="0"/>
    </w:p>
    <w:p w:rsidR="00F174F3" w:rsidRDefault="00F174F3" w:rsidP="000B2083"/>
    <w:p w:rsidR="00F174F3" w:rsidRDefault="00F174F3" w:rsidP="000B2083"/>
    <w:p w:rsidR="00F174F3" w:rsidRDefault="00F174F3" w:rsidP="000B2083"/>
    <w:p w:rsidR="00F174F3" w:rsidRDefault="00F174F3" w:rsidP="000B2083"/>
    <w:p w:rsidR="00F174F3" w:rsidRDefault="00F174F3" w:rsidP="000B2083"/>
    <w:p w:rsidR="00E17368" w:rsidRPr="0018511C" w:rsidRDefault="00E17368" w:rsidP="0018511C"/>
    <w:sectPr w:rsidR="00E17368" w:rsidRPr="0018511C" w:rsidSect="00A26A79">
      <w:footerReference w:type="defaul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938" w:rsidRDefault="00AA2938" w:rsidP="006218F4">
      <w:r>
        <w:separator/>
      </w:r>
    </w:p>
  </w:endnote>
  <w:endnote w:type="continuationSeparator" w:id="0">
    <w:p w:rsidR="00AA2938" w:rsidRDefault="00AA2938" w:rsidP="0062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773" w:rsidRPr="00C55773" w:rsidRDefault="00C55773" w:rsidP="006218F4">
    <w:pPr>
      <w:pStyle w:val="Footer"/>
    </w:pPr>
    <w:r w:rsidRPr="00C55773">
      <w:t>Raja Software</w:t>
    </w:r>
    <w:r w:rsidR="00365929">
      <w:t xml:space="preserve"> </w:t>
    </w:r>
    <w:r w:rsidR="00EF1AAF">
      <w:t>C</w:t>
    </w:r>
    <w:r w:rsidRPr="00C55773">
      <w:t>onfidential</w:t>
    </w:r>
    <w:r w:rsidRPr="00C55773">
      <w:ptab w:relativeTo="margin" w:alignment="right" w:leader="none"/>
    </w:r>
    <w:r w:rsidR="00194D9A" w:rsidRPr="00C55773">
      <w:fldChar w:fldCharType="begin"/>
    </w:r>
    <w:r w:rsidRPr="00C55773">
      <w:instrText xml:space="preserve"> PAGE   \* MERGEFORMAT </w:instrText>
    </w:r>
    <w:r w:rsidR="00194D9A" w:rsidRPr="00C55773">
      <w:fldChar w:fldCharType="separate"/>
    </w:r>
    <w:r w:rsidR="003B0551">
      <w:rPr>
        <w:noProof/>
      </w:rPr>
      <w:t>10</w:t>
    </w:r>
    <w:r w:rsidR="00194D9A" w:rsidRPr="00C55773">
      <w:fldChar w:fldCharType="end"/>
    </w:r>
  </w:p>
  <w:p w:rsidR="00C55773" w:rsidRDefault="00C55773" w:rsidP="006218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938" w:rsidRDefault="00AA2938" w:rsidP="006218F4">
      <w:r>
        <w:separator/>
      </w:r>
    </w:p>
  </w:footnote>
  <w:footnote w:type="continuationSeparator" w:id="0">
    <w:p w:rsidR="00AA2938" w:rsidRDefault="00AA2938" w:rsidP="006218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53E4"/>
    <w:multiLevelType w:val="hybridMultilevel"/>
    <w:tmpl w:val="11986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2016D"/>
    <w:multiLevelType w:val="hybridMultilevel"/>
    <w:tmpl w:val="14566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52B01"/>
    <w:multiLevelType w:val="hybridMultilevel"/>
    <w:tmpl w:val="E690D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C04C64"/>
    <w:multiLevelType w:val="hybridMultilevel"/>
    <w:tmpl w:val="C7268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A7A96"/>
    <w:multiLevelType w:val="hybridMultilevel"/>
    <w:tmpl w:val="CA1E56A0"/>
    <w:lvl w:ilvl="0" w:tplc="B4FA9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950EA9"/>
    <w:multiLevelType w:val="hybridMultilevel"/>
    <w:tmpl w:val="51105F56"/>
    <w:lvl w:ilvl="0" w:tplc="B67E992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1B578D"/>
    <w:multiLevelType w:val="hybridMultilevel"/>
    <w:tmpl w:val="DAC68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03344"/>
    <w:multiLevelType w:val="hybridMultilevel"/>
    <w:tmpl w:val="4C62B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9415A9"/>
    <w:multiLevelType w:val="hybridMultilevel"/>
    <w:tmpl w:val="44E0BC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41979B7"/>
    <w:multiLevelType w:val="hybridMultilevel"/>
    <w:tmpl w:val="05C6F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3804EA"/>
    <w:multiLevelType w:val="hybridMultilevel"/>
    <w:tmpl w:val="809A0BFE"/>
    <w:lvl w:ilvl="0" w:tplc="539886B6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82B2B17"/>
    <w:multiLevelType w:val="hybridMultilevel"/>
    <w:tmpl w:val="20BC1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941769"/>
    <w:multiLevelType w:val="hybridMultilevel"/>
    <w:tmpl w:val="7A1C2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B546FF"/>
    <w:multiLevelType w:val="hybridMultilevel"/>
    <w:tmpl w:val="7A1C2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1E0FE6"/>
    <w:multiLevelType w:val="hybridMultilevel"/>
    <w:tmpl w:val="EA36D2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9E96242"/>
    <w:multiLevelType w:val="hybridMultilevel"/>
    <w:tmpl w:val="DEEEF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F3325E"/>
    <w:multiLevelType w:val="hybridMultilevel"/>
    <w:tmpl w:val="F11C8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2D1A32"/>
    <w:multiLevelType w:val="hybridMultilevel"/>
    <w:tmpl w:val="D1A06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AE0B28"/>
    <w:multiLevelType w:val="hybridMultilevel"/>
    <w:tmpl w:val="7A1C2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8C3100"/>
    <w:multiLevelType w:val="hybridMultilevel"/>
    <w:tmpl w:val="ACFCCB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45648A"/>
    <w:multiLevelType w:val="hybridMultilevel"/>
    <w:tmpl w:val="08AC0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792024"/>
    <w:multiLevelType w:val="hybridMultilevel"/>
    <w:tmpl w:val="F1AC1C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82D3AF2"/>
    <w:multiLevelType w:val="hybridMultilevel"/>
    <w:tmpl w:val="E8E662FC"/>
    <w:lvl w:ilvl="0" w:tplc="18221B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5636D6"/>
    <w:multiLevelType w:val="hybridMultilevel"/>
    <w:tmpl w:val="DEBA2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2"/>
  </w:num>
  <w:num w:numId="3">
    <w:abstractNumId w:val="11"/>
  </w:num>
  <w:num w:numId="4">
    <w:abstractNumId w:val="8"/>
  </w:num>
  <w:num w:numId="5">
    <w:abstractNumId w:val="19"/>
  </w:num>
  <w:num w:numId="6">
    <w:abstractNumId w:val="9"/>
  </w:num>
  <w:num w:numId="7">
    <w:abstractNumId w:val="7"/>
  </w:num>
  <w:num w:numId="8">
    <w:abstractNumId w:val="6"/>
  </w:num>
  <w:num w:numId="9">
    <w:abstractNumId w:val="17"/>
  </w:num>
  <w:num w:numId="10">
    <w:abstractNumId w:val="20"/>
  </w:num>
  <w:num w:numId="11">
    <w:abstractNumId w:val="13"/>
  </w:num>
  <w:num w:numId="12">
    <w:abstractNumId w:val="12"/>
  </w:num>
  <w:num w:numId="13">
    <w:abstractNumId w:val="18"/>
  </w:num>
  <w:num w:numId="14">
    <w:abstractNumId w:val="1"/>
  </w:num>
  <w:num w:numId="15">
    <w:abstractNumId w:val="0"/>
  </w:num>
  <w:num w:numId="16">
    <w:abstractNumId w:val="16"/>
  </w:num>
  <w:num w:numId="17">
    <w:abstractNumId w:val="2"/>
  </w:num>
  <w:num w:numId="18">
    <w:abstractNumId w:val="4"/>
  </w:num>
  <w:num w:numId="19">
    <w:abstractNumId w:val="23"/>
  </w:num>
  <w:num w:numId="20">
    <w:abstractNumId w:val="3"/>
  </w:num>
  <w:num w:numId="21">
    <w:abstractNumId w:val="14"/>
  </w:num>
  <w:num w:numId="22">
    <w:abstractNumId w:val="21"/>
  </w:num>
  <w:num w:numId="23">
    <w:abstractNumId w:val="15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BA2"/>
    <w:rsid w:val="00000852"/>
    <w:rsid w:val="00000937"/>
    <w:rsid w:val="00000E5B"/>
    <w:rsid w:val="000027A0"/>
    <w:rsid w:val="00004321"/>
    <w:rsid w:val="0000566F"/>
    <w:rsid w:val="00011692"/>
    <w:rsid w:val="000161E3"/>
    <w:rsid w:val="00016B43"/>
    <w:rsid w:val="00017388"/>
    <w:rsid w:val="00020315"/>
    <w:rsid w:val="000203E4"/>
    <w:rsid w:val="00020F41"/>
    <w:rsid w:val="00023EED"/>
    <w:rsid w:val="00024A56"/>
    <w:rsid w:val="0002608A"/>
    <w:rsid w:val="00026C27"/>
    <w:rsid w:val="00032824"/>
    <w:rsid w:val="00036FD7"/>
    <w:rsid w:val="00037444"/>
    <w:rsid w:val="00044E2F"/>
    <w:rsid w:val="000456C9"/>
    <w:rsid w:val="00045845"/>
    <w:rsid w:val="0004671C"/>
    <w:rsid w:val="00050B4D"/>
    <w:rsid w:val="00050D18"/>
    <w:rsid w:val="00053849"/>
    <w:rsid w:val="000543A3"/>
    <w:rsid w:val="00055869"/>
    <w:rsid w:val="00060D67"/>
    <w:rsid w:val="00062602"/>
    <w:rsid w:val="000631BF"/>
    <w:rsid w:val="0006450A"/>
    <w:rsid w:val="00070F7A"/>
    <w:rsid w:val="00074223"/>
    <w:rsid w:val="0007426B"/>
    <w:rsid w:val="00074291"/>
    <w:rsid w:val="000743E9"/>
    <w:rsid w:val="0007461D"/>
    <w:rsid w:val="00075A4C"/>
    <w:rsid w:val="00076068"/>
    <w:rsid w:val="00081020"/>
    <w:rsid w:val="0008128D"/>
    <w:rsid w:val="00085867"/>
    <w:rsid w:val="00090DE5"/>
    <w:rsid w:val="0009198B"/>
    <w:rsid w:val="00091E63"/>
    <w:rsid w:val="00093D00"/>
    <w:rsid w:val="000A4130"/>
    <w:rsid w:val="000A549A"/>
    <w:rsid w:val="000A77E6"/>
    <w:rsid w:val="000B2083"/>
    <w:rsid w:val="000B3ABE"/>
    <w:rsid w:val="000B47B4"/>
    <w:rsid w:val="000B5371"/>
    <w:rsid w:val="000B771F"/>
    <w:rsid w:val="000B7E52"/>
    <w:rsid w:val="000C107A"/>
    <w:rsid w:val="000C4240"/>
    <w:rsid w:val="000C6989"/>
    <w:rsid w:val="000C7F5F"/>
    <w:rsid w:val="000D2CE5"/>
    <w:rsid w:val="000D3781"/>
    <w:rsid w:val="000D51B9"/>
    <w:rsid w:val="000D72F2"/>
    <w:rsid w:val="000E0DD6"/>
    <w:rsid w:val="000E18BA"/>
    <w:rsid w:val="000E5FE7"/>
    <w:rsid w:val="000E6CD8"/>
    <w:rsid w:val="000E70CE"/>
    <w:rsid w:val="000E7375"/>
    <w:rsid w:val="000F0623"/>
    <w:rsid w:val="000F1143"/>
    <w:rsid w:val="000F1E86"/>
    <w:rsid w:val="000F2550"/>
    <w:rsid w:val="000F40A0"/>
    <w:rsid w:val="000F4504"/>
    <w:rsid w:val="00105285"/>
    <w:rsid w:val="00114011"/>
    <w:rsid w:val="001148EB"/>
    <w:rsid w:val="00116A25"/>
    <w:rsid w:val="00121131"/>
    <w:rsid w:val="001219B4"/>
    <w:rsid w:val="00123B83"/>
    <w:rsid w:val="001258CA"/>
    <w:rsid w:val="00130664"/>
    <w:rsid w:val="0013333B"/>
    <w:rsid w:val="0013413F"/>
    <w:rsid w:val="0013500A"/>
    <w:rsid w:val="0014147C"/>
    <w:rsid w:val="001415D8"/>
    <w:rsid w:val="00144FE9"/>
    <w:rsid w:val="00150DAB"/>
    <w:rsid w:val="00151735"/>
    <w:rsid w:val="00151E44"/>
    <w:rsid w:val="00152B43"/>
    <w:rsid w:val="001541FC"/>
    <w:rsid w:val="0016056C"/>
    <w:rsid w:val="001613B3"/>
    <w:rsid w:val="00161C41"/>
    <w:rsid w:val="00162842"/>
    <w:rsid w:val="00164049"/>
    <w:rsid w:val="001644F0"/>
    <w:rsid w:val="00166369"/>
    <w:rsid w:val="00166FBE"/>
    <w:rsid w:val="00170637"/>
    <w:rsid w:val="001720CB"/>
    <w:rsid w:val="00175FA7"/>
    <w:rsid w:val="00182587"/>
    <w:rsid w:val="00183D24"/>
    <w:rsid w:val="0018511C"/>
    <w:rsid w:val="00192329"/>
    <w:rsid w:val="0019293A"/>
    <w:rsid w:val="00194D9A"/>
    <w:rsid w:val="0019590C"/>
    <w:rsid w:val="00197DF0"/>
    <w:rsid w:val="001A5A38"/>
    <w:rsid w:val="001A7856"/>
    <w:rsid w:val="001B550D"/>
    <w:rsid w:val="001B7796"/>
    <w:rsid w:val="001C0333"/>
    <w:rsid w:val="001C1C80"/>
    <w:rsid w:val="001C39E2"/>
    <w:rsid w:val="001C5C16"/>
    <w:rsid w:val="001C60AD"/>
    <w:rsid w:val="001D239A"/>
    <w:rsid w:val="001D69A4"/>
    <w:rsid w:val="001D6A44"/>
    <w:rsid w:val="001D6FA0"/>
    <w:rsid w:val="001D78AA"/>
    <w:rsid w:val="001E2CA8"/>
    <w:rsid w:val="001E3A05"/>
    <w:rsid w:val="001E490A"/>
    <w:rsid w:val="001E5030"/>
    <w:rsid w:val="001F574A"/>
    <w:rsid w:val="001F5BA8"/>
    <w:rsid w:val="001F6DB2"/>
    <w:rsid w:val="001F7BC3"/>
    <w:rsid w:val="00200546"/>
    <w:rsid w:val="00201D3A"/>
    <w:rsid w:val="00210B7D"/>
    <w:rsid w:val="0021703E"/>
    <w:rsid w:val="00220149"/>
    <w:rsid w:val="00220E1D"/>
    <w:rsid w:val="0022314C"/>
    <w:rsid w:val="00226707"/>
    <w:rsid w:val="00231718"/>
    <w:rsid w:val="0023383F"/>
    <w:rsid w:val="00235C8F"/>
    <w:rsid w:val="00236F58"/>
    <w:rsid w:val="0023733C"/>
    <w:rsid w:val="00252C91"/>
    <w:rsid w:val="00253201"/>
    <w:rsid w:val="0025414A"/>
    <w:rsid w:val="0025498E"/>
    <w:rsid w:val="002567C9"/>
    <w:rsid w:val="002612B4"/>
    <w:rsid w:val="00265403"/>
    <w:rsid w:val="00265AE7"/>
    <w:rsid w:val="00265F2A"/>
    <w:rsid w:val="00267E1D"/>
    <w:rsid w:val="00270281"/>
    <w:rsid w:val="00270621"/>
    <w:rsid w:val="00270DC7"/>
    <w:rsid w:val="00270EF6"/>
    <w:rsid w:val="002756D7"/>
    <w:rsid w:val="0028038C"/>
    <w:rsid w:val="00282B57"/>
    <w:rsid w:val="00282C44"/>
    <w:rsid w:val="002832A9"/>
    <w:rsid w:val="00284041"/>
    <w:rsid w:val="002865E8"/>
    <w:rsid w:val="00286AA9"/>
    <w:rsid w:val="00287A08"/>
    <w:rsid w:val="0029557A"/>
    <w:rsid w:val="00295772"/>
    <w:rsid w:val="00297405"/>
    <w:rsid w:val="00297D4F"/>
    <w:rsid w:val="002A15E4"/>
    <w:rsid w:val="002A2E8F"/>
    <w:rsid w:val="002B3807"/>
    <w:rsid w:val="002B3B68"/>
    <w:rsid w:val="002B4143"/>
    <w:rsid w:val="002B6208"/>
    <w:rsid w:val="002C13E8"/>
    <w:rsid w:val="002C2652"/>
    <w:rsid w:val="002C343D"/>
    <w:rsid w:val="002C34B7"/>
    <w:rsid w:val="002C5A90"/>
    <w:rsid w:val="002D0568"/>
    <w:rsid w:val="002D191E"/>
    <w:rsid w:val="002D1BDF"/>
    <w:rsid w:val="002D1E09"/>
    <w:rsid w:val="002D43EF"/>
    <w:rsid w:val="002D54B0"/>
    <w:rsid w:val="002D5FD3"/>
    <w:rsid w:val="002D6A06"/>
    <w:rsid w:val="002D7459"/>
    <w:rsid w:val="002D7C3D"/>
    <w:rsid w:val="002E0D28"/>
    <w:rsid w:val="002E3A2B"/>
    <w:rsid w:val="002E5DC3"/>
    <w:rsid w:val="002F3372"/>
    <w:rsid w:val="002F4F1F"/>
    <w:rsid w:val="002F5772"/>
    <w:rsid w:val="002F6167"/>
    <w:rsid w:val="002F778F"/>
    <w:rsid w:val="002F78FA"/>
    <w:rsid w:val="002F7B4C"/>
    <w:rsid w:val="00300CBF"/>
    <w:rsid w:val="00300F4E"/>
    <w:rsid w:val="00303C47"/>
    <w:rsid w:val="00304D6C"/>
    <w:rsid w:val="00307B40"/>
    <w:rsid w:val="003139AB"/>
    <w:rsid w:val="00314EFA"/>
    <w:rsid w:val="003168E5"/>
    <w:rsid w:val="003205D0"/>
    <w:rsid w:val="00320A9A"/>
    <w:rsid w:val="00320F83"/>
    <w:rsid w:val="00322A44"/>
    <w:rsid w:val="00325BB7"/>
    <w:rsid w:val="00326C05"/>
    <w:rsid w:val="0033085C"/>
    <w:rsid w:val="00331039"/>
    <w:rsid w:val="0033451A"/>
    <w:rsid w:val="00335FD7"/>
    <w:rsid w:val="003433C2"/>
    <w:rsid w:val="00345183"/>
    <w:rsid w:val="0034672A"/>
    <w:rsid w:val="00346B2D"/>
    <w:rsid w:val="003535A5"/>
    <w:rsid w:val="003546C4"/>
    <w:rsid w:val="003556CE"/>
    <w:rsid w:val="00356312"/>
    <w:rsid w:val="00360073"/>
    <w:rsid w:val="00360CB9"/>
    <w:rsid w:val="0036304C"/>
    <w:rsid w:val="00363FCF"/>
    <w:rsid w:val="0036401B"/>
    <w:rsid w:val="00364A38"/>
    <w:rsid w:val="00365588"/>
    <w:rsid w:val="00365929"/>
    <w:rsid w:val="00365D03"/>
    <w:rsid w:val="003663AB"/>
    <w:rsid w:val="00366928"/>
    <w:rsid w:val="003702BA"/>
    <w:rsid w:val="0037243B"/>
    <w:rsid w:val="00372939"/>
    <w:rsid w:val="00373131"/>
    <w:rsid w:val="0037482B"/>
    <w:rsid w:val="00380602"/>
    <w:rsid w:val="003807BC"/>
    <w:rsid w:val="0038198E"/>
    <w:rsid w:val="00382141"/>
    <w:rsid w:val="00383677"/>
    <w:rsid w:val="0038491C"/>
    <w:rsid w:val="0038522F"/>
    <w:rsid w:val="00390955"/>
    <w:rsid w:val="00391225"/>
    <w:rsid w:val="00391239"/>
    <w:rsid w:val="003933EE"/>
    <w:rsid w:val="003946D6"/>
    <w:rsid w:val="00394D78"/>
    <w:rsid w:val="00396B5E"/>
    <w:rsid w:val="003A1E87"/>
    <w:rsid w:val="003A6907"/>
    <w:rsid w:val="003B0551"/>
    <w:rsid w:val="003B3608"/>
    <w:rsid w:val="003B3D21"/>
    <w:rsid w:val="003C148B"/>
    <w:rsid w:val="003C613B"/>
    <w:rsid w:val="003D15F3"/>
    <w:rsid w:val="003D1E08"/>
    <w:rsid w:val="003D283D"/>
    <w:rsid w:val="003D3005"/>
    <w:rsid w:val="003D3984"/>
    <w:rsid w:val="003D4164"/>
    <w:rsid w:val="003D4ABB"/>
    <w:rsid w:val="003E3068"/>
    <w:rsid w:val="003E53E6"/>
    <w:rsid w:val="003E6F82"/>
    <w:rsid w:val="003F0227"/>
    <w:rsid w:val="003F0789"/>
    <w:rsid w:val="003F12EB"/>
    <w:rsid w:val="003F3777"/>
    <w:rsid w:val="003F38AD"/>
    <w:rsid w:val="003F3D98"/>
    <w:rsid w:val="003F41BB"/>
    <w:rsid w:val="003F7480"/>
    <w:rsid w:val="00400148"/>
    <w:rsid w:val="00400881"/>
    <w:rsid w:val="00400A17"/>
    <w:rsid w:val="00401042"/>
    <w:rsid w:val="00407949"/>
    <w:rsid w:val="00407BE4"/>
    <w:rsid w:val="004124CF"/>
    <w:rsid w:val="00413D9D"/>
    <w:rsid w:val="004144DC"/>
    <w:rsid w:val="00414518"/>
    <w:rsid w:val="00414533"/>
    <w:rsid w:val="00414C6C"/>
    <w:rsid w:val="00415BFC"/>
    <w:rsid w:val="00416CBB"/>
    <w:rsid w:val="00421107"/>
    <w:rsid w:val="00425E97"/>
    <w:rsid w:val="004262EF"/>
    <w:rsid w:val="004264CF"/>
    <w:rsid w:val="0042706E"/>
    <w:rsid w:val="00430FBC"/>
    <w:rsid w:val="004317DF"/>
    <w:rsid w:val="004318BD"/>
    <w:rsid w:val="0043217D"/>
    <w:rsid w:val="00433066"/>
    <w:rsid w:val="00440A63"/>
    <w:rsid w:val="00440C17"/>
    <w:rsid w:val="004415C6"/>
    <w:rsid w:val="00445C62"/>
    <w:rsid w:val="00446205"/>
    <w:rsid w:val="00447CBD"/>
    <w:rsid w:val="004501E7"/>
    <w:rsid w:val="00451EC9"/>
    <w:rsid w:val="0045274B"/>
    <w:rsid w:val="0045355D"/>
    <w:rsid w:val="0045615F"/>
    <w:rsid w:val="0045627A"/>
    <w:rsid w:val="00456862"/>
    <w:rsid w:val="00461567"/>
    <w:rsid w:val="00463F51"/>
    <w:rsid w:val="00464BB7"/>
    <w:rsid w:val="00465A42"/>
    <w:rsid w:val="00467F70"/>
    <w:rsid w:val="00471F37"/>
    <w:rsid w:val="00472F7F"/>
    <w:rsid w:val="00473E99"/>
    <w:rsid w:val="00474A1A"/>
    <w:rsid w:val="00476581"/>
    <w:rsid w:val="00477F53"/>
    <w:rsid w:val="0048163A"/>
    <w:rsid w:val="00482AC4"/>
    <w:rsid w:val="00486536"/>
    <w:rsid w:val="0049004B"/>
    <w:rsid w:val="004929E4"/>
    <w:rsid w:val="004959D5"/>
    <w:rsid w:val="004A0C29"/>
    <w:rsid w:val="004A3629"/>
    <w:rsid w:val="004A4758"/>
    <w:rsid w:val="004A4F9B"/>
    <w:rsid w:val="004B0B49"/>
    <w:rsid w:val="004B13AB"/>
    <w:rsid w:val="004B18E7"/>
    <w:rsid w:val="004B34D0"/>
    <w:rsid w:val="004B364F"/>
    <w:rsid w:val="004B55D5"/>
    <w:rsid w:val="004C4441"/>
    <w:rsid w:val="004C5DFB"/>
    <w:rsid w:val="004D148D"/>
    <w:rsid w:val="004D160F"/>
    <w:rsid w:val="004D2890"/>
    <w:rsid w:val="004E0C31"/>
    <w:rsid w:val="004E1C67"/>
    <w:rsid w:val="004E28C8"/>
    <w:rsid w:val="004E2C46"/>
    <w:rsid w:val="004E30C0"/>
    <w:rsid w:val="004E652E"/>
    <w:rsid w:val="004E7C7E"/>
    <w:rsid w:val="004F1A0B"/>
    <w:rsid w:val="004F24F3"/>
    <w:rsid w:val="004F3056"/>
    <w:rsid w:val="004F3353"/>
    <w:rsid w:val="004F350F"/>
    <w:rsid w:val="004F5205"/>
    <w:rsid w:val="00501EB4"/>
    <w:rsid w:val="005021D7"/>
    <w:rsid w:val="005047C0"/>
    <w:rsid w:val="00504877"/>
    <w:rsid w:val="00504FA5"/>
    <w:rsid w:val="00507DED"/>
    <w:rsid w:val="00513236"/>
    <w:rsid w:val="005133F5"/>
    <w:rsid w:val="00514EAF"/>
    <w:rsid w:val="005172C8"/>
    <w:rsid w:val="005222B8"/>
    <w:rsid w:val="00522A74"/>
    <w:rsid w:val="00523012"/>
    <w:rsid w:val="00523510"/>
    <w:rsid w:val="00525277"/>
    <w:rsid w:val="00526886"/>
    <w:rsid w:val="00527D82"/>
    <w:rsid w:val="00531CA9"/>
    <w:rsid w:val="0053291C"/>
    <w:rsid w:val="00532EE4"/>
    <w:rsid w:val="00534229"/>
    <w:rsid w:val="00535860"/>
    <w:rsid w:val="00535F62"/>
    <w:rsid w:val="005375D6"/>
    <w:rsid w:val="00542C58"/>
    <w:rsid w:val="00546F8E"/>
    <w:rsid w:val="0054726C"/>
    <w:rsid w:val="005510CD"/>
    <w:rsid w:val="00551762"/>
    <w:rsid w:val="0055368D"/>
    <w:rsid w:val="00553767"/>
    <w:rsid w:val="005539D5"/>
    <w:rsid w:val="005635FE"/>
    <w:rsid w:val="005637CA"/>
    <w:rsid w:val="005668DD"/>
    <w:rsid w:val="00567050"/>
    <w:rsid w:val="00577072"/>
    <w:rsid w:val="0057750E"/>
    <w:rsid w:val="00582436"/>
    <w:rsid w:val="00582F55"/>
    <w:rsid w:val="00587504"/>
    <w:rsid w:val="00591604"/>
    <w:rsid w:val="005917B8"/>
    <w:rsid w:val="00595BE1"/>
    <w:rsid w:val="00596F9A"/>
    <w:rsid w:val="005A0F64"/>
    <w:rsid w:val="005A3819"/>
    <w:rsid w:val="005A5F04"/>
    <w:rsid w:val="005A63FF"/>
    <w:rsid w:val="005A7210"/>
    <w:rsid w:val="005B16F2"/>
    <w:rsid w:val="005B1F32"/>
    <w:rsid w:val="005B552A"/>
    <w:rsid w:val="005B7E30"/>
    <w:rsid w:val="005C5FBD"/>
    <w:rsid w:val="005C659C"/>
    <w:rsid w:val="005D0C6D"/>
    <w:rsid w:val="005D364E"/>
    <w:rsid w:val="005D381D"/>
    <w:rsid w:val="005D469E"/>
    <w:rsid w:val="005D67D8"/>
    <w:rsid w:val="005E086D"/>
    <w:rsid w:val="005E4B8B"/>
    <w:rsid w:val="005E620C"/>
    <w:rsid w:val="005E7579"/>
    <w:rsid w:val="005E7D07"/>
    <w:rsid w:val="005F031B"/>
    <w:rsid w:val="005F3AA5"/>
    <w:rsid w:val="005F4BA2"/>
    <w:rsid w:val="005F55F8"/>
    <w:rsid w:val="00600373"/>
    <w:rsid w:val="006017F2"/>
    <w:rsid w:val="006034BF"/>
    <w:rsid w:val="00603A58"/>
    <w:rsid w:val="00604D92"/>
    <w:rsid w:val="00605524"/>
    <w:rsid w:val="006105DD"/>
    <w:rsid w:val="006116D8"/>
    <w:rsid w:val="00611770"/>
    <w:rsid w:val="00613908"/>
    <w:rsid w:val="006178F8"/>
    <w:rsid w:val="00620887"/>
    <w:rsid w:val="006212E8"/>
    <w:rsid w:val="00621333"/>
    <w:rsid w:val="006218F4"/>
    <w:rsid w:val="00625CD1"/>
    <w:rsid w:val="00625D2C"/>
    <w:rsid w:val="00625FC0"/>
    <w:rsid w:val="00626AFD"/>
    <w:rsid w:val="00630F92"/>
    <w:rsid w:val="00631361"/>
    <w:rsid w:val="00633EDF"/>
    <w:rsid w:val="006340AD"/>
    <w:rsid w:val="006377F4"/>
    <w:rsid w:val="0064094A"/>
    <w:rsid w:val="00641195"/>
    <w:rsid w:val="00641D38"/>
    <w:rsid w:val="00642654"/>
    <w:rsid w:val="00642817"/>
    <w:rsid w:val="00643053"/>
    <w:rsid w:val="00650DA0"/>
    <w:rsid w:val="0065124A"/>
    <w:rsid w:val="006513F6"/>
    <w:rsid w:val="0065295D"/>
    <w:rsid w:val="00655D37"/>
    <w:rsid w:val="00655EA9"/>
    <w:rsid w:val="006606CA"/>
    <w:rsid w:val="0066204B"/>
    <w:rsid w:val="00663606"/>
    <w:rsid w:val="00663DFF"/>
    <w:rsid w:val="0066588C"/>
    <w:rsid w:val="00670F60"/>
    <w:rsid w:val="0067101C"/>
    <w:rsid w:val="00671D8B"/>
    <w:rsid w:val="006723EE"/>
    <w:rsid w:val="006769A1"/>
    <w:rsid w:val="006850CA"/>
    <w:rsid w:val="00693626"/>
    <w:rsid w:val="0069387B"/>
    <w:rsid w:val="00694BB8"/>
    <w:rsid w:val="006A049F"/>
    <w:rsid w:val="006A0C2A"/>
    <w:rsid w:val="006A15F8"/>
    <w:rsid w:val="006A3A26"/>
    <w:rsid w:val="006A4B08"/>
    <w:rsid w:val="006A6177"/>
    <w:rsid w:val="006B0128"/>
    <w:rsid w:val="006B064E"/>
    <w:rsid w:val="006B0FFB"/>
    <w:rsid w:val="006B1B02"/>
    <w:rsid w:val="006B2056"/>
    <w:rsid w:val="006B3745"/>
    <w:rsid w:val="006C20DE"/>
    <w:rsid w:val="006C2487"/>
    <w:rsid w:val="006C2BE2"/>
    <w:rsid w:val="006C5441"/>
    <w:rsid w:val="006D0488"/>
    <w:rsid w:val="006D20C2"/>
    <w:rsid w:val="006D2E9F"/>
    <w:rsid w:val="006D63A9"/>
    <w:rsid w:val="006E26AD"/>
    <w:rsid w:val="006E523F"/>
    <w:rsid w:val="006E5449"/>
    <w:rsid w:val="006E7B65"/>
    <w:rsid w:val="006F25A3"/>
    <w:rsid w:val="006F2B77"/>
    <w:rsid w:val="006F2FA2"/>
    <w:rsid w:val="006F3E59"/>
    <w:rsid w:val="007010AE"/>
    <w:rsid w:val="00702E95"/>
    <w:rsid w:val="00703640"/>
    <w:rsid w:val="00705382"/>
    <w:rsid w:val="0070611B"/>
    <w:rsid w:val="0070644E"/>
    <w:rsid w:val="007142EC"/>
    <w:rsid w:val="00714BF3"/>
    <w:rsid w:val="00715CAF"/>
    <w:rsid w:val="0071600C"/>
    <w:rsid w:val="00721D90"/>
    <w:rsid w:val="00722DA8"/>
    <w:rsid w:val="00723646"/>
    <w:rsid w:val="00725BCF"/>
    <w:rsid w:val="007274A7"/>
    <w:rsid w:val="00730B66"/>
    <w:rsid w:val="00733BAA"/>
    <w:rsid w:val="00733BCF"/>
    <w:rsid w:val="00733BDE"/>
    <w:rsid w:val="0073456C"/>
    <w:rsid w:val="0074057F"/>
    <w:rsid w:val="007406FD"/>
    <w:rsid w:val="00742090"/>
    <w:rsid w:val="0074517E"/>
    <w:rsid w:val="007458FB"/>
    <w:rsid w:val="00747080"/>
    <w:rsid w:val="007520EE"/>
    <w:rsid w:val="007545F7"/>
    <w:rsid w:val="007615BD"/>
    <w:rsid w:val="00761BAB"/>
    <w:rsid w:val="00761C86"/>
    <w:rsid w:val="00763091"/>
    <w:rsid w:val="00764D4C"/>
    <w:rsid w:val="00765DF4"/>
    <w:rsid w:val="00766331"/>
    <w:rsid w:val="00766419"/>
    <w:rsid w:val="00771333"/>
    <w:rsid w:val="00771910"/>
    <w:rsid w:val="007728E9"/>
    <w:rsid w:val="00773012"/>
    <w:rsid w:val="007730F2"/>
    <w:rsid w:val="0077342B"/>
    <w:rsid w:val="00776E9A"/>
    <w:rsid w:val="00777A28"/>
    <w:rsid w:val="00780423"/>
    <w:rsid w:val="0078243A"/>
    <w:rsid w:val="00786B92"/>
    <w:rsid w:val="007924A2"/>
    <w:rsid w:val="0079457B"/>
    <w:rsid w:val="00797DDF"/>
    <w:rsid w:val="007A0679"/>
    <w:rsid w:val="007A41D6"/>
    <w:rsid w:val="007A4F28"/>
    <w:rsid w:val="007A5CE2"/>
    <w:rsid w:val="007A6817"/>
    <w:rsid w:val="007A683B"/>
    <w:rsid w:val="007B049A"/>
    <w:rsid w:val="007B1A47"/>
    <w:rsid w:val="007B2378"/>
    <w:rsid w:val="007B61CE"/>
    <w:rsid w:val="007B7181"/>
    <w:rsid w:val="007C0E19"/>
    <w:rsid w:val="007C26B4"/>
    <w:rsid w:val="007C29C1"/>
    <w:rsid w:val="007C334D"/>
    <w:rsid w:val="007C4277"/>
    <w:rsid w:val="007C609B"/>
    <w:rsid w:val="007C6251"/>
    <w:rsid w:val="007C6D68"/>
    <w:rsid w:val="007C73F2"/>
    <w:rsid w:val="007C73FE"/>
    <w:rsid w:val="007D3AC4"/>
    <w:rsid w:val="007D719E"/>
    <w:rsid w:val="007E2652"/>
    <w:rsid w:val="007E44B6"/>
    <w:rsid w:val="007E4B57"/>
    <w:rsid w:val="007E524E"/>
    <w:rsid w:val="007F18AC"/>
    <w:rsid w:val="007F2451"/>
    <w:rsid w:val="007F2C20"/>
    <w:rsid w:val="007F3537"/>
    <w:rsid w:val="007F3E46"/>
    <w:rsid w:val="007F6F53"/>
    <w:rsid w:val="007F71B7"/>
    <w:rsid w:val="00803328"/>
    <w:rsid w:val="00804340"/>
    <w:rsid w:val="00806C4E"/>
    <w:rsid w:val="0080741C"/>
    <w:rsid w:val="008076A9"/>
    <w:rsid w:val="00814C86"/>
    <w:rsid w:val="00815724"/>
    <w:rsid w:val="00815BF8"/>
    <w:rsid w:val="008160AD"/>
    <w:rsid w:val="00820CC5"/>
    <w:rsid w:val="0082160D"/>
    <w:rsid w:val="00824675"/>
    <w:rsid w:val="00824AAF"/>
    <w:rsid w:val="00824CF5"/>
    <w:rsid w:val="00826243"/>
    <w:rsid w:val="00830134"/>
    <w:rsid w:val="00830787"/>
    <w:rsid w:val="00835F6E"/>
    <w:rsid w:val="00836F3A"/>
    <w:rsid w:val="008377F3"/>
    <w:rsid w:val="00837E01"/>
    <w:rsid w:val="00840029"/>
    <w:rsid w:val="008478AD"/>
    <w:rsid w:val="00850C6D"/>
    <w:rsid w:val="008534CD"/>
    <w:rsid w:val="008562F5"/>
    <w:rsid w:val="00857C19"/>
    <w:rsid w:val="00863AF3"/>
    <w:rsid w:val="00865AD2"/>
    <w:rsid w:val="00867349"/>
    <w:rsid w:val="008703C9"/>
    <w:rsid w:val="00872CF1"/>
    <w:rsid w:val="008761B9"/>
    <w:rsid w:val="00877D2B"/>
    <w:rsid w:val="00881568"/>
    <w:rsid w:val="00883416"/>
    <w:rsid w:val="00890DF8"/>
    <w:rsid w:val="00893D79"/>
    <w:rsid w:val="00894BBD"/>
    <w:rsid w:val="00897E01"/>
    <w:rsid w:val="008A00DC"/>
    <w:rsid w:val="008A0401"/>
    <w:rsid w:val="008A795F"/>
    <w:rsid w:val="008B0BB3"/>
    <w:rsid w:val="008B141C"/>
    <w:rsid w:val="008B2C92"/>
    <w:rsid w:val="008B47D9"/>
    <w:rsid w:val="008B59A8"/>
    <w:rsid w:val="008B603B"/>
    <w:rsid w:val="008B6901"/>
    <w:rsid w:val="008C3C5C"/>
    <w:rsid w:val="008C5BE9"/>
    <w:rsid w:val="008C5DEA"/>
    <w:rsid w:val="008D005C"/>
    <w:rsid w:val="008D13A3"/>
    <w:rsid w:val="008D6CA5"/>
    <w:rsid w:val="008E0012"/>
    <w:rsid w:val="008E377D"/>
    <w:rsid w:val="008E4937"/>
    <w:rsid w:val="008E75C2"/>
    <w:rsid w:val="008E7C35"/>
    <w:rsid w:val="008F2F7D"/>
    <w:rsid w:val="008F35B7"/>
    <w:rsid w:val="008F4365"/>
    <w:rsid w:val="008F4B88"/>
    <w:rsid w:val="008F5484"/>
    <w:rsid w:val="008F6471"/>
    <w:rsid w:val="00905F42"/>
    <w:rsid w:val="0091537A"/>
    <w:rsid w:val="00920CB7"/>
    <w:rsid w:val="00921688"/>
    <w:rsid w:val="00924B33"/>
    <w:rsid w:val="009250CC"/>
    <w:rsid w:val="009258DC"/>
    <w:rsid w:val="00926244"/>
    <w:rsid w:val="00926742"/>
    <w:rsid w:val="009272C1"/>
    <w:rsid w:val="00930D7E"/>
    <w:rsid w:val="00931ECB"/>
    <w:rsid w:val="00933EE5"/>
    <w:rsid w:val="00934949"/>
    <w:rsid w:val="00934F77"/>
    <w:rsid w:val="009352E3"/>
    <w:rsid w:val="00935819"/>
    <w:rsid w:val="00937A50"/>
    <w:rsid w:val="00937C96"/>
    <w:rsid w:val="00941DFE"/>
    <w:rsid w:val="00941EB7"/>
    <w:rsid w:val="0094238F"/>
    <w:rsid w:val="009449AF"/>
    <w:rsid w:val="00944B8C"/>
    <w:rsid w:val="00945481"/>
    <w:rsid w:val="00947C3D"/>
    <w:rsid w:val="0095031B"/>
    <w:rsid w:val="00953846"/>
    <w:rsid w:val="00954AD5"/>
    <w:rsid w:val="009550EB"/>
    <w:rsid w:val="0095712D"/>
    <w:rsid w:val="009578DB"/>
    <w:rsid w:val="00966A3E"/>
    <w:rsid w:val="00973686"/>
    <w:rsid w:val="00974184"/>
    <w:rsid w:val="0097547B"/>
    <w:rsid w:val="009771B4"/>
    <w:rsid w:val="00977E1E"/>
    <w:rsid w:val="00980405"/>
    <w:rsid w:val="00983F06"/>
    <w:rsid w:val="00985909"/>
    <w:rsid w:val="00986438"/>
    <w:rsid w:val="0099104A"/>
    <w:rsid w:val="00992430"/>
    <w:rsid w:val="009955E4"/>
    <w:rsid w:val="00995737"/>
    <w:rsid w:val="009A272A"/>
    <w:rsid w:val="009A314B"/>
    <w:rsid w:val="009A354E"/>
    <w:rsid w:val="009A5CCD"/>
    <w:rsid w:val="009A737D"/>
    <w:rsid w:val="009B02B7"/>
    <w:rsid w:val="009B063F"/>
    <w:rsid w:val="009B19A0"/>
    <w:rsid w:val="009B2D61"/>
    <w:rsid w:val="009B363C"/>
    <w:rsid w:val="009B67B4"/>
    <w:rsid w:val="009C171B"/>
    <w:rsid w:val="009C3495"/>
    <w:rsid w:val="009C3F90"/>
    <w:rsid w:val="009C57EB"/>
    <w:rsid w:val="009C73CD"/>
    <w:rsid w:val="009D012E"/>
    <w:rsid w:val="009D0632"/>
    <w:rsid w:val="009D08EA"/>
    <w:rsid w:val="009D1ECE"/>
    <w:rsid w:val="009D56F5"/>
    <w:rsid w:val="009D5861"/>
    <w:rsid w:val="009D74FD"/>
    <w:rsid w:val="009E1912"/>
    <w:rsid w:val="009E2D4B"/>
    <w:rsid w:val="009E3050"/>
    <w:rsid w:val="009F0F30"/>
    <w:rsid w:val="009F14EA"/>
    <w:rsid w:val="009F53FA"/>
    <w:rsid w:val="009F57F2"/>
    <w:rsid w:val="009F7046"/>
    <w:rsid w:val="009F7F14"/>
    <w:rsid w:val="00A00A9C"/>
    <w:rsid w:val="00A0158E"/>
    <w:rsid w:val="00A05B7F"/>
    <w:rsid w:val="00A11270"/>
    <w:rsid w:val="00A11464"/>
    <w:rsid w:val="00A118CF"/>
    <w:rsid w:val="00A12F29"/>
    <w:rsid w:val="00A1719B"/>
    <w:rsid w:val="00A2072C"/>
    <w:rsid w:val="00A20A2C"/>
    <w:rsid w:val="00A21845"/>
    <w:rsid w:val="00A21D20"/>
    <w:rsid w:val="00A22974"/>
    <w:rsid w:val="00A23AC1"/>
    <w:rsid w:val="00A23F2E"/>
    <w:rsid w:val="00A26A79"/>
    <w:rsid w:val="00A27F63"/>
    <w:rsid w:val="00A3120C"/>
    <w:rsid w:val="00A3251C"/>
    <w:rsid w:val="00A3349F"/>
    <w:rsid w:val="00A33CED"/>
    <w:rsid w:val="00A34627"/>
    <w:rsid w:val="00A346D4"/>
    <w:rsid w:val="00A35374"/>
    <w:rsid w:val="00A362A1"/>
    <w:rsid w:val="00A40012"/>
    <w:rsid w:val="00A42AEB"/>
    <w:rsid w:val="00A456FC"/>
    <w:rsid w:val="00A52D69"/>
    <w:rsid w:val="00A550E1"/>
    <w:rsid w:val="00A55D03"/>
    <w:rsid w:val="00A55F82"/>
    <w:rsid w:val="00A572EC"/>
    <w:rsid w:val="00A608A7"/>
    <w:rsid w:val="00A70AD4"/>
    <w:rsid w:val="00A732D7"/>
    <w:rsid w:val="00A738E5"/>
    <w:rsid w:val="00A74AC6"/>
    <w:rsid w:val="00A74D0B"/>
    <w:rsid w:val="00A76F52"/>
    <w:rsid w:val="00A7709C"/>
    <w:rsid w:val="00A80C06"/>
    <w:rsid w:val="00A81CA7"/>
    <w:rsid w:val="00A82D22"/>
    <w:rsid w:val="00A85AB4"/>
    <w:rsid w:val="00A861F6"/>
    <w:rsid w:val="00A874A9"/>
    <w:rsid w:val="00A90E72"/>
    <w:rsid w:val="00A915E0"/>
    <w:rsid w:val="00A93BD2"/>
    <w:rsid w:val="00A943A9"/>
    <w:rsid w:val="00A943B9"/>
    <w:rsid w:val="00AA2938"/>
    <w:rsid w:val="00AA6589"/>
    <w:rsid w:val="00AA6EAD"/>
    <w:rsid w:val="00AA70AE"/>
    <w:rsid w:val="00AB049C"/>
    <w:rsid w:val="00AB068A"/>
    <w:rsid w:val="00AB3B08"/>
    <w:rsid w:val="00AC0B0E"/>
    <w:rsid w:val="00AC1C07"/>
    <w:rsid w:val="00AC34CE"/>
    <w:rsid w:val="00AC432A"/>
    <w:rsid w:val="00AC58F4"/>
    <w:rsid w:val="00AC599C"/>
    <w:rsid w:val="00AC6247"/>
    <w:rsid w:val="00AC6B13"/>
    <w:rsid w:val="00AD00BA"/>
    <w:rsid w:val="00AD4C36"/>
    <w:rsid w:val="00AD6321"/>
    <w:rsid w:val="00AD6423"/>
    <w:rsid w:val="00AE1099"/>
    <w:rsid w:val="00AE17D7"/>
    <w:rsid w:val="00AE6A19"/>
    <w:rsid w:val="00AF1125"/>
    <w:rsid w:val="00AF520F"/>
    <w:rsid w:val="00AF6092"/>
    <w:rsid w:val="00AF728F"/>
    <w:rsid w:val="00B0042C"/>
    <w:rsid w:val="00B0486D"/>
    <w:rsid w:val="00B06F94"/>
    <w:rsid w:val="00B06FDE"/>
    <w:rsid w:val="00B10E13"/>
    <w:rsid w:val="00B1141B"/>
    <w:rsid w:val="00B12477"/>
    <w:rsid w:val="00B13751"/>
    <w:rsid w:val="00B13DA9"/>
    <w:rsid w:val="00B1463A"/>
    <w:rsid w:val="00B150DA"/>
    <w:rsid w:val="00B15560"/>
    <w:rsid w:val="00B16C12"/>
    <w:rsid w:val="00B17062"/>
    <w:rsid w:val="00B172BE"/>
    <w:rsid w:val="00B20EB7"/>
    <w:rsid w:val="00B2113F"/>
    <w:rsid w:val="00B2305F"/>
    <w:rsid w:val="00B24288"/>
    <w:rsid w:val="00B26E56"/>
    <w:rsid w:val="00B30E8D"/>
    <w:rsid w:val="00B3515E"/>
    <w:rsid w:val="00B36225"/>
    <w:rsid w:val="00B40B13"/>
    <w:rsid w:val="00B4132A"/>
    <w:rsid w:val="00B41F83"/>
    <w:rsid w:val="00B44143"/>
    <w:rsid w:val="00B4427D"/>
    <w:rsid w:val="00B45D4C"/>
    <w:rsid w:val="00B45FE5"/>
    <w:rsid w:val="00B46E1F"/>
    <w:rsid w:val="00B53FDA"/>
    <w:rsid w:val="00B569B5"/>
    <w:rsid w:val="00B60687"/>
    <w:rsid w:val="00B643F1"/>
    <w:rsid w:val="00B654D4"/>
    <w:rsid w:val="00B66239"/>
    <w:rsid w:val="00B71AA9"/>
    <w:rsid w:val="00B722BB"/>
    <w:rsid w:val="00B73566"/>
    <w:rsid w:val="00B73879"/>
    <w:rsid w:val="00B74190"/>
    <w:rsid w:val="00B74F07"/>
    <w:rsid w:val="00B800C4"/>
    <w:rsid w:val="00B80C85"/>
    <w:rsid w:val="00B82455"/>
    <w:rsid w:val="00B8264E"/>
    <w:rsid w:val="00B8320C"/>
    <w:rsid w:val="00B838F5"/>
    <w:rsid w:val="00B83CA3"/>
    <w:rsid w:val="00B8416E"/>
    <w:rsid w:val="00B844C6"/>
    <w:rsid w:val="00B8513F"/>
    <w:rsid w:val="00B8618A"/>
    <w:rsid w:val="00B93384"/>
    <w:rsid w:val="00B97B25"/>
    <w:rsid w:val="00BA2672"/>
    <w:rsid w:val="00BA4F97"/>
    <w:rsid w:val="00BA5F7E"/>
    <w:rsid w:val="00BA6684"/>
    <w:rsid w:val="00BA6735"/>
    <w:rsid w:val="00BA68EF"/>
    <w:rsid w:val="00BB0EC5"/>
    <w:rsid w:val="00BB21F6"/>
    <w:rsid w:val="00BB3104"/>
    <w:rsid w:val="00BB6087"/>
    <w:rsid w:val="00BB7E17"/>
    <w:rsid w:val="00BC1A41"/>
    <w:rsid w:val="00BC1DBF"/>
    <w:rsid w:val="00BC3604"/>
    <w:rsid w:val="00BC49F8"/>
    <w:rsid w:val="00BC511F"/>
    <w:rsid w:val="00BC5758"/>
    <w:rsid w:val="00BD1DE5"/>
    <w:rsid w:val="00BD22BB"/>
    <w:rsid w:val="00BD2748"/>
    <w:rsid w:val="00BD2A14"/>
    <w:rsid w:val="00BD39B0"/>
    <w:rsid w:val="00BD54FE"/>
    <w:rsid w:val="00BD5DCB"/>
    <w:rsid w:val="00BD7A37"/>
    <w:rsid w:val="00BE0E74"/>
    <w:rsid w:val="00BE113B"/>
    <w:rsid w:val="00BE2701"/>
    <w:rsid w:val="00BE2A9B"/>
    <w:rsid w:val="00BE40AC"/>
    <w:rsid w:val="00BE5298"/>
    <w:rsid w:val="00BE6FC8"/>
    <w:rsid w:val="00BE7E3B"/>
    <w:rsid w:val="00BF0185"/>
    <w:rsid w:val="00BF0DFA"/>
    <w:rsid w:val="00BF20BE"/>
    <w:rsid w:val="00BF2DF8"/>
    <w:rsid w:val="00BF6911"/>
    <w:rsid w:val="00BF7604"/>
    <w:rsid w:val="00BF76B8"/>
    <w:rsid w:val="00C01502"/>
    <w:rsid w:val="00C04A9E"/>
    <w:rsid w:val="00C04CA6"/>
    <w:rsid w:val="00C069DA"/>
    <w:rsid w:val="00C10E4A"/>
    <w:rsid w:val="00C13ABA"/>
    <w:rsid w:val="00C14647"/>
    <w:rsid w:val="00C16FD8"/>
    <w:rsid w:val="00C27A18"/>
    <w:rsid w:val="00C317D8"/>
    <w:rsid w:val="00C319B1"/>
    <w:rsid w:val="00C36ADB"/>
    <w:rsid w:val="00C415EA"/>
    <w:rsid w:val="00C4220B"/>
    <w:rsid w:val="00C429D3"/>
    <w:rsid w:val="00C43910"/>
    <w:rsid w:val="00C43D52"/>
    <w:rsid w:val="00C43DB5"/>
    <w:rsid w:val="00C50C4C"/>
    <w:rsid w:val="00C5269C"/>
    <w:rsid w:val="00C53058"/>
    <w:rsid w:val="00C53D95"/>
    <w:rsid w:val="00C55773"/>
    <w:rsid w:val="00C55C9B"/>
    <w:rsid w:val="00C5631F"/>
    <w:rsid w:val="00C5726C"/>
    <w:rsid w:val="00C574D3"/>
    <w:rsid w:val="00C574E1"/>
    <w:rsid w:val="00C60126"/>
    <w:rsid w:val="00C60391"/>
    <w:rsid w:val="00C618A9"/>
    <w:rsid w:val="00C664EA"/>
    <w:rsid w:val="00C667BA"/>
    <w:rsid w:val="00C66CB8"/>
    <w:rsid w:val="00C704F6"/>
    <w:rsid w:val="00C71F49"/>
    <w:rsid w:val="00C7230E"/>
    <w:rsid w:val="00C74004"/>
    <w:rsid w:val="00C74D69"/>
    <w:rsid w:val="00C75395"/>
    <w:rsid w:val="00C7756F"/>
    <w:rsid w:val="00C80ED4"/>
    <w:rsid w:val="00C855B7"/>
    <w:rsid w:val="00C864F6"/>
    <w:rsid w:val="00C90A1D"/>
    <w:rsid w:val="00C9307B"/>
    <w:rsid w:val="00C937F3"/>
    <w:rsid w:val="00C96E25"/>
    <w:rsid w:val="00C96FFE"/>
    <w:rsid w:val="00C97256"/>
    <w:rsid w:val="00CA007E"/>
    <w:rsid w:val="00CA26F0"/>
    <w:rsid w:val="00CA41B7"/>
    <w:rsid w:val="00CA4E19"/>
    <w:rsid w:val="00CA4FFC"/>
    <w:rsid w:val="00CA6E07"/>
    <w:rsid w:val="00CA772A"/>
    <w:rsid w:val="00CB38D8"/>
    <w:rsid w:val="00CB391F"/>
    <w:rsid w:val="00CB43B0"/>
    <w:rsid w:val="00CB4D84"/>
    <w:rsid w:val="00CB64B8"/>
    <w:rsid w:val="00CB6A71"/>
    <w:rsid w:val="00CC1562"/>
    <w:rsid w:val="00CC23E9"/>
    <w:rsid w:val="00CC456F"/>
    <w:rsid w:val="00CC720B"/>
    <w:rsid w:val="00CC7342"/>
    <w:rsid w:val="00CD0DCD"/>
    <w:rsid w:val="00CD6C7B"/>
    <w:rsid w:val="00CE07F5"/>
    <w:rsid w:val="00CE3286"/>
    <w:rsid w:val="00CE4EE9"/>
    <w:rsid w:val="00CE5D30"/>
    <w:rsid w:val="00CE60EE"/>
    <w:rsid w:val="00CE739A"/>
    <w:rsid w:val="00CE74DA"/>
    <w:rsid w:val="00CF15E3"/>
    <w:rsid w:val="00CF1BB0"/>
    <w:rsid w:val="00CF2B40"/>
    <w:rsid w:val="00CF78A2"/>
    <w:rsid w:val="00D00009"/>
    <w:rsid w:val="00D0370B"/>
    <w:rsid w:val="00D04355"/>
    <w:rsid w:val="00D05F86"/>
    <w:rsid w:val="00D1087A"/>
    <w:rsid w:val="00D146CF"/>
    <w:rsid w:val="00D2050F"/>
    <w:rsid w:val="00D22D56"/>
    <w:rsid w:val="00D22ED7"/>
    <w:rsid w:val="00D2469D"/>
    <w:rsid w:val="00D24FE7"/>
    <w:rsid w:val="00D250DE"/>
    <w:rsid w:val="00D25EA2"/>
    <w:rsid w:val="00D26E15"/>
    <w:rsid w:val="00D30455"/>
    <w:rsid w:val="00D307D9"/>
    <w:rsid w:val="00D31CFA"/>
    <w:rsid w:val="00D32ECB"/>
    <w:rsid w:val="00D33A32"/>
    <w:rsid w:val="00D368FA"/>
    <w:rsid w:val="00D372CE"/>
    <w:rsid w:val="00D40130"/>
    <w:rsid w:val="00D41017"/>
    <w:rsid w:val="00D44AB2"/>
    <w:rsid w:val="00D44C27"/>
    <w:rsid w:val="00D44D98"/>
    <w:rsid w:val="00D44ED6"/>
    <w:rsid w:val="00D47093"/>
    <w:rsid w:val="00D500B3"/>
    <w:rsid w:val="00D50179"/>
    <w:rsid w:val="00D5469C"/>
    <w:rsid w:val="00D601A2"/>
    <w:rsid w:val="00D6092D"/>
    <w:rsid w:val="00D61599"/>
    <w:rsid w:val="00D6179E"/>
    <w:rsid w:val="00D61F9B"/>
    <w:rsid w:val="00D62500"/>
    <w:rsid w:val="00D65667"/>
    <w:rsid w:val="00D657F1"/>
    <w:rsid w:val="00D65CC2"/>
    <w:rsid w:val="00D705C6"/>
    <w:rsid w:val="00D7169F"/>
    <w:rsid w:val="00D7443A"/>
    <w:rsid w:val="00D753E9"/>
    <w:rsid w:val="00D759A4"/>
    <w:rsid w:val="00D75CAE"/>
    <w:rsid w:val="00D7792A"/>
    <w:rsid w:val="00D77978"/>
    <w:rsid w:val="00D82186"/>
    <w:rsid w:val="00D8277A"/>
    <w:rsid w:val="00D83753"/>
    <w:rsid w:val="00D85C8A"/>
    <w:rsid w:val="00D86B3F"/>
    <w:rsid w:val="00D90091"/>
    <w:rsid w:val="00D901D0"/>
    <w:rsid w:val="00D92B55"/>
    <w:rsid w:val="00D93552"/>
    <w:rsid w:val="00D96348"/>
    <w:rsid w:val="00D96613"/>
    <w:rsid w:val="00DA14E3"/>
    <w:rsid w:val="00DA1AE4"/>
    <w:rsid w:val="00DA2785"/>
    <w:rsid w:val="00DA4684"/>
    <w:rsid w:val="00DA7C87"/>
    <w:rsid w:val="00DB0036"/>
    <w:rsid w:val="00DB13F3"/>
    <w:rsid w:val="00DB4688"/>
    <w:rsid w:val="00DB6533"/>
    <w:rsid w:val="00DC7165"/>
    <w:rsid w:val="00DD0A25"/>
    <w:rsid w:val="00DD43E0"/>
    <w:rsid w:val="00DD4702"/>
    <w:rsid w:val="00DD610A"/>
    <w:rsid w:val="00DE38BF"/>
    <w:rsid w:val="00DE7BE2"/>
    <w:rsid w:val="00DF4437"/>
    <w:rsid w:val="00DF4BD7"/>
    <w:rsid w:val="00DF54A0"/>
    <w:rsid w:val="00DF5D87"/>
    <w:rsid w:val="00DF7027"/>
    <w:rsid w:val="00DF7631"/>
    <w:rsid w:val="00DF78DD"/>
    <w:rsid w:val="00E001EF"/>
    <w:rsid w:val="00E03F1F"/>
    <w:rsid w:val="00E050B8"/>
    <w:rsid w:val="00E06CF8"/>
    <w:rsid w:val="00E11ACC"/>
    <w:rsid w:val="00E1238E"/>
    <w:rsid w:val="00E12C2A"/>
    <w:rsid w:val="00E15548"/>
    <w:rsid w:val="00E15C53"/>
    <w:rsid w:val="00E17368"/>
    <w:rsid w:val="00E22963"/>
    <w:rsid w:val="00E23F2E"/>
    <w:rsid w:val="00E24864"/>
    <w:rsid w:val="00E262BE"/>
    <w:rsid w:val="00E26E02"/>
    <w:rsid w:val="00E33971"/>
    <w:rsid w:val="00E349CE"/>
    <w:rsid w:val="00E35DC3"/>
    <w:rsid w:val="00E40168"/>
    <w:rsid w:val="00E435CF"/>
    <w:rsid w:val="00E439B1"/>
    <w:rsid w:val="00E458C0"/>
    <w:rsid w:val="00E45AC2"/>
    <w:rsid w:val="00E536A8"/>
    <w:rsid w:val="00E559BC"/>
    <w:rsid w:val="00E56522"/>
    <w:rsid w:val="00E60E58"/>
    <w:rsid w:val="00E622AF"/>
    <w:rsid w:val="00E644C6"/>
    <w:rsid w:val="00E6588E"/>
    <w:rsid w:val="00E667B9"/>
    <w:rsid w:val="00E6721E"/>
    <w:rsid w:val="00E67931"/>
    <w:rsid w:val="00E70456"/>
    <w:rsid w:val="00E76AC3"/>
    <w:rsid w:val="00E832A7"/>
    <w:rsid w:val="00E91BB0"/>
    <w:rsid w:val="00E91EE5"/>
    <w:rsid w:val="00E92149"/>
    <w:rsid w:val="00E9219E"/>
    <w:rsid w:val="00E94DC4"/>
    <w:rsid w:val="00E9701C"/>
    <w:rsid w:val="00EA15B8"/>
    <w:rsid w:val="00EA39AC"/>
    <w:rsid w:val="00EA44F5"/>
    <w:rsid w:val="00EA640E"/>
    <w:rsid w:val="00EA6D60"/>
    <w:rsid w:val="00EB056B"/>
    <w:rsid w:val="00EB2EB0"/>
    <w:rsid w:val="00EB5717"/>
    <w:rsid w:val="00EB613F"/>
    <w:rsid w:val="00EB7EDF"/>
    <w:rsid w:val="00EC08A5"/>
    <w:rsid w:val="00EC13DF"/>
    <w:rsid w:val="00EC1B92"/>
    <w:rsid w:val="00EC212A"/>
    <w:rsid w:val="00EC2F3E"/>
    <w:rsid w:val="00EC48E6"/>
    <w:rsid w:val="00EC4AE5"/>
    <w:rsid w:val="00EC4B05"/>
    <w:rsid w:val="00ED0D1D"/>
    <w:rsid w:val="00ED1243"/>
    <w:rsid w:val="00ED2DA6"/>
    <w:rsid w:val="00ED40BF"/>
    <w:rsid w:val="00ED63F4"/>
    <w:rsid w:val="00ED657C"/>
    <w:rsid w:val="00ED7A24"/>
    <w:rsid w:val="00EE26AF"/>
    <w:rsid w:val="00EE2F52"/>
    <w:rsid w:val="00EE650D"/>
    <w:rsid w:val="00EE771C"/>
    <w:rsid w:val="00EF15C5"/>
    <w:rsid w:val="00EF1AAF"/>
    <w:rsid w:val="00EF1EB6"/>
    <w:rsid w:val="00EF26EF"/>
    <w:rsid w:val="00F0226D"/>
    <w:rsid w:val="00F03CF4"/>
    <w:rsid w:val="00F06F9E"/>
    <w:rsid w:val="00F07C38"/>
    <w:rsid w:val="00F1307D"/>
    <w:rsid w:val="00F174F3"/>
    <w:rsid w:val="00F17F0F"/>
    <w:rsid w:val="00F24D98"/>
    <w:rsid w:val="00F25F10"/>
    <w:rsid w:val="00F27DDD"/>
    <w:rsid w:val="00F27FA1"/>
    <w:rsid w:val="00F31A77"/>
    <w:rsid w:val="00F33835"/>
    <w:rsid w:val="00F349CF"/>
    <w:rsid w:val="00F35548"/>
    <w:rsid w:val="00F363E1"/>
    <w:rsid w:val="00F3699D"/>
    <w:rsid w:val="00F36AA5"/>
    <w:rsid w:val="00F409B9"/>
    <w:rsid w:val="00F41AA1"/>
    <w:rsid w:val="00F4208E"/>
    <w:rsid w:val="00F420BE"/>
    <w:rsid w:val="00F428E1"/>
    <w:rsid w:val="00F4376B"/>
    <w:rsid w:val="00F438AB"/>
    <w:rsid w:val="00F44FCC"/>
    <w:rsid w:val="00F45005"/>
    <w:rsid w:val="00F511E5"/>
    <w:rsid w:val="00F5131E"/>
    <w:rsid w:val="00F52973"/>
    <w:rsid w:val="00F53820"/>
    <w:rsid w:val="00F538CA"/>
    <w:rsid w:val="00F627DF"/>
    <w:rsid w:val="00F62B80"/>
    <w:rsid w:val="00F727A2"/>
    <w:rsid w:val="00F72DA2"/>
    <w:rsid w:val="00F741DC"/>
    <w:rsid w:val="00F80AB8"/>
    <w:rsid w:val="00F81537"/>
    <w:rsid w:val="00F821C2"/>
    <w:rsid w:val="00F824CC"/>
    <w:rsid w:val="00F8328A"/>
    <w:rsid w:val="00F85206"/>
    <w:rsid w:val="00F87533"/>
    <w:rsid w:val="00F8797C"/>
    <w:rsid w:val="00F87C2B"/>
    <w:rsid w:val="00F90ADC"/>
    <w:rsid w:val="00F9115D"/>
    <w:rsid w:val="00F91D78"/>
    <w:rsid w:val="00F92F4C"/>
    <w:rsid w:val="00F93067"/>
    <w:rsid w:val="00F93DB2"/>
    <w:rsid w:val="00F948FC"/>
    <w:rsid w:val="00F95B2F"/>
    <w:rsid w:val="00FA0EEE"/>
    <w:rsid w:val="00FA2679"/>
    <w:rsid w:val="00FA3AC6"/>
    <w:rsid w:val="00FA40A0"/>
    <w:rsid w:val="00FA4575"/>
    <w:rsid w:val="00FA5CC4"/>
    <w:rsid w:val="00FA7E5D"/>
    <w:rsid w:val="00FB020B"/>
    <w:rsid w:val="00FB27E6"/>
    <w:rsid w:val="00FB736A"/>
    <w:rsid w:val="00FB73BC"/>
    <w:rsid w:val="00FC0DBD"/>
    <w:rsid w:val="00FC2250"/>
    <w:rsid w:val="00FC23A7"/>
    <w:rsid w:val="00FC50A6"/>
    <w:rsid w:val="00FC60DB"/>
    <w:rsid w:val="00FD2727"/>
    <w:rsid w:val="00FD484A"/>
    <w:rsid w:val="00FD75E7"/>
    <w:rsid w:val="00FE10C5"/>
    <w:rsid w:val="00FE2FFF"/>
    <w:rsid w:val="00FE31B2"/>
    <w:rsid w:val="00FE31E5"/>
    <w:rsid w:val="00FE5DED"/>
    <w:rsid w:val="00FF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8F4"/>
    <w:pPr>
      <w:spacing w:after="0"/>
    </w:pPr>
    <w:rPr>
      <w:rFonts w:ascii="Arial" w:hAnsi="Arial" w:cs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8F4"/>
    <w:pPr>
      <w:keepNext/>
      <w:keepLines/>
      <w:spacing w:before="36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8F4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692"/>
    <w:pPr>
      <w:keepNext/>
      <w:keepLines/>
      <w:spacing w:before="200"/>
      <w:outlineLvl w:val="2"/>
    </w:pPr>
    <w:rPr>
      <w:rFonts w:eastAsiaTheme="majorEastAsia"/>
      <w:b/>
      <w:bCs/>
      <w:color w:val="4F81BD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4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14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57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773"/>
  </w:style>
  <w:style w:type="paragraph" w:styleId="Footer">
    <w:name w:val="footer"/>
    <w:basedOn w:val="Normal"/>
    <w:link w:val="FooterChar"/>
    <w:uiPriority w:val="99"/>
    <w:unhideWhenUsed/>
    <w:rsid w:val="00C557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773"/>
  </w:style>
  <w:style w:type="paragraph" w:styleId="BalloonText">
    <w:name w:val="Balloon Text"/>
    <w:basedOn w:val="Normal"/>
    <w:link w:val="BalloonTextChar"/>
    <w:uiPriority w:val="99"/>
    <w:semiHidden/>
    <w:unhideWhenUsed/>
    <w:rsid w:val="00C55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7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18F4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18F4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table" w:styleId="TableGrid">
    <w:name w:val="Table Grid"/>
    <w:basedOn w:val="TableNormal"/>
    <w:uiPriority w:val="59"/>
    <w:rsid w:val="003F07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11692"/>
    <w:rPr>
      <w:rFonts w:ascii="Arial" w:eastAsiaTheme="majorEastAsia" w:hAnsi="Arial" w:cs="Arial"/>
      <w:b/>
      <w:bCs/>
      <w:color w:val="4F81BD" w:themeColor="accen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B0F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0F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093D00"/>
    <w:pPr>
      <w:spacing w:after="0" w:line="240" w:lineRule="auto"/>
    </w:pPr>
    <w:rPr>
      <w:rFonts w:ascii="Arial" w:hAnsi="Arial" w:cs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8F4"/>
    <w:pPr>
      <w:spacing w:after="0"/>
    </w:pPr>
    <w:rPr>
      <w:rFonts w:ascii="Arial" w:hAnsi="Arial" w:cs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8F4"/>
    <w:pPr>
      <w:keepNext/>
      <w:keepLines/>
      <w:spacing w:before="36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8F4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692"/>
    <w:pPr>
      <w:keepNext/>
      <w:keepLines/>
      <w:spacing w:before="200"/>
      <w:outlineLvl w:val="2"/>
    </w:pPr>
    <w:rPr>
      <w:rFonts w:eastAsiaTheme="majorEastAsia"/>
      <w:b/>
      <w:bCs/>
      <w:color w:val="4F81BD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4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14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57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773"/>
  </w:style>
  <w:style w:type="paragraph" w:styleId="Footer">
    <w:name w:val="footer"/>
    <w:basedOn w:val="Normal"/>
    <w:link w:val="FooterChar"/>
    <w:uiPriority w:val="99"/>
    <w:unhideWhenUsed/>
    <w:rsid w:val="00C557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773"/>
  </w:style>
  <w:style w:type="paragraph" w:styleId="BalloonText">
    <w:name w:val="Balloon Text"/>
    <w:basedOn w:val="Normal"/>
    <w:link w:val="BalloonTextChar"/>
    <w:uiPriority w:val="99"/>
    <w:semiHidden/>
    <w:unhideWhenUsed/>
    <w:rsid w:val="00C55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7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18F4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18F4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table" w:styleId="TableGrid">
    <w:name w:val="Table Grid"/>
    <w:basedOn w:val="TableNormal"/>
    <w:uiPriority w:val="59"/>
    <w:rsid w:val="003F07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11692"/>
    <w:rPr>
      <w:rFonts w:ascii="Arial" w:eastAsiaTheme="majorEastAsia" w:hAnsi="Arial" w:cs="Arial"/>
      <w:b/>
      <w:bCs/>
      <w:color w:val="4F81BD" w:themeColor="accen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B0F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0F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093D00"/>
    <w:pPr>
      <w:spacing w:after="0" w:line="240" w:lineRule="auto"/>
    </w:pPr>
    <w:rPr>
      <w:rFonts w:ascii="Arial" w:hAnsi="Arial" w:cs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neatostaging.rajatogo.com/api/rest/json?method=user.get_user_account_details" TargetMode="External"/><Relationship Id="rId18" Type="http://schemas.openxmlformats.org/officeDocument/2006/relationships/hyperlink" Target="http://neatostaging.rajatogo.com/api/rest/json?method=user.ResendValidationEmail" TargetMode="External"/><Relationship Id="rId26" Type="http://schemas.openxmlformats.org/officeDocument/2006/relationships/hyperlink" Target="http://neatostaging.rajatogo.com/api/rest/json?method=robot.set_profile_details3" TargetMode="External"/><Relationship Id="rId39" Type="http://schemas.openxmlformats.org/officeDocument/2006/relationships/hyperlink" Target="http://neatostaging.rajatogo.com/api/rest/json?method=robot.set_profile_details3" TargetMode="External"/><Relationship Id="rId3" Type="http://schemas.openxmlformats.org/officeDocument/2006/relationships/styles" Target="styles.xml"/><Relationship Id="rId21" Type="http://schemas.openxmlformats.org/officeDocument/2006/relationships/hyperlink" Target="http://neatostaging.rajatogo.com/api/rest/json/?method=user.forget_password" TargetMode="External"/><Relationship Id="rId34" Type="http://schemas.openxmlformats.org/officeDocument/2006/relationships/hyperlink" Target="http://neatostaging.rajatogo.com/api/rest/json?method=robotschedule.get_schedule_based_on_type" TargetMode="Externa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neatostaging.rajatogo.com/api/rest/json?method=user.create3" TargetMode="External"/><Relationship Id="rId17" Type="http://schemas.openxmlformats.org/officeDocument/2006/relationships/hyperlink" Target="http://neatostaging.rajatogo.com/api/rest/json?method=user.set_attributes" TargetMode="External"/><Relationship Id="rId25" Type="http://schemas.openxmlformats.org/officeDocument/2006/relationships/hyperlink" Target="http://neatostaging.rajatogo.com/api/rest/json?method=message.set_user_push_notification_options" TargetMode="External"/><Relationship Id="rId33" Type="http://schemas.openxmlformats.org/officeDocument/2006/relationships/hyperlink" Target="http://neatostaging.rajatogo.com/api/rest/json?method=robot.set_profile_details3" TargetMode="External"/><Relationship Id="rId38" Type="http://schemas.openxmlformats.org/officeDocument/2006/relationships/hyperlink" Target="http://neatostaging.rajatogo.com/api/rest/json?method=message.send_notification_to_all_users_of_robot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neatostaging.rajatogo.com/api/rest/json?method=user.get_user_account_details" TargetMode="External"/><Relationship Id="rId20" Type="http://schemas.openxmlformats.org/officeDocument/2006/relationships/hyperlink" Target="http://neatostaging.rajatogo.com/api/rest/json?method=user.set_account_details" TargetMode="External"/><Relationship Id="rId29" Type="http://schemas.openxmlformats.org/officeDocument/2006/relationships/hyperlink" Target="http://neatostaging.rajatogo.com/api/rest/json?method=robot.set_profile_details3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neatostaging.rajatogo.com/api/rest/json?method=robot.get_profile_details2" TargetMode="External"/><Relationship Id="rId24" Type="http://schemas.openxmlformats.org/officeDocument/2006/relationships/hyperlink" Target="http://neatostaging.rajatogo.com/api/rest/json?method=message.get_user_push_notification_options" TargetMode="External"/><Relationship Id="rId32" Type="http://schemas.openxmlformats.org/officeDocument/2006/relationships/hyperlink" Target="http://neatostaging.rajatogo.com/api/rest/json?method=robot.set_profile_details3" TargetMode="External"/><Relationship Id="rId37" Type="http://schemas.openxmlformats.org/officeDocument/2006/relationships/hyperlink" Target="http://neatostaging.rajatogo.com/api/rest/json?method=robot.set_profile_details3" TargetMode="External"/><Relationship Id="rId40" Type="http://schemas.openxmlformats.org/officeDocument/2006/relationships/hyperlink" Target="http://neatostaging.rajatogo.com/api/rest/json?method=robot.set_profile_details3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neatostaging.rajatogo.com/api/rest/json/?method=auth.get_user_auth_token" TargetMode="External"/><Relationship Id="rId23" Type="http://schemas.openxmlformats.org/officeDocument/2006/relationships/hyperlink" Target="http://neatostaging.rajatogo.com/api/rest/json/?method=user.get_associated_robots" TargetMode="External"/><Relationship Id="rId28" Type="http://schemas.openxmlformats.org/officeDocument/2006/relationships/hyperlink" Target="http://neatostaging.rajatogo.com/api/rest/json?method=robot.set_profile_details3" TargetMode="External"/><Relationship Id="rId36" Type="http://schemas.openxmlformats.org/officeDocument/2006/relationships/hyperlink" Target="http://neatostaging.rajatogo.com/api/rest/json?method=robot.set_profile_details3" TargetMode="External"/><Relationship Id="rId10" Type="http://schemas.openxmlformats.org/officeDocument/2006/relationships/hyperlink" Target="http://neatostaging.rajatogo.com/api/rest/json?method=robot.get_profile_details2" TargetMode="External"/><Relationship Id="rId19" Type="http://schemas.openxmlformats.org/officeDocument/2006/relationships/hyperlink" Target="http://neatostaging.rajatogo.com/api/rest/json?method=user.change_password" TargetMode="External"/><Relationship Id="rId31" Type="http://schemas.openxmlformats.org/officeDocument/2006/relationships/hyperlink" Target="http://neatostaging.rajatogo.com/api/rest/json?method=robot.set_profile_details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neatostaging.rajatogo.com/api/rest/json?method=robot.set_profile_details3" TargetMode="External"/><Relationship Id="rId14" Type="http://schemas.openxmlformats.org/officeDocument/2006/relationships/hyperlink" Target="http://neatostaging.rajatogo.com/api/rest/json?method=user.set_attributes" TargetMode="External"/><Relationship Id="rId22" Type="http://schemas.openxmlformats.org/officeDocument/2006/relationships/hyperlink" Target="http://neatostaging.rajatogo.com/api/rest/json?method=robot.link_to_robot" TargetMode="External"/><Relationship Id="rId27" Type="http://schemas.openxmlformats.org/officeDocument/2006/relationships/hyperlink" Target="http://neatostaging.rajatogo.com/api/rest/json?method=robot.get_profile_details2" TargetMode="External"/><Relationship Id="rId30" Type="http://schemas.openxmlformats.org/officeDocument/2006/relationships/hyperlink" Target="http://neatostaging.rajatogo.com/api/rest/json?method=robot.set_profile_details3" TargetMode="External"/><Relationship Id="rId35" Type="http://schemas.openxmlformats.org/officeDocument/2006/relationships/hyperlink" Target="http://neatostaging.rajatogo.com/api/rest/json?method=robotschedule.update_data" TargetMode="External"/><Relationship Id="rId43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1\Documents\RSL.Defaul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24C16-F2E2-4A94-9846-A525FD184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RSL.Default.dotx</Template>
  <TotalTime>372</TotalTime>
  <Pages>10</Pages>
  <Words>3018</Words>
  <Characters>17209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Raja Software</Company>
  <LinksUpToDate>false</LinksUpToDate>
  <CharactersWithSpaces>20187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Raja Venkataraman</cp:lastModifiedBy>
  <cp:revision>697</cp:revision>
  <dcterms:created xsi:type="dcterms:W3CDTF">2014-03-31T12:30:00Z</dcterms:created>
  <dcterms:modified xsi:type="dcterms:W3CDTF">2014-04-01T18:41:00Z</dcterms:modified>
</cp:coreProperties>
</file>