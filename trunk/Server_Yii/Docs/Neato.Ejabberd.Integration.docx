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7B5B8" w14:textId="1E7B80F6" w:rsidR="00C936C9" w:rsidRPr="00DB2F7A" w:rsidRDefault="00C936C9" w:rsidP="00C936C9">
      <w:pPr>
        <w:pStyle w:val="Heading1"/>
        <w:rPr>
          <w:rFonts w:cs="Arial"/>
        </w:rPr>
      </w:pPr>
      <w:bookmarkStart w:id="0" w:name="_Toc343816294"/>
      <w:r w:rsidRPr="00DB2F7A">
        <w:rPr>
          <w:rFonts w:cs="Arial"/>
        </w:rPr>
        <w:t xml:space="preserve">Neato </w:t>
      </w:r>
      <w:r w:rsidR="00E47936" w:rsidRPr="00DB2F7A">
        <w:rPr>
          <w:rFonts w:cs="Arial"/>
        </w:rPr>
        <w:t>SmartApp</w:t>
      </w:r>
      <w:r w:rsidR="00B6496A">
        <w:rPr>
          <w:rFonts w:cs="Arial"/>
          <w:lang w:val="en-US"/>
        </w:rPr>
        <w:t>s: EJabberd Integration</w:t>
      </w:r>
      <w:bookmarkEnd w:id="0"/>
    </w:p>
    <w:p w14:paraId="3703187B" w14:textId="77777777" w:rsidR="00C936C9" w:rsidRPr="00DB2F7A" w:rsidRDefault="00C936C9" w:rsidP="00C936C9"/>
    <w:p w14:paraId="0CCEE8D9" w14:textId="77777777" w:rsidR="00144F87" w:rsidRPr="00DB2F7A" w:rsidRDefault="00144F87" w:rsidP="00C936C9">
      <w:r w:rsidRPr="00DB2F7A">
        <w:t>Raja Software</w:t>
      </w:r>
    </w:p>
    <w:p w14:paraId="78C78F37" w14:textId="697B497D" w:rsidR="00C936C9" w:rsidRPr="00DB2F7A" w:rsidRDefault="00C936C9" w:rsidP="00C936C9">
      <w:r w:rsidRPr="00DB2F7A">
        <w:t xml:space="preserve">Last updated: </w:t>
      </w:r>
      <w:r w:rsidR="00D45242" w:rsidRPr="00DB2F7A">
        <w:t>03</w:t>
      </w:r>
      <w:r w:rsidR="00336A27" w:rsidRPr="00DB2F7A">
        <w:t>/</w:t>
      </w:r>
      <w:r w:rsidR="00D45242" w:rsidRPr="00DB2F7A">
        <w:t>2</w:t>
      </w:r>
      <w:r w:rsidR="005C5411">
        <w:t>6</w:t>
      </w:r>
      <w:r w:rsidR="00D45242" w:rsidRPr="00DB2F7A">
        <w:t>/2014</w:t>
      </w:r>
    </w:p>
    <w:p w14:paraId="1ACE2EA3" w14:textId="77777777" w:rsidR="00D45242" w:rsidRPr="00DB2F7A" w:rsidRDefault="00D45242" w:rsidP="00C936C9"/>
    <w:p w14:paraId="72DFEE37" w14:textId="77777777" w:rsidR="00D45242" w:rsidRPr="00DB2F7A" w:rsidRDefault="00D45242" w:rsidP="00C936C9"/>
    <w:p w14:paraId="13C2AD5E" w14:textId="77777777" w:rsidR="00D45242" w:rsidRPr="00DB2F7A" w:rsidRDefault="00D45242" w:rsidP="00C936C9"/>
    <w:p w14:paraId="2E81AC84" w14:textId="77777777" w:rsidR="00C936C9" w:rsidRPr="00DB2F7A" w:rsidRDefault="00C936C9" w:rsidP="00C936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C936C9" w:rsidRPr="00DB2F7A" w14:paraId="4F878008" w14:textId="77777777" w:rsidTr="00040EE6">
        <w:tc>
          <w:tcPr>
            <w:tcW w:w="1548" w:type="dxa"/>
          </w:tcPr>
          <w:p w14:paraId="3FC414BA" w14:textId="77777777" w:rsidR="00C936C9" w:rsidRPr="00DB2F7A" w:rsidRDefault="00C936C9" w:rsidP="00040EE6">
            <w:pPr>
              <w:spacing w:line="240" w:lineRule="auto"/>
              <w:jc w:val="center"/>
            </w:pPr>
            <w:r w:rsidRPr="00DB2F7A">
              <w:t>Date</w:t>
            </w:r>
          </w:p>
        </w:tc>
        <w:tc>
          <w:tcPr>
            <w:tcW w:w="1350" w:type="dxa"/>
          </w:tcPr>
          <w:p w14:paraId="605BF611" w14:textId="77777777" w:rsidR="00C936C9" w:rsidRPr="00DB2F7A" w:rsidRDefault="00C936C9" w:rsidP="00040EE6">
            <w:pPr>
              <w:spacing w:line="240" w:lineRule="auto"/>
              <w:jc w:val="center"/>
            </w:pPr>
            <w:r w:rsidRPr="00DB2F7A">
              <w:t>Version</w:t>
            </w:r>
          </w:p>
        </w:tc>
        <w:tc>
          <w:tcPr>
            <w:tcW w:w="6678" w:type="dxa"/>
          </w:tcPr>
          <w:p w14:paraId="42FBC37E" w14:textId="77777777" w:rsidR="00C936C9" w:rsidRPr="00DB2F7A" w:rsidRDefault="00C936C9" w:rsidP="00040EE6">
            <w:pPr>
              <w:spacing w:line="240" w:lineRule="auto"/>
              <w:jc w:val="center"/>
            </w:pPr>
            <w:r w:rsidRPr="00DB2F7A">
              <w:t>Author/Comments</w:t>
            </w:r>
          </w:p>
        </w:tc>
      </w:tr>
      <w:tr w:rsidR="00C936C9" w:rsidRPr="00DB2F7A" w14:paraId="084F885E" w14:textId="77777777" w:rsidTr="00040EE6">
        <w:tc>
          <w:tcPr>
            <w:tcW w:w="1548" w:type="dxa"/>
          </w:tcPr>
          <w:p w14:paraId="1C4782C8" w14:textId="77777777" w:rsidR="00C936C9" w:rsidRPr="00DB2F7A" w:rsidRDefault="00D45242" w:rsidP="00040EE6">
            <w:pPr>
              <w:spacing w:line="240" w:lineRule="auto"/>
              <w:jc w:val="center"/>
            </w:pPr>
            <w:r w:rsidRPr="00DB2F7A">
              <w:t>03</w:t>
            </w:r>
            <w:r w:rsidR="00C936C9" w:rsidRPr="00DB2F7A">
              <w:t>/</w:t>
            </w:r>
            <w:r w:rsidRPr="00DB2F7A">
              <w:t>2</w:t>
            </w:r>
            <w:r w:rsidR="00C61249">
              <w:t>5</w:t>
            </w:r>
            <w:r w:rsidR="00C936C9" w:rsidRPr="00DB2F7A">
              <w:t>/201</w:t>
            </w:r>
            <w:r w:rsidRPr="00DB2F7A">
              <w:t>4</w:t>
            </w:r>
          </w:p>
        </w:tc>
        <w:tc>
          <w:tcPr>
            <w:tcW w:w="1350" w:type="dxa"/>
          </w:tcPr>
          <w:p w14:paraId="7E70FE41" w14:textId="77777777" w:rsidR="00C936C9" w:rsidRPr="00DB2F7A" w:rsidRDefault="00C936C9" w:rsidP="00040EE6">
            <w:pPr>
              <w:spacing w:line="240" w:lineRule="auto"/>
              <w:jc w:val="center"/>
            </w:pPr>
            <w:r w:rsidRPr="00DB2F7A">
              <w:t>0.1</w:t>
            </w:r>
          </w:p>
        </w:tc>
        <w:tc>
          <w:tcPr>
            <w:tcW w:w="6678" w:type="dxa"/>
          </w:tcPr>
          <w:p w14:paraId="4FD70E61" w14:textId="7433FE12" w:rsidR="00C936C9" w:rsidRPr="00DB2F7A" w:rsidRDefault="00B6496A" w:rsidP="00040EE6">
            <w:pPr>
              <w:spacing w:line="240" w:lineRule="auto"/>
            </w:pPr>
            <w:r>
              <w:t>Initial draft</w:t>
            </w:r>
          </w:p>
        </w:tc>
      </w:tr>
      <w:tr w:rsidR="00B6496A" w:rsidRPr="00DB2F7A" w14:paraId="6C43354F" w14:textId="77777777" w:rsidTr="00040EE6">
        <w:tc>
          <w:tcPr>
            <w:tcW w:w="1548" w:type="dxa"/>
          </w:tcPr>
          <w:p w14:paraId="525257E9" w14:textId="6961052B" w:rsidR="00B6496A" w:rsidRPr="00DB2F7A" w:rsidRDefault="00B6496A" w:rsidP="00040EE6">
            <w:pPr>
              <w:spacing w:line="240" w:lineRule="auto"/>
              <w:jc w:val="center"/>
            </w:pPr>
            <w:r>
              <w:t>03/26/2014</w:t>
            </w:r>
          </w:p>
        </w:tc>
        <w:tc>
          <w:tcPr>
            <w:tcW w:w="1350" w:type="dxa"/>
          </w:tcPr>
          <w:p w14:paraId="3C035E0F" w14:textId="4A102AFF" w:rsidR="00B6496A" w:rsidRPr="00DB2F7A" w:rsidRDefault="00B6496A" w:rsidP="00040EE6">
            <w:pPr>
              <w:spacing w:line="240" w:lineRule="auto"/>
              <w:jc w:val="center"/>
            </w:pPr>
            <w:r>
              <w:t>0.2</w:t>
            </w:r>
          </w:p>
        </w:tc>
        <w:tc>
          <w:tcPr>
            <w:tcW w:w="6678" w:type="dxa"/>
          </w:tcPr>
          <w:p w14:paraId="683C4C2C" w14:textId="694E5373" w:rsidR="00B6496A" w:rsidRDefault="00B6496A" w:rsidP="00040EE6">
            <w:pPr>
              <w:spacing w:line="240" w:lineRule="auto"/>
            </w:pPr>
            <w:r>
              <w:t>Added more detail, formatting changes</w:t>
            </w:r>
          </w:p>
        </w:tc>
      </w:tr>
    </w:tbl>
    <w:p w14:paraId="6E2F2B8D" w14:textId="77777777" w:rsidR="00D45242" w:rsidRPr="00DB2F7A" w:rsidRDefault="00D45242" w:rsidP="008B17AD">
      <w:pPr>
        <w:pStyle w:val="Heading1"/>
        <w:rPr>
          <w:rFonts w:cs="Arial"/>
        </w:rPr>
      </w:pPr>
      <w:bookmarkStart w:id="1" w:name="_Toc343816295"/>
    </w:p>
    <w:p w14:paraId="22A6C346" w14:textId="77777777" w:rsidR="00D45242" w:rsidRPr="00DB2F7A" w:rsidRDefault="00D45242" w:rsidP="008B17AD">
      <w:pPr>
        <w:pStyle w:val="Heading1"/>
        <w:rPr>
          <w:rFonts w:cs="Arial"/>
        </w:rPr>
      </w:pPr>
    </w:p>
    <w:p w14:paraId="729E226D" w14:textId="77777777" w:rsidR="00D45242" w:rsidRPr="00DB2F7A" w:rsidRDefault="00D45242" w:rsidP="008B17AD">
      <w:pPr>
        <w:pStyle w:val="Heading1"/>
        <w:rPr>
          <w:rFonts w:cs="Arial"/>
        </w:rPr>
      </w:pPr>
    </w:p>
    <w:p w14:paraId="379BB32C" w14:textId="77777777" w:rsidR="005E2B52" w:rsidRPr="00DB2F7A" w:rsidRDefault="005E2B52" w:rsidP="008B17AD">
      <w:pPr>
        <w:pStyle w:val="Heading1"/>
        <w:rPr>
          <w:rFonts w:cs="Arial"/>
        </w:rPr>
      </w:pPr>
    </w:p>
    <w:p w14:paraId="6B357753" w14:textId="77777777" w:rsidR="006D3199" w:rsidRPr="00DB2F7A" w:rsidRDefault="006D3199" w:rsidP="006D3199"/>
    <w:p w14:paraId="7D2F8AE8" w14:textId="77777777" w:rsidR="006D3199" w:rsidRPr="00DB2F7A" w:rsidRDefault="006D3199" w:rsidP="006D3199"/>
    <w:p w14:paraId="23F0EBE1" w14:textId="77777777" w:rsidR="006D3199" w:rsidRPr="00DB2F7A" w:rsidRDefault="006D3199" w:rsidP="006D3199"/>
    <w:p w14:paraId="6C95EB7B" w14:textId="77777777" w:rsidR="006D3199" w:rsidRPr="00DB2F7A" w:rsidRDefault="006D3199" w:rsidP="006D3199"/>
    <w:p w14:paraId="4E77B83B" w14:textId="77777777" w:rsidR="006D3199" w:rsidRPr="00DB2F7A" w:rsidRDefault="006D3199" w:rsidP="006D3199"/>
    <w:p w14:paraId="61E394A9" w14:textId="77777777" w:rsidR="005E2B52" w:rsidRPr="00DB2F7A" w:rsidRDefault="005E2B52" w:rsidP="008B17AD">
      <w:pPr>
        <w:pStyle w:val="Heading1"/>
        <w:rPr>
          <w:rFonts w:cs="Arial"/>
        </w:rPr>
      </w:pPr>
    </w:p>
    <w:p w14:paraId="72CB0071" w14:textId="77777777" w:rsidR="005E2B52" w:rsidRPr="00DB2F7A" w:rsidRDefault="005E2B52" w:rsidP="008B17AD">
      <w:pPr>
        <w:pStyle w:val="Heading1"/>
        <w:rPr>
          <w:rFonts w:cs="Arial"/>
        </w:rPr>
      </w:pPr>
    </w:p>
    <w:p w14:paraId="70DCE237" w14:textId="77777777" w:rsidR="005E2B52" w:rsidRPr="00DB2F7A" w:rsidRDefault="005E2B52" w:rsidP="008B17AD">
      <w:pPr>
        <w:pStyle w:val="Heading1"/>
        <w:rPr>
          <w:rFonts w:cs="Arial"/>
        </w:rPr>
      </w:pPr>
    </w:p>
    <w:p w14:paraId="64DF38DC" w14:textId="77777777" w:rsidR="005E2B52" w:rsidRPr="00DB2F7A" w:rsidRDefault="005E2B52" w:rsidP="008B17AD">
      <w:pPr>
        <w:pStyle w:val="Heading1"/>
        <w:rPr>
          <w:rFonts w:cs="Arial"/>
        </w:rPr>
      </w:pPr>
    </w:p>
    <w:p w14:paraId="62954AE1" w14:textId="77777777" w:rsidR="006D3199" w:rsidRPr="00DB2F7A" w:rsidRDefault="006D3199" w:rsidP="006D3199"/>
    <w:p w14:paraId="1466765A" w14:textId="77777777" w:rsidR="006D3199" w:rsidRPr="00DB2F7A" w:rsidRDefault="006D3199" w:rsidP="006D3199"/>
    <w:p w14:paraId="39D721A7" w14:textId="77777777" w:rsidR="006D3199" w:rsidRPr="00DB2F7A" w:rsidRDefault="006D3199" w:rsidP="006D3199"/>
    <w:p w14:paraId="0D32DE09" w14:textId="77777777" w:rsidR="006D3199" w:rsidRPr="00DB2F7A" w:rsidRDefault="006D3199" w:rsidP="006D3199"/>
    <w:p w14:paraId="737CB4FE" w14:textId="77777777" w:rsidR="006D3199" w:rsidRPr="00DB2F7A" w:rsidRDefault="006D3199" w:rsidP="006D3199"/>
    <w:p w14:paraId="1238572F" w14:textId="77777777" w:rsidR="008B17AD" w:rsidRPr="00DB2F7A" w:rsidRDefault="008B17AD" w:rsidP="008B17AD">
      <w:pPr>
        <w:pStyle w:val="Heading1"/>
        <w:rPr>
          <w:rFonts w:cs="Arial"/>
        </w:rPr>
      </w:pPr>
      <w:r w:rsidRPr="00DB2F7A">
        <w:rPr>
          <w:rFonts w:cs="Arial"/>
        </w:rPr>
        <w:lastRenderedPageBreak/>
        <w:t>Summary</w:t>
      </w:r>
      <w:bookmarkEnd w:id="1"/>
    </w:p>
    <w:p w14:paraId="16755090" w14:textId="77777777" w:rsidR="008B17AD" w:rsidRPr="00DB2F7A" w:rsidRDefault="008B17AD" w:rsidP="008B17AD"/>
    <w:p w14:paraId="33074AA5" w14:textId="13E0FA71" w:rsidR="00125426" w:rsidRDefault="00463AB1" w:rsidP="00455975">
      <w:r w:rsidRPr="00463AB1">
        <w:t>This document summarizes the integration of the </w:t>
      </w:r>
      <w:r w:rsidR="00B80A0C">
        <w:t xml:space="preserve">Neato SmartApps </w:t>
      </w:r>
      <w:bookmarkStart w:id="2" w:name="_GoBack"/>
      <w:bookmarkEnd w:id="2"/>
      <w:r w:rsidRPr="00463AB1">
        <w:t>backend server with the XMPP server. </w:t>
      </w:r>
    </w:p>
    <w:p w14:paraId="31F9046D" w14:textId="77777777" w:rsidR="00ED7DC3" w:rsidRDefault="00ED7DC3" w:rsidP="00455975"/>
    <w:p w14:paraId="0E6DDD36" w14:textId="77777777" w:rsidR="0081039C" w:rsidRDefault="0081039C" w:rsidP="0081039C">
      <w:pPr>
        <w:pStyle w:val="Heading1"/>
      </w:pPr>
      <w:r>
        <w:t>Ejabberd Configuration</w:t>
      </w:r>
    </w:p>
    <w:p w14:paraId="27CC0CC0" w14:textId="77777777" w:rsidR="0081039C" w:rsidRDefault="0081039C" w:rsidP="0081039C">
      <w:pPr>
        <w:shd w:val="clear" w:color="auto" w:fill="FFFFFF"/>
        <w:rPr>
          <w:rFonts w:eastAsia="Times New Roman"/>
          <w:color w:val="222222"/>
        </w:rPr>
      </w:pPr>
    </w:p>
    <w:p w14:paraId="5A11FB10" w14:textId="5C4201CA" w:rsidR="0081039C" w:rsidRDefault="0081039C" w:rsidP="0081039C">
      <w:pPr>
        <w:shd w:val="clear" w:color="auto" w:fill="FFFFFF"/>
        <w:rPr>
          <w:rFonts w:eastAsia="Times New Roman"/>
          <w:color w:val="222222"/>
        </w:rPr>
      </w:pPr>
      <w:r>
        <w:rPr>
          <w:rFonts w:eastAsia="Times New Roman"/>
          <w:color w:val="222222"/>
        </w:rPr>
        <w:t>Ejabberd is one of the most popular open source XMPP server and it is used as XMPP server at the backend. Ejabberd has an apt-get installer available for Ubuntu and can be installed simply with </w:t>
      </w:r>
    </w:p>
    <w:p w14:paraId="7ED9826E" w14:textId="77777777" w:rsidR="0081039C" w:rsidRDefault="0081039C" w:rsidP="0081039C">
      <w:pPr>
        <w:shd w:val="clear" w:color="auto" w:fill="FFFFFF"/>
        <w:rPr>
          <w:rFonts w:eastAsia="Times New Roman"/>
          <w:color w:val="222222"/>
        </w:rPr>
      </w:pPr>
    </w:p>
    <w:p w14:paraId="796DAC32"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apt-get install ejabberd</w:t>
      </w:r>
    </w:p>
    <w:p w14:paraId="7F73EC47" w14:textId="77777777" w:rsidR="0081039C" w:rsidRDefault="0081039C" w:rsidP="0081039C">
      <w:pPr>
        <w:shd w:val="clear" w:color="auto" w:fill="FFFFFF"/>
        <w:rPr>
          <w:rFonts w:eastAsia="Times New Roman"/>
          <w:color w:val="222222"/>
        </w:rPr>
      </w:pPr>
    </w:p>
    <w:p w14:paraId="1D3C5236" w14:textId="3E3456C1" w:rsidR="0081039C" w:rsidRDefault="0094001E" w:rsidP="0081039C">
      <w:pPr>
        <w:shd w:val="clear" w:color="auto" w:fill="FFFFFF"/>
        <w:rPr>
          <w:rFonts w:eastAsia="Times New Roman"/>
          <w:color w:val="222222"/>
        </w:rPr>
      </w:pPr>
      <w:r>
        <w:rPr>
          <w:rFonts w:eastAsia="Times New Roman"/>
          <w:color w:val="222222"/>
        </w:rPr>
        <w:t>Configuration file of the Ej</w:t>
      </w:r>
      <w:r w:rsidR="0081039C">
        <w:rPr>
          <w:rFonts w:eastAsia="Times New Roman"/>
          <w:color w:val="222222"/>
        </w:rPr>
        <w:t>abberd is located at </w:t>
      </w:r>
    </w:p>
    <w:p w14:paraId="2E2AA32E" w14:textId="77777777" w:rsidR="0081039C" w:rsidRDefault="0081039C" w:rsidP="0081039C">
      <w:pPr>
        <w:shd w:val="clear" w:color="auto" w:fill="FFFFFF"/>
        <w:rPr>
          <w:rFonts w:eastAsia="Times New Roman"/>
          <w:color w:val="222222"/>
        </w:rPr>
      </w:pPr>
    </w:p>
    <w:p w14:paraId="34C2F314"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/etc/ejabberd/ejabberd.cfg</w:t>
      </w:r>
    </w:p>
    <w:p w14:paraId="35F4182A" w14:textId="77777777" w:rsidR="0081039C" w:rsidRDefault="0081039C" w:rsidP="0081039C">
      <w:pPr>
        <w:shd w:val="clear" w:color="auto" w:fill="FFFFFF"/>
        <w:rPr>
          <w:rFonts w:eastAsia="Times New Roman"/>
          <w:color w:val="222222"/>
        </w:rPr>
      </w:pPr>
    </w:p>
    <w:p w14:paraId="704FCB30" w14:textId="77777777" w:rsidR="0081039C" w:rsidRDefault="0081039C" w:rsidP="0081039C">
      <w:pPr>
        <w:shd w:val="clear" w:color="auto" w:fill="FFFFFF"/>
        <w:rPr>
          <w:rFonts w:eastAsia="Times New Roman"/>
          <w:color w:val="222222"/>
        </w:rPr>
      </w:pPr>
      <w:r>
        <w:rPr>
          <w:rFonts w:eastAsia="Times New Roman"/>
          <w:color w:val="222222"/>
        </w:rPr>
        <w:t>A detailed installation steps and required configuration steps are written in the Server Setup document.</w:t>
      </w:r>
    </w:p>
    <w:p w14:paraId="4032D8AA" w14:textId="77777777" w:rsidR="0081039C" w:rsidRDefault="0081039C" w:rsidP="0081039C">
      <w:pPr>
        <w:shd w:val="clear" w:color="auto" w:fill="FFFFFF"/>
        <w:rPr>
          <w:rFonts w:eastAsia="Times New Roman"/>
          <w:color w:val="222222"/>
        </w:rPr>
      </w:pPr>
    </w:p>
    <w:p w14:paraId="79AEBEB5" w14:textId="67A914A7" w:rsidR="0081039C" w:rsidRDefault="009C6AA9" w:rsidP="0081039C">
      <w:pPr>
        <w:shd w:val="clear" w:color="auto" w:fill="FFFFFF"/>
        <w:rPr>
          <w:rFonts w:eastAsia="Times New Roman"/>
          <w:color w:val="222222"/>
        </w:rPr>
      </w:pPr>
      <w:r>
        <w:rPr>
          <w:rFonts w:eastAsia="Times New Roman"/>
          <w:color w:val="222222"/>
        </w:rPr>
        <w:t>To secure, Ej</w:t>
      </w:r>
      <w:r w:rsidR="0081039C">
        <w:rPr>
          <w:rFonts w:eastAsia="Times New Roman"/>
          <w:color w:val="222222"/>
        </w:rPr>
        <w:t>abberd, we have disabled registration from the remote clients and a new client can be created only from the same machine. </w:t>
      </w:r>
    </w:p>
    <w:p w14:paraId="3FD71480" w14:textId="77777777" w:rsidR="0081039C" w:rsidRDefault="0081039C" w:rsidP="0081039C">
      <w:pPr>
        <w:shd w:val="clear" w:color="auto" w:fill="FFFFFF"/>
        <w:rPr>
          <w:rFonts w:eastAsia="Times New Roman"/>
          <w:color w:val="222222"/>
        </w:rPr>
      </w:pPr>
    </w:p>
    <w:p w14:paraId="393A37F6" w14:textId="3C848B6E" w:rsidR="0081039C" w:rsidRDefault="009C6AA9" w:rsidP="0081039C">
      <w:pPr>
        <w:shd w:val="clear" w:color="auto" w:fill="FFFFFF"/>
        <w:rPr>
          <w:rFonts w:eastAsia="Times New Roman"/>
          <w:color w:val="222222"/>
        </w:rPr>
      </w:pPr>
      <w:r>
        <w:rPr>
          <w:rFonts w:eastAsia="Times New Roman"/>
          <w:color w:val="222222"/>
        </w:rPr>
        <w:t>We are not running E</w:t>
      </w:r>
      <w:r w:rsidR="0081039C">
        <w:rPr>
          <w:rFonts w:eastAsia="Times New Roman"/>
          <w:color w:val="222222"/>
        </w:rPr>
        <w:t>jabberd over a secure connection but it can be easily configured by setting following parameters in the ejabberd.cfg file.</w:t>
      </w:r>
    </w:p>
    <w:p w14:paraId="09819A75" w14:textId="77777777" w:rsidR="0081039C" w:rsidRDefault="0081039C" w:rsidP="0081039C">
      <w:pPr>
        <w:shd w:val="clear" w:color="auto" w:fill="FFFFFF"/>
        <w:rPr>
          <w:rFonts w:eastAsia="Times New Roman"/>
          <w:color w:val="222222"/>
        </w:rPr>
      </w:pPr>
    </w:p>
    <w:p w14:paraId="4C0F35EC"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{s2s_use_starttls, true}.</w:t>
      </w:r>
    </w:p>
    <w:p w14:paraId="7E947A25"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{s2s_certfile, "/etc/ejabberd/ejabberd.pem"}.</w:t>
      </w:r>
    </w:p>
    <w:p w14:paraId="211ECE5C"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{domain_certfile, "</w:t>
      </w:r>
      <w:hyperlink r:id="rId9" w:tgtFrame="_blank" w:history="1">
        <w:r w:rsidRPr="0081039C">
          <w:rPr>
            <w:rStyle w:val="Hyperlink"/>
            <w:rFonts w:ascii="Courier New" w:eastAsia="Times New Roman" w:hAnsi="Courier New" w:cs="Courier New"/>
            <w:color w:val="1155CC"/>
          </w:rPr>
          <w:t>example.org</w:t>
        </w:r>
      </w:hyperlink>
      <w:r w:rsidRPr="0081039C">
        <w:rPr>
          <w:rFonts w:ascii="Courier New" w:eastAsia="Times New Roman" w:hAnsi="Courier New" w:cs="Courier New"/>
          <w:color w:val="222222"/>
        </w:rPr>
        <w:t>", "/path/to/example_org.pem"}.</w:t>
      </w:r>
    </w:p>
    <w:p w14:paraId="35DF6F12" w14:textId="77777777" w:rsidR="0081039C" w:rsidRDefault="0081039C" w:rsidP="0081039C">
      <w:pPr>
        <w:shd w:val="clear" w:color="auto" w:fill="FFFFFF"/>
        <w:rPr>
          <w:rFonts w:eastAsia="Times New Roman"/>
          <w:color w:val="222222"/>
        </w:rPr>
      </w:pPr>
    </w:p>
    <w:p w14:paraId="5165F859" w14:textId="6E8DCD6C" w:rsidR="0081039C" w:rsidRDefault="00E014D0" w:rsidP="00B951D3">
      <w:pPr>
        <w:pStyle w:val="Heading1"/>
      </w:pPr>
      <w:r>
        <w:t>Ejabberd User M</w:t>
      </w:r>
      <w:r w:rsidR="0081039C">
        <w:t>anagement</w:t>
      </w:r>
    </w:p>
    <w:p w14:paraId="53A2EEFC" w14:textId="77777777" w:rsidR="00B951D3" w:rsidRPr="00B951D3" w:rsidRDefault="00B951D3" w:rsidP="00B951D3"/>
    <w:p w14:paraId="4FF55655" w14:textId="51B36B4E" w:rsidR="0081039C" w:rsidRDefault="0081039C" w:rsidP="0081039C">
      <w:pPr>
        <w:shd w:val="clear" w:color="auto" w:fill="FFFFFF"/>
        <w:rPr>
          <w:rFonts w:eastAsia="Times New Roman"/>
          <w:color w:val="222222"/>
        </w:rPr>
      </w:pPr>
      <w:r>
        <w:rPr>
          <w:rFonts w:eastAsia="Times New Roman"/>
          <w:color w:val="222222"/>
        </w:rPr>
        <w:t>The current implementation has a limitation that the backe</w:t>
      </w:r>
      <w:r w:rsidR="005740BA">
        <w:rPr>
          <w:rFonts w:eastAsia="Times New Roman"/>
          <w:color w:val="222222"/>
        </w:rPr>
        <w:t>nd application should have the E</w:t>
      </w:r>
      <w:r>
        <w:rPr>
          <w:rFonts w:eastAsia="Times New Roman"/>
          <w:color w:val="222222"/>
        </w:rPr>
        <w:t>jabberd server running on the same instance. When robots and users are created, a shell_exec calls is executed that creates Chat IDs for the users and robots. These Chat IDs are stored in the DB against the robots and users. If ejabberd server is down for some reason, an appropriate error message is thrown.</w:t>
      </w:r>
    </w:p>
    <w:p w14:paraId="11FDD937" w14:textId="77777777" w:rsidR="0081039C" w:rsidRDefault="0081039C" w:rsidP="0081039C">
      <w:pPr>
        <w:shd w:val="clear" w:color="auto" w:fill="FFFFFF"/>
        <w:rPr>
          <w:rFonts w:eastAsia="Times New Roman"/>
          <w:color w:val="222222"/>
        </w:rPr>
      </w:pPr>
    </w:p>
    <w:p w14:paraId="5282E0C1"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exec("sudo ejabberdctl register </w:t>
      </w:r>
      <w:hyperlink r:id="rId10" w:tgtFrame="_blank" w:history="1">
        <w:r w:rsidRPr="0081039C">
          <w:rPr>
            <w:rFonts w:ascii="Courier New" w:eastAsia="Times New Roman" w:hAnsi="Courier New" w:cs="Courier New"/>
            <w:color w:val="222222"/>
          </w:rPr>
          <w:t>CHATID@rajatogo.com</w:t>
        </w:r>
      </w:hyperlink>
      <w:r w:rsidRPr="0081039C">
        <w:rPr>
          <w:rFonts w:ascii="Courier New" w:eastAsia="Times New Roman" w:hAnsi="Courier New" w:cs="Courier New"/>
          <w:color w:val="222222"/>
        </w:rPr>
        <w:t> CHATPWD");</w:t>
      </w:r>
    </w:p>
    <w:p w14:paraId="01F53AC9" w14:textId="77777777" w:rsidR="0081039C" w:rsidRDefault="0081039C" w:rsidP="0081039C">
      <w:pPr>
        <w:shd w:val="clear" w:color="auto" w:fill="FFFFFF"/>
        <w:rPr>
          <w:rFonts w:eastAsia="Times New Roman"/>
          <w:color w:val="222222"/>
        </w:rPr>
      </w:pPr>
    </w:p>
    <w:p w14:paraId="37DCEF5C" w14:textId="77777777" w:rsidR="0081039C" w:rsidRDefault="0081039C" w:rsidP="0081039C">
      <w:pPr>
        <w:shd w:val="clear" w:color="auto" w:fill="FFFFFF"/>
        <w:rPr>
          <w:rFonts w:eastAsia="Times New Roman"/>
          <w:color w:val="222222"/>
        </w:rPr>
      </w:pPr>
      <w:r>
        <w:rPr>
          <w:rFonts w:eastAsia="Times New Roman"/>
          <w:color w:val="222222"/>
        </w:rPr>
        <w:t>For creating the Chat IDs, we are using current time in milliseconds as suffix with "robot_" or "user_". Note that the Chat passwords are same as the Chat IDs. Although we are storing the Chat IDs and passwords in our DB, we are not using these passwords anywhere.</w:t>
      </w:r>
    </w:p>
    <w:p w14:paraId="31D77B0F" w14:textId="77777777" w:rsidR="0081039C" w:rsidRDefault="0081039C" w:rsidP="0081039C">
      <w:pPr>
        <w:shd w:val="clear" w:color="auto" w:fill="FFFFFF"/>
        <w:rPr>
          <w:rFonts w:eastAsia="Times New Roman"/>
          <w:color w:val="222222"/>
        </w:rPr>
      </w:pPr>
    </w:p>
    <w:p w14:paraId="3298C8BD" w14:textId="5C0F4826" w:rsidR="0081039C" w:rsidRDefault="0081039C" w:rsidP="0081039C">
      <w:pPr>
        <w:shd w:val="clear" w:color="auto" w:fill="FFFFFF"/>
        <w:rPr>
          <w:rFonts w:eastAsia="Times New Roman"/>
          <w:color w:val="222222"/>
        </w:rPr>
      </w:pPr>
      <w:r>
        <w:rPr>
          <w:rFonts w:eastAsia="Times New Roman"/>
          <w:color w:val="222222"/>
        </w:rPr>
        <w:t>Similarly when a robot is deleted</w:t>
      </w:r>
      <w:r w:rsidR="001A203A">
        <w:rPr>
          <w:rFonts w:eastAsia="Times New Roman"/>
          <w:color w:val="222222"/>
        </w:rPr>
        <w:t>, the chat ID is removed using E</w:t>
      </w:r>
      <w:r>
        <w:rPr>
          <w:rFonts w:eastAsia="Times New Roman"/>
          <w:color w:val="222222"/>
        </w:rPr>
        <w:t>jabberdctl's unregister method.</w:t>
      </w:r>
    </w:p>
    <w:p w14:paraId="2A59CFC8" w14:textId="77777777" w:rsidR="0081039C" w:rsidRDefault="0081039C" w:rsidP="0081039C">
      <w:pPr>
        <w:shd w:val="clear" w:color="auto" w:fill="FFFFFF"/>
        <w:rPr>
          <w:rFonts w:eastAsia="Times New Roman"/>
          <w:color w:val="222222"/>
        </w:rPr>
      </w:pPr>
    </w:p>
    <w:p w14:paraId="5284EC52" w14:textId="77777777" w:rsidR="0081039C" w:rsidRDefault="0081039C" w:rsidP="000E378F">
      <w:pPr>
        <w:pStyle w:val="Heading1"/>
      </w:pPr>
      <w:r>
        <w:lastRenderedPageBreak/>
        <w:t>Ejabberd Scalability</w:t>
      </w:r>
    </w:p>
    <w:p w14:paraId="506AD643" w14:textId="77777777" w:rsidR="0081039C" w:rsidRDefault="0081039C" w:rsidP="0081039C">
      <w:pPr>
        <w:shd w:val="clear" w:color="auto" w:fill="FFFFFF"/>
        <w:rPr>
          <w:rFonts w:eastAsia="Times New Roman"/>
          <w:color w:val="222222"/>
        </w:rPr>
      </w:pPr>
    </w:p>
    <w:p w14:paraId="2DAAA554" w14:textId="2AFE251B" w:rsidR="0081039C" w:rsidRDefault="006E63EF" w:rsidP="0081039C">
      <w:pPr>
        <w:shd w:val="clear" w:color="auto" w:fill="FFFFFF"/>
        <w:rPr>
          <w:rFonts w:eastAsia="Times New Roman"/>
          <w:color w:val="222222"/>
        </w:rPr>
      </w:pPr>
      <w:r>
        <w:rPr>
          <w:rFonts w:eastAsia="Times New Roman"/>
          <w:color w:val="222222"/>
        </w:rPr>
        <w:t>For scaling the E</w:t>
      </w:r>
      <w:r w:rsidR="0081039C">
        <w:rPr>
          <w:rFonts w:eastAsia="Times New Roman"/>
          <w:color w:val="222222"/>
        </w:rPr>
        <w:t>jabberd, we would be doing following changes in the existing implementation:</w:t>
      </w:r>
    </w:p>
    <w:p w14:paraId="06954AF4" w14:textId="77777777" w:rsidR="0081039C" w:rsidRDefault="0081039C" w:rsidP="0081039C">
      <w:pPr>
        <w:shd w:val="clear" w:color="auto" w:fill="FFFFFF"/>
        <w:rPr>
          <w:rFonts w:eastAsia="Times New Roman"/>
          <w:color w:val="222222"/>
        </w:rPr>
      </w:pPr>
    </w:p>
    <w:p w14:paraId="28693867" w14:textId="26913800" w:rsidR="0081039C" w:rsidRPr="002018FF" w:rsidRDefault="0081039C" w:rsidP="002018FF">
      <w:pPr>
        <w:pStyle w:val="ListParagraph"/>
        <w:numPr>
          <w:ilvl w:val="0"/>
          <w:numId w:val="49"/>
        </w:numPr>
        <w:shd w:val="clear" w:color="auto" w:fill="FFFFFF"/>
        <w:rPr>
          <w:rFonts w:eastAsia="Times New Roman"/>
          <w:color w:val="222222"/>
        </w:rPr>
      </w:pPr>
      <w:r w:rsidRPr="002018FF">
        <w:rPr>
          <w:rFonts w:eastAsia="Times New Roman"/>
          <w:color w:val="222222"/>
        </w:rPr>
        <w:t>Ejabberd stores the data in the Mnesia DB but has easy way to configure it with other DB. For example, if we have to use MySQL instead of Mnesia, we can configure it by setting following parameters in the ejabberd.cfg file.</w:t>
      </w:r>
    </w:p>
    <w:p w14:paraId="67A57F03" w14:textId="77777777" w:rsidR="0081039C" w:rsidRDefault="0081039C" w:rsidP="0081039C">
      <w:pPr>
        <w:shd w:val="clear" w:color="auto" w:fill="FFFFFF"/>
        <w:rPr>
          <w:rFonts w:eastAsia="Times New Roman"/>
          <w:color w:val="222222"/>
        </w:rPr>
      </w:pPr>
    </w:p>
    <w:p w14:paraId="53068DC0" w14:textId="77777777" w:rsidR="0081039C" w:rsidRPr="0081039C" w:rsidRDefault="0081039C" w:rsidP="002018FF">
      <w:pPr>
        <w:shd w:val="clear" w:color="auto" w:fill="FFFFFF"/>
        <w:ind w:left="720"/>
        <w:rPr>
          <w:rFonts w:ascii="Courier New" w:eastAsia="Times New Roman" w:hAnsi="Courier New" w:cs="Courier New"/>
          <w:color w:val="222222"/>
        </w:rPr>
      </w:pPr>
      <w:r w:rsidRPr="0081039C">
        <w:rPr>
          <w:rFonts w:ascii="Courier New" w:eastAsia="Times New Roman" w:hAnsi="Courier New" w:cs="Courier New"/>
          <w:color w:val="222222"/>
        </w:rPr>
        <w:t>{odbc_server, {mysql, "server", "database", "username", "password"}}.</w:t>
      </w:r>
    </w:p>
    <w:p w14:paraId="3D78DBA9" w14:textId="77777777" w:rsidR="0081039C" w:rsidRDefault="0081039C" w:rsidP="0081039C">
      <w:pPr>
        <w:shd w:val="clear" w:color="auto" w:fill="FFFFFF"/>
        <w:rPr>
          <w:rFonts w:eastAsia="Times New Roman"/>
          <w:color w:val="222222"/>
        </w:rPr>
      </w:pPr>
    </w:p>
    <w:p w14:paraId="400BB14C" w14:textId="77777777" w:rsidR="00677A88" w:rsidRDefault="00677A88" w:rsidP="0081039C">
      <w:pPr>
        <w:pStyle w:val="ListParagraph"/>
        <w:numPr>
          <w:ilvl w:val="0"/>
          <w:numId w:val="48"/>
        </w:numPr>
        <w:shd w:val="clear" w:color="auto" w:fill="FFFFFF"/>
        <w:rPr>
          <w:rFonts w:eastAsia="Times New Roman"/>
          <w:color w:val="222222"/>
        </w:rPr>
      </w:pPr>
      <w:r w:rsidRPr="00677A88">
        <w:rPr>
          <w:rFonts w:eastAsia="Times New Roman"/>
          <w:color w:val="222222"/>
        </w:rPr>
        <w:t>E</w:t>
      </w:r>
      <w:r w:rsidR="0081039C" w:rsidRPr="00677A88">
        <w:rPr>
          <w:rFonts w:eastAsia="Times New Roman"/>
          <w:color w:val="222222"/>
        </w:rPr>
        <w:t>jabberd gives an</w:t>
      </w:r>
      <w:r w:rsidRPr="00677A88">
        <w:rPr>
          <w:rFonts w:eastAsia="Times New Roman"/>
          <w:color w:val="222222"/>
        </w:rPr>
        <w:t xml:space="preserve"> easy way to create cluster of E</w:t>
      </w:r>
      <w:r w:rsidR="0081039C" w:rsidRPr="00677A88">
        <w:rPr>
          <w:rFonts w:eastAsia="Times New Roman"/>
          <w:color w:val="222222"/>
        </w:rPr>
        <w:t>jabberd nodes. This way we would be able to bring in more nodes as and when required and would be able to scale this solution.</w:t>
      </w:r>
    </w:p>
    <w:p w14:paraId="068E0BF4" w14:textId="1B9D953E" w:rsidR="0081039C" w:rsidRPr="00677A88" w:rsidRDefault="0081039C" w:rsidP="0081039C">
      <w:pPr>
        <w:pStyle w:val="ListParagraph"/>
        <w:numPr>
          <w:ilvl w:val="0"/>
          <w:numId w:val="48"/>
        </w:numPr>
        <w:shd w:val="clear" w:color="auto" w:fill="FFFFFF"/>
        <w:rPr>
          <w:rFonts w:eastAsia="Times New Roman"/>
          <w:color w:val="222222"/>
        </w:rPr>
      </w:pPr>
      <w:r w:rsidRPr="00677A88">
        <w:rPr>
          <w:rFonts w:eastAsia="Times New Roman"/>
          <w:color w:val="222222"/>
        </w:rPr>
        <w:t xml:space="preserve">RabbitMQ (producer/consumer platform) is used to decouple </w:t>
      </w:r>
      <w:r w:rsidR="00677A88" w:rsidRPr="00677A88">
        <w:rPr>
          <w:rFonts w:eastAsia="Times New Roman"/>
          <w:color w:val="222222"/>
        </w:rPr>
        <w:t>the E</w:t>
      </w:r>
      <w:r w:rsidRPr="00677A88">
        <w:rPr>
          <w:rFonts w:eastAsia="Times New Roman"/>
          <w:color w:val="222222"/>
        </w:rPr>
        <w:t>jabberd and Apache server. </w:t>
      </w:r>
    </w:p>
    <w:p w14:paraId="126D46DE" w14:textId="77777777" w:rsidR="0081039C" w:rsidRDefault="0081039C" w:rsidP="0081039C">
      <w:pPr>
        <w:shd w:val="clear" w:color="auto" w:fill="FFFFFF"/>
        <w:rPr>
          <w:rFonts w:eastAsia="Times New Roman"/>
          <w:color w:val="222222"/>
        </w:rPr>
      </w:pPr>
    </w:p>
    <w:p w14:paraId="2B4E13F7" w14:textId="77777777" w:rsidR="0081039C" w:rsidRDefault="0081039C" w:rsidP="001466E9">
      <w:pPr>
        <w:pStyle w:val="Heading1"/>
      </w:pPr>
      <w:r>
        <w:t>XMPP Messages</w:t>
      </w:r>
    </w:p>
    <w:p w14:paraId="6D60A552" w14:textId="77777777" w:rsidR="0081039C" w:rsidRDefault="0081039C" w:rsidP="0081039C">
      <w:pPr>
        <w:shd w:val="clear" w:color="auto" w:fill="FFFFFF"/>
        <w:rPr>
          <w:rFonts w:eastAsia="Times New Roman"/>
          <w:color w:val="222222"/>
        </w:rPr>
      </w:pPr>
    </w:p>
    <w:p w14:paraId="2FB33CA4" w14:textId="1E62C576" w:rsidR="0081039C" w:rsidRDefault="0081039C" w:rsidP="0081039C">
      <w:pPr>
        <w:shd w:val="clear" w:color="auto" w:fill="FFFFFF"/>
        <w:rPr>
          <w:rFonts w:eastAsia="Times New Roman"/>
          <w:color w:val="222222"/>
        </w:rPr>
      </w:pPr>
      <w:r>
        <w:rPr>
          <w:rFonts w:eastAsia="Times New Roman"/>
          <w:color w:val="222222"/>
        </w:rPr>
        <w:t>In or</w:t>
      </w:r>
      <w:r w:rsidR="00677A88">
        <w:rPr>
          <w:rFonts w:eastAsia="Times New Roman"/>
          <w:color w:val="222222"/>
        </w:rPr>
        <w:t>der to decouple the Apache and E</w:t>
      </w:r>
      <w:r>
        <w:rPr>
          <w:rFonts w:eastAsia="Times New Roman"/>
          <w:color w:val="222222"/>
        </w:rPr>
        <w:t>jabberd integration, we are not sending the X</w:t>
      </w:r>
      <w:r w:rsidR="00677A88">
        <w:rPr>
          <w:rFonts w:eastAsia="Times New Roman"/>
          <w:color w:val="222222"/>
        </w:rPr>
        <w:t>MPP message directly using the E</w:t>
      </w:r>
      <w:r>
        <w:rPr>
          <w:rFonts w:eastAsia="Times New Roman"/>
          <w:color w:val="222222"/>
        </w:rPr>
        <w:t>jabberd. We are using the RabbitMQ instead. </w:t>
      </w:r>
    </w:p>
    <w:p w14:paraId="0A2A312E" w14:textId="77777777" w:rsidR="0081039C" w:rsidRDefault="0081039C" w:rsidP="0081039C">
      <w:pPr>
        <w:shd w:val="clear" w:color="auto" w:fill="FFFFFF"/>
        <w:rPr>
          <w:rFonts w:eastAsia="Times New Roman"/>
          <w:color w:val="222222"/>
        </w:rPr>
      </w:pPr>
      <w:r>
        <w:rPr>
          <w:rFonts w:eastAsia="Times New Roman"/>
          <w:color w:val="222222"/>
        </w:rPr>
        <w:t>When an XMPP message needs to be sent (from the SetRobotProfileData3 API), it adds the messages to RabbitMQ queue from where a consumer picks up this message JSON and sends the actual message. An actual message looks like:</w:t>
      </w:r>
    </w:p>
    <w:p w14:paraId="0FAD5DC6" w14:textId="77777777" w:rsidR="0081039C" w:rsidRDefault="0081039C" w:rsidP="0081039C">
      <w:pPr>
        <w:shd w:val="clear" w:color="auto" w:fill="FFFFFF"/>
        <w:rPr>
          <w:rFonts w:eastAsia="Times New Roman"/>
          <w:color w:val="222222"/>
        </w:rPr>
      </w:pPr>
    </w:p>
    <w:p w14:paraId="08F320EB"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&lt;?xml version="1.0" encoding="UTF-8"?&gt;</w:t>
      </w:r>
    </w:p>
    <w:p w14:paraId="72427C62"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14:paraId="7BAAB176"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14:paraId="5E66F16E"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&lt;version&gt;1&lt;/version&gt;</w:t>
      </w:r>
    </w:p>
    <w:p w14:paraId="2E48E2A7"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&lt;signature&gt;0xcafebabe&lt;/signature&gt;</w:t>
      </w:r>
    </w:p>
    <w:p w14:paraId="3D2BE467"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&lt;/header&gt;</w:t>
      </w:r>
    </w:p>
    <w:p w14:paraId="57E6250C"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14:paraId="33283133"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14:paraId="27F44453"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&lt;command&gt;5001&lt;/command&gt;</w:t>
      </w:r>
    </w:p>
    <w:p w14:paraId="60EDF2FA"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&lt;requestId&gt;59054&lt;/requestId&gt;</w:t>
      </w:r>
    </w:p>
    <w:p w14:paraId="238F3DF5"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&lt;timeStamp&gt;1395731229&lt;/timeStamp&gt;</w:t>
      </w:r>
    </w:p>
    <w:p w14:paraId="4948B160"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&lt;retryCount&gt;0&lt;/retryCount&gt;</w:t>
      </w:r>
    </w:p>
    <w:p w14:paraId="04C993C2"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&lt;responseNeeded&gt;false&lt;/responseNeeded&gt;</w:t>
      </w:r>
    </w:p>
    <w:p w14:paraId="443631D3"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&lt;distributionMode&gt;2&lt;/distributionMode&gt;</w:t>
      </w:r>
    </w:p>
    <w:p w14:paraId="6E2235E7"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14:paraId="317ADF59"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&lt;robotId&gt;N1&lt;/robotId&gt;</w:t>
      </w:r>
    </w:p>
    <w:p w14:paraId="51D719B2"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&lt;causeAgentId /&gt;</w:t>
      </w:r>
    </w:p>
    <w:p w14:paraId="44019CA1"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&lt;/params&gt;</w:t>
      </w:r>
    </w:p>
    <w:p w14:paraId="0CE29399"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&lt;/request&gt;</w:t>
      </w:r>
    </w:p>
    <w:p w14:paraId="6B451684"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   &lt;/payload&gt;</w:t>
      </w:r>
    </w:p>
    <w:p w14:paraId="547DC029" w14:textId="77777777" w:rsidR="0081039C" w:rsidRPr="0081039C" w:rsidRDefault="0081039C" w:rsidP="0081039C">
      <w:pPr>
        <w:shd w:val="clear" w:color="auto" w:fill="FFFFFF"/>
        <w:rPr>
          <w:rFonts w:ascii="Courier New" w:eastAsia="Times New Roman" w:hAnsi="Courier New" w:cs="Courier New"/>
          <w:color w:val="222222"/>
        </w:rPr>
      </w:pPr>
      <w:r w:rsidRPr="0081039C">
        <w:rPr>
          <w:rFonts w:ascii="Courier New" w:eastAsia="Times New Roman" w:hAnsi="Courier New" w:cs="Courier New"/>
          <w:color w:val="222222"/>
        </w:rPr>
        <w:t>&lt;/packet&gt;</w:t>
      </w:r>
    </w:p>
    <w:p w14:paraId="7741C89F" w14:textId="77777777" w:rsidR="0081039C" w:rsidRDefault="0081039C" w:rsidP="0081039C">
      <w:pPr>
        <w:shd w:val="clear" w:color="auto" w:fill="FFFFFF"/>
        <w:rPr>
          <w:rFonts w:eastAsia="Times New Roman"/>
          <w:color w:val="222222"/>
        </w:rPr>
      </w:pPr>
    </w:p>
    <w:p w14:paraId="336A11C0" w14:textId="77777777" w:rsidR="001466E9" w:rsidRDefault="001466E9" w:rsidP="0081039C">
      <w:pPr>
        <w:shd w:val="clear" w:color="auto" w:fill="FFFFFF"/>
        <w:rPr>
          <w:rFonts w:eastAsia="Times New Roman"/>
          <w:b/>
          <w:bCs/>
          <w:color w:val="222222"/>
        </w:rPr>
      </w:pPr>
    </w:p>
    <w:p w14:paraId="31BA72E6" w14:textId="77777777" w:rsidR="0081039C" w:rsidRDefault="0081039C" w:rsidP="001466E9">
      <w:pPr>
        <w:pStyle w:val="Heading1"/>
      </w:pPr>
      <w:r>
        <w:lastRenderedPageBreak/>
        <w:t>Presence Status</w:t>
      </w:r>
    </w:p>
    <w:p w14:paraId="58D6B433" w14:textId="77777777" w:rsidR="0081039C" w:rsidRDefault="0081039C" w:rsidP="0081039C">
      <w:pPr>
        <w:shd w:val="clear" w:color="auto" w:fill="FFFFFF"/>
        <w:rPr>
          <w:rFonts w:eastAsia="Times New Roman"/>
          <w:color w:val="222222"/>
        </w:rPr>
      </w:pPr>
    </w:p>
    <w:p w14:paraId="3FCBEFC7" w14:textId="316B718D" w:rsidR="0081039C" w:rsidRDefault="0081039C" w:rsidP="0081039C">
      <w:pPr>
        <w:shd w:val="clear" w:color="auto" w:fill="FFFFFF"/>
        <w:rPr>
          <w:rFonts w:eastAsia="Times New Roman"/>
          <w:color w:val="222222"/>
        </w:rPr>
      </w:pPr>
      <w:r>
        <w:rPr>
          <w:rFonts w:eastAsia="Times New Roman"/>
          <w:color w:val="222222"/>
        </w:rPr>
        <w:t>As it is important to know if a Robot is online, mod_e</w:t>
      </w:r>
      <w:r w:rsidR="001A203A">
        <w:rPr>
          <w:rFonts w:eastAsia="Times New Roman"/>
          <w:color w:val="222222"/>
        </w:rPr>
        <w:t>ventful is configured with the E</w:t>
      </w:r>
      <w:r>
        <w:rPr>
          <w:rFonts w:eastAsia="Times New Roman"/>
          <w:color w:val="222222"/>
        </w:rPr>
        <w:t>jabberd to inform the application when a Robot comes online or goes offline. The callbacks for the mod_eventful are configured in the ejabberd.cfg and the code snippet looks like:</w:t>
      </w:r>
    </w:p>
    <w:p w14:paraId="0DBA8AAD" w14:textId="77777777" w:rsidR="0081039C" w:rsidRDefault="0081039C" w:rsidP="0081039C">
      <w:pPr>
        <w:shd w:val="clear" w:color="auto" w:fill="FFFFFF"/>
        <w:rPr>
          <w:rFonts w:eastAsia="Times New Roman"/>
          <w:color w:val="222222"/>
        </w:rPr>
      </w:pPr>
    </w:p>
    <w:p w14:paraId="295DC4B6" w14:textId="77777777" w:rsidR="00E447A8" w:rsidRDefault="00E447A8" w:rsidP="0081039C">
      <w:pPr>
        <w:shd w:val="clear" w:color="auto" w:fill="FFFFFF"/>
        <w:rPr>
          <w:rFonts w:eastAsia="Times New Roman"/>
          <w:color w:val="222222"/>
        </w:rPr>
      </w:pPr>
    </w:p>
    <w:p w14:paraId="4866B91B"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{mod_eventful,</w:t>
      </w:r>
    </w:p>
    <w:p w14:paraId="27D82BBC"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w:t>
      </w:r>
    </w:p>
    <w:p w14:paraId="2B12867E"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{url,</w:t>
      </w:r>
    </w:p>
    <w:p w14:paraId="00BE5649"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w:t>
      </w:r>
    </w:p>
    <w:p w14:paraId="2100DF13"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{online_hook, "</w:t>
      </w:r>
      <w:hyperlink r:id="rId11" w:tgtFrame="_blank" w:history="1">
        <w:r w:rsidRPr="00E447A8">
          <w:rPr>
            <w:rStyle w:val="Hyperlink"/>
            <w:rFonts w:ascii="Courier New" w:eastAsia="Times New Roman" w:hAnsi="Courier New" w:cs="Courier New"/>
            <w:color w:val="1155CC"/>
          </w:rPr>
          <w:t>http://neatostaging.rajatogo.com/api/robotStatus/online</w:t>
        </w:r>
      </w:hyperlink>
      <w:r w:rsidRPr="00E447A8">
        <w:rPr>
          <w:rFonts w:ascii="Courier New" w:eastAsia="Times New Roman" w:hAnsi="Courier New" w:cs="Courier New"/>
          <w:color w:val="222222"/>
        </w:rPr>
        <w:t>"},</w:t>
      </w:r>
    </w:p>
    <w:p w14:paraId="397AAA5B"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{offline_hook, "</w:t>
      </w:r>
      <w:hyperlink r:id="rId12" w:tgtFrame="_blank" w:history="1">
        <w:r w:rsidRPr="00E447A8">
          <w:rPr>
            <w:rStyle w:val="Hyperlink"/>
            <w:rFonts w:ascii="Courier New" w:eastAsia="Times New Roman" w:hAnsi="Courier New" w:cs="Courier New"/>
            <w:color w:val="1155CC"/>
          </w:rPr>
          <w:t>http://neatostaging.rajatogo.com/api/robotStatus/offline</w:t>
        </w:r>
      </w:hyperlink>
      <w:r w:rsidRPr="00E447A8">
        <w:rPr>
          <w:rFonts w:ascii="Courier New" w:eastAsia="Times New Roman" w:hAnsi="Courier New" w:cs="Courier New"/>
          <w:color w:val="222222"/>
        </w:rPr>
        <w:t>"},</w:t>
      </w:r>
    </w:p>
    <w:p w14:paraId="31E62ADB"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{unset_presence_hook, undefined},</w:t>
      </w:r>
    </w:p>
    <w:p w14:paraId="6606E1C8"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{set_presence_hook, undefined},</w:t>
      </w:r>
    </w:p>
    <w:p w14:paraId="3110A7C6"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{message_hook, undefined}</w:t>
      </w:r>
    </w:p>
    <w:p w14:paraId="670122E8"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w:t>
      </w:r>
    </w:p>
    <w:p w14:paraId="31A4FF2A" w14:textId="77777777" w:rsidR="0081039C" w:rsidRPr="00E447A8" w:rsidRDefault="0081039C" w:rsidP="0081039C">
      <w:pPr>
        <w:shd w:val="clear" w:color="auto" w:fill="FFFFFF"/>
        <w:rPr>
          <w:rFonts w:ascii="Courier New" w:eastAsia="Times New Roman" w:hAnsi="Courier New" w:cs="Courier New"/>
          <w:color w:val="222222"/>
        </w:rPr>
      </w:pPr>
      <w:r w:rsidRPr="00E447A8">
        <w:rPr>
          <w:rFonts w:ascii="Courier New" w:eastAsia="Times New Roman" w:hAnsi="Courier New" w:cs="Courier New"/>
          <w:color w:val="222222"/>
        </w:rPr>
        <w:t>                },</w:t>
      </w:r>
    </w:p>
    <w:p w14:paraId="21DDC2C7" w14:textId="77777777" w:rsidR="0081039C" w:rsidRPr="00E447A8" w:rsidRDefault="0081039C" w:rsidP="0081039C">
      <w:pPr>
        <w:shd w:val="clear" w:color="auto" w:fill="FFFFFF"/>
        <w:rPr>
          <w:rFonts w:ascii="Courier New" w:eastAsia="Times New Roman" w:hAnsi="Courier New" w:cs="Courier New"/>
          <w:color w:val="222222"/>
        </w:rPr>
      </w:pPr>
    </w:p>
    <w:p w14:paraId="538621EF" w14:textId="77777777" w:rsidR="0081039C" w:rsidRDefault="0081039C" w:rsidP="0081039C">
      <w:pPr>
        <w:shd w:val="clear" w:color="auto" w:fill="FFFFFF"/>
        <w:rPr>
          <w:rFonts w:eastAsia="Times New Roman"/>
          <w:color w:val="222222"/>
        </w:rPr>
      </w:pPr>
      <w:r>
        <w:rPr>
          <w:rFonts w:eastAsia="Times New Roman"/>
          <w:color w:val="222222"/>
        </w:rPr>
        <w:t>These callback hooks take care of calling SetRobotProfileData3, which in turn results in an XMPP notification to all the users associated with Robot and the robot itself.</w:t>
      </w:r>
    </w:p>
    <w:p w14:paraId="19697B2E" w14:textId="77777777" w:rsidR="0081039C" w:rsidRDefault="0081039C" w:rsidP="00455975"/>
    <w:p w14:paraId="37BFC4F0" w14:textId="4E880110" w:rsidR="00172C67" w:rsidRDefault="00172C67" w:rsidP="00455975">
      <w:r>
        <w:t>End.</w:t>
      </w:r>
    </w:p>
    <w:p w14:paraId="52F2FAB0" w14:textId="77777777" w:rsidR="00172C67" w:rsidRPr="00DB2F7A" w:rsidRDefault="00172C67" w:rsidP="00455975"/>
    <w:sectPr w:rsidR="00172C67" w:rsidRPr="00DB2F7A" w:rsidSect="00A26A7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66A5E" w14:textId="77777777" w:rsidR="00D875F2" w:rsidRDefault="00D875F2" w:rsidP="006218F4">
      <w:r>
        <w:separator/>
      </w:r>
    </w:p>
  </w:endnote>
  <w:endnote w:type="continuationSeparator" w:id="0">
    <w:p w14:paraId="3BFA524C" w14:textId="77777777" w:rsidR="00D875F2" w:rsidRDefault="00D875F2"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B116C" w14:textId="77777777" w:rsidR="00B06F0A" w:rsidRPr="00C55773" w:rsidRDefault="00B06F0A" w:rsidP="00744287">
    <w:pPr>
      <w:pStyle w:val="Footer"/>
      <w:tabs>
        <w:tab w:val="clear" w:pos="4680"/>
      </w:tabs>
    </w:pPr>
    <w:r w:rsidRPr="00C55773">
      <w:t>Raja Software</w:t>
    </w:r>
    <w:r>
      <w:t xml:space="preserve"> C</w:t>
    </w:r>
    <w:r w:rsidRPr="00C55773">
      <w:t>onfidential</w:t>
    </w:r>
    <w:r w:rsidRPr="00C55773">
      <w:tab/>
    </w:r>
    <w:r w:rsidR="006E63EF">
      <w:fldChar w:fldCharType="begin"/>
    </w:r>
    <w:r w:rsidR="006E63EF">
      <w:instrText xml:space="preserve"> PAGE   \* MERGEFORMAT </w:instrText>
    </w:r>
    <w:r w:rsidR="006E63EF">
      <w:fldChar w:fldCharType="separate"/>
    </w:r>
    <w:r w:rsidR="00B80A0C">
      <w:rPr>
        <w:noProof/>
      </w:rPr>
      <w:t>2</w:t>
    </w:r>
    <w:r w:rsidR="006E63EF">
      <w:rPr>
        <w:noProof/>
      </w:rPr>
      <w:fldChar w:fldCharType="end"/>
    </w:r>
  </w:p>
  <w:p w14:paraId="644844FC" w14:textId="77777777" w:rsidR="00B06F0A" w:rsidRDefault="00B06F0A"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6682E" w14:textId="77777777" w:rsidR="00D875F2" w:rsidRDefault="00D875F2" w:rsidP="006218F4">
      <w:r>
        <w:separator/>
      </w:r>
    </w:p>
  </w:footnote>
  <w:footnote w:type="continuationSeparator" w:id="0">
    <w:p w14:paraId="56CB85E1" w14:textId="77777777" w:rsidR="00D875F2" w:rsidRDefault="00D875F2"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E91"/>
    <w:multiLevelType w:val="hybridMultilevel"/>
    <w:tmpl w:val="2D080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4A27"/>
    <w:multiLevelType w:val="hybridMultilevel"/>
    <w:tmpl w:val="F86E563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F45E5"/>
    <w:multiLevelType w:val="hybridMultilevel"/>
    <w:tmpl w:val="2C7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91BB9"/>
    <w:multiLevelType w:val="hybridMultilevel"/>
    <w:tmpl w:val="6BBCA8E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267F6"/>
    <w:multiLevelType w:val="hybridMultilevel"/>
    <w:tmpl w:val="13F4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D50AF"/>
    <w:multiLevelType w:val="hybridMultilevel"/>
    <w:tmpl w:val="0C683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A02E1"/>
    <w:multiLevelType w:val="hybridMultilevel"/>
    <w:tmpl w:val="EE8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07C01"/>
    <w:multiLevelType w:val="hybridMultilevel"/>
    <w:tmpl w:val="ED626BB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73E65"/>
    <w:multiLevelType w:val="hybridMultilevel"/>
    <w:tmpl w:val="E642F08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97766"/>
    <w:multiLevelType w:val="hybridMultilevel"/>
    <w:tmpl w:val="D0B08F1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93808"/>
    <w:multiLevelType w:val="hybridMultilevel"/>
    <w:tmpl w:val="9AD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D2BFF"/>
    <w:multiLevelType w:val="hybridMultilevel"/>
    <w:tmpl w:val="3530E0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F3462"/>
    <w:multiLevelType w:val="hybridMultilevel"/>
    <w:tmpl w:val="B61E18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231B6"/>
    <w:multiLevelType w:val="hybridMultilevel"/>
    <w:tmpl w:val="8E4A3F0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F3D4F"/>
    <w:multiLevelType w:val="hybridMultilevel"/>
    <w:tmpl w:val="D696C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0E560E"/>
    <w:multiLevelType w:val="hybridMultilevel"/>
    <w:tmpl w:val="88CCA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1D18E7"/>
    <w:multiLevelType w:val="hybridMultilevel"/>
    <w:tmpl w:val="F85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F395E"/>
    <w:multiLevelType w:val="hybridMultilevel"/>
    <w:tmpl w:val="1A0E009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93970"/>
    <w:multiLevelType w:val="hybridMultilevel"/>
    <w:tmpl w:val="9368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2210"/>
    <w:multiLevelType w:val="hybridMultilevel"/>
    <w:tmpl w:val="E0ACE8F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C39E4"/>
    <w:multiLevelType w:val="hybridMultilevel"/>
    <w:tmpl w:val="1F0EC87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01F39"/>
    <w:multiLevelType w:val="hybridMultilevel"/>
    <w:tmpl w:val="F0FC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B56540"/>
    <w:multiLevelType w:val="hybridMultilevel"/>
    <w:tmpl w:val="189681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E453D"/>
    <w:multiLevelType w:val="hybridMultilevel"/>
    <w:tmpl w:val="D288388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70BA9"/>
    <w:multiLevelType w:val="hybridMultilevel"/>
    <w:tmpl w:val="363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B6464"/>
    <w:multiLevelType w:val="hybridMultilevel"/>
    <w:tmpl w:val="1F041D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816FB"/>
    <w:multiLevelType w:val="hybridMultilevel"/>
    <w:tmpl w:val="810E6E0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9828C7"/>
    <w:multiLevelType w:val="hybridMultilevel"/>
    <w:tmpl w:val="41FE268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D10DAD"/>
    <w:multiLevelType w:val="hybridMultilevel"/>
    <w:tmpl w:val="CCD481EA"/>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DE5B40"/>
    <w:multiLevelType w:val="hybridMultilevel"/>
    <w:tmpl w:val="BA70F7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7219A4"/>
    <w:multiLevelType w:val="hybridMultilevel"/>
    <w:tmpl w:val="D8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F7E29"/>
    <w:multiLevelType w:val="hybridMultilevel"/>
    <w:tmpl w:val="BDBA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702D0C"/>
    <w:multiLevelType w:val="hybridMultilevel"/>
    <w:tmpl w:val="A822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2195F42"/>
    <w:multiLevelType w:val="hybridMultilevel"/>
    <w:tmpl w:val="41606B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61844"/>
    <w:multiLevelType w:val="hybridMultilevel"/>
    <w:tmpl w:val="24567340"/>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23C5"/>
    <w:multiLevelType w:val="hybridMultilevel"/>
    <w:tmpl w:val="E212822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89709D"/>
    <w:multiLevelType w:val="hybridMultilevel"/>
    <w:tmpl w:val="1B0AB2A0"/>
    <w:lvl w:ilvl="0" w:tplc="2E46A1C4">
      <w:start w:val="1"/>
      <w:numFmt w:val="bullet"/>
      <w:lvlText w:val=""/>
      <w:lvlJc w:val="left"/>
      <w:pPr>
        <w:ind w:left="720" w:hanging="360"/>
      </w:pPr>
      <w:rPr>
        <w:rFonts w:ascii="Symbol" w:hAnsi="Symbol" w:hint="default"/>
      </w:rPr>
    </w:lvl>
    <w:lvl w:ilvl="1" w:tplc="553439BA">
      <w:start w:val="1"/>
      <w:numFmt w:val="bullet"/>
      <w:lvlText w:val="o"/>
      <w:lvlJc w:val="left"/>
      <w:pPr>
        <w:ind w:left="1440" w:hanging="360"/>
      </w:pPr>
      <w:rPr>
        <w:rFonts w:ascii="Courier New" w:hAnsi="Courier New" w:hint="default"/>
      </w:rPr>
    </w:lvl>
    <w:lvl w:ilvl="2" w:tplc="E2EE785A">
      <w:start w:val="1"/>
      <w:numFmt w:val="bullet"/>
      <w:lvlText w:val=""/>
      <w:lvlJc w:val="left"/>
      <w:pPr>
        <w:ind w:left="2160" w:hanging="360"/>
      </w:pPr>
      <w:rPr>
        <w:rFonts w:ascii="Wingdings" w:hAnsi="Wingdings" w:hint="default"/>
      </w:rPr>
    </w:lvl>
    <w:lvl w:ilvl="3" w:tplc="7FEE7048">
      <w:start w:val="1"/>
      <w:numFmt w:val="bullet"/>
      <w:lvlText w:val=""/>
      <w:lvlJc w:val="left"/>
      <w:pPr>
        <w:ind w:left="2880" w:hanging="360"/>
      </w:pPr>
      <w:rPr>
        <w:rFonts w:ascii="Symbol" w:hAnsi="Symbol" w:hint="default"/>
      </w:rPr>
    </w:lvl>
    <w:lvl w:ilvl="4" w:tplc="1D6C1AEE">
      <w:start w:val="1"/>
      <w:numFmt w:val="bullet"/>
      <w:lvlText w:val="o"/>
      <w:lvlJc w:val="left"/>
      <w:pPr>
        <w:ind w:left="3600" w:hanging="360"/>
      </w:pPr>
      <w:rPr>
        <w:rFonts w:ascii="Courier New" w:hAnsi="Courier New" w:hint="default"/>
      </w:rPr>
    </w:lvl>
    <w:lvl w:ilvl="5" w:tplc="8E2CD0AE">
      <w:start w:val="1"/>
      <w:numFmt w:val="bullet"/>
      <w:lvlText w:val=""/>
      <w:lvlJc w:val="left"/>
      <w:pPr>
        <w:ind w:left="4320" w:hanging="360"/>
      </w:pPr>
      <w:rPr>
        <w:rFonts w:ascii="Wingdings" w:hAnsi="Wingdings" w:hint="default"/>
      </w:rPr>
    </w:lvl>
    <w:lvl w:ilvl="6" w:tplc="2BD6FD96">
      <w:start w:val="1"/>
      <w:numFmt w:val="bullet"/>
      <w:lvlText w:val=""/>
      <w:lvlJc w:val="left"/>
      <w:pPr>
        <w:ind w:left="5040" w:hanging="360"/>
      </w:pPr>
      <w:rPr>
        <w:rFonts w:ascii="Symbol" w:hAnsi="Symbol" w:hint="default"/>
      </w:rPr>
    </w:lvl>
    <w:lvl w:ilvl="7" w:tplc="05F851FE">
      <w:start w:val="1"/>
      <w:numFmt w:val="bullet"/>
      <w:lvlText w:val="o"/>
      <w:lvlJc w:val="left"/>
      <w:pPr>
        <w:ind w:left="5760" w:hanging="360"/>
      </w:pPr>
      <w:rPr>
        <w:rFonts w:ascii="Courier New" w:hAnsi="Courier New" w:hint="default"/>
      </w:rPr>
    </w:lvl>
    <w:lvl w:ilvl="8" w:tplc="E2CE80D4">
      <w:start w:val="1"/>
      <w:numFmt w:val="bullet"/>
      <w:lvlText w:val=""/>
      <w:lvlJc w:val="left"/>
      <w:pPr>
        <w:ind w:left="6480" w:hanging="360"/>
      </w:pPr>
      <w:rPr>
        <w:rFonts w:ascii="Wingdings" w:hAnsi="Wingdings" w:hint="default"/>
      </w:rPr>
    </w:lvl>
  </w:abstractNum>
  <w:abstractNum w:abstractNumId="37">
    <w:nsid w:val="54EB025B"/>
    <w:multiLevelType w:val="hybridMultilevel"/>
    <w:tmpl w:val="1C8EEA9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4047B9"/>
    <w:multiLevelType w:val="hybridMultilevel"/>
    <w:tmpl w:val="B51A15F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9E637B"/>
    <w:multiLevelType w:val="hybridMultilevel"/>
    <w:tmpl w:val="5972C96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D826E1"/>
    <w:multiLevelType w:val="hybridMultilevel"/>
    <w:tmpl w:val="8576969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2767C5"/>
    <w:multiLevelType w:val="hybridMultilevel"/>
    <w:tmpl w:val="7E7CD024"/>
    <w:lvl w:ilvl="0" w:tplc="9030E8A8">
      <w:start w:val="1"/>
      <w:numFmt w:val="bullet"/>
      <w:lvlText w:val=""/>
      <w:lvlJc w:val="left"/>
      <w:pPr>
        <w:ind w:left="720" w:hanging="360"/>
      </w:pPr>
      <w:rPr>
        <w:rFonts w:ascii="Symbol" w:hAnsi="Symbol" w:hint="default"/>
      </w:rPr>
    </w:lvl>
    <w:lvl w:ilvl="1" w:tplc="3092D60A">
      <w:start w:val="1"/>
      <w:numFmt w:val="bullet"/>
      <w:lvlText w:val="o"/>
      <w:lvlJc w:val="left"/>
      <w:pPr>
        <w:ind w:left="1440" w:hanging="360"/>
      </w:pPr>
      <w:rPr>
        <w:rFonts w:ascii="Courier New" w:hAnsi="Courier New" w:hint="default"/>
      </w:rPr>
    </w:lvl>
    <w:lvl w:ilvl="2" w:tplc="D0C81A46">
      <w:start w:val="1"/>
      <w:numFmt w:val="bullet"/>
      <w:lvlText w:val=""/>
      <w:lvlJc w:val="left"/>
      <w:pPr>
        <w:ind w:left="2160" w:hanging="360"/>
      </w:pPr>
      <w:rPr>
        <w:rFonts w:ascii="Wingdings" w:hAnsi="Wingdings" w:hint="default"/>
      </w:rPr>
    </w:lvl>
    <w:lvl w:ilvl="3" w:tplc="78087012">
      <w:start w:val="1"/>
      <w:numFmt w:val="bullet"/>
      <w:lvlText w:val=""/>
      <w:lvlJc w:val="left"/>
      <w:pPr>
        <w:ind w:left="2880" w:hanging="360"/>
      </w:pPr>
      <w:rPr>
        <w:rFonts w:ascii="Symbol" w:hAnsi="Symbol" w:hint="default"/>
      </w:rPr>
    </w:lvl>
    <w:lvl w:ilvl="4" w:tplc="F6E8CAE6">
      <w:start w:val="1"/>
      <w:numFmt w:val="bullet"/>
      <w:lvlText w:val="o"/>
      <w:lvlJc w:val="left"/>
      <w:pPr>
        <w:ind w:left="3600" w:hanging="360"/>
      </w:pPr>
      <w:rPr>
        <w:rFonts w:ascii="Courier New" w:hAnsi="Courier New" w:hint="default"/>
      </w:rPr>
    </w:lvl>
    <w:lvl w:ilvl="5" w:tplc="86BC4D64">
      <w:start w:val="1"/>
      <w:numFmt w:val="bullet"/>
      <w:lvlText w:val=""/>
      <w:lvlJc w:val="left"/>
      <w:pPr>
        <w:ind w:left="4320" w:hanging="360"/>
      </w:pPr>
      <w:rPr>
        <w:rFonts w:ascii="Wingdings" w:hAnsi="Wingdings" w:hint="default"/>
      </w:rPr>
    </w:lvl>
    <w:lvl w:ilvl="6" w:tplc="5B00AA88">
      <w:start w:val="1"/>
      <w:numFmt w:val="bullet"/>
      <w:lvlText w:val=""/>
      <w:lvlJc w:val="left"/>
      <w:pPr>
        <w:ind w:left="5040" w:hanging="360"/>
      </w:pPr>
      <w:rPr>
        <w:rFonts w:ascii="Symbol" w:hAnsi="Symbol" w:hint="default"/>
      </w:rPr>
    </w:lvl>
    <w:lvl w:ilvl="7" w:tplc="CC3EDABA">
      <w:start w:val="1"/>
      <w:numFmt w:val="bullet"/>
      <w:lvlText w:val="o"/>
      <w:lvlJc w:val="left"/>
      <w:pPr>
        <w:ind w:left="5760" w:hanging="360"/>
      </w:pPr>
      <w:rPr>
        <w:rFonts w:ascii="Courier New" w:hAnsi="Courier New" w:hint="default"/>
      </w:rPr>
    </w:lvl>
    <w:lvl w:ilvl="8" w:tplc="CDCE16C6">
      <w:start w:val="1"/>
      <w:numFmt w:val="bullet"/>
      <w:lvlText w:val=""/>
      <w:lvlJc w:val="left"/>
      <w:pPr>
        <w:ind w:left="6480" w:hanging="360"/>
      </w:pPr>
      <w:rPr>
        <w:rFonts w:ascii="Wingdings" w:hAnsi="Wingdings" w:hint="default"/>
      </w:rPr>
    </w:lvl>
  </w:abstractNum>
  <w:abstractNum w:abstractNumId="42">
    <w:nsid w:val="655006AC"/>
    <w:multiLevelType w:val="hybridMultilevel"/>
    <w:tmpl w:val="25360C8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2255F9"/>
    <w:multiLevelType w:val="hybridMultilevel"/>
    <w:tmpl w:val="004CA59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FC78F6"/>
    <w:multiLevelType w:val="hybridMultilevel"/>
    <w:tmpl w:val="9ABE0D7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9E3503"/>
    <w:multiLevelType w:val="hybridMultilevel"/>
    <w:tmpl w:val="D85CD4E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84F00"/>
    <w:multiLevelType w:val="hybridMultilevel"/>
    <w:tmpl w:val="F09C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FF5478"/>
    <w:multiLevelType w:val="hybridMultilevel"/>
    <w:tmpl w:val="ACE09F08"/>
    <w:lvl w:ilvl="0" w:tplc="65003518">
      <w:start w:val="1"/>
      <w:numFmt w:val="decimal"/>
      <w:lvlText w:val="%1."/>
      <w:lvlJc w:val="left"/>
      <w:pPr>
        <w:ind w:left="720" w:hanging="360"/>
      </w:pPr>
    </w:lvl>
    <w:lvl w:ilvl="1" w:tplc="3412F7AE">
      <w:start w:val="1"/>
      <w:numFmt w:val="lowerLetter"/>
      <w:lvlText w:val="%2."/>
      <w:lvlJc w:val="left"/>
      <w:pPr>
        <w:ind w:left="1440" w:hanging="360"/>
      </w:pPr>
    </w:lvl>
    <w:lvl w:ilvl="2" w:tplc="7968EE90">
      <w:start w:val="1"/>
      <w:numFmt w:val="lowerRoman"/>
      <w:lvlText w:val="%3."/>
      <w:lvlJc w:val="right"/>
      <w:pPr>
        <w:ind w:left="2160" w:hanging="180"/>
      </w:pPr>
    </w:lvl>
    <w:lvl w:ilvl="3" w:tplc="BC827DF2">
      <w:start w:val="1"/>
      <w:numFmt w:val="decimal"/>
      <w:lvlText w:val="%4."/>
      <w:lvlJc w:val="left"/>
      <w:pPr>
        <w:ind w:left="2880" w:hanging="360"/>
      </w:pPr>
    </w:lvl>
    <w:lvl w:ilvl="4" w:tplc="4D4245DC">
      <w:start w:val="1"/>
      <w:numFmt w:val="lowerLetter"/>
      <w:lvlText w:val="%5."/>
      <w:lvlJc w:val="left"/>
      <w:pPr>
        <w:ind w:left="3600" w:hanging="360"/>
      </w:pPr>
    </w:lvl>
    <w:lvl w:ilvl="5" w:tplc="7B42F25E">
      <w:start w:val="1"/>
      <w:numFmt w:val="lowerRoman"/>
      <w:lvlText w:val="%6."/>
      <w:lvlJc w:val="right"/>
      <w:pPr>
        <w:ind w:left="4320" w:hanging="180"/>
      </w:pPr>
    </w:lvl>
    <w:lvl w:ilvl="6" w:tplc="8D544096">
      <w:start w:val="1"/>
      <w:numFmt w:val="decimal"/>
      <w:lvlText w:val="%7."/>
      <w:lvlJc w:val="left"/>
      <w:pPr>
        <w:ind w:left="5040" w:hanging="360"/>
      </w:pPr>
    </w:lvl>
    <w:lvl w:ilvl="7" w:tplc="3ADC7050">
      <w:start w:val="1"/>
      <w:numFmt w:val="lowerLetter"/>
      <w:lvlText w:val="%8."/>
      <w:lvlJc w:val="left"/>
      <w:pPr>
        <w:ind w:left="5760" w:hanging="360"/>
      </w:pPr>
    </w:lvl>
    <w:lvl w:ilvl="8" w:tplc="49F6F278">
      <w:start w:val="1"/>
      <w:numFmt w:val="lowerRoman"/>
      <w:lvlText w:val="%9."/>
      <w:lvlJc w:val="right"/>
      <w:pPr>
        <w:ind w:left="6480" w:hanging="180"/>
      </w:pPr>
    </w:lvl>
  </w:abstractNum>
  <w:abstractNum w:abstractNumId="48">
    <w:nsid w:val="7E8346F2"/>
    <w:multiLevelType w:val="hybridMultilevel"/>
    <w:tmpl w:val="0E5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46"/>
  </w:num>
  <w:num w:numId="4">
    <w:abstractNumId w:val="48"/>
  </w:num>
  <w:num w:numId="5">
    <w:abstractNumId w:val="24"/>
  </w:num>
  <w:num w:numId="6">
    <w:abstractNumId w:val="10"/>
  </w:num>
  <w:num w:numId="7">
    <w:abstractNumId w:val="30"/>
  </w:num>
  <w:num w:numId="8">
    <w:abstractNumId w:val="6"/>
  </w:num>
  <w:num w:numId="9">
    <w:abstractNumId w:val="0"/>
  </w:num>
  <w:num w:numId="10">
    <w:abstractNumId w:val="5"/>
  </w:num>
  <w:num w:numId="11">
    <w:abstractNumId w:val="41"/>
  </w:num>
  <w:num w:numId="12">
    <w:abstractNumId w:val="47"/>
  </w:num>
  <w:num w:numId="13">
    <w:abstractNumId w:val="36"/>
  </w:num>
  <w:num w:numId="14">
    <w:abstractNumId w:val="14"/>
  </w:num>
  <w:num w:numId="15">
    <w:abstractNumId w:val="15"/>
  </w:num>
  <w:num w:numId="16">
    <w:abstractNumId w:val="4"/>
  </w:num>
  <w:num w:numId="17">
    <w:abstractNumId w:val="32"/>
  </w:num>
  <w:num w:numId="18">
    <w:abstractNumId w:val="31"/>
  </w:num>
  <w:num w:numId="19">
    <w:abstractNumId w:val="1"/>
  </w:num>
  <w:num w:numId="20">
    <w:abstractNumId w:val="13"/>
  </w:num>
  <w:num w:numId="21">
    <w:abstractNumId w:val="26"/>
  </w:num>
  <w:num w:numId="22">
    <w:abstractNumId w:val="25"/>
  </w:num>
  <w:num w:numId="23">
    <w:abstractNumId w:val="17"/>
  </w:num>
  <w:num w:numId="24">
    <w:abstractNumId w:val="38"/>
  </w:num>
  <w:num w:numId="25">
    <w:abstractNumId w:val="28"/>
  </w:num>
  <w:num w:numId="26">
    <w:abstractNumId w:val="27"/>
  </w:num>
  <w:num w:numId="27">
    <w:abstractNumId w:val="40"/>
  </w:num>
  <w:num w:numId="28">
    <w:abstractNumId w:val="42"/>
  </w:num>
  <w:num w:numId="29">
    <w:abstractNumId w:val="8"/>
  </w:num>
  <w:num w:numId="30">
    <w:abstractNumId w:val="29"/>
  </w:num>
  <w:num w:numId="31">
    <w:abstractNumId w:val="34"/>
  </w:num>
  <w:num w:numId="32">
    <w:abstractNumId w:val="33"/>
  </w:num>
  <w:num w:numId="33">
    <w:abstractNumId w:val="44"/>
  </w:num>
  <w:num w:numId="34">
    <w:abstractNumId w:val="39"/>
  </w:num>
  <w:num w:numId="35">
    <w:abstractNumId w:val="35"/>
  </w:num>
  <w:num w:numId="36">
    <w:abstractNumId w:val="43"/>
  </w:num>
  <w:num w:numId="37">
    <w:abstractNumId w:val="9"/>
  </w:num>
  <w:num w:numId="38">
    <w:abstractNumId w:val="11"/>
  </w:num>
  <w:num w:numId="39">
    <w:abstractNumId w:val="19"/>
  </w:num>
  <w:num w:numId="40">
    <w:abstractNumId w:val="22"/>
  </w:num>
  <w:num w:numId="41">
    <w:abstractNumId w:val="7"/>
  </w:num>
  <w:num w:numId="42">
    <w:abstractNumId w:val="20"/>
  </w:num>
  <w:num w:numId="43">
    <w:abstractNumId w:val="37"/>
  </w:num>
  <w:num w:numId="44">
    <w:abstractNumId w:val="23"/>
  </w:num>
  <w:num w:numId="45">
    <w:abstractNumId w:val="3"/>
  </w:num>
  <w:num w:numId="46">
    <w:abstractNumId w:val="12"/>
  </w:num>
  <w:num w:numId="47">
    <w:abstractNumId w:val="45"/>
  </w:num>
  <w:num w:numId="48">
    <w:abstractNumId w:val="18"/>
  </w:num>
  <w:num w:numId="4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099C"/>
    <w:rsid w:val="000022E8"/>
    <w:rsid w:val="00005799"/>
    <w:rsid w:val="000069BD"/>
    <w:rsid w:val="00006AAD"/>
    <w:rsid w:val="00010AAE"/>
    <w:rsid w:val="00011178"/>
    <w:rsid w:val="00013B5A"/>
    <w:rsid w:val="000152E0"/>
    <w:rsid w:val="00015944"/>
    <w:rsid w:val="00015D8C"/>
    <w:rsid w:val="00016B43"/>
    <w:rsid w:val="00017AD5"/>
    <w:rsid w:val="00017CC7"/>
    <w:rsid w:val="00020654"/>
    <w:rsid w:val="00020F41"/>
    <w:rsid w:val="00020FBD"/>
    <w:rsid w:val="00021595"/>
    <w:rsid w:val="00025D09"/>
    <w:rsid w:val="000267B8"/>
    <w:rsid w:val="00026DEE"/>
    <w:rsid w:val="000277E0"/>
    <w:rsid w:val="0003023F"/>
    <w:rsid w:val="00037254"/>
    <w:rsid w:val="00037420"/>
    <w:rsid w:val="00037C7F"/>
    <w:rsid w:val="00040EE6"/>
    <w:rsid w:val="000411E1"/>
    <w:rsid w:val="00042440"/>
    <w:rsid w:val="00045845"/>
    <w:rsid w:val="00045E89"/>
    <w:rsid w:val="000500FA"/>
    <w:rsid w:val="000514F4"/>
    <w:rsid w:val="00052DE2"/>
    <w:rsid w:val="00054A79"/>
    <w:rsid w:val="00056ABD"/>
    <w:rsid w:val="00057744"/>
    <w:rsid w:val="000613B5"/>
    <w:rsid w:val="0006326C"/>
    <w:rsid w:val="000635CA"/>
    <w:rsid w:val="00063B4E"/>
    <w:rsid w:val="000653F3"/>
    <w:rsid w:val="00065D9D"/>
    <w:rsid w:val="00066131"/>
    <w:rsid w:val="00066D9D"/>
    <w:rsid w:val="00070DBC"/>
    <w:rsid w:val="00070DE9"/>
    <w:rsid w:val="000748F4"/>
    <w:rsid w:val="000767FF"/>
    <w:rsid w:val="000776EE"/>
    <w:rsid w:val="00077BBB"/>
    <w:rsid w:val="00080ADF"/>
    <w:rsid w:val="00081986"/>
    <w:rsid w:val="00082D72"/>
    <w:rsid w:val="00083362"/>
    <w:rsid w:val="00083819"/>
    <w:rsid w:val="00083B8C"/>
    <w:rsid w:val="00083F9C"/>
    <w:rsid w:val="00084D89"/>
    <w:rsid w:val="000851BD"/>
    <w:rsid w:val="000868ED"/>
    <w:rsid w:val="00086F3A"/>
    <w:rsid w:val="00087FA1"/>
    <w:rsid w:val="00093D7C"/>
    <w:rsid w:val="00094C38"/>
    <w:rsid w:val="0009532C"/>
    <w:rsid w:val="00095F87"/>
    <w:rsid w:val="00096617"/>
    <w:rsid w:val="00096B77"/>
    <w:rsid w:val="00096BD7"/>
    <w:rsid w:val="00096CA2"/>
    <w:rsid w:val="00097132"/>
    <w:rsid w:val="000A0A9F"/>
    <w:rsid w:val="000A1F5D"/>
    <w:rsid w:val="000A250B"/>
    <w:rsid w:val="000A5EF1"/>
    <w:rsid w:val="000B23AA"/>
    <w:rsid w:val="000B2D9E"/>
    <w:rsid w:val="000B47B4"/>
    <w:rsid w:val="000B4B70"/>
    <w:rsid w:val="000C4514"/>
    <w:rsid w:val="000C5723"/>
    <w:rsid w:val="000C6989"/>
    <w:rsid w:val="000D347B"/>
    <w:rsid w:val="000D6F9F"/>
    <w:rsid w:val="000E04EF"/>
    <w:rsid w:val="000E378F"/>
    <w:rsid w:val="000E49BA"/>
    <w:rsid w:val="000E65AF"/>
    <w:rsid w:val="000E73DB"/>
    <w:rsid w:val="000E78FF"/>
    <w:rsid w:val="000F0E04"/>
    <w:rsid w:val="000F1CCB"/>
    <w:rsid w:val="000F2836"/>
    <w:rsid w:val="000F36FF"/>
    <w:rsid w:val="000F40A0"/>
    <w:rsid w:val="000F69CF"/>
    <w:rsid w:val="00104919"/>
    <w:rsid w:val="001120D4"/>
    <w:rsid w:val="00113E7F"/>
    <w:rsid w:val="00114011"/>
    <w:rsid w:val="00115692"/>
    <w:rsid w:val="001170C0"/>
    <w:rsid w:val="001173AB"/>
    <w:rsid w:val="00121EF2"/>
    <w:rsid w:val="00123593"/>
    <w:rsid w:val="001236A0"/>
    <w:rsid w:val="0012512D"/>
    <w:rsid w:val="00125426"/>
    <w:rsid w:val="0013033A"/>
    <w:rsid w:val="00130E89"/>
    <w:rsid w:val="00131F52"/>
    <w:rsid w:val="001330D1"/>
    <w:rsid w:val="001361CA"/>
    <w:rsid w:val="0014096C"/>
    <w:rsid w:val="00141409"/>
    <w:rsid w:val="00142D6E"/>
    <w:rsid w:val="00144F87"/>
    <w:rsid w:val="00146662"/>
    <w:rsid w:val="001466E9"/>
    <w:rsid w:val="00160689"/>
    <w:rsid w:val="001617AD"/>
    <w:rsid w:val="00163036"/>
    <w:rsid w:val="00163987"/>
    <w:rsid w:val="00163E4D"/>
    <w:rsid w:val="001656E7"/>
    <w:rsid w:val="001711DF"/>
    <w:rsid w:val="00172C67"/>
    <w:rsid w:val="0017327D"/>
    <w:rsid w:val="0017596D"/>
    <w:rsid w:val="00176B9A"/>
    <w:rsid w:val="001772F9"/>
    <w:rsid w:val="001773EA"/>
    <w:rsid w:val="001777A8"/>
    <w:rsid w:val="001778F6"/>
    <w:rsid w:val="00181A01"/>
    <w:rsid w:val="00182384"/>
    <w:rsid w:val="00182A82"/>
    <w:rsid w:val="0018725D"/>
    <w:rsid w:val="00187476"/>
    <w:rsid w:val="00191291"/>
    <w:rsid w:val="00192EC1"/>
    <w:rsid w:val="00194D9A"/>
    <w:rsid w:val="001A203A"/>
    <w:rsid w:val="001A2943"/>
    <w:rsid w:val="001A4D8A"/>
    <w:rsid w:val="001A54BE"/>
    <w:rsid w:val="001A5AFE"/>
    <w:rsid w:val="001A61D7"/>
    <w:rsid w:val="001A7480"/>
    <w:rsid w:val="001A772E"/>
    <w:rsid w:val="001B13EF"/>
    <w:rsid w:val="001B388E"/>
    <w:rsid w:val="001B5F58"/>
    <w:rsid w:val="001C043C"/>
    <w:rsid w:val="001C1520"/>
    <w:rsid w:val="001C15D7"/>
    <w:rsid w:val="001C3279"/>
    <w:rsid w:val="001C6058"/>
    <w:rsid w:val="001C6D41"/>
    <w:rsid w:val="001D3793"/>
    <w:rsid w:val="001D4CA4"/>
    <w:rsid w:val="001D6104"/>
    <w:rsid w:val="001D63C2"/>
    <w:rsid w:val="001D6E94"/>
    <w:rsid w:val="001D76A9"/>
    <w:rsid w:val="001E24D2"/>
    <w:rsid w:val="001E2A33"/>
    <w:rsid w:val="001E41A6"/>
    <w:rsid w:val="001E44F7"/>
    <w:rsid w:val="001E5B15"/>
    <w:rsid w:val="001E63FC"/>
    <w:rsid w:val="001E75EE"/>
    <w:rsid w:val="001F4AB2"/>
    <w:rsid w:val="001F57CD"/>
    <w:rsid w:val="001F7188"/>
    <w:rsid w:val="001F77DE"/>
    <w:rsid w:val="001F7BC3"/>
    <w:rsid w:val="00200E4B"/>
    <w:rsid w:val="002017BA"/>
    <w:rsid w:val="002018FF"/>
    <w:rsid w:val="00201C6B"/>
    <w:rsid w:val="0020221A"/>
    <w:rsid w:val="00203E10"/>
    <w:rsid w:val="00207CCF"/>
    <w:rsid w:val="00207FAD"/>
    <w:rsid w:val="002106CC"/>
    <w:rsid w:val="002114B8"/>
    <w:rsid w:val="00211CA8"/>
    <w:rsid w:val="00214036"/>
    <w:rsid w:val="002156E5"/>
    <w:rsid w:val="002177F8"/>
    <w:rsid w:val="002247BC"/>
    <w:rsid w:val="00230891"/>
    <w:rsid w:val="002316CC"/>
    <w:rsid w:val="002359E3"/>
    <w:rsid w:val="00235C8F"/>
    <w:rsid w:val="00236F58"/>
    <w:rsid w:val="002405F3"/>
    <w:rsid w:val="00241D3B"/>
    <w:rsid w:val="00243079"/>
    <w:rsid w:val="002473A9"/>
    <w:rsid w:val="002513D2"/>
    <w:rsid w:val="00251424"/>
    <w:rsid w:val="00252172"/>
    <w:rsid w:val="00252965"/>
    <w:rsid w:val="00253A62"/>
    <w:rsid w:val="00254217"/>
    <w:rsid w:val="002579D3"/>
    <w:rsid w:val="00257C22"/>
    <w:rsid w:val="002609C0"/>
    <w:rsid w:val="00261E0C"/>
    <w:rsid w:val="002678DE"/>
    <w:rsid w:val="00270161"/>
    <w:rsid w:val="00270A1A"/>
    <w:rsid w:val="002719A5"/>
    <w:rsid w:val="002721D4"/>
    <w:rsid w:val="00273128"/>
    <w:rsid w:val="00273EC0"/>
    <w:rsid w:val="00276FC0"/>
    <w:rsid w:val="002771B3"/>
    <w:rsid w:val="002810DA"/>
    <w:rsid w:val="00282C8E"/>
    <w:rsid w:val="00283145"/>
    <w:rsid w:val="00283E0B"/>
    <w:rsid w:val="002841D2"/>
    <w:rsid w:val="00285A02"/>
    <w:rsid w:val="00287CD8"/>
    <w:rsid w:val="0029077D"/>
    <w:rsid w:val="00290A2E"/>
    <w:rsid w:val="00291D41"/>
    <w:rsid w:val="0029429E"/>
    <w:rsid w:val="002954BE"/>
    <w:rsid w:val="00296CD4"/>
    <w:rsid w:val="002A1D5C"/>
    <w:rsid w:val="002A2AE0"/>
    <w:rsid w:val="002A2CDB"/>
    <w:rsid w:val="002A53D3"/>
    <w:rsid w:val="002A632A"/>
    <w:rsid w:val="002A6AE0"/>
    <w:rsid w:val="002B0431"/>
    <w:rsid w:val="002B1367"/>
    <w:rsid w:val="002B22FA"/>
    <w:rsid w:val="002B473A"/>
    <w:rsid w:val="002B7664"/>
    <w:rsid w:val="002C13EA"/>
    <w:rsid w:val="002C2320"/>
    <w:rsid w:val="002C50D7"/>
    <w:rsid w:val="002C5FA2"/>
    <w:rsid w:val="002C60D2"/>
    <w:rsid w:val="002C6B52"/>
    <w:rsid w:val="002D30A3"/>
    <w:rsid w:val="002D3466"/>
    <w:rsid w:val="002D490E"/>
    <w:rsid w:val="002D60A4"/>
    <w:rsid w:val="002E02D4"/>
    <w:rsid w:val="002E0E2A"/>
    <w:rsid w:val="002E25B2"/>
    <w:rsid w:val="002E2F25"/>
    <w:rsid w:val="002E3D79"/>
    <w:rsid w:val="002E4F55"/>
    <w:rsid w:val="002F3335"/>
    <w:rsid w:val="002F4542"/>
    <w:rsid w:val="002F4C0A"/>
    <w:rsid w:val="002F7E23"/>
    <w:rsid w:val="00304444"/>
    <w:rsid w:val="00304936"/>
    <w:rsid w:val="00305204"/>
    <w:rsid w:val="00305783"/>
    <w:rsid w:val="00305DC3"/>
    <w:rsid w:val="00307BB0"/>
    <w:rsid w:val="003115C6"/>
    <w:rsid w:val="00316393"/>
    <w:rsid w:val="00317FA7"/>
    <w:rsid w:val="00322D8B"/>
    <w:rsid w:val="00322DD6"/>
    <w:rsid w:val="00333AB6"/>
    <w:rsid w:val="00334874"/>
    <w:rsid w:val="0033573C"/>
    <w:rsid w:val="00336A27"/>
    <w:rsid w:val="00336FFD"/>
    <w:rsid w:val="0033772B"/>
    <w:rsid w:val="0034118E"/>
    <w:rsid w:val="00341841"/>
    <w:rsid w:val="003418AE"/>
    <w:rsid w:val="00341CF6"/>
    <w:rsid w:val="0034204E"/>
    <w:rsid w:val="00345659"/>
    <w:rsid w:val="003570C5"/>
    <w:rsid w:val="00360F9B"/>
    <w:rsid w:val="00361299"/>
    <w:rsid w:val="00361D94"/>
    <w:rsid w:val="0036326F"/>
    <w:rsid w:val="003639A3"/>
    <w:rsid w:val="00365929"/>
    <w:rsid w:val="00366928"/>
    <w:rsid w:val="00370958"/>
    <w:rsid w:val="00374EE8"/>
    <w:rsid w:val="003761E3"/>
    <w:rsid w:val="00377E13"/>
    <w:rsid w:val="003800D7"/>
    <w:rsid w:val="00381704"/>
    <w:rsid w:val="00382141"/>
    <w:rsid w:val="00386745"/>
    <w:rsid w:val="003901E1"/>
    <w:rsid w:val="00391A9B"/>
    <w:rsid w:val="00394CEB"/>
    <w:rsid w:val="00396034"/>
    <w:rsid w:val="00396281"/>
    <w:rsid w:val="00396FB7"/>
    <w:rsid w:val="003A061A"/>
    <w:rsid w:val="003A381F"/>
    <w:rsid w:val="003A547F"/>
    <w:rsid w:val="003A5D35"/>
    <w:rsid w:val="003A620D"/>
    <w:rsid w:val="003A625C"/>
    <w:rsid w:val="003A778C"/>
    <w:rsid w:val="003B14B1"/>
    <w:rsid w:val="003B6AF2"/>
    <w:rsid w:val="003B7088"/>
    <w:rsid w:val="003C1755"/>
    <w:rsid w:val="003C27C3"/>
    <w:rsid w:val="003C3934"/>
    <w:rsid w:val="003C43B3"/>
    <w:rsid w:val="003C43C0"/>
    <w:rsid w:val="003C460B"/>
    <w:rsid w:val="003C579A"/>
    <w:rsid w:val="003C5BE6"/>
    <w:rsid w:val="003C5D26"/>
    <w:rsid w:val="003C7007"/>
    <w:rsid w:val="003D17DC"/>
    <w:rsid w:val="003D3570"/>
    <w:rsid w:val="003D4ABB"/>
    <w:rsid w:val="003E080B"/>
    <w:rsid w:val="003E0C98"/>
    <w:rsid w:val="003E0FF0"/>
    <w:rsid w:val="003E1F72"/>
    <w:rsid w:val="003E2869"/>
    <w:rsid w:val="003E2A2F"/>
    <w:rsid w:val="003E53E6"/>
    <w:rsid w:val="003E796E"/>
    <w:rsid w:val="003E7C26"/>
    <w:rsid w:val="003F0789"/>
    <w:rsid w:val="003F0E96"/>
    <w:rsid w:val="003F11D1"/>
    <w:rsid w:val="003F2564"/>
    <w:rsid w:val="003F2A12"/>
    <w:rsid w:val="003F365A"/>
    <w:rsid w:val="003F493A"/>
    <w:rsid w:val="003F4AF3"/>
    <w:rsid w:val="003F4DB6"/>
    <w:rsid w:val="003F5551"/>
    <w:rsid w:val="003F5899"/>
    <w:rsid w:val="003F67DB"/>
    <w:rsid w:val="004070CA"/>
    <w:rsid w:val="00407BE4"/>
    <w:rsid w:val="00407C8C"/>
    <w:rsid w:val="00412B56"/>
    <w:rsid w:val="00412C1A"/>
    <w:rsid w:val="004133DB"/>
    <w:rsid w:val="00414533"/>
    <w:rsid w:val="00414995"/>
    <w:rsid w:val="004160A2"/>
    <w:rsid w:val="00416CBB"/>
    <w:rsid w:val="0041718F"/>
    <w:rsid w:val="004174A7"/>
    <w:rsid w:val="004214EA"/>
    <w:rsid w:val="00421B3F"/>
    <w:rsid w:val="00421C50"/>
    <w:rsid w:val="004221B9"/>
    <w:rsid w:val="0042706E"/>
    <w:rsid w:val="00427241"/>
    <w:rsid w:val="00427B6D"/>
    <w:rsid w:val="00431A9C"/>
    <w:rsid w:val="00434A2C"/>
    <w:rsid w:val="00435286"/>
    <w:rsid w:val="00440C17"/>
    <w:rsid w:val="004422F7"/>
    <w:rsid w:val="0044727F"/>
    <w:rsid w:val="00447354"/>
    <w:rsid w:val="00447CBD"/>
    <w:rsid w:val="00453C9E"/>
    <w:rsid w:val="00455975"/>
    <w:rsid w:val="00455C5F"/>
    <w:rsid w:val="00456954"/>
    <w:rsid w:val="00460E9B"/>
    <w:rsid w:val="004634AC"/>
    <w:rsid w:val="00463AB1"/>
    <w:rsid w:val="0046412C"/>
    <w:rsid w:val="00465C91"/>
    <w:rsid w:val="004730F4"/>
    <w:rsid w:val="00473E99"/>
    <w:rsid w:val="0047435F"/>
    <w:rsid w:val="004746BF"/>
    <w:rsid w:val="00477CF5"/>
    <w:rsid w:val="00481A22"/>
    <w:rsid w:val="004822F7"/>
    <w:rsid w:val="0048519D"/>
    <w:rsid w:val="00485F2F"/>
    <w:rsid w:val="00486008"/>
    <w:rsid w:val="00487566"/>
    <w:rsid w:val="0049106C"/>
    <w:rsid w:val="004952DD"/>
    <w:rsid w:val="00497A8B"/>
    <w:rsid w:val="004A2A1F"/>
    <w:rsid w:val="004A574D"/>
    <w:rsid w:val="004A5FE8"/>
    <w:rsid w:val="004A6D9A"/>
    <w:rsid w:val="004A733B"/>
    <w:rsid w:val="004B0533"/>
    <w:rsid w:val="004B09A7"/>
    <w:rsid w:val="004B1CC4"/>
    <w:rsid w:val="004B288F"/>
    <w:rsid w:val="004B4101"/>
    <w:rsid w:val="004B6F1A"/>
    <w:rsid w:val="004B71AF"/>
    <w:rsid w:val="004B7624"/>
    <w:rsid w:val="004B7AA0"/>
    <w:rsid w:val="004C0B18"/>
    <w:rsid w:val="004C5F87"/>
    <w:rsid w:val="004D0A41"/>
    <w:rsid w:val="004D569B"/>
    <w:rsid w:val="004D5F4E"/>
    <w:rsid w:val="004D6A99"/>
    <w:rsid w:val="004E08BA"/>
    <w:rsid w:val="004E1909"/>
    <w:rsid w:val="004E3BDC"/>
    <w:rsid w:val="004E73C9"/>
    <w:rsid w:val="004E7B69"/>
    <w:rsid w:val="004E7C7E"/>
    <w:rsid w:val="004F4BEB"/>
    <w:rsid w:val="004F5794"/>
    <w:rsid w:val="004F5AF9"/>
    <w:rsid w:val="004F765C"/>
    <w:rsid w:val="00500F76"/>
    <w:rsid w:val="005017EA"/>
    <w:rsid w:val="00502863"/>
    <w:rsid w:val="00502DA7"/>
    <w:rsid w:val="00503854"/>
    <w:rsid w:val="00506644"/>
    <w:rsid w:val="005105E0"/>
    <w:rsid w:val="005118E5"/>
    <w:rsid w:val="00511B0B"/>
    <w:rsid w:val="00513236"/>
    <w:rsid w:val="005153B6"/>
    <w:rsid w:val="00515A56"/>
    <w:rsid w:val="00515BCC"/>
    <w:rsid w:val="00516AA8"/>
    <w:rsid w:val="00517663"/>
    <w:rsid w:val="00517B15"/>
    <w:rsid w:val="0052030A"/>
    <w:rsid w:val="00521C7F"/>
    <w:rsid w:val="00522270"/>
    <w:rsid w:val="00523012"/>
    <w:rsid w:val="005234DD"/>
    <w:rsid w:val="00523B1A"/>
    <w:rsid w:val="0052644B"/>
    <w:rsid w:val="0052649E"/>
    <w:rsid w:val="00526F43"/>
    <w:rsid w:val="005304B4"/>
    <w:rsid w:val="00534991"/>
    <w:rsid w:val="0053569F"/>
    <w:rsid w:val="00535F62"/>
    <w:rsid w:val="0054002A"/>
    <w:rsid w:val="00540F3E"/>
    <w:rsid w:val="00541F23"/>
    <w:rsid w:val="005426DB"/>
    <w:rsid w:val="00543AE9"/>
    <w:rsid w:val="00543FEC"/>
    <w:rsid w:val="00545B32"/>
    <w:rsid w:val="00551602"/>
    <w:rsid w:val="00553767"/>
    <w:rsid w:val="005540B9"/>
    <w:rsid w:val="00556884"/>
    <w:rsid w:val="00556BD3"/>
    <w:rsid w:val="005609E8"/>
    <w:rsid w:val="00561736"/>
    <w:rsid w:val="00562391"/>
    <w:rsid w:val="00564223"/>
    <w:rsid w:val="00564825"/>
    <w:rsid w:val="005649D3"/>
    <w:rsid w:val="005654FD"/>
    <w:rsid w:val="00565CE4"/>
    <w:rsid w:val="005669C8"/>
    <w:rsid w:val="005709A8"/>
    <w:rsid w:val="00571732"/>
    <w:rsid w:val="005740BA"/>
    <w:rsid w:val="00574940"/>
    <w:rsid w:val="00575C88"/>
    <w:rsid w:val="00580664"/>
    <w:rsid w:val="005822FB"/>
    <w:rsid w:val="0058375F"/>
    <w:rsid w:val="00584865"/>
    <w:rsid w:val="00586212"/>
    <w:rsid w:val="0059070E"/>
    <w:rsid w:val="00595BA7"/>
    <w:rsid w:val="00595C3E"/>
    <w:rsid w:val="00595E31"/>
    <w:rsid w:val="005973B5"/>
    <w:rsid w:val="005A05D0"/>
    <w:rsid w:val="005A0961"/>
    <w:rsid w:val="005A0D6B"/>
    <w:rsid w:val="005A4258"/>
    <w:rsid w:val="005A5A34"/>
    <w:rsid w:val="005A5F04"/>
    <w:rsid w:val="005B0960"/>
    <w:rsid w:val="005B1BD1"/>
    <w:rsid w:val="005B401F"/>
    <w:rsid w:val="005B412B"/>
    <w:rsid w:val="005B465B"/>
    <w:rsid w:val="005B5128"/>
    <w:rsid w:val="005B6965"/>
    <w:rsid w:val="005C152B"/>
    <w:rsid w:val="005C1D79"/>
    <w:rsid w:val="005C223E"/>
    <w:rsid w:val="005C3428"/>
    <w:rsid w:val="005C38E5"/>
    <w:rsid w:val="005C5411"/>
    <w:rsid w:val="005C659C"/>
    <w:rsid w:val="005D02E6"/>
    <w:rsid w:val="005D0C91"/>
    <w:rsid w:val="005D1914"/>
    <w:rsid w:val="005D2909"/>
    <w:rsid w:val="005D381D"/>
    <w:rsid w:val="005D5A88"/>
    <w:rsid w:val="005D6867"/>
    <w:rsid w:val="005D7CF9"/>
    <w:rsid w:val="005E2B52"/>
    <w:rsid w:val="005E38D6"/>
    <w:rsid w:val="005E75BE"/>
    <w:rsid w:val="005E767E"/>
    <w:rsid w:val="005E7B3C"/>
    <w:rsid w:val="005F1CE6"/>
    <w:rsid w:val="005F3AA5"/>
    <w:rsid w:val="005F620E"/>
    <w:rsid w:val="006000A5"/>
    <w:rsid w:val="006019A4"/>
    <w:rsid w:val="00602537"/>
    <w:rsid w:val="006063D0"/>
    <w:rsid w:val="00612332"/>
    <w:rsid w:val="006129F3"/>
    <w:rsid w:val="00612E87"/>
    <w:rsid w:val="006132DD"/>
    <w:rsid w:val="00613AA2"/>
    <w:rsid w:val="00613AE7"/>
    <w:rsid w:val="00615E07"/>
    <w:rsid w:val="00616025"/>
    <w:rsid w:val="0061613D"/>
    <w:rsid w:val="0061794D"/>
    <w:rsid w:val="0062041D"/>
    <w:rsid w:val="0062087E"/>
    <w:rsid w:val="006213B0"/>
    <w:rsid w:val="00621572"/>
    <w:rsid w:val="006215DF"/>
    <w:rsid w:val="006218F4"/>
    <w:rsid w:val="00623D74"/>
    <w:rsid w:val="00624EA3"/>
    <w:rsid w:val="00627546"/>
    <w:rsid w:val="00630F92"/>
    <w:rsid w:val="00631361"/>
    <w:rsid w:val="00632933"/>
    <w:rsid w:val="00632F64"/>
    <w:rsid w:val="00634700"/>
    <w:rsid w:val="00634FDE"/>
    <w:rsid w:val="006354DE"/>
    <w:rsid w:val="00635A2B"/>
    <w:rsid w:val="0063638F"/>
    <w:rsid w:val="006377F4"/>
    <w:rsid w:val="00640C4B"/>
    <w:rsid w:val="00643EF9"/>
    <w:rsid w:val="00645B5B"/>
    <w:rsid w:val="00646238"/>
    <w:rsid w:val="00646795"/>
    <w:rsid w:val="006477BE"/>
    <w:rsid w:val="00650431"/>
    <w:rsid w:val="00651C38"/>
    <w:rsid w:val="006537ED"/>
    <w:rsid w:val="00656176"/>
    <w:rsid w:val="00660CB4"/>
    <w:rsid w:val="00661504"/>
    <w:rsid w:val="00663204"/>
    <w:rsid w:val="00670F60"/>
    <w:rsid w:val="0067101C"/>
    <w:rsid w:val="00671183"/>
    <w:rsid w:val="006721E5"/>
    <w:rsid w:val="0067227A"/>
    <w:rsid w:val="006769A1"/>
    <w:rsid w:val="00677A88"/>
    <w:rsid w:val="006828DE"/>
    <w:rsid w:val="0068503A"/>
    <w:rsid w:val="00685CDA"/>
    <w:rsid w:val="00685DA6"/>
    <w:rsid w:val="0068713E"/>
    <w:rsid w:val="00687C7E"/>
    <w:rsid w:val="00693BF8"/>
    <w:rsid w:val="00694340"/>
    <w:rsid w:val="006944CE"/>
    <w:rsid w:val="006952C1"/>
    <w:rsid w:val="0069659C"/>
    <w:rsid w:val="006A1823"/>
    <w:rsid w:val="006A1AFC"/>
    <w:rsid w:val="006A56F5"/>
    <w:rsid w:val="006A65A2"/>
    <w:rsid w:val="006A6A46"/>
    <w:rsid w:val="006B1565"/>
    <w:rsid w:val="006B200D"/>
    <w:rsid w:val="006B250E"/>
    <w:rsid w:val="006B2DDC"/>
    <w:rsid w:val="006B57AB"/>
    <w:rsid w:val="006B5B91"/>
    <w:rsid w:val="006B668F"/>
    <w:rsid w:val="006B75C7"/>
    <w:rsid w:val="006C223A"/>
    <w:rsid w:val="006C3C15"/>
    <w:rsid w:val="006C7340"/>
    <w:rsid w:val="006C7F0E"/>
    <w:rsid w:val="006D15B1"/>
    <w:rsid w:val="006D23B5"/>
    <w:rsid w:val="006D2CC2"/>
    <w:rsid w:val="006D2E9F"/>
    <w:rsid w:val="006D3199"/>
    <w:rsid w:val="006D335A"/>
    <w:rsid w:val="006D4CF7"/>
    <w:rsid w:val="006E2525"/>
    <w:rsid w:val="006E2D5B"/>
    <w:rsid w:val="006E5FFA"/>
    <w:rsid w:val="006E63EF"/>
    <w:rsid w:val="006F0FB7"/>
    <w:rsid w:val="006F1BEB"/>
    <w:rsid w:val="006F27FF"/>
    <w:rsid w:val="006F2FA2"/>
    <w:rsid w:val="006F73AD"/>
    <w:rsid w:val="006F75AC"/>
    <w:rsid w:val="0070040C"/>
    <w:rsid w:val="007011A3"/>
    <w:rsid w:val="007014DF"/>
    <w:rsid w:val="00701C65"/>
    <w:rsid w:val="0070203B"/>
    <w:rsid w:val="00705707"/>
    <w:rsid w:val="00710241"/>
    <w:rsid w:val="0071211C"/>
    <w:rsid w:val="0071694F"/>
    <w:rsid w:val="00717549"/>
    <w:rsid w:val="00720369"/>
    <w:rsid w:val="00727AE8"/>
    <w:rsid w:val="00727B63"/>
    <w:rsid w:val="00727EE4"/>
    <w:rsid w:val="0073044C"/>
    <w:rsid w:val="00733306"/>
    <w:rsid w:val="00733562"/>
    <w:rsid w:val="00733648"/>
    <w:rsid w:val="00734DD6"/>
    <w:rsid w:val="00735BBE"/>
    <w:rsid w:val="0074189F"/>
    <w:rsid w:val="00741A52"/>
    <w:rsid w:val="00744287"/>
    <w:rsid w:val="00746DA3"/>
    <w:rsid w:val="0075142D"/>
    <w:rsid w:val="00752CCA"/>
    <w:rsid w:val="00754AA7"/>
    <w:rsid w:val="00754E0B"/>
    <w:rsid w:val="0075609D"/>
    <w:rsid w:val="007561D4"/>
    <w:rsid w:val="00760649"/>
    <w:rsid w:val="00760B6E"/>
    <w:rsid w:val="007642D7"/>
    <w:rsid w:val="007646FC"/>
    <w:rsid w:val="00764DC2"/>
    <w:rsid w:val="00765657"/>
    <w:rsid w:val="007667EC"/>
    <w:rsid w:val="007705CC"/>
    <w:rsid w:val="00770C4C"/>
    <w:rsid w:val="00773046"/>
    <w:rsid w:val="00773136"/>
    <w:rsid w:val="0077352F"/>
    <w:rsid w:val="0077631D"/>
    <w:rsid w:val="0077705E"/>
    <w:rsid w:val="00777ACF"/>
    <w:rsid w:val="00777C48"/>
    <w:rsid w:val="00780423"/>
    <w:rsid w:val="007811FD"/>
    <w:rsid w:val="00781664"/>
    <w:rsid w:val="00781A38"/>
    <w:rsid w:val="00781DBA"/>
    <w:rsid w:val="0078243A"/>
    <w:rsid w:val="00784E30"/>
    <w:rsid w:val="00786AF8"/>
    <w:rsid w:val="00787CD6"/>
    <w:rsid w:val="007906EB"/>
    <w:rsid w:val="00790A82"/>
    <w:rsid w:val="0079287C"/>
    <w:rsid w:val="00794681"/>
    <w:rsid w:val="00796EAD"/>
    <w:rsid w:val="007A55FB"/>
    <w:rsid w:val="007A7BAB"/>
    <w:rsid w:val="007B2794"/>
    <w:rsid w:val="007B3014"/>
    <w:rsid w:val="007B5D04"/>
    <w:rsid w:val="007B60BB"/>
    <w:rsid w:val="007B6359"/>
    <w:rsid w:val="007B74BD"/>
    <w:rsid w:val="007B776C"/>
    <w:rsid w:val="007C01FC"/>
    <w:rsid w:val="007C1B3A"/>
    <w:rsid w:val="007C2070"/>
    <w:rsid w:val="007C55D4"/>
    <w:rsid w:val="007C5761"/>
    <w:rsid w:val="007C73FE"/>
    <w:rsid w:val="007D0FAE"/>
    <w:rsid w:val="007D124D"/>
    <w:rsid w:val="007D275C"/>
    <w:rsid w:val="007D3C54"/>
    <w:rsid w:val="007D4F08"/>
    <w:rsid w:val="007D5806"/>
    <w:rsid w:val="007D6556"/>
    <w:rsid w:val="007D7C67"/>
    <w:rsid w:val="007E0C26"/>
    <w:rsid w:val="007E626C"/>
    <w:rsid w:val="007F0C75"/>
    <w:rsid w:val="007F4DDE"/>
    <w:rsid w:val="007F55FB"/>
    <w:rsid w:val="007F646D"/>
    <w:rsid w:val="007F78C2"/>
    <w:rsid w:val="008010BE"/>
    <w:rsid w:val="00804367"/>
    <w:rsid w:val="00805BF3"/>
    <w:rsid w:val="00807117"/>
    <w:rsid w:val="0081039C"/>
    <w:rsid w:val="00812612"/>
    <w:rsid w:val="008135D4"/>
    <w:rsid w:val="00814662"/>
    <w:rsid w:val="0081538B"/>
    <w:rsid w:val="00815F04"/>
    <w:rsid w:val="0081760B"/>
    <w:rsid w:val="0082160D"/>
    <w:rsid w:val="00821B2D"/>
    <w:rsid w:val="008235B4"/>
    <w:rsid w:val="00824271"/>
    <w:rsid w:val="008301C0"/>
    <w:rsid w:val="00830F19"/>
    <w:rsid w:val="00833008"/>
    <w:rsid w:val="008336C6"/>
    <w:rsid w:val="00835479"/>
    <w:rsid w:val="00835865"/>
    <w:rsid w:val="0083600B"/>
    <w:rsid w:val="00836CA9"/>
    <w:rsid w:val="00836CF5"/>
    <w:rsid w:val="008377F3"/>
    <w:rsid w:val="00840796"/>
    <w:rsid w:val="0084200F"/>
    <w:rsid w:val="00842D43"/>
    <w:rsid w:val="00844BFB"/>
    <w:rsid w:val="00845214"/>
    <w:rsid w:val="00851953"/>
    <w:rsid w:val="00852FC4"/>
    <w:rsid w:val="0085464B"/>
    <w:rsid w:val="0085466D"/>
    <w:rsid w:val="008575FC"/>
    <w:rsid w:val="00861BA8"/>
    <w:rsid w:val="00862E33"/>
    <w:rsid w:val="008630CF"/>
    <w:rsid w:val="00864201"/>
    <w:rsid w:val="00864ED7"/>
    <w:rsid w:val="00866526"/>
    <w:rsid w:val="00870DA0"/>
    <w:rsid w:val="00870F92"/>
    <w:rsid w:val="00871EE0"/>
    <w:rsid w:val="00872214"/>
    <w:rsid w:val="0087389F"/>
    <w:rsid w:val="008741BA"/>
    <w:rsid w:val="0087479C"/>
    <w:rsid w:val="00874C11"/>
    <w:rsid w:val="00875E20"/>
    <w:rsid w:val="00876A23"/>
    <w:rsid w:val="0087746C"/>
    <w:rsid w:val="00877B78"/>
    <w:rsid w:val="00877EF1"/>
    <w:rsid w:val="00880BDA"/>
    <w:rsid w:val="00880C61"/>
    <w:rsid w:val="00881FA7"/>
    <w:rsid w:val="00885FA8"/>
    <w:rsid w:val="0088644B"/>
    <w:rsid w:val="00890DF8"/>
    <w:rsid w:val="00894FED"/>
    <w:rsid w:val="0089655E"/>
    <w:rsid w:val="00897A11"/>
    <w:rsid w:val="00897B8E"/>
    <w:rsid w:val="008A0700"/>
    <w:rsid w:val="008A1CE9"/>
    <w:rsid w:val="008A1F9E"/>
    <w:rsid w:val="008A238D"/>
    <w:rsid w:val="008A70B8"/>
    <w:rsid w:val="008B0693"/>
    <w:rsid w:val="008B12AF"/>
    <w:rsid w:val="008B17AD"/>
    <w:rsid w:val="008B1E6C"/>
    <w:rsid w:val="008C226F"/>
    <w:rsid w:val="008C32A0"/>
    <w:rsid w:val="008C3598"/>
    <w:rsid w:val="008C3C93"/>
    <w:rsid w:val="008C4677"/>
    <w:rsid w:val="008C4EA9"/>
    <w:rsid w:val="008C63CE"/>
    <w:rsid w:val="008D0A32"/>
    <w:rsid w:val="008D0C11"/>
    <w:rsid w:val="008D226C"/>
    <w:rsid w:val="008D22FC"/>
    <w:rsid w:val="008D34CB"/>
    <w:rsid w:val="008D5496"/>
    <w:rsid w:val="008D7153"/>
    <w:rsid w:val="008E0816"/>
    <w:rsid w:val="008E29A0"/>
    <w:rsid w:val="008E3066"/>
    <w:rsid w:val="008E50AF"/>
    <w:rsid w:val="008E7482"/>
    <w:rsid w:val="008E7DE2"/>
    <w:rsid w:val="008E7EEF"/>
    <w:rsid w:val="008F12CD"/>
    <w:rsid w:val="008F1D4E"/>
    <w:rsid w:val="008F7B3F"/>
    <w:rsid w:val="008F7E8E"/>
    <w:rsid w:val="00906E88"/>
    <w:rsid w:val="00910D81"/>
    <w:rsid w:val="009120F7"/>
    <w:rsid w:val="0091214D"/>
    <w:rsid w:val="0091282F"/>
    <w:rsid w:val="00912D11"/>
    <w:rsid w:val="00915237"/>
    <w:rsid w:val="00915BFB"/>
    <w:rsid w:val="009222B4"/>
    <w:rsid w:val="00923B2C"/>
    <w:rsid w:val="00924798"/>
    <w:rsid w:val="00926707"/>
    <w:rsid w:val="00926858"/>
    <w:rsid w:val="00931DDE"/>
    <w:rsid w:val="00934F77"/>
    <w:rsid w:val="009373A8"/>
    <w:rsid w:val="00937A1C"/>
    <w:rsid w:val="0094001E"/>
    <w:rsid w:val="0094241B"/>
    <w:rsid w:val="00943CE4"/>
    <w:rsid w:val="009440B1"/>
    <w:rsid w:val="00944203"/>
    <w:rsid w:val="009512CD"/>
    <w:rsid w:val="0095148D"/>
    <w:rsid w:val="00952080"/>
    <w:rsid w:val="0095218E"/>
    <w:rsid w:val="009537EB"/>
    <w:rsid w:val="0095612B"/>
    <w:rsid w:val="0096254A"/>
    <w:rsid w:val="00963600"/>
    <w:rsid w:val="00966A91"/>
    <w:rsid w:val="0096768C"/>
    <w:rsid w:val="009718ED"/>
    <w:rsid w:val="00973382"/>
    <w:rsid w:val="00974E01"/>
    <w:rsid w:val="00976ED3"/>
    <w:rsid w:val="00977224"/>
    <w:rsid w:val="00980E36"/>
    <w:rsid w:val="009815AE"/>
    <w:rsid w:val="00983249"/>
    <w:rsid w:val="00983C04"/>
    <w:rsid w:val="009851E2"/>
    <w:rsid w:val="00992112"/>
    <w:rsid w:val="00995C97"/>
    <w:rsid w:val="00996B17"/>
    <w:rsid w:val="00996D20"/>
    <w:rsid w:val="00996DEE"/>
    <w:rsid w:val="009977B6"/>
    <w:rsid w:val="009A094B"/>
    <w:rsid w:val="009A460B"/>
    <w:rsid w:val="009A4E19"/>
    <w:rsid w:val="009A4FD4"/>
    <w:rsid w:val="009B2CC5"/>
    <w:rsid w:val="009B5C0C"/>
    <w:rsid w:val="009C042A"/>
    <w:rsid w:val="009C17B9"/>
    <w:rsid w:val="009C1C67"/>
    <w:rsid w:val="009C6AA9"/>
    <w:rsid w:val="009C6D4C"/>
    <w:rsid w:val="009D012E"/>
    <w:rsid w:val="009D6521"/>
    <w:rsid w:val="009E02CC"/>
    <w:rsid w:val="009E14A1"/>
    <w:rsid w:val="009E1F5A"/>
    <w:rsid w:val="009E2D80"/>
    <w:rsid w:val="009E5BFA"/>
    <w:rsid w:val="009F14EA"/>
    <w:rsid w:val="009F4314"/>
    <w:rsid w:val="009F6877"/>
    <w:rsid w:val="009F730E"/>
    <w:rsid w:val="009F7FED"/>
    <w:rsid w:val="00A02D54"/>
    <w:rsid w:val="00A04163"/>
    <w:rsid w:val="00A0521D"/>
    <w:rsid w:val="00A05B7F"/>
    <w:rsid w:val="00A066D7"/>
    <w:rsid w:val="00A06FCC"/>
    <w:rsid w:val="00A10177"/>
    <w:rsid w:val="00A11464"/>
    <w:rsid w:val="00A11EDA"/>
    <w:rsid w:val="00A131A6"/>
    <w:rsid w:val="00A15910"/>
    <w:rsid w:val="00A15DD6"/>
    <w:rsid w:val="00A16127"/>
    <w:rsid w:val="00A214AC"/>
    <w:rsid w:val="00A21951"/>
    <w:rsid w:val="00A21D22"/>
    <w:rsid w:val="00A22637"/>
    <w:rsid w:val="00A2302B"/>
    <w:rsid w:val="00A24191"/>
    <w:rsid w:val="00A24E7A"/>
    <w:rsid w:val="00A26368"/>
    <w:rsid w:val="00A26A79"/>
    <w:rsid w:val="00A27643"/>
    <w:rsid w:val="00A277A5"/>
    <w:rsid w:val="00A31409"/>
    <w:rsid w:val="00A3258D"/>
    <w:rsid w:val="00A32D2A"/>
    <w:rsid w:val="00A344D1"/>
    <w:rsid w:val="00A34FDC"/>
    <w:rsid w:val="00A3587B"/>
    <w:rsid w:val="00A35E52"/>
    <w:rsid w:val="00A364CE"/>
    <w:rsid w:val="00A411D3"/>
    <w:rsid w:val="00A424FE"/>
    <w:rsid w:val="00A427C6"/>
    <w:rsid w:val="00A42AE0"/>
    <w:rsid w:val="00A44922"/>
    <w:rsid w:val="00A4551B"/>
    <w:rsid w:val="00A46FC6"/>
    <w:rsid w:val="00A4720D"/>
    <w:rsid w:val="00A4723A"/>
    <w:rsid w:val="00A50E11"/>
    <w:rsid w:val="00A53DB6"/>
    <w:rsid w:val="00A54848"/>
    <w:rsid w:val="00A55D03"/>
    <w:rsid w:val="00A56FBF"/>
    <w:rsid w:val="00A60A8C"/>
    <w:rsid w:val="00A61641"/>
    <w:rsid w:val="00A626B7"/>
    <w:rsid w:val="00A64C25"/>
    <w:rsid w:val="00A7036B"/>
    <w:rsid w:val="00A72EAB"/>
    <w:rsid w:val="00A73563"/>
    <w:rsid w:val="00A738EB"/>
    <w:rsid w:val="00A74EFC"/>
    <w:rsid w:val="00A77958"/>
    <w:rsid w:val="00A8041A"/>
    <w:rsid w:val="00A8742A"/>
    <w:rsid w:val="00A91416"/>
    <w:rsid w:val="00A923BD"/>
    <w:rsid w:val="00A95203"/>
    <w:rsid w:val="00A963B6"/>
    <w:rsid w:val="00AA03F4"/>
    <w:rsid w:val="00AA22BF"/>
    <w:rsid w:val="00AA3533"/>
    <w:rsid w:val="00AA422C"/>
    <w:rsid w:val="00AA51A8"/>
    <w:rsid w:val="00AB0386"/>
    <w:rsid w:val="00AB1CF8"/>
    <w:rsid w:val="00AB472B"/>
    <w:rsid w:val="00AB5D58"/>
    <w:rsid w:val="00AB7B48"/>
    <w:rsid w:val="00AC34CE"/>
    <w:rsid w:val="00AD0501"/>
    <w:rsid w:val="00AD0A9C"/>
    <w:rsid w:val="00AD3016"/>
    <w:rsid w:val="00AD3909"/>
    <w:rsid w:val="00AD3BEB"/>
    <w:rsid w:val="00AD5708"/>
    <w:rsid w:val="00AD6F4C"/>
    <w:rsid w:val="00AE2575"/>
    <w:rsid w:val="00AE2DE3"/>
    <w:rsid w:val="00AE6DF6"/>
    <w:rsid w:val="00AF1D81"/>
    <w:rsid w:val="00AF2334"/>
    <w:rsid w:val="00AF23E8"/>
    <w:rsid w:val="00AF3676"/>
    <w:rsid w:val="00AF3AD9"/>
    <w:rsid w:val="00B0025B"/>
    <w:rsid w:val="00B0148B"/>
    <w:rsid w:val="00B01FA8"/>
    <w:rsid w:val="00B03706"/>
    <w:rsid w:val="00B0380B"/>
    <w:rsid w:val="00B03C89"/>
    <w:rsid w:val="00B03F1E"/>
    <w:rsid w:val="00B0486D"/>
    <w:rsid w:val="00B05249"/>
    <w:rsid w:val="00B05BA4"/>
    <w:rsid w:val="00B06F0A"/>
    <w:rsid w:val="00B06F1F"/>
    <w:rsid w:val="00B078A7"/>
    <w:rsid w:val="00B10AF6"/>
    <w:rsid w:val="00B1132B"/>
    <w:rsid w:val="00B146D9"/>
    <w:rsid w:val="00B14BD4"/>
    <w:rsid w:val="00B15560"/>
    <w:rsid w:val="00B1561E"/>
    <w:rsid w:val="00B16B35"/>
    <w:rsid w:val="00B17371"/>
    <w:rsid w:val="00B207F2"/>
    <w:rsid w:val="00B22780"/>
    <w:rsid w:val="00B27CE1"/>
    <w:rsid w:val="00B30990"/>
    <w:rsid w:val="00B32ED2"/>
    <w:rsid w:val="00B3390D"/>
    <w:rsid w:val="00B34F58"/>
    <w:rsid w:val="00B36947"/>
    <w:rsid w:val="00B3788D"/>
    <w:rsid w:val="00B37E3D"/>
    <w:rsid w:val="00B4555F"/>
    <w:rsid w:val="00B45C1C"/>
    <w:rsid w:val="00B47B58"/>
    <w:rsid w:val="00B50380"/>
    <w:rsid w:val="00B50689"/>
    <w:rsid w:val="00B51186"/>
    <w:rsid w:val="00B52828"/>
    <w:rsid w:val="00B53B15"/>
    <w:rsid w:val="00B53B2C"/>
    <w:rsid w:val="00B53ED0"/>
    <w:rsid w:val="00B540AA"/>
    <w:rsid w:val="00B5616D"/>
    <w:rsid w:val="00B57019"/>
    <w:rsid w:val="00B57A50"/>
    <w:rsid w:val="00B60908"/>
    <w:rsid w:val="00B61145"/>
    <w:rsid w:val="00B62DF2"/>
    <w:rsid w:val="00B63127"/>
    <w:rsid w:val="00B63250"/>
    <w:rsid w:val="00B6496A"/>
    <w:rsid w:val="00B64D29"/>
    <w:rsid w:val="00B666EB"/>
    <w:rsid w:val="00B6703D"/>
    <w:rsid w:val="00B7462A"/>
    <w:rsid w:val="00B74F07"/>
    <w:rsid w:val="00B80A0C"/>
    <w:rsid w:val="00B81EC2"/>
    <w:rsid w:val="00B827B9"/>
    <w:rsid w:val="00B87715"/>
    <w:rsid w:val="00B87E41"/>
    <w:rsid w:val="00B904F9"/>
    <w:rsid w:val="00B90C7C"/>
    <w:rsid w:val="00B930CD"/>
    <w:rsid w:val="00B93145"/>
    <w:rsid w:val="00B93384"/>
    <w:rsid w:val="00B93FAA"/>
    <w:rsid w:val="00B951D3"/>
    <w:rsid w:val="00B961E0"/>
    <w:rsid w:val="00B96341"/>
    <w:rsid w:val="00B96825"/>
    <w:rsid w:val="00B977F6"/>
    <w:rsid w:val="00BA056C"/>
    <w:rsid w:val="00BA34D4"/>
    <w:rsid w:val="00BA34F7"/>
    <w:rsid w:val="00BA54C5"/>
    <w:rsid w:val="00BA5AF6"/>
    <w:rsid w:val="00BA69E3"/>
    <w:rsid w:val="00BA7425"/>
    <w:rsid w:val="00BA7A25"/>
    <w:rsid w:val="00BB37DE"/>
    <w:rsid w:val="00BB5E30"/>
    <w:rsid w:val="00BB762F"/>
    <w:rsid w:val="00BB7E17"/>
    <w:rsid w:val="00BC1256"/>
    <w:rsid w:val="00BC1A41"/>
    <w:rsid w:val="00BC25D8"/>
    <w:rsid w:val="00BC28B0"/>
    <w:rsid w:val="00BC2A6E"/>
    <w:rsid w:val="00BC3062"/>
    <w:rsid w:val="00BC5827"/>
    <w:rsid w:val="00BC6840"/>
    <w:rsid w:val="00BC7E87"/>
    <w:rsid w:val="00BD2549"/>
    <w:rsid w:val="00BD2A14"/>
    <w:rsid w:val="00BD5FBF"/>
    <w:rsid w:val="00BE1C08"/>
    <w:rsid w:val="00BE26E8"/>
    <w:rsid w:val="00BE2A1E"/>
    <w:rsid w:val="00BE5298"/>
    <w:rsid w:val="00BE5ABF"/>
    <w:rsid w:val="00BE5CA3"/>
    <w:rsid w:val="00BE71F5"/>
    <w:rsid w:val="00BE78DE"/>
    <w:rsid w:val="00BF20BE"/>
    <w:rsid w:val="00BF4A60"/>
    <w:rsid w:val="00BF6911"/>
    <w:rsid w:val="00BF7E0C"/>
    <w:rsid w:val="00C012BC"/>
    <w:rsid w:val="00C014CB"/>
    <w:rsid w:val="00C027CF"/>
    <w:rsid w:val="00C03060"/>
    <w:rsid w:val="00C0415F"/>
    <w:rsid w:val="00C110A5"/>
    <w:rsid w:val="00C11DCF"/>
    <w:rsid w:val="00C12010"/>
    <w:rsid w:val="00C12E1C"/>
    <w:rsid w:val="00C13A8A"/>
    <w:rsid w:val="00C16B53"/>
    <w:rsid w:val="00C16B9D"/>
    <w:rsid w:val="00C16D96"/>
    <w:rsid w:val="00C20372"/>
    <w:rsid w:val="00C317D8"/>
    <w:rsid w:val="00C320B4"/>
    <w:rsid w:val="00C347AD"/>
    <w:rsid w:val="00C347E3"/>
    <w:rsid w:val="00C36602"/>
    <w:rsid w:val="00C36BE3"/>
    <w:rsid w:val="00C40FA5"/>
    <w:rsid w:val="00C41AA5"/>
    <w:rsid w:val="00C42033"/>
    <w:rsid w:val="00C42064"/>
    <w:rsid w:val="00C429D3"/>
    <w:rsid w:val="00C4363C"/>
    <w:rsid w:val="00C438C3"/>
    <w:rsid w:val="00C43E7A"/>
    <w:rsid w:val="00C464E1"/>
    <w:rsid w:val="00C546E4"/>
    <w:rsid w:val="00C54E7E"/>
    <w:rsid w:val="00C55773"/>
    <w:rsid w:val="00C55AFA"/>
    <w:rsid w:val="00C5736A"/>
    <w:rsid w:val="00C57CBC"/>
    <w:rsid w:val="00C61249"/>
    <w:rsid w:val="00C63AAF"/>
    <w:rsid w:val="00C6580A"/>
    <w:rsid w:val="00C65A19"/>
    <w:rsid w:val="00C65F4A"/>
    <w:rsid w:val="00C661B4"/>
    <w:rsid w:val="00C678A3"/>
    <w:rsid w:val="00C67B66"/>
    <w:rsid w:val="00C703D1"/>
    <w:rsid w:val="00C71856"/>
    <w:rsid w:val="00C7230E"/>
    <w:rsid w:val="00C72719"/>
    <w:rsid w:val="00C729D2"/>
    <w:rsid w:val="00C75A39"/>
    <w:rsid w:val="00C76305"/>
    <w:rsid w:val="00C7640A"/>
    <w:rsid w:val="00C77552"/>
    <w:rsid w:val="00C7787B"/>
    <w:rsid w:val="00C803CB"/>
    <w:rsid w:val="00C84EFE"/>
    <w:rsid w:val="00C85AA8"/>
    <w:rsid w:val="00C86BA5"/>
    <w:rsid w:val="00C87D64"/>
    <w:rsid w:val="00C9097E"/>
    <w:rsid w:val="00C92CEC"/>
    <w:rsid w:val="00C936B8"/>
    <w:rsid w:val="00C936C9"/>
    <w:rsid w:val="00C94EA0"/>
    <w:rsid w:val="00C957B8"/>
    <w:rsid w:val="00C95869"/>
    <w:rsid w:val="00CA0718"/>
    <w:rsid w:val="00CA14FA"/>
    <w:rsid w:val="00CA41B7"/>
    <w:rsid w:val="00CA6696"/>
    <w:rsid w:val="00CA7EB3"/>
    <w:rsid w:val="00CB2D8B"/>
    <w:rsid w:val="00CB37B1"/>
    <w:rsid w:val="00CB4151"/>
    <w:rsid w:val="00CB4D8B"/>
    <w:rsid w:val="00CB657A"/>
    <w:rsid w:val="00CB7F04"/>
    <w:rsid w:val="00CC1562"/>
    <w:rsid w:val="00CC17D8"/>
    <w:rsid w:val="00CC3018"/>
    <w:rsid w:val="00CC3851"/>
    <w:rsid w:val="00CC59B2"/>
    <w:rsid w:val="00CC76CF"/>
    <w:rsid w:val="00CD16B6"/>
    <w:rsid w:val="00CD254A"/>
    <w:rsid w:val="00CD316D"/>
    <w:rsid w:val="00CD3934"/>
    <w:rsid w:val="00CD39A5"/>
    <w:rsid w:val="00CD55C6"/>
    <w:rsid w:val="00CD6A4D"/>
    <w:rsid w:val="00CE02DA"/>
    <w:rsid w:val="00CE4970"/>
    <w:rsid w:val="00CE4CA8"/>
    <w:rsid w:val="00CE5ED7"/>
    <w:rsid w:val="00CE6BBC"/>
    <w:rsid w:val="00CF0A08"/>
    <w:rsid w:val="00CF18A4"/>
    <w:rsid w:val="00CF1A4B"/>
    <w:rsid w:val="00CF2767"/>
    <w:rsid w:val="00CF361A"/>
    <w:rsid w:val="00CF3B77"/>
    <w:rsid w:val="00CF5ADD"/>
    <w:rsid w:val="00CF62D1"/>
    <w:rsid w:val="00D00009"/>
    <w:rsid w:val="00D005DB"/>
    <w:rsid w:val="00D05EEF"/>
    <w:rsid w:val="00D06582"/>
    <w:rsid w:val="00D06786"/>
    <w:rsid w:val="00D06D5D"/>
    <w:rsid w:val="00D100FB"/>
    <w:rsid w:val="00D11904"/>
    <w:rsid w:val="00D13A81"/>
    <w:rsid w:val="00D16CA8"/>
    <w:rsid w:val="00D2348A"/>
    <w:rsid w:val="00D2467F"/>
    <w:rsid w:val="00D247B2"/>
    <w:rsid w:val="00D25292"/>
    <w:rsid w:val="00D30333"/>
    <w:rsid w:val="00D3146C"/>
    <w:rsid w:val="00D3390D"/>
    <w:rsid w:val="00D33D3C"/>
    <w:rsid w:val="00D35BAD"/>
    <w:rsid w:val="00D3676D"/>
    <w:rsid w:val="00D372CE"/>
    <w:rsid w:val="00D400CD"/>
    <w:rsid w:val="00D404CB"/>
    <w:rsid w:val="00D40C4C"/>
    <w:rsid w:val="00D41017"/>
    <w:rsid w:val="00D42D50"/>
    <w:rsid w:val="00D45242"/>
    <w:rsid w:val="00D50BFA"/>
    <w:rsid w:val="00D54497"/>
    <w:rsid w:val="00D5501D"/>
    <w:rsid w:val="00D558C5"/>
    <w:rsid w:val="00D55BA9"/>
    <w:rsid w:val="00D61E36"/>
    <w:rsid w:val="00D63C0A"/>
    <w:rsid w:val="00D6451E"/>
    <w:rsid w:val="00D64EF6"/>
    <w:rsid w:val="00D66991"/>
    <w:rsid w:val="00D67E90"/>
    <w:rsid w:val="00D7029E"/>
    <w:rsid w:val="00D7136D"/>
    <w:rsid w:val="00D739D5"/>
    <w:rsid w:val="00D751B8"/>
    <w:rsid w:val="00D7603F"/>
    <w:rsid w:val="00D766B0"/>
    <w:rsid w:val="00D770FE"/>
    <w:rsid w:val="00D77794"/>
    <w:rsid w:val="00D80FA2"/>
    <w:rsid w:val="00D823B9"/>
    <w:rsid w:val="00D84FDE"/>
    <w:rsid w:val="00D85310"/>
    <w:rsid w:val="00D8629C"/>
    <w:rsid w:val="00D86B27"/>
    <w:rsid w:val="00D875F2"/>
    <w:rsid w:val="00D92D6B"/>
    <w:rsid w:val="00D939C3"/>
    <w:rsid w:val="00D93A71"/>
    <w:rsid w:val="00D94ED0"/>
    <w:rsid w:val="00D95824"/>
    <w:rsid w:val="00DA0AE2"/>
    <w:rsid w:val="00DA0DEB"/>
    <w:rsid w:val="00DA146C"/>
    <w:rsid w:val="00DA180F"/>
    <w:rsid w:val="00DA48AE"/>
    <w:rsid w:val="00DA4A05"/>
    <w:rsid w:val="00DA6FC0"/>
    <w:rsid w:val="00DA74A9"/>
    <w:rsid w:val="00DA74DE"/>
    <w:rsid w:val="00DB2F7A"/>
    <w:rsid w:val="00DB37AC"/>
    <w:rsid w:val="00DB5E1D"/>
    <w:rsid w:val="00DC1382"/>
    <w:rsid w:val="00DC14DB"/>
    <w:rsid w:val="00DC1BD3"/>
    <w:rsid w:val="00DC2DF2"/>
    <w:rsid w:val="00DC394E"/>
    <w:rsid w:val="00DC6563"/>
    <w:rsid w:val="00DD3543"/>
    <w:rsid w:val="00DD4207"/>
    <w:rsid w:val="00DD5AAC"/>
    <w:rsid w:val="00DE22F8"/>
    <w:rsid w:val="00DE3C89"/>
    <w:rsid w:val="00DE5880"/>
    <w:rsid w:val="00DE648F"/>
    <w:rsid w:val="00DE65F2"/>
    <w:rsid w:val="00DF2B35"/>
    <w:rsid w:val="00DF2B62"/>
    <w:rsid w:val="00DF6C72"/>
    <w:rsid w:val="00DF6F24"/>
    <w:rsid w:val="00DF7980"/>
    <w:rsid w:val="00E014D0"/>
    <w:rsid w:val="00E02188"/>
    <w:rsid w:val="00E06608"/>
    <w:rsid w:val="00E07708"/>
    <w:rsid w:val="00E1056C"/>
    <w:rsid w:val="00E10C2B"/>
    <w:rsid w:val="00E122B3"/>
    <w:rsid w:val="00E12C2A"/>
    <w:rsid w:val="00E14CDA"/>
    <w:rsid w:val="00E15548"/>
    <w:rsid w:val="00E1648D"/>
    <w:rsid w:val="00E17BBA"/>
    <w:rsid w:val="00E212C6"/>
    <w:rsid w:val="00E21F51"/>
    <w:rsid w:val="00E22D52"/>
    <w:rsid w:val="00E25A91"/>
    <w:rsid w:val="00E26388"/>
    <w:rsid w:val="00E26E02"/>
    <w:rsid w:val="00E26FA6"/>
    <w:rsid w:val="00E2754C"/>
    <w:rsid w:val="00E30CAD"/>
    <w:rsid w:val="00E35834"/>
    <w:rsid w:val="00E35DC1"/>
    <w:rsid w:val="00E36B93"/>
    <w:rsid w:val="00E37AA6"/>
    <w:rsid w:val="00E37AA7"/>
    <w:rsid w:val="00E44437"/>
    <w:rsid w:val="00E447A8"/>
    <w:rsid w:val="00E45AC2"/>
    <w:rsid w:val="00E47936"/>
    <w:rsid w:val="00E50772"/>
    <w:rsid w:val="00E5205C"/>
    <w:rsid w:val="00E535FA"/>
    <w:rsid w:val="00E537B0"/>
    <w:rsid w:val="00E54428"/>
    <w:rsid w:val="00E56A08"/>
    <w:rsid w:val="00E56CE4"/>
    <w:rsid w:val="00E6026E"/>
    <w:rsid w:val="00E62E62"/>
    <w:rsid w:val="00E634F4"/>
    <w:rsid w:val="00E64DE3"/>
    <w:rsid w:val="00E6521F"/>
    <w:rsid w:val="00E6721E"/>
    <w:rsid w:val="00E67739"/>
    <w:rsid w:val="00E677E4"/>
    <w:rsid w:val="00E67EBB"/>
    <w:rsid w:val="00E708A1"/>
    <w:rsid w:val="00E72416"/>
    <w:rsid w:val="00E75366"/>
    <w:rsid w:val="00E77F0F"/>
    <w:rsid w:val="00E82A5B"/>
    <w:rsid w:val="00E83A4D"/>
    <w:rsid w:val="00E85788"/>
    <w:rsid w:val="00E864F2"/>
    <w:rsid w:val="00E879B1"/>
    <w:rsid w:val="00E87EB4"/>
    <w:rsid w:val="00E92836"/>
    <w:rsid w:val="00E92D5F"/>
    <w:rsid w:val="00E93BB8"/>
    <w:rsid w:val="00E94157"/>
    <w:rsid w:val="00E95805"/>
    <w:rsid w:val="00E95BAB"/>
    <w:rsid w:val="00E96BC0"/>
    <w:rsid w:val="00E97191"/>
    <w:rsid w:val="00EA081B"/>
    <w:rsid w:val="00EA1354"/>
    <w:rsid w:val="00EA293A"/>
    <w:rsid w:val="00EA68E9"/>
    <w:rsid w:val="00EA6FDA"/>
    <w:rsid w:val="00EB02A0"/>
    <w:rsid w:val="00EB6E2F"/>
    <w:rsid w:val="00EB7CCC"/>
    <w:rsid w:val="00EB7DE1"/>
    <w:rsid w:val="00EC0B36"/>
    <w:rsid w:val="00EC0B3D"/>
    <w:rsid w:val="00EC0F8F"/>
    <w:rsid w:val="00EC1394"/>
    <w:rsid w:val="00EC13DF"/>
    <w:rsid w:val="00EC1727"/>
    <w:rsid w:val="00EC3848"/>
    <w:rsid w:val="00EC3911"/>
    <w:rsid w:val="00EC6880"/>
    <w:rsid w:val="00ED1718"/>
    <w:rsid w:val="00ED21B1"/>
    <w:rsid w:val="00ED4416"/>
    <w:rsid w:val="00ED4B6B"/>
    <w:rsid w:val="00ED6301"/>
    <w:rsid w:val="00ED63F4"/>
    <w:rsid w:val="00ED65A7"/>
    <w:rsid w:val="00ED7DC3"/>
    <w:rsid w:val="00EE0F01"/>
    <w:rsid w:val="00EE39F5"/>
    <w:rsid w:val="00EE4766"/>
    <w:rsid w:val="00EE7198"/>
    <w:rsid w:val="00EE76EF"/>
    <w:rsid w:val="00EF1AAF"/>
    <w:rsid w:val="00F00FAA"/>
    <w:rsid w:val="00F01DA8"/>
    <w:rsid w:val="00F02B6A"/>
    <w:rsid w:val="00F02F17"/>
    <w:rsid w:val="00F03CF4"/>
    <w:rsid w:val="00F040A4"/>
    <w:rsid w:val="00F11FF2"/>
    <w:rsid w:val="00F12456"/>
    <w:rsid w:val="00F15AC2"/>
    <w:rsid w:val="00F15C17"/>
    <w:rsid w:val="00F16C64"/>
    <w:rsid w:val="00F2076F"/>
    <w:rsid w:val="00F21456"/>
    <w:rsid w:val="00F22A58"/>
    <w:rsid w:val="00F23B95"/>
    <w:rsid w:val="00F24B6C"/>
    <w:rsid w:val="00F25F10"/>
    <w:rsid w:val="00F271ED"/>
    <w:rsid w:val="00F27DDD"/>
    <w:rsid w:val="00F30490"/>
    <w:rsid w:val="00F30DA7"/>
    <w:rsid w:val="00F315DD"/>
    <w:rsid w:val="00F31E1C"/>
    <w:rsid w:val="00F368B6"/>
    <w:rsid w:val="00F415DA"/>
    <w:rsid w:val="00F41AA1"/>
    <w:rsid w:val="00F428C4"/>
    <w:rsid w:val="00F4376B"/>
    <w:rsid w:val="00F43CF9"/>
    <w:rsid w:val="00F45A9D"/>
    <w:rsid w:val="00F475E6"/>
    <w:rsid w:val="00F47967"/>
    <w:rsid w:val="00F5036A"/>
    <w:rsid w:val="00F50696"/>
    <w:rsid w:val="00F53C5E"/>
    <w:rsid w:val="00F56EFF"/>
    <w:rsid w:val="00F61BD9"/>
    <w:rsid w:val="00F62233"/>
    <w:rsid w:val="00F62680"/>
    <w:rsid w:val="00F6336D"/>
    <w:rsid w:val="00F6366B"/>
    <w:rsid w:val="00F63C05"/>
    <w:rsid w:val="00F63C70"/>
    <w:rsid w:val="00F64C92"/>
    <w:rsid w:val="00F65F22"/>
    <w:rsid w:val="00F67C30"/>
    <w:rsid w:val="00F71A3E"/>
    <w:rsid w:val="00F71C53"/>
    <w:rsid w:val="00F71F77"/>
    <w:rsid w:val="00F73BDE"/>
    <w:rsid w:val="00F74489"/>
    <w:rsid w:val="00F758AF"/>
    <w:rsid w:val="00F759DB"/>
    <w:rsid w:val="00F8039E"/>
    <w:rsid w:val="00F80D23"/>
    <w:rsid w:val="00F82A5A"/>
    <w:rsid w:val="00F82B57"/>
    <w:rsid w:val="00F83874"/>
    <w:rsid w:val="00F849EE"/>
    <w:rsid w:val="00F854BA"/>
    <w:rsid w:val="00F8576A"/>
    <w:rsid w:val="00F85D1A"/>
    <w:rsid w:val="00F86E36"/>
    <w:rsid w:val="00F876BA"/>
    <w:rsid w:val="00F8797C"/>
    <w:rsid w:val="00F91CA3"/>
    <w:rsid w:val="00F97D88"/>
    <w:rsid w:val="00FA0736"/>
    <w:rsid w:val="00FA131A"/>
    <w:rsid w:val="00FA38A9"/>
    <w:rsid w:val="00FA3FCF"/>
    <w:rsid w:val="00FA6E51"/>
    <w:rsid w:val="00FA70D4"/>
    <w:rsid w:val="00FB27E6"/>
    <w:rsid w:val="00FB28E5"/>
    <w:rsid w:val="00FB2F81"/>
    <w:rsid w:val="00FB3800"/>
    <w:rsid w:val="00FB4F84"/>
    <w:rsid w:val="00FC436D"/>
    <w:rsid w:val="00FC4459"/>
    <w:rsid w:val="00FC49A0"/>
    <w:rsid w:val="00FC68C7"/>
    <w:rsid w:val="00FC6DB0"/>
    <w:rsid w:val="00FC7A37"/>
    <w:rsid w:val="00FD010C"/>
    <w:rsid w:val="00FD1938"/>
    <w:rsid w:val="00FD2539"/>
    <w:rsid w:val="00FD271C"/>
    <w:rsid w:val="00FE1960"/>
    <w:rsid w:val="00FE276F"/>
    <w:rsid w:val="00FE2D7B"/>
    <w:rsid w:val="00FE37EA"/>
    <w:rsid w:val="00FE6FCB"/>
    <w:rsid w:val="00FF0CDD"/>
    <w:rsid w:val="00FF1135"/>
    <w:rsid w:val="00FF1225"/>
    <w:rsid w:val="00FF17A9"/>
    <w:rsid w:val="00FF1DD0"/>
    <w:rsid w:val="00FF39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D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810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81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064">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434905795">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791746087">
      <w:bodyDiv w:val="1"/>
      <w:marLeft w:val="0"/>
      <w:marRight w:val="0"/>
      <w:marTop w:val="0"/>
      <w:marBottom w:val="0"/>
      <w:divBdr>
        <w:top w:val="none" w:sz="0" w:space="0" w:color="auto"/>
        <w:left w:val="none" w:sz="0" w:space="0" w:color="auto"/>
        <w:bottom w:val="none" w:sz="0" w:space="0" w:color="auto"/>
        <w:right w:val="none" w:sz="0" w:space="0" w:color="auto"/>
      </w:divBdr>
    </w:div>
    <w:div w:id="879511677">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07813197">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1587576">
      <w:bodyDiv w:val="1"/>
      <w:marLeft w:val="0"/>
      <w:marRight w:val="0"/>
      <w:marTop w:val="0"/>
      <w:marBottom w:val="0"/>
      <w:divBdr>
        <w:top w:val="none" w:sz="0" w:space="0" w:color="auto"/>
        <w:left w:val="none" w:sz="0" w:space="0" w:color="auto"/>
        <w:bottom w:val="none" w:sz="0" w:space="0" w:color="auto"/>
        <w:right w:val="none" w:sz="0" w:space="0" w:color="auto"/>
      </w:divBdr>
      <w:divsChild>
        <w:div w:id="611210906">
          <w:marLeft w:val="0"/>
          <w:marRight w:val="0"/>
          <w:marTop w:val="0"/>
          <w:marBottom w:val="0"/>
          <w:divBdr>
            <w:top w:val="none" w:sz="0" w:space="0" w:color="auto"/>
            <w:left w:val="none" w:sz="0" w:space="0" w:color="auto"/>
            <w:bottom w:val="none" w:sz="0" w:space="0" w:color="auto"/>
            <w:right w:val="none" w:sz="0" w:space="0" w:color="auto"/>
          </w:divBdr>
        </w:div>
        <w:div w:id="38943857">
          <w:marLeft w:val="0"/>
          <w:marRight w:val="0"/>
          <w:marTop w:val="0"/>
          <w:marBottom w:val="0"/>
          <w:divBdr>
            <w:top w:val="none" w:sz="0" w:space="0" w:color="auto"/>
            <w:left w:val="none" w:sz="0" w:space="0" w:color="auto"/>
            <w:bottom w:val="none" w:sz="0" w:space="0" w:color="auto"/>
            <w:right w:val="none" w:sz="0" w:space="0" w:color="auto"/>
          </w:divBdr>
        </w:div>
        <w:div w:id="1571691242">
          <w:marLeft w:val="0"/>
          <w:marRight w:val="0"/>
          <w:marTop w:val="0"/>
          <w:marBottom w:val="0"/>
          <w:divBdr>
            <w:top w:val="none" w:sz="0" w:space="0" w:color="auto"/>
            <w:left w:val="none" w:sz="0" w:space="0" w:color="auto"/>
            <w:bottom w:val="none" w:sz="0" w:space="0" w:color="auto"/>
            <w:right w:val="none" w:sz="0" w:space="0" w:color="auto"/>
          </w:divBdr>
        </w:div>
        <w:div w:id="210044583">
          <w:marLeft w:val="0"/>
          <w:marRight w:val="0"/>
          <w:marTop w:val="0"/>
          <w:marBottom w:val="0"/>
          <w:divBdr>
            <w:top w:val="none" w:sz="0" w:space="0" w:color="auto"/>
            <w:left w:val="none" w:sz="0" w:space="0" w:color="auto"/>
            <w:bottom w:val="none" w:sz="0" w:space="0" w:color="auto"/>
            <w:right w:val="none" w:sz="0" w:space="0" w:color="auto"/>
          </w:divBdr>
        </w:div>
        <w:div w:id="1069956385">
          <w:marLeft w:val="0"/>
          <w:marRight w:val="0"/>
          <w:marTop w:val="0"/>
          <w:marBottom w:val="0"/>
          <w:divBdr>
            <w:top w:val="none" w:sz="0" w:space="0" w:color="auto"/>
            <w:left w:val="none" w:sz="0" w:space="0" w:color="auto"/>
            <w:bottom w:val="none" w:sz="0" w:space="0" w:color="auto"/>
            <w:right w:val="none" w:sz="0" w:space="0" w:color="auto"/>
          </w:divBdr>
        </w:div>
        <w:div w:id="754866636">
          <w:marLeft w:val="0"/>
          <w:marRight w:val="0"/>
          <w:marTop w:val="0"/>
          <w:marBottom w:val="0"/>
          <w:divBdr>
            <w:top w:val="none" w:sz="0" w:space="0" w:color="auto"/>
            <w:left w:val="none" w:sz="0" w:space="0" w:color="auto"/>
            <w:bottom w:val="none" w:sz="0" w:space="0" w:color="auto"/>
            <w:right w:val="none" w:sz="0" w:space="0" w:color="auto"/>
          </w:divBdr>
        </w:div>
        <w:div w:id="34433683">
          <w:marLeft w:val="0"/>
          <w:marRight w:val="0"/>
          <w:marTop w:val="0"/>
          <w:marBottom w:val="0"/>
          <w:divBdr>
            <w:top w:val="none" w:sz="0" w:space="0" w:color="auto"/>
            <w:left w:val="none" w:sz="0" w:space="0" w:color="auto"/>
            <w:bottom w:val="none" w:sz="0" w:space="0" w:color="auto"/>
            <w:right w:val="none" w:sz="0" w:space="0" w:color="auto"/>
          </w:divBdr>
        </w:div>
        <w:div w:id="1514225572">
          <w:marLeft w:val="0"/>
          <w:marRight w:val="0"/>
          <w:marTop w:val="0"/>
          <w:marBottom w:val="0"/>
          <w:divBdr>
            <w:top w:val="none" w:sz="0" w:space="0" w:color="auto"/>
            <w:left w:val="none" w:sz="0" w:space="0" w:color="auto"/>
            <w:bottom w:val="none" w:sz="0" w:space="0" w:color="auto"/>
            <w:right w:val="none" w:sz="0" w:space="0" w:color="auto"/>
          </w:divBdr>
          <w:divsChild>
            <w:div w:id="852914582">
              <w:marLeft w:val="0"/>
              <w:marRight w:val="0"/>
              <w:marTop w:val="0"/>
              <w:marBottom w:val="0"/>
              <w:divBdr>
                <w:top w:val="none" w:sz="0" w:space="0" w:color="auto"/>
                <w:left w:val="none" w:sz="0" w:space="0" w:color="auto"/>
                <w:bottom w:val="none" w:sz="0" w:space="0" w:color="auto"/>
                <w:right w:val="none" w:sz="0" w:space="0" w:color="auto"/>
              </w:divBdr>
            </w:div>
            <w:div w:id="664821295">
              <w:marLeft w:val="0"/>
              <w:marRight w:val="0"/>
              <w:marTop w:val="0"/>
              <w:marBottom w:val="0"/>
              <w:divBdr>
                <w:top w:val="none" w:sz="0" w:space="0" w:color="auto"/>
                <w:left w:val="none" w:sz="0" w:space="0" w:color="auto"/>
                <w:bottom w:val="none" w:sz="0" w:space="0" w:color="auto"/>
                <w:right w:val="none" w:sz="0" w:space="0" w:color="auto"/>
              </w:divBdr>
            </w:div>
          </w:divsChild>
        </w:div>
        <w:div w:id="572013257">
          <w:marLeft w:val="0"/>
          <w:marRight w:val="0"/>
          <w:marTop w:val="0"/>
          <w:marBottom w:val="0"/>
          <w:divBdr>
            <w:top w:val="none" w:sz="0" w:space="0" w:color="auto"/>
            <w:left w:val="none" w:sz="0" w:space="0" w:color="auto"/>
            <w:bottom w:val="none" w:sz="0" w:space="0" w:color="auto"/>
            <w:right w:val="none" w:sz="0" w:space="0" w:color="auto"/>
          </w:divBdr>
        </w:div>
        <w:div w:id="1528643240">
          <w:marLeft w:val="0"/>
          <w:marRight w:val="0"/>
          <w:marTop w:val="0"/>
          <w:marBottom w:val="0"/>
          <w:divBdr>
            <w:top w:val="none" w:sz="0" w:space="0" w:color="auto"/>
            <w:left w:val="none" w:sz="0" w:space="0" w:color="auto"/>
            <w:bottom w:val="none" w:sz="0" w:space="0" w:color="auto"/>
            <w:right w:val="none" w:sz="0" w:space="0" w:color="auto"/>
          </w:divBdr>
        </w:div>
        <w:div w:id="1134450721">
          <w:marLeft w:val="0"/>
          <w:marRight w:val="0"/>
          <w:marTop w:val="0"/>
          <w:marBottom w:val="0"/>
          <w:divBdr>
            <w:top w:val="none" w:sz="0" w:space="0" w:color="auto"/>
            <w:left w:val="none" w:sz="0" w:space="0" w:color="auto"/>
            <w:bottom w:val="none" w:sz="0" w:space="0" w:color="auto"/>
            <w:right w:val="none" w:sz="0" w:space="0" w:color="auto"/>
          </w:divBdr>
        </w:div>
        <w:div w:id="328599235">
          <w:marLeft w:val="0"/>
          <w:marRight w:val="0"/>
          <w:marTop w:val="0"/>
          <w:marBottom w:val="0"/>
          <w:divBdr>
            <w:top w:val="none" w:sz="0" w:space="0" w:color="auto"/>
            <w:left w:val="none" w:sz="0" w:space="0" w:color="auto"/>
            <w:bottom w:val="none" w:sz="0" w:space="0" w:color="auto"/>
            <w:right w:val="none" w:sz="0" w:space="0" w:color="auto"/>
          </w:divBdr>
        </w:div>
        <w:div w:id="1967809014">
          <w:marLeft w:val="0"/>
          <w:marRight w:val="0"/>
          <w:marTop w:val="0"/>
          <w:marBottom w:val="0"/>
          <w:divBdr>
            <w:top w:val="none" w:sz="0" w:space="0" w:color="auto"/>
            <w:left w:val="none" w:sz="0" w:space="0" w:color="auto"/>
            <w:bottom w:val="none" w:sz="0" w:space="0" w:color="auto"/>
            <w:right w:val="none" w:sz="0" w:space="0" w:color="auto"/>
          </w:divBdr>
        </w:div>
        <w:div w:id="1174800018">
          <w:marLeft w:val="0"/>
          <w:marRight w:val="0"/>
          <w:marTop w:val="0"/>
          <w:marBottom w:val="0"/>
          <w:divBdr>
            <w:top w:val="none" w:sz="0" w:space="0" w:color="auto"/>
            <w:left w:val="none" w:sz="0" w:space="0" w:color="auto"/>
            <w:bottom w:val="none" w:sz="0" w:space="0" w:color="auto"/>
            <w:right w:val="none" w:sz="0" w:space="0" w:color="auto"/>
          </w:divBdr>
        </w:div>
        <w:div w:id="613907591">
          <w:marLeft w:val="0"/>
          <w:marRight w:val="0"/>
          <w:marTop w:val="0"/>
          <w:marBottom w:val="0"/>
          <w:divBdr>
            <w:top w:val="none" w:sz="0" w:space="0" w:color="auto"/>
            <w:left w:val="none" w:sz="0" w:space="0" w:color="auto"/>
            <w:bottom w:val="none" w:sz="0" w:space="0" w:color="auto"/>
            <w:right w:val="none" w:sz="0" w:space="0" w:color="auto"/>
          </w:divBdr>
        </w:div>
        <w:div w:id="1889994963">
          <w:marLeft w:val="0"/>
          <w:marRight w:val="0"/>
          <w:marTop w:val="0"/>
          <w:marBottom w:val="0"/>
          <w:divBdr>
            <w:top w:val="none" w:sz="0" w:space="0" w:color="auto"/>
            <w:left w:val="none" w:sz="0" w:space="0" w:color="auto"/>
            <w:bottom w:val="none" w:sz="0" w:space="0" w:color="auto"/>
            <w:right w:val="none" w:sz="0" w:space="0" w:color="auto"/>
          </w:divBdr>
          <w:divsChild>
            <w:div w:id="1682199390">
              <w:marLeft w:val="0"/>
              <w:marRight w:val="0"/>
              <w:marTop w:val="0"/>
              <w:marBottom w:val="0"/>
              <w:divBdr>
                <w:top w:val="none" w:sz="0" w:space="0" w:color="auto"/>
                <w:left w:val="none" w:sz="0" w:space="0" w:color="auto"/>
                <w:bottom w:val="none" w:sz="0" w:space="0" w:color="auto"/>
                <w:right w:val="none" w:sz="0" w:space="0" w:color="auto"/>
              </w:divBdr>
            </w:div>
          </w:divsChild>
        </w:div>
        <w:div w:id="281694836">
          <w:marLeft w:val="0"/>
          <w:marRight w:val="0"/>
          <w:marTop w:val="0"/>
          <w:marBottom w:val="0"/>
          <w:divBdr>
            <w:top w:val="none" w:sz="0" w:space="0" w:color="auto"/>
            <w:left w:val="none" w:sz="0" w:space="0" w:color="auto"/>
            <w:bottom w:val="none" w:sz="0" w:space="0" w:color="auto"/>
            <w:right w:val="none" w:sz="0" w:space="0" w:color="auto"/>
          </w:divBdr>
          <w:divsChild>
            <w:div w:id="261651969">
              <w:marLeft w:val="0"/>
              <w:marRight w:val="0"/>
              <w:marTop w:val="0"/>
              <w:marBottom w:val="0"/>
              <w:divBdr>
                <w:top w:val="none" w:sz="0" w:space="0" w:color="auto"/>
                <w:left w:val="none" w:sz="0" w:space="0" w:color="auto"/>
                <w:bottom w:val="none" w:sz="0" w:space="0" w:color="auto"/>
                <w:right w:val="none" w:sz="0" w:space="0" w:color="auto"/>
              </w:divBdr>
            </w:div>
          </w:divsChild>
        </w:div>
        <w:div w:id="1695887676">
          <w:marLeft w:val="0"/>
          <w:marRight w:val="0"/>
          <w:marTop w:val="0"/>
          <w:marBottom w:val="0"/>
          <w:divBdr>
            <w:top w:val="none" w:sz="0" w:space="0" w:color="auto"/>
            <w:left w:val="none" w:sz="0" w:space="0" w:color="auto"/>
            <w:bottom w:val="none" w:sz="0" w:space="0" w:color="auto"/>
            <w:right w:val="none" w:sz="0" w:space="0" w:color="auto"/>
          </w:divBdr>
          <w:divsChild>
            <w:div w:id="1319043488">
              <w:marLeft w:val="0"/>
              <w:marRight w:val="0"/>
              <w:marTop w:val="0"/>
              <w:marBottom w:val="0"/>
              <w:divBdr>
                <w:top w:val="none" w:sz="0" w:space="0" w:color="auto"/>
                <w:left w:val="none" w:sz="0" w:space="0" w:color="auto"/>
                <w:bottom w:val="none" w:sz="0" w:space="0" w:color="auto"/>
                <w:right w:val="none" w:sz="0" w:space="0" w:color="auto"/>
              </w:divBdr>
            </w:div>
          </w:divsChild>
        </w:div>
        <w:div w:id="1492982620">
          <w:marLeft w:val="0"/>
          <w:marRight w:val="0"/>
          <w:marTop w:val="0"/>
          <w:marBottom w:val="0"/>
          <w:divBdr>
            <w:top w:val="none" w:sz="0" w:space="0" w:color="auto"/>
            <w:left w:val="none" w:sz="0" w:space="0" w:color="auto"/>
            <w:bottom w:val="none" w:sz="0" w:space="0" w:color="auto"/>
            <w:right w:val="none" w:sz="0" w:space="0" w:color="auto"/>
          </w:divBdr>
        </w:div>
        <w:div w:id="362754502">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2004509627">
          <w:marLeft w:val="0"/>
          <w:marRight w:val="0"/>
          <w:marTop w:val="0"/>
          <w:marBottom w:val="0"/>
          <w:divBdr>
            <w:top w:val="none" w:sz="0" w:space="0" w:color="auto"/>
            <w:left w:val="none" w:sz="0" w:space="0" w:color="auto"/>
            <w:bottom w:val="none" w:sz="0" w:space="0" w:color="auto"/>
            <w:right w:val="none" w:sz="0" w:space="0" w:color="auto"/>
          </w:divBdr>
        </w:div>
        <w:div w:id="887767422">
          <w:marLeft w:val="0"/>
          <w:marRight w:val="0"/>
          <w:marTop w:val="0"/>
          <w:marBottom w:val="0"/>
          <w:divBdr>
            <w:top w:val="none" w:sz="0" w:space="0" w:color="auto"/>
            <w:left w:val="none" w:sz="0" w:space="0" w:color="auto"/>
            <w:bottom w:val="none" w:sz="0" w:space="0" w:color="auto"/>
            <w:right w:val="none" w:sz="0" w:space="0" w:color="auto"/>
          </w:divBdr>
        </w:div>
        <w:div w:id="380138128">
          <w:marLeft w:val="0"/>
          <w:marRight w:val="0"/>
          <w:marTop w:val="0"/>
          <w:marBottom w:val="0"/>
          <w:divBdr>
            <w:top w:val="none" w:sz="0" w:space="0" w:color="auto"/>
            <w:left w:val="none" w:sz="0" w:space="0" w:color="auto"/>
            <w:bottom w:val="none" w:sz="0" w:space="0" w:color="auto"/>
            <w:right w:val="none" w:sz="0" w:space="0" w:color="auto"/>
          </w:divBdr>
        </w:div>
        <w:div w:id="678967184">
          <w:marLeft w:val="0"/>
          <w:marRight w:val="0"/>
          <w:marTop w:val="0"/>
          <w:marBottom w:val="0"/>
          <w:divBdr>
            <w:top w:val="none" w:sz="0" w:space="0" w:color="auto"/>
            <w:left w:val="none" w:sz="0" w:space="0" w:color="auto"/>
            <w:bottom w:val="none" w:sz="0" w:space="0" w:color="auto"/>
            <w:right w:val="none" w:sz="0" w:space="0" w:color="auto"/>
          </w:divBdr>
        </w:div>
        <w:div w:id="593711204">
          <w:marLeft w:val="0"/>
          <w:marRight w:val="0"/>
          <w:marTop w:val="0"/>
          <w:marBottom w:val="0"/>
          <w:divBdr>
            <w:top w:val="none" w:sz="0" w:space="0" w:color="auto"/>
            <w:left w:val="none" w:sz="0" w:space="0" w:color="auto"/>
            <w:bottom w:val="none" w:sz="0" w:space="0" w:color="auto"/>
            <w:right w:val="none" w:sz="0" w:space="0" w:color="auto"/>
          </w:divBdr>
        </w:div>
        <w:div w:id="853037545">
          <w:marLeft w:val="0"/>
          <w:marRight w:val="0"/>
          <w:marTop w:val="0"/>
          <w:marBottom w:val="0"/>
          <w:divBdr>
            <w:top w:val="none" w:sz="0" w:space="0" w:color="auto"/>
            <w:left w:val="none" w:sz="0" w:space="0" w:color="auto"/>
            <w:bottom w:val="none" w:sz="0" w:space="0" w:color="auto"/>
            <w:right w:val="none" w:sz="0" w:space="0" w:color="auto"/>
          </w:divBdr>
        </w:div>
        <w:div w:id="4870606">
          <w:marLeft w:val="0"/>
          <w:marRight w:val="0"/>
          <w:marTop w:val="0"/>
          <w:marBottom w:val="0"/>
          <w:divBdr>
            <w:top w:val="none" w:sz="0" w:space="0" w:color="auto"/>
            <w:left w:val="none" w:sz="0" w:space="0" w:color="auto"/>
            <w:bottom w:val="none" w:sz="0" w:space="0" w:color="auto"/>
            <w:right w:val="none" w:sz="0" w:space="0" w:color="auto"/>
          </w:divBdr>
        </w:div>
        <w:div w:id="1784154347">
          <w:marLeft w:val="0"/>
          <w:marRight w:val="0"/>
          <w:marTop w:val="0"/>
          <w:marBottom w:val="0"/>
          <w:divBdr>
            <w:top w:val="none" w:sz="0" w:space="0" w:color="auto"/>
            <w:left w:val="none" w:sz="0" w:space="0" w:color="auto"/>
            <w:bottom w:val="none" w:sz="0" w:space="0" w:color="auto"/>
            <w:right w:val="none" w:sz="0" w:space="0" w:color="auto"/>
          </w:divBdr>
        </w:div>
        <w:div w:id="718406030">
          <w:marLeft w:val="0"/>
          <w:marRight w:val="0"/>
          <w:marTop w:val="0"/>
          <w:marBottom w:val="0"/>
          <w:divBdr>
            <w:top w:val="none" w:sz="0" w:space="0" w:color="auto"/>
            <w:left w:val="none" w:sz="0" w:space="0" w:color="auto"/>
            <w:bottom w:val="none" w:sz="0" w:space="0" w:color="auto"/>
            <w:right w:val="none" w:sz="0" w:space="0" w:color="auto"/>
          </w:divBdr>
        </w:div>
        <w:div w:id="503859802">
          <w:marLeft w:val="0"/>
          <w:marRight w:val="0"/>
          <w:marTop w:val="0"/>
          <w:marBottom w:val="0"/>
          <w:divBdr>
            <w:top w:val="none" w:sz="0" w:space="0" w:color="auto"/>
            <w:left w:val="none" w:sz="0" w:space="0" w:color="auto"/>
            <w:bottom w:val="none" w:sz="0" w:space="0" w:color="auto"/>
            <w:right w:val="none" w:sz="0" w:space="0" w:color="auto"/>
          </w:divBdr>
        </w:div>
        <w:div w:id="2021928473">
          <w:marLeft w:val="0"/>
          <w:marRight w:val="0"/>
          <w:marTop w:val="0"/>
          <w:marBottom w:val="0"/>
          <w:divBdr>
            <w:top w:val="none" w:sz="0" w:space="0" w:color="auto"/>
            <w:left w:val="none" w:sz="0" w:space="0" w:color="auto"/>
            <w:bottom w:val="none" w:sz="0" w:space="0" w:color="auto"/>
            <w:right w:val="none" w:sz="0" w:space="0" w:color="auto"/>
          </w:divBdr>
        </w:div>
        <w:div w:id="71197528">
          <w:marLeft w:val="0"/>
          <w:marRight w:val="0"/>
          <w:marTop w:val="0"/>
          <w:marBottom w:val="0"/>
          <w:divBdr>
            <w:top w:val="none" w:sz="0" w:space="0" w:color="auto"/>
            <w:left w:val="none" w:sz="0" w:space="0" w:color="auto"/>
            <w:bottom w:val="none" w:sz="0" w:space="0" w:color="auto"/>
            <w:right w:val="none" w:sz="0" w:space="0" w:color="auto"/>
          </w:divBdr>
        </w:div>
        <w:div w:id="1173883333">
          <w:marLeft w:val="0"/>
          <w:marRight w:val="0"/>
          <w:marTop w:val="0"/>
          <w:marBottom w:val="0"/>
          <w:divBdr>
            <w:top w:val="none" w:sz="0" w:space="0" w:color="auto"/>
            <w:left w:val="none" w:sz="0" w:space="0" w:color="auto"/>
            <w:bottom w:val="none" w:sz="0" w:space="0" w:color="auto"/>
            <w:right w:val="none" w:sz="0" w:space="0" w:color="auto"/>
          </w:divBdr>
        </w:div>
        <w:div w:id="1742750427">
          <w:marLeft w:val="0"/>
          <w:marRight w:val="0"/>
          <w:marTop w:val="0"/>
          <w:marBottom w:val="0"/>
          <w:divBdr>
            <w:top w:val="none" w:sz="0" w:space="0" w:color="auto"/>
            <w:left w:val="none" w:sz="0" w:space="0" w:color="auto"/>
            <w:bottom w:val="none" w:sz="0" w:space="0" w:color="auto"/>
            <w:right w:val="none" w:sz="0" w:space="0" w:color="auto"/>
          </w:divBdr>
        </w:div>
        <w:div w:id="500197505">
          <w:marLeft w:val="0"/>
          <w:marRight w:val="0"/>
          <w:marTop w:val="0"/>
          <w:marBottom w:val="0"/>
          <w:divBdr>
            <w:top w:val="none" w:sz="0" w:space="0" w:color="auto"/>
            <w:left w:val="none" w:sz="0" w:space="0" w:color="auto"/>
            <w:bottom w:val="none" w:sz="0" w:space="0" w:color="auto"/>
            <w:right w:val="none" w:sz="0" w:space="0" w:color="auto"/>
          </w:divBdr>
          <w:divsChild>
            <w:div w:id="1421366642">
              <w:marLeft w:val="0"/>
              <w:marRight w:val="0"/>
              <w:marTop w:val="0"/>
              <w:marBottom w:val="0"/>
              <w:divBdr>
                <w:top w:val="none" w:sz="0" w:space="0" w:color="auto"/>
                <w:left w:val="none" w:sz="0" w:space="0" w:color="auto"/>
                <w:bottom w:val="none" w:sz="0" w:space="0" w:color="auto"/>
                <w:right w:val="none" w:sz="0" w:space="0" w:color="auto"/>
              </w:divBdr>
            </w:div>
          </w:divsChild>
        </w:div>
        <w:div w:id="1338192373">
          <w:marLeft w:val="0"/>
          <w:marRight w:val="0"/>
          <w:marTop w:val="0"/>
          <w:marBottom w:val="0"/>
          <w:divBdr>
            <w:top w:val="none" w:sz="0" w:space="0" w:color="auto"/>
            <w:left w:val="none" w:sz="0" w:space="0" w:color="auto"/>
            <w:bottom w:val="none" w:sz="0" w:space="0" w:color="auto"/>
            <w:right w:val="none" w:sz="0" w:space="0" w:color="auto"/>
          </w:divBdr>
        </w:div>
        <w:div w:id="665087214">
          <w:marLeft w:val="0"/>
          <w:marRight w:val="0"/>
          <w:marTop w:val="0"/>
          <w:marBottom w:val="0"/>
          <w:divBdr>
            <w:top w:val="none" w:sz="0" w:space="0" w:color="auto"/>
            <w:left w:val="none" w:sz="0" w:space="0" w:color="auto"/>
            <w:bottom w:val="none" w:sz="0" w:space="0" w:color="auto"/>
            <w:right w:val="none" w:sz="0" w:space="0" w:color="auto"/>
          </w:divBdr>
        </w:div>
        <w:div w:id="351495415">
          <w:marLeft w:val="0"/>
          <w:marRight w:val="0"/>
          <w:marTop w:val="0"/>
          <w:marBottom w:val="0"/>
          <w:divBdr>
            <w:top w:val="none" w:sz="0" w:space="0" w:color="auto"/>
            <w:left w:val="none" w:sz="0" w:space="0" w:color="auto"/>
            <w:bottom w:val="none" w:sz="0" w:space="0" w:color="auto"/>
            <w:right w:val="none" w:sz="0" w:space="0" w:color="auto"/>
          </w:divBdr>
        </w:div>
        <w:div w:id="1968781465">
          <w:marLeft w:val="0"/>
          <w:marRight w:val="0"/>
          <w:marTop w:val="0"/>
          <w:marBottom w:val="0"/>
          <w:divBdr>
            <w:top w:val="none" w:sz="0" w:space="0" w:color="auto"/>
            <w:left w:val="none" w:sz="0" w:space="0" w:color="auto"/>
            <w:bottom w:val="none" w:sz="0" w:space="0" w:color="auto"/>
            <w:right w:val="none" w:sz="0" w:space="0" w:color="auto"/>
          </w:divBdr>
        </w:div>
        <w:div w:id="1524594095">
          <w:marLeft w:val="0"/>
          <w:marRight w:val="0"/>
          <w:marTop w:val="0"/>
          <w:marBottom w:val="0"/>
          <w:divBdr>
            <w:top w:val="none" w:sz="0" w:space="0" w:color="auto"/>
            <w:left w:val="none" w:sz="0" w:space="0" w:color="auto"/>
            <w:bottom w:val="none" w:sz="0" w:space="0" w:color="auto"/>
            <w:right w:val="none" w:sz="0" w:space="0" w:color="auto"/>
          </w:divBdr>
        </w:div>
        <w:div w:id="1876385539">
          <w:marLeft w:val="0"/>
          <w:marRight w:val="0"/>
          <w:marTop w:val="0"/>
          <w:marBottom w:val="0"/>
          <w:divBdr>
            <w:top w:val="none" w:sz="0" w:space="0" w:color="auto"/>
            <w:left w:val="none" w:sz="0" w:space="0" w:color="auto"/>
            <w:bottom w:val="none" w:sz="0" w:space="0" w:color="auto"/>
            <w:right w:val="none" w:sz="0" w:space="0" w:color="auto"/>
          </w:divBdr>
        </w:div>
        <w:div w:id="706221946">
          <w:marLeft w:val="0"/>
          <w:marRight w:val="0"/>
          <w:marTop w:val="0"/>
          <w:marBottom w:val="0"/>
          <w:divBdr>
            <w:top w:val="none" w:sz="0" w:space="0" w:color="auto"/>
            <w:left w:val="none" w:sz="0" w:space="0" w:color="auto"/>
            <w:bottom w:val="none" w:sz="0" w:space="0" w:color="auto"/>
            <w:right w:val="none" w:sz="0" w:space="0" w:color="auto"/>
          </w:divBdr>
        </w:div>
        <w:div w:id="524056980">
          <w:marLeft w:val="0"/>
          <w:marRight w:val="0"/>
          <w:marTop w:val="0"/>
          <w:marBottom w:val="0"/>
          <w:divBdr>
            <w:top w:val="none" w:sz="0" w:space="0" w:color="auto"/>
            <w:left w:val="none" w:sz="0" w:space="0" w:color="auto"/>
            <w:bottom w:val="none" w:sz="0" w:space="0" w:color="auto"/>
            <w:right w:val="none" w:sz="0" w:space="0" w:color="auto"/>
          </w:divBdr>
        </w:div>
        <w:div w:id="1477182990">
          <w:marLeft w:val="0"/>
          <w:marRight w:val="0"/>
          <w:marTop w:val="0"/>
          <w:marBottom w:val="0"/>
          <w:divBdr>
            <w:top w:val="none" w:sz="0" w:space="0" w:color="auto"/>
            <w:left w:val="none" w:sz="0" w:space="0" w:color="auto"/>
            <w:bottom w:val="none" w:sz="0" w:space="0" w:color="auto"/>
            <w:right w:val="none" w:sz="0" w:space="0" w:color="auto"/>
          </w:divBdr>
        </w:div>
        <w:div w:id="1045369529">
          <w:marLeft w:val="0"/>
          <w:marRight w:val="0"/>
          <w:marTop w:val="0"/>
          <w:marBottom w:val="0"/>
          <w:divBdr>
            <w:top w:val="none" w:sz="0" w:space="0" w:color="auto"/>
            <w:left w:val="none" w:sz="0" w:space="0" w:color="auto"/>
            <w:bottom w:val="none" w:sz="0" w:space="0" w:color="auto"/>
            <w:right w:val="none" w:sz="0" w:space="0" w:color="auto"/>
          </w:divBdr>
        </w:div>
        <w:div w:id="1767533854">
          <w:marLeft w:val="0"/>
          <w:marRight w:val="0"/>
          <w:marTop w:val="0"/>
          <w:marBottom w:val="0"/>
          <w:divBdr>
            <w:top w:val="none" w:sz="0" w:space="0" w:color="auto"/>
            <w:left w:val="none" w:sz="0" w:space="0" w:color="auto"/>
            <w:bottom w:val="none" w:sz="0" w:space="0" w:color="auto"/>
            <w:right w:val="none" w:sz="0" w:space="0" w:color="auto"/>
          </w:divBdr>
          <w:divsChild>
            <w:div w:id="1326125753">
              <w:marLeft w:val="0"/>
              <w:marRight w:val="0"/>
              <w:marTop w:val="0"/>
              <w:marBottom w:val="0"/>
              <w:divBdr>
                <w:top w:val="none" w:sz="0" w:space="0" w:color="auto"/>
                <w:left w:val="none" w:sz="0" w:space="0" w:color="auto"/>
                <w:bottom w:val="none" w:sz="0" w:space="0" w:color="auto"/>
                <w:right w:val="none" w:sz="0" w:space="0" w:color="auto"/>
              </w:divBdr>
            </w:div>
            <w:div w:id="1651789351">
              <w:marLeft w:val="0"/>
              <w:marRight w:val="0"/>
              <w:marTop w:val="0"/>
              <w:marBottom w:val="0"/>
              <w:divBdr>
                <w:top w:val="none" w:sz="0" w:space="0" w:color="auto"/>
                <w:left w:val="none" w:sz="0" w:space="0" w:color="auto"/>
                <w:bottom w:val="none" w:sz="0" w:space="0" w:color="auto"/>
                <w:right w:val="none" w:sz="0" w:space="0" w:color="auto"/>
              </w:divBdr>
            </w:div>
            <w:div w:id="1418943015">
              <w:marLeft w:val="0"/>
              <w:marRight w:val="0"/>
              <w:marTop w:val="0"/>
              <w:marBottom w:val="0"/>
              <w:divBdr>
                <w:top w:val="none" w:sz="0" w:space="0" w:color="auto"/>
                <w:left w:val="none" w:sz="0" w:space="0" w:color="auto"/>
                <w:bottom w:val="none" w:sz="0" w:space="0" w:color="auto"/>
                <w:right w:val="none" w:sz="0" w:space="0" w:color="auto"/>
              </w:divBdr>
            </w:div>
            <w:div w:id="909775459">
              <w:marLeft w:val="0"/>
              <w:marRight w:val="0"/>
              <w:marTop w:val="0"/>
              <w:marBottom w:val="0"/>
              <w:divBdr>
                <w:top w:val="none" w:sz="0" w:space="0" w:color="auto"/>
                <w:left w:val="none" w:sz="0" w:space="0" w:color="auto"/>
                <w:bottom w:val="none" w:sz="0" w:space="0" w:color="auto"/>
                <w:right w:val="none" w:sz="0" w:space="0" w:color="auto"/>
              </w:divBdr>
            </w:div>
            <w:div w:id="1544320950">
              <w:marLeft w:val="0"/>
              <w:marRight w:val="0"/>
              <w:marTop w:val="0"/>
              <w:marBottom w:val="0"/>
              <w:divBdr>
                <w:top w:val="none" w:sz="0" w:space="0" w:color="auto"/>
                <w:left w:val="none" w:sz="0" w:space="0" w:color="auto"/>
                <w:bottom w:val="none" w:sz="0" w:space="0" w:color="auto"/>
                <w:right w:val="none" w:sz="0" w:space="0" w:color="auto"/>
              </w:divBdr>
            </w:div>
            <w:div w:id="984506252">
              <w:marLeft w:val="0"/>
              <w:marRight w:val="0"/>
              <w:marTop w:val="0"/>
              <w:marBottom w:val="0"/>
              <w:divBdr>
                <w:top w:val="none" w:sz="0" w:space="0" w:color="auto"/>
                <w:left w:val="none" w:sz="0" w:space="0" w:color="auto"/>
                <w:bottom w:val="none" w:sz="0" w:space="0" w:color="auto"/>
                <w:right w:val="none" w:sz="0" w:space="0" w:color="auto"/>
              </w:divBdr>
            </w:div>
            <w:div w:id="630863083">
              <w:marLeft w:val="0"/>
              <w:marRight w:val="0"/>
              <w:marTop w:val="0"/>
              <w:marBottom w:val="0"/>
              <w:divBdr>
                <w:top w:val="none" w:sz="0" w:space="0" w:color="auto"/>
                <w:left w:val="none" w:sz="0" w:space="0" w:color="auto"/>
                <w:bottom w:val="none" w:sz="0" w:space="0" w:color="auto"/>
                <w:right w:val="none" w:sz="0" w:space="0" w:color="auto"/>
              </w:divBdr>
            </w:div>
            <w:div w:id="615600471">
              <w:marLeft w:val="0"/>
              <w:marRight w:val="0"/>
              <w:marTop w:val="0"/>
              <w:marBottom w:val="0"/>
              <w:divBdr>
                <w:top w:val="none" w:sz="0" w:space="0" w:color="auto"/>
                <w:left w:val="none" w:sz="0" w:space="0" w:color="auto"/>
                <w:bottom w:val="none" w:sz="0" w:space="0" w:color="auto"/>
                <w:right w:val="none" w:sz="0" w:space="0" w:color="auto"/>
              </w:divBdr>
            </w:div>
            <w:div w:id="310016416">
              <w:marLeft w:val="0"/>
              <w:marRight w:val="0"/>
              <w:marTop w:val="0"/>
              <w:marBottom w:val="0"/>
              <w:divBdr>
                <w:top w:val="none" w:sz="0" w:space="0" w:color="auto"/>
                <w:left w:val="none" w:sz="0" w:space="0" w:color="auto"/>
                <w:bottom w:val="none" w:sz="0" w:space="0" w:color="auto"/>
                <w:right w:val="none" w:sz="0" w:space="0" w:color="auto"/>
              </w:divBdr>
            </w:div>
            <w:div w:id="638850258">
              <w:marLeft w:val="0"/>
              <w:marRight w:val="0"/>
              <w:marTop w:val="0"/>
              <w:marBottom w:val="0"/>
              <w:divBdr>
                <w:top w:val="none" w:sz="0" w:space="0" w:color="auto"/>
                <w:left w:val="none" w:sz="0" w:space="0" w:color="auto"/>
                <w:bottom w:val="none" w:sz="0" w:space="0" w:color="auto"/>
                <w:right w:val="none" w:sz="0" w:space="0" w:color="auto"/>
              </w:divBdr>
            </w:div>
            <w:div w:id="1272931894">
              <w:marLeft w:val="0"/>
              <w:marRight w:val="0"/>
              <w:marTop w:val="0"/>
              <w:marBottom w:val="0"/>
              <w:divBdr>
                <w:top w:val="none" w:sz="0" w:space="0" w:color="auto"/>
                <w:left w:val="none" w:sz="0" w:space="0" w:color="auto"/>
                <w:bottom w:val="none" w:sz="0" w:space="0" w:color="auto"/>
                <w:right w:val="none" w:sz="0" w:space="0" w:color="auto"/>
              </w:divBdr>
            </w:div>
            <w:div w:id="1257863120">
              <w:marLeft w:val="0"/>
              <w:marRight w:val="0"/>
              <w:marTop w:val="0"/>
              <w:marBottom w:val="0"/>
              <w:divBdr>
                <w:top w:val="none" w:sz="0" w:space="0" w:color="auto"/>
                <w:left w:val="none" w:sz="0" w:space="0" w:color="auto"/>
                <w:bottom w:val="none" w:sz="0" w:space="0" w:color="auto"/>
                <w:right w:val="none" w:sz="0" w:space="0" w:color="auto"/>
              </w:divBdr>
            </w:div>
            <w:div w:id="611940339">
              <w:marLeft w:val="0"/>
              <w:marRight w:val="0"/>
              <w:marTop w:val="0"/>
              <w:marBottom w:val="0"/>
              <w:divBdr>
                <w:top w:val="none" w:sz="0" w:space="0" w:color="auto"/>
                <w:left w:val="none" w:sz="0" w:space="0" w:color="auto"/>
                <w:bottom w:val="none" w:sz="0" w:space="0" w:color="auto"/>
                <w:right w:val="none" w:sz="0" w:space="0" w:color="auto"/>
              </w:divBdr>
            </w:div>
            <w:div w:id="1210648356">
              <w:marLeft w:val="0"/>
              <w:marRight w:val="0"/>
              <w:marTop w:val="0"/>
              <w:marBottom w:val="0"/>
              <w:divBdr>
                <w:top w:val="none" w:sz="0" w:space="0" w:color="auto"/>
                <w:left w:val="none" w:sz="0" w:space="0" w:color="auto"/>
                <w:bottom w:val="none" w:sz="0" w:space="0" w:color="auto"/>
                <w:right w:val="none" w:sz="0" w:space="0" w:color="auto"/>
              </w:divBdr>
            </w:div>
            <w:div w:id="1828520200">
              <w:marLeft w:val="0"/>
              <w:marRight w:val="0"/>
              <w:marTop w:val="0"/>
              <w:marBottom w:val="0"/>
              <w:divBdr>
                <w:top w:val="none" w:sz="0" w:space="0" w:color="auto"/>
                <w:left w:val="none" w:sz="0" w:space="0" w:color="auto"/>
                <w:bottom w:val="none" w:sz="0" w:space="0" w:color="auto"/>
                <w:right w:val="none" w:sz="0" w:space="0" w:color="auto"/>
              </w:divBdr>
            </w:div>
            <w:div w:id="485900274">
              <w:marLeft w:val="0"/>
              <w:marRight w:val="0"/>
              <w:marTop w:val="0"/>
              <w:marBottom w:val="0"/>
              <w:divBdr>
                <w:top w:val="none" w:sz="0" w:space="0" w:color="auto"/>
                <w:left w:val="none" w:sz="0" w:space="0" w:color="auto"/>
                <w:bottom w:val="none" w:sz="0" w:space="0" w:color="auto"/>
                <w:right w:val="none" w:sz="0" w:space="0" w:color="auto"/>
              </w:divBdr>
            </w:div>
            <w:div w:id="1341932535">
              <w:marLeft w:val="0"/>
              <w:marRight w:val="0"/>
              <w:marTop w:val="0"/>
              <w:marBottom w:val="0"/>
              <w:divBdr>
                <w:top w:val="none" w:sz="0" w:space="0" w:color="auto"/>
                <w:left w:val="none" w:sz="0" w:space="0" w:color="auto"/>
                <w:bottom w:val="none" w:sz="0" w:space="0" w:color="auto"/>
                <w:right w:val="none" w:sz="0" w:space="0" w:color="auto"/>
              </w:divBdr>
            </w:div>
            <w:div w:id="1694334897">
              <w:marLeft w:val="0"/>
              <w:marRight w:val="0"/>
              <w:marTop w:val="0"/>
              <w:marBottom w:val="0"/>
              <w:divBdr>
                <w:top w:val="none" w:sz="0" w:space="0" w:color="auto"/>
                <w:left w:val="none" w:sz="0" w:space="0" w:color="auto"/>
                <w:bottom w:val="none" w:sz="0" w:space="0" w:color="auto"/>
                <w:right w:val="none" w:sz="0" w:space="0" w:color="auto"/>
              </w:divBdr>
            </w:div>
            <w:div w:id="1580560115">
              <w:marLeft w:val="0"/>
              <w:marRight w:val="0"/>
              <w:marTop w:val="0"/>
              <w:marBottom w:val="0"/>
              <w:divBdr>
                <w:top w:val="none" w:sz="0" w:space="0" w:color="auto"/>
                <w:left w:val="none" w:sz="0" w:space="0" w:color="auto"/>
                <w:bottom w:val="none" w:sz="0" w:space="0" w:color="auto"/>
                <w:right w:val="none" w:sz="0" w:space="0" w:color="auto"/>
              </w:divBdr>
            </w:div>
            <w:div w:id="2083020557">
              <w:marLeft w:val="0"/>
              <w:marRight w:val="0"/>
              <w:marTop w:val="0"/>
              <w:marBottom w:val="0"/>
              <w:divBdr>
                <w:top w:val="none" w:sz="0" w:space="0" w:color="auto"/>
                <w:left w:val="none" w:sz="0" w:space="0" w:color="auto"/>
                <w:bottom w:val="none" w:sz="0" w:space="0" w:color="auto"/>
                <w:right w:val="none" w:sz="0" w:space="0" w:color="auto"/>
              </w:divBdr>
            </w:div>
            <w:div w:id="758795032">
              <w:marLeft w:val="0"/>
              <w:marRight w:val="0"/>
              <w:marTop w:val="0"/>
              <w:marBottom w:val="0"/>
              <w:divBdr>
                <w:top w:val="none" w:sz="0" w:space="0" w:color="auto"/>
                <w:left w:val="none" w:sz="0" w:space="0" w:color="auto"/>
                <w:bottom w:val="none" w:sz="0" w:space="0" w:color="auto"/>
                <w:right w:val="none" w:sz="0" w:space="0" w:color="auto"/>
              </w:divBdr>
            </w:div>
          </w:divsChild>
        </w:div>
        <w:div w:id="1215967864">
          <w:marLeft w:val="0"/>
          <w:marRight w:val="0"/>
          <w:marTop w:val="0"/>
          <w:marBottom w:val="0"/>
          <w:divBdr>
            <w:top w:val="none" w:sz="0" w:space="0" w:color="auto"/>
            <w:left w:val="none" w:sz="0" w:space="0" w:color="auto"/>
            <w:bottom w:val="none" w:sz="0" w:space="0" w:color="auto"/>
            <w:right w:val="none" w:sz="0" w:space="0" w:color="auto"/>
          </w:divBdr>
        </w:div>
        <w:div w:id="1338002245">
          <w:marLeft w:val="0"/>
          <w:marRight w:val="0"/>
          <w:marTop w:val="0"/>
          <w:marBottom w:val="0"/>
          <w:divBdr>
            <w:top w:val="none" w:sz="0" w:space="0" w:color="auto"/>
            <w:left w:val="none" w:sz="0" w:space="0" w:color="auto"/>
            <w:bottom w:val="none" w:sz="0" w:space="0" w:color="auto"/>
            <w:right w:val="none" w:sz="0" w:space="0" w:color="auto"/>
          </w:divBdr>
        </w:div>
        <w:div w:id="1028945062">
          <w:marLeft w:val="0"/>
          <w:marRight w:val="0"/>
          <w:marTop w:val="0"/>
          <w:marBottom w:val="0"/>
          <w:divBdr>
            <w:top w:val="none" w:sz="0" w:space="0" w:color="auto"/>
            <w:left w:val="none" w:sz="0" w:space="0" w:color="auto"/>
            <w:bottom w:val="none" w:sz="0" w:space="0" w:color="auto"/>
            <w:right w:val="none" w:sz="0" w:space="0" w:color="auto"/>
          </w:divBdr>
        </w:div>
        <w:div w:id="1356734391">
          <w:marLeft w:val="0"/>
          <w:marRight w:val="0"/>
          <w:marTop w:val="0"/>
          <w:marBottom w:val="0"/>
          <w:divBdr>
            <w:top w:val="none" w:sz="0" w:space="0" w:color="auto"/>
            <w:left w:val="none" w:sz="0" w:space="0" w:color="auto"/>
            <w:bottom w:val="none" w:sz="0" w:space="0" w:color="auto"/>
            <w:right w:val="none" w:sz="0" w:space="0" w:color="auto"/>
          </w:divBdr>
          <w:divsChild>
            <w:div w:id="753209310">
              <w:marLeft w:val="0"/>
              <w:marRight w:val="0"/>
              <w:marTop w:val="0"/>
              <w:marBottom w:val="0"/>
              <w:divBdr>
                <w:top w:val="none" w:sz="0" w:space="0" w:color="auto"/>
                <w:left w:val="none" w:sz="0" w:space="0" w:color="auto"/>
                <w:bottom w:val="none" w:sz="0" w:space="0" w:color="auto"/>
                <w:right w:val="none" w:sz="0" w:space="0" w:color="auto"/>
              </w:divBdr>
            </w:div>
            <w:div w:id="1166046667">
              <w:marLeft w:val="0"/>
              <w:marRight w:val="0"/>
              <w:marTop w:val="0"/>
              <w:marBottom w:val="0"/>
              <w:divBdr>
                <w:top w:val="none" w:sz="0" w:space="0" w:color="auto"/>
                <w:left w:val="none" w:sz="0" w:space="0" w:color="auto"/>
                <w:bottom w:val="none" w:sz="0" w:space="0" w:color="auto"/>
                <w:right w:val="none" w:sz="0" w:space="0" w:color="auto"/>
              </w:divBdr>
            </w:div>
            <w:div w:id="1220746306">
              <w:marLeft w:val="0"/>
              <w:marRight w:val="0"/>
              <w:marTop w:val="0"/>
              <w:marBottom w:val="0"/>
              <w:divBdr>
                <w:top w:val="none" w:sz="0" w:space="0" w:color="auto"/>
                <w:left w:val="none" w:sz="0" w:space="0" w:color="auto"/>
                <w:bottom w:val="none" w:sz="0" w:space="0" w:color="auto"/>
                <w:right w:val="none" w:sz="0" w:space="0" w:color="auto"/>
              </w:divBdr>
              <w:divsChild>
                <w:div w:id="227544880">
                  <w:marLeft w:val="0"/>
                  <w:marRight w:val="0"/>
                  <w:marTop w:val="0"/>
                  <w:marBottom w:val="0"/>
                  <w:divBdr>
                    <w:top w:val="none" w:sz="0" w:space="0" w:color="auto"/>
                    <w:left w:val="none" w:sz="0" w:space="0" w:color="auto"/>
                    <w:bottom w:val="none" w:sz="0" w:space="0" w:color="auto"/>
                    <w:right w:val="none" w:sz="0" w:space="0" w:color="auto"/>
                  </w:divBdr>
                </w:div>
                <w:div w:id="854077474">
                  <w:marLeft w:val="0"/>
                  <w:marRight w:val="0"/>
                  <w:marTop w:val="0"/>
                  <w:marBottom w:val="0"/>
                  <w:divBdr>
                    <w:top w:val="none" w:sz="0" w:space="0" w:color="auto"/>
                    <w:left w:val="none" w:sz="0" w:space="0" w:color="auto"/>
                    <w:bottom w:val="none" w:sz="0" w:space="0" w:color="auto"/>
                    <w:right w:val="none" w:sz="0" w:space="0" w:color="auto"/>
                  </w:divBdr>
                </w:div>
                <w:div w:id="222717558">
                  <w:marLeft w:val="0"/>
                  <w:marRight w:val="0"/>
                  <w:marTop w:val="0"/>
                  <w:marBottom w:val="0"/>
                  <w:divBdr>
                    <w:top w:val="none" w:sz="0" w:space="0" w:color="auto"/>
                    <w:left w:val="none" w:sz="0" w:space="0" w:color="auto"/>
                    <w:bottom w:val="none" w:sz="0" w:space="0" w:color="auto"/>
                    <w:right w:val="none" w:sz="0" w:space="0" w:color="auto"/>
                  </w:divBdr>
                </w:div>
                <w:div w:id="1672761093">
                  <w:marLeft w:val="0"/>
                  <w:marRight w:val="0"/>
                  <w:marTop w:val="0"/>
                  <w:marBottom w:val="0"/>
                  <w:divBdr>
                    <w:top w:val="none" w:sz="0" w:space="0" w:color="auto"/>
                    <w:left w:val="none" w:sz="0" w:space="0" w:color="auto"/>
                    <w:bottom w:val="none" w:sz="0" w:space="0" w:color="auto"/>
                    <w:right w:val="none" w:sz="0" w:space="0" w:color="auto"/>
                  </w:divBdr>
                </w:div>
                <w:div w:id="148718251">
                  <w:marLeft w:val="0"/>
                  <w:marRight w:val="0"/>
                  <w:marTop w:val="0"/>
                  <w:marBottom w:val="0"/>
                  <w:divBdr>
                    <w:top w:val="none" w:sz="0" w:space="0" w:color="auto"/>
                    <w:left w:val="none" w:sz="0" w:space="0" w:color="auto"/>
                    <w:bottom w:val="none" w:sz="0" w:space="0" w:color="auto"/>
                    <w:right w:val="none" w:sz="0" w:space="0" w:color="auto"/>
                  </w:divBdr>
                </w:div>
                <w:div w:id="1206217502">
                  <w:marLeft w:val="0"/>
                  <w:marRight w:val="0"/>
                  <w:marTop w:val="0"/>
                  <w:marBottom w:val="0"/>
                  <w:divBdr>
                    <w:top w:val="none" w:sz="0" w:space="0" w:color="auto"/>
                    <w:left w:val="none" w:sz="0" w:space="0" w:color="auto"/>
                    <w:bottom w:val="none" w:sz="0" w:space="0" w:color="auto"/>
                    <w:right w:val="none" w:sz="0" w:space="0" w:color="auto"/>
                  </w:divBdr>
                </w:div>
                <w:div w:id="337581190">
                  <w:marLeft w:val="0"/>
                  <w:marRight w:val="0"/>
                  <w:marTop w:val="0"/>
                  <w:marBottom w:val="0"/>
                  <w:divBdr>
                    <w:top w:val="none" w:sz="0" w:space="0" w:color="auto"/>
                    <w:left w:val="none" w:sz="0" w:space="0" w:color="auto"/>
                    <w:bottom w:val="none" w:sz="0" w:space="0" w:color="auto"/>
                    <w:right w:val="none" w:sz="0" w:space="0" w:color="auto"/>
                  </w:divBdr>
                </w:div>
                <w:div w:id="1771120731">
                  <w:marLeft w:val="0"/>
                  <w:marRight w:val="0"/>
                  <w:marTop w:val="0"/>
                  <w:marBottom w:val="0"/>
                  <w:divBdr>
                    <w:top w:val="none" w:sz="0" w:space="0" w:color="auto"/>
                    <w:left w:val="none" w:sz="0" w:space="0" w:color="auto"/>
                    <w:bottom w:val="none" w:sz="0" w:space="0" w:color="auto"/>
                    <w:right w:val="none" w:sz="0" w:space="0" w:color="auto"/>
                  </w:divBdr>
                </w:div>
                <w:div w:id="1320881897">
                  <w:marLeft w:val="0"/>
                  <w:marRight w:val="0"/>
                  <w:marTop w:val="0"/>
                  <w:marBottom w:val="0"/>
                  <w:divBdr>
                    <w:top w:val="none" w:sz="0" w:space="0" w:color="auto"/>
                    <w:left w:val="none" w:sz="0" w:space="0" w:color="auto"/>
                    <w:bottom w:val="none" w:sz="0" w:space="0" w:color="auto"/>
                    <w:right w:val="none" w:sz="0" w:space="0" w:color="auto"/>
                  </w:divBdr>
                </w:div>
                <w:div w:id="232787020">
                  <w:marLeft w:val="0"/>
                  <w:marRight w:val="0"/>
                  <w:marTop w:val="0"/>
                  <w:marBottom w:val="0"/>
                  <w:divBdr>
                    <w:top w:val="none" w:sz="0" w:space="0" w:color="auto"/>
                    <w:left w:val="none" w:sz="0" w:space="0" w:color="auto"/>
                    <w:bottom w:val="none" w:sz="0" w:space="0" w:color="auto"/>
                    <w:right w:val="none" w:sz="0" w:space="0" w:color="auto"/>
                  </w:divBdr>
                </w:div>
                <w:div w:id="1238131150">
                  <w:marLeft w:val="0"/>
                  <w:marRight w:val="0"/>
                  <w:marTop w:val="0"/>
                  <w:marBottom w:val="0"/>
                  <w:divBdr>
                    <w:top w:val="none" w:sz="0" w:space="0" w:color="auto"/>
                    <w:left w:val="none" w:sz="0" w:space="0" w:color="auto"/>
                    <w:bottom w:val="none" w:sz="0" w:space="0" w:color="auto"/>
                    <w:right w:val="none" w:sz="0" w:space="0" w:color="auto"/>
                  </w:divBdr>
                </w:div>
              </w:divsChild>
            </w:div>
            <w:div w:id="481890293">
              <w:marLeft w:val="0"/>
              <w:marRight w:val="0"/>
              <w:marTop w:val="0"/>
              <w:marBottom w:val="0"/>
              <w:divBdr>
                <w:top w:val="none" w:sz="0" w:space="0" w:color="auto"/>
                <w:left w:val="none" w:sz="0" w:space="0" w:color="auto"/>
                <w:bottom w:val="none" w:sz="0" w:space="0" w:color="auto"/>
                <w:right w:val="none" w:sz="0" w:space="0" w:color="auto"/>
              </w:divBdr>
            </w:div>
            <w:div w:id="10790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44265890">
      <w:bodyDiv w:val="1"/>
      <w:marLeft w:val="0"/>
      <w:marRight w:val="0"/>
      <w:marTop w:val="0"/>
      <w:marBottom w:val="0"/>
      <w:divBdr>
        <w:top w:val="none" w:sz="0" w:space="0" w:color="auto"/>
        <w:left w:val="none" w:sz="0" w:space="0" w:color="auto"/>
        <w:bottom w:val="none" w:sz="0" w:space="0" w:color="auto"/>
        <w:right w:val="none" w:sz="0" w:space="0" w:color="auto"/>
      </w:divBdr>
      <w:divsChild>
        <w:div w:id="890265057">
          <w:marLeft w:val="0"/>
          <w:marRight w:val="0"/>
          <w:marTop w:val="0"/>
          <w:marBottom w:val="0"/>
          <w:divBdr>
            <w:top w:val="none" w:sz="0" w:space="0" w:color="auto"/>
            <w:left w:val="none" w:sz="0" w:space="0" w:color="auto"/>
            <w:bottom w:val="none" w:sz="0" w:space="0" w:color="auto"/>
            <w:right w:val="none" w:sz="0" w:space="0" w:color="auto"/>
          </w:divBdr>
        </w:div>
        <w:div w:id="717700294">
          <w:marLeft w:val="0"/>
          <w:marRight w:val="0"/>
          <w:marTop w:val="0"/>
          <w:marBottom w:val="0"/>
          <w:divBdr>
            <w:top w:val="none" w:sz="0" w:space="0" w:color="auto"/>
            <w:left w:val="none" w:sz="0" w:space="0" w:color="auto"/>
            <w:bottom w:val="none" w:sz="0" w:space="0" w:color="auto"/>
            <w:right w:val="none" w:sz="0" w:space="0" w:color="auto"/>
          </w:divBdr>
        </w:div>
        <w:div w:id="472672194">
          <w:marLeft w:val="0"/>
          <w:marRight w:val="0"/>
          <w:marTop w:val="0"/>
          <w:marBottom w:val="0"/>
          <w:divBdr>
            <w:top w:val="none" w:sz="0" w:space="0" w:color="auto"/>
            <w:left w:val="none" w:sz="0" w:space="0" w:color="auto"/>
            <w:bottom w:val="none" w:sz="0" w:space="0" w:color="auto"/>
            <w:right w:val="none" w:sz="0" w:space="0" w:color="auto"/>
          </w:divBdr>
        </w:div>
        <w:div w:id="783697372">
          <w:marLeft w:val="0"/>
          <w:marRight w:val="0"/>
          <w:marTop w:val="0"/>
          <w:marBottom w:val="0"/>
          <w:divBdr>
            <w:top w:val="none" w:sz="0" w:space="0" w:color="auto"/>
            <w:left w:val="none" w:sz="0" w:space="0" w:color="auto"/>
            <w:bottom w:val="none" w:sz="0" w:space="0" w:color="auto"/>
            <w:right w:val="none" w:sz="0" w:space="0" w:color="auto"/>
          </w:divBdr>
        </w:div>
        <w:div w:id="577666772">
          <w:marLeft w:val="0"/>
          <w:marRight w:val="0"/>
          <w:marTop w:val="0"/>
          <w:marBottom w:val="0"/>
          <w:divBdr>
            <w:top w:val="none" w:sz="0" w:space="0" w:color="auto"/>
            <w:left w:val="none" w:sz="0" w:space="0" w:color="auto"/>
            <w:bottom w:val="none" w:sz="0" w:space="0" w:color="auto"/>
            <w:right w:val="none" w:sz="0" w:space="0" w:color="auto"/>
          </w:divBdr>
        </w:div>
        <w:div w:id="1207722702">
          <w:marLeft w:val="0"/>
          <w:marRight w:val="0"/>
          <w:marTop w:val="0"/>
          <w:marBottom w:val="0"/>
          <w:divBdr>
            <w:top w:val="none" w:sz="0" w:space="0" w:color="auto"/>
            <w:left w:val="none" w:sz="0" w:space="0" w:color="auto"/>
            <w:bottom w:val="none" w:sz="0" w:space="0" w:color="auto"/>
            <w:right w:val="none" w:sz="0" w:space="0" w:color="auto"/>
          </w:divBdr>
        </w:div>
        <w:div w:id="395930883">
          <w:marLeft w:val="0"/>
          <w:marRight w:val="0"/>
          <w:marTop w:val="0"/>
          <w:marBottom w:val="0"/>
          <w:divBdr>
            <w:top w:val="none" w:sz="0" w:space="0" w:color="auto"/>
            <w:left w:val="none" w:sz="0" w:space="0" w:color="auto"/>
            <w:bottom w:val="none" w:sz="0" w:space="0" w:color="auto"/>
            <w:right w:val="none" w:sz="0" w:space="0" w:color="auto"/>
          </w:divBdr>
        </w:div>
        <w:div w:id="734088724">
          <w:marLeft w:val="0"/>
          <w:marRight w:val="0"/>
          <w:marTop w:val="0"/>
          <w:marBottom w:val="0"/>
          <w:divBdr>
            <w:top w:val="none" w:sz="0" w:space="0" w:color="auto"/>
            <w:left w:val="none" w:sz="0" w:space="0" w:color="auto"/>
            <w:bottom w:val="none" w:sz="0" w:space="0" w:color="auto"/>
            <w:right w:val="none" w:sz="0" w:space="0" w:color="auto"/>
          </w:divBdr>
        </w:div>
        <w:div w:id="1750228193">
          <w:marLeft w:val="0"/>
          <w:marRight w:val="0"/>
          <w:marTop w:val="0"/>
          <w:marBottom w:val="0"/>
          <w:divBdr>
            <w:top w:val="none" w:sz="0" w:space="0" w:color="auto"/>
            <w:left w:val="none" w:sz="0" w:space="0" w:color="auto"/>
            <w:bottom w:val="none" w:sz="0" w:space="0" w:color="auto"/>
            <w:right w:val="none" w:sz="0" w:space="0" w:color="auto"/>
          </w:divBdr>
        </w:div>
        <w:div w:id="1496726718">
          <w:marLeft w:val="0"/>
          <w:marRight w:val="0"/>
          <w:marTop w:val="0"/>
          <w:marBottom w:val="0"/>
          <w:divBdr>
            <w:top w:val="none" w:sz="0" w:space="0" w:color="auto"/>
            <w:left w:val="none" w:sz="0" w:space="0" w:color="auto"/>
            <w:bottom w:val="none" w:sz="0" w:space="0" w:color="auto"/>
            <w:right w:val="none" w:sz="0" w:space="0" w:color="auto"/>
          </w:divBdr>
        </w:div>
        <w:div w:id="1912738632">
          <w:marLeft w:val="0"/>
          <w:marRight w:val="0"/>
          <w:marTop w:val="0"/>
          <w:marBottom w:val="0"/>
          <w:divBdr>
            <w:top w:val="none" w:sz="0" w:space="0" w:color="auto"/>
            <w:left w:val="none" w:sz="0" w:space="0" w:color="auto"/>
            <w:bottom w:val="none" w:sz="0" w:space="0" w:color="auto"/>
            <w:right w:val="none" w:sz="0" w:space="0" w:color="auto"/>
          </w:divBdr>
        </w:div>
        <w:div w:id="793518812">
          <w:marLeft w:val="0"/>
          <w:marRight w:val="0"/>
          <w:marTop w:val="0"/>
          <w:marBottom w:val="0"/>
          <w:divBdr>
            <w:top w:val="none" w:sz="0" w:space="0" w:color="auto"/>
            <w:left w:val="none" w:sz="0" w:space="0" w:color="auto"/>
            <w:bottom w:val="none" w:sz="0" w:space="0" w:color="auto"/>
            <w:right w:val="none" w:sz="0" w:space="0" w:color="auto"/>
          </w:divBdr>
        </w:div>
      </w:divsChild>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5428294">
      <w:bodyDiv w:val="1"/>
      <w:marLeft w:val="0"/>
      <w:marRight w:val="0"/>
      <w:marTop w:val="0"/>
      <w:marBottom w:val="0"/>
      <w:divBdr>
        <w:top w:val="none" w:sz="0" w:space="0" w:color="auto"/>
        <w:left w:val="none" w:sz="0" w:space="0" w:color="auto"/>
        <w:bottom w:val="none" w:sz="0" w:space="0" w:color="auto"/>
        <w:right w:val="none" w:sz="0" w:space="0" w:color="auto"/>
      </w:divBdr>
    </w:div>
    <w:div w:id="2010476250">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eatostaging.rajatogo.com/api/robotStatus/off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atostaging.rajatogo.com/api/robotStatus/onlin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HATID@rajatogo.com" TargetMode="External"/><Relationship Id="rId4" Type="http://schemas.microsoft.com/office/2007/relationships/stylesWithEffects" Target="stylesWithEffects.xml"/><Relationship Id="rId9" Type="http://schemas.openxmlformats.org/officeDocument/2006/relationships/hyperlink" Target="http://example.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7F4B-67B2-49EE-A3E3-741C78B9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6</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4813</CharactersWithSpaces>
  <SharedDoc>false</SharedDoc>
  <HLinks>
    <vt:vector size="66" baseType="variant">
      <vt:variant>
        <vt:i4>4784131</vt:i4>
      </vt:variant>
      <vt:variant>
        <vt:i4>30</vt:i4>
      </vt:variant>
      <vt:variant>
        <vt:i4>0</vt:i4>
      </vt:variant>
      <vt:variant>
        <vt:i4>5</vt:i4>
      </vt:variant>
      <vt:variant>
        <vt:lpwstr>http://neatostaging.rajatogo.com/wstest/</vt:lpwstr>
      </vt:variant>
      <vt:variant>
        <vt:lpwstr/>
      </vt:variant>
      <vt:variant>
        <vt:i4>3407988</vt:i4>
      </vt:variant>
      <vt:variant>
        <vt:i4>27</vt:i4>
      </vt:variant>
      <vt:variant>
        <vt:i4>0</vt:i4>
      </vt:variant>
      <vt:variant>
        <vt:i4>5</vt:i4>
      </vt:variant>
      <vt:variant>
        <vt:lpwstr>http://seleniumhq.org/</vt:lpwstr>
      </vt:variant>
      <vt:variant>
        <vt:lpwstr/>
      </vt:variant>
      <vt:variant>
        <vt:i4>4718602</vt:i4>
      </vt:variant>
      <vt:variant>
        <vt:i4>24</vt:i4>
      </vt:variant>
      <vt:variant>
        <vt:i4>0</vt:i4>
      </vt:variant>
      <vt:variant>
        <vt:i4>5</vt:i4>
      </vt:variant>
      <vt:variant>
        <vt:lpwstr>http://www.phpunit.de/manual/current/en/</vt:lpwstr>
      </vt:variant>
      <vt:variant>
        <vt:lpwstr/>
      </vt:variant>
      <vt:variant>
        <vt:i4>3604535</vt:i4>
      </vt:variant>
      <vt:variant>
        <vt:i4>21</vt:i4>
      </vt:variant>
      <vt:variant>
        <vt:i4>0</vt:i4>
      </vt:variant>
      <vt:variant>
        <vt:i4>5</vt:i4>
      </vt:variant>
      <vt:variant>
        <vt:lpwstr>http://www.phpdoc.org/</vt:lpwstr>
      </vt:variant>
      <vt:variant>
        <vt:lpwstr/>
      </vt:variant>
      <vt:variant>
        <vt:i4>7405690</vt:i4>
      </vt:variant>
      <vt:variant>
        <vt:i4>18</vt:i4>
      </vt:variant>
      <vt:variant>
        <vt:i4>0</vt:i4>
      </vt:variant>
      <vt:variant>
        <vt:i4>5</vt:i4>
      </vt:variant>
      <vt:variant>
        <vt:lpwstr>http://neatoroboticswebapp.com/server/Neato</vt:lpwstr>
      </vt:variant>
      <vt:variant>
        <vt:lpwstr/>
      </vt:variant>
      <vt:variant>
        <vt:i4>2818107</vt:i4>
      </vt:variant>
      <vt:variant>
        <vt:i4>15</vt:i4>
      </vt:variant>
      <vt:variant>
        <vt:i4>0</vt:i4>
      </vt:variant>
      <vt:variant>
        <vt:i4>5</vt:i4>
      </vt:variant>
      <vt:variant>
        <vt:lpwstr>http://neatoroboticswebapp.com/</vt:lpwstr>
      </vt:variant>
      <vt:variant>
        <vt:lpwstr/>
      </vt:variant>
      <vt:variant>
        <vt:i4>2621546</vt:i4>
      </vt:variant>
      <vt:variant>
        <vt:i4>12</vt:i4>
      </vt:variant>
      <vt:variant>
        <vt:i4>0</vt:i4>
      </vt:variant>
      <vt:variant>
        <vt:i4>5</vt:i4>
      </vt:variant>
      <vt:variant>
        <vt:lpwstr>http://jquery.com/</vt:lpwstr>
      </vt:variant>
      <vt:variant>
        <vt:lpwstr/>
      </vt:variant>
      <vt:variant>
        <vt:i4>3539067</vt:i4>
      </vt:variant>
      <vt:variant>
        <vt:i4>9</vt:i4>
      </vt:variant>
      <vt:variant>
        <vt:i4>0</vt:i4>
      </vt:variant>
      <vt:variant>
        <vt:i4>5</vt:i4>
      </vt:variant>
      <vt:variant>
        <vt:lpwstr>www.w3c.org</vt:lpwstr>
      </vt:variant>
      <vt:variant>
        <vt:lpwstr/>
      </vt:variant>
      <vt:variant>
        <vt:i4>5701657</vt:i4>
      </vt:variant>
      <vt:variant>
        <vt:i4>6</vt:i4>
      </vt:variant>
      <vt:variant>
        <vt:i4>0</vt:i4>
      </vt:variant>
      <vt:variant>
        <vt:i4>5</vt:i4>
      </vt:variant>
      <vt:variant>
        <vt:lpwstr>http://www.mysql.com/</vt:lpwstr>
      </vt:variant>
      <vt:variant>
        <vt:lpwstr/>
      </vt:variant>
      <vt:variant>
        <vt:i4>1245274</vt:i4>
      </vt:variant>
      <vt:variant>
        <vt:i4>3</vt:i4>
      </vt:variant>
      <vt:variant>
        <vt:i4>0</vt:i4>
      </vt:variant>
      <vt:variant>
        <vt:i4>5</vt:i4>
      </vt:variant>
      <vt:variant>
        <vt:lpwstr>http://www.yiiframework.com/performance/</vt:lpwstr>
      </vt:variant>
      <vt:variant>
        <vt:lpwstr/>
      </vt:variant>
      <vt:variant>
        <vt:i4>5767243</vt:i4>
      </vt:variant>
      <vt:variant>
        <vt:i4>0</vt:i4>
      </vt:variant>
      <vt:variant>
        <vt:i4>0</vt:i4>
      </vt:variant>
      <vt:variant>
        <vt:i4>5</vt:i4>
      </vt:variant>
      <vt:variant>
        <vt:lpwstr>www.yiiframework.com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dc:creator>
  <cp:lastModifiedBy>Raja Venkataraman</cp:lastModifiedBy>
  <cp:revision>15</cp:revision>
  <dcterms:created xsi:type="dcterms:W3CDTF">2014-03-25T22:58:00Z</dcterms:created>
  <dcterms:modified xsi:type="dcterms:W3CDTF">2014-03-26T15:24:00Z</dcterms:modified>
</cp:coreProperties>
</file>