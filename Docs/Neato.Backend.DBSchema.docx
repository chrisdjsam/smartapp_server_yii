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2F520" w14:textId="3A2F07FB" w:rsidR="00C936C9" w:rsidRDefault="00C936C9" w:rsidP="00C936C9">
      <w:pPr>
        <w:pStyle w:val="Heading1"/>
      </w:pPr>
      <w:bookmarkStart w:id="0" w:name="_Toc343816294"/>
      <w:r>
        <w:t xml:space="preserve">Neato </w:t>
      </w:r>
      <w:proofErr w:type="spellStart"/>
      <w:r w:rsidR="004B5DDE">
        <w:rPr>
          <w:lang w:val="en-US"/>
        </w:rPr>
        <w:t>SmartApps</w:t>
      </w:r>
      <w:proofErr w:type="spellEnd"/>
      <w:r w:rsidR="004B5DDE">
        <w:rPr>
          <w:lang w:val="en-US"/>
        </w:rPr>
        <w:t xml:space="preserve"> </w:t>
      </w:r>
      <w:r w:rsidR="00986754">
        <w:rPr>
          <w:lang w:val="en-US"/>
        </w:rPr>
        <w:t>Backend DB Schema</w:t>
      </w:r>
      <w:bookmarkEnd w:id="0"/>
    </w:p>
    <w:p w14:paraId="52C2C15D" w14:textId="77777777" w:rsidR="00C936C9" w:rsidRDefault="00C936C9" w:rsidP="00C936C9"/>
    <w:p w14:paraId="1480E6A1" w14:textId="77777777" w:rsidR="00144F87" w:rsidRDefault="00144F87" w:rsidP="00C936C9">
      <w:r>
        <w:t>Raja Software</w:t>
      </w:r>
    </w:p>
    <w:p w14:paraId="301C59CC" w14:textId="08076C69" w:rsidR="00C936C9" w:rsidRDefault="00C936C9" w:rsidP="00C936C9">
      <w:r>
        <w:t xml:space="preserve">Last updated: </w:t>
      </w:r>
      <w:r w:rsidR="00D45242">
        <w:t>03</w:t>
      </w:r>
      <w:r w:rsidR="00336A27">
        <w:t>/</w:t>
      </w:r>
      <w:r w:rsidR="00D45242">
        <w:t>2</w:t>
      </w:r>
      <w:r w:rsidR="002E4F55">
        <w:t>4</w:t>
      </w:r>
      <w:r w:rsidR="00D45242">
        <w:t>/2014</w:t>
      </w:r>
    </w:p>
    <w:p w14:paraId="4593CCE4" w14:textId="77777777" w:rsidR="00D45242" w:rsidRDefault="00D45242" w:rsidP="00C936C9"/>
    <w:p w14:paraId="5228179A" w14:textId="77777777" w:rsidR="00D45242" w:rsidRDefault="00D45242" w:rsidP="00C936C9"/>
    <w:p w14:paraId="671E4170" w14:textId="77777777" w:rsidR="00D45242" w:rsidRDefault="00D45242" w:rsidP="00C936C9"/>
    <w:p w14:paraId="4AADC080" w14:textId="77777777" w:rsidR="00C936C9" w:rsidRDefault="00C936C9" w:rsidP="00C936C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C936C9" w:rsidRPr="00744287" w14:paraId="38EB8DDF" w14:textId="77777777" w:rsidTr="00040EE6">
        <w:tc>
          <w:tcPr>
            <w:tcW w:w="1548" w:type="dxa"/>
          </w:tcPr>
          <w:p w14:paraId="06BEBCBB" w14:textId="77777777" w:rsidR="00C936C9" w:rsidRPr="00744287" w:rsidRDefault="00C936C9" w:rsidP="00040EE6">
            <w:pPr>
              <w:spacing w:line="240" w:lineRule="auto"/>
              <w:jc w:val="center"/>
            </w:pPr>
            <w:r w:rsidRPr="00744287">
              <w:t>Date</w:t>
            </w:r>
          </w:p>
        </w:tc>
        <w:tc>
          <w:tcPr>
            <w:tcW w:w="1350" w:type="dxa"/>
          </w:tcPr>
          <w:p w14:paraId="5E5AF752" w14:textId="77777777" w:rsidR="00C936C9" w:rsidRPr="00744287" w:rsidRDefault="00C936C9" w:rsidP="00040EE6">
            <w:pPr>
              <w:spacing w:line="240" w:lineRule="auto"/>
              <w:jc w:val="center"/>
            </w:pPr>
            <w:r w:rsidRPr="00744287">
              <w:t>Version</w:t>
            </w:r>
          </w:p>
        </w:tc>
        <w:tc>
          <w:tcPr>
            <w:tcW w:w="6678" w:type="dxa"/>
          </w:tcPr>
          <w:p w14:paraId="62CEF721" w14:textId="77777777" w:rsidR="00C936C9" w:rsidRPr="00744287" w:rsidRDefault="00C936C9" w:rsidP="00040EE6">
            <w:pPr>
              <w:spacing w:line="240" w:lineRule="auto"/>
              <w:jc w:val="center"/>
            </w:pPr>
            <w:r w:rsidRPr="00744287">
              <w:t>Author/Comments</w:t>
            </w:r>
          </w:p>
        </w:tc>
      </w:tr>
      <w:tr w:rsidR="00C936C9" w:rsidRPr="00744287" w14:paraId="6F6BC275" w14:textId="77777777" w:rsidTr="00040EE6">
        <w:tc>
          <w:tcPr>
            <w:tcW w:w="1548" w:type="dxa"/>
          </w:tcPr>
          <w:p w14:paraId="3FAE7888" w14:textId="1C0ABED4" w:rsidR="00C936C9" w:rsidRPr="00744287" w:rsidRDefault="00D45242" w:rsidP="00040EE6">
            <w:pPr>
              <w:spacing w:line="240" w:lineRule="auto"/>
              <w:jc w:val="center"/>
            </w:pPr>
            <w:r>
              <w:t>03</w:t>
            </w:r>
            <w:r w:rsidR="00C936C9" w:rsidRPr="00744287">
              <w:t>/</w:t>
            </w:r>
            <w:r>
              <w:t>2</w:t>
            </w:r>
            <w:r w:rsidR="002E4F55">
              <w:t>4</w:t>
            </w:r>
            <w:r w:rsidR="00C936C9" w:rsidRPr="00744287">
              <w:t>/201</w:t>
            </w:r>
            <w:r>
              <w:t>4</w:t>
            </w:r>
          </w:p>
        </w:tc>
        <w:tc>
          <w:tcPr>
            <w:tcW w:w="1350" w:type="dxa"/>
          </w:tcPr>
          <w:p w14:paraId="2352CF0D" w14:textId="77777777" w:rsidR="00C936C9" w:rsidRPr="00744287" w:rsidRDefault="00C936C9" w:rsidP="00040EE6">
            <w:pPr>
              <w:spacing w:line="240" w:lineRule="auto"/>
              <w:jc w:val="center"/>
            </w:pPr>
            <w:r w:rsidRPr="00744287">
              <w:t>0.1</w:t>
            </w:r>
          </w:p>
        </w:tc>
        <w:tc>
          <w:tcPr>
            <w:tcW w:w="6678" w:type="dxa"/>
          </w:tcPr>
          <w:p w14:paraId="3ADDF0CD" w14:textId="19DF74F5" w:rsidR="00C936C9" w:rsidRPr="00744287" w:rsidRDefault="004B5DDE" w:rsidP="00B12275">
            <w:pPr>
              <w:spacing w:line="240" w:lineRule="auto"/>
            </w:pPr>
            <w:r>
              <w:t>C</w:t>
            </w:r>
            <w:r w:rsidR="002E4F55">
              <w:t xml:space="preserve">aptures all </w:t>
            </w:r>
            <w:r w:rsidR="00B12275">
              <w:t>DB tables and a brief description of each of them.</w:t>
            </w:r>
          </w:p>
        </w:tc>
      </w:tr>
      <w:tr w:rsidR="004B5DDE" w:rsidRPr="00744287" w14:paraId="51B38F0D" w14:textId="77777777" w:rsidTr="00040EE6">
        <w:tc>
          <w:tcPr>
            <w:tcW w:w="1548" w:type="dxa"/>
          </w:tcPr>
          <w:p w14:paraId="4441F6CE" w14:textId="7083B631" w:rsidR="004B5DDE" w:rsidRDefault="004B5DDE" w:rsidP="00040EE6">
            <w:pPr>
              <w:spacing w:line="240" w:lineRule="auto"/>
              <w:jc w:val="center"/>
            </w:pPr>
            <w:r>
              <w:t>03/26/2014</w:t>
            </w:r>
          </w:p>
        </w:tc>
        <w:tc>
          <w:tcPr>
            <w:tcW w:w="1350" w:type="dxa"/>
          </w:tcPr>
          <w:p w14:paraId="31A61720" w14:textId="07F17927" w:rsidR="004B5DDE" w:rsidRPr="00744287" w:rsidRDefault="004B5DDE" w:rsidP="00040EE6">
            <w:pPr>
              <w:spacing w:line="240" w:lineRule="auto"/>
              <w:jc w:val="center"/>
            </w:pPr>
            <w:r>
              <w:t>0.2</w:t>
            </w:r>
          </w:p>
        </w:tc>
        <w:tc>
          <w:tcPr>
            <w:tcW w:w="6678" w:type="dxa"/>
          </w:tcPr>
          <w:p w14:paraId="4BD1FBBE" w14:textId="71BF4157" w:rsidR="004B5DDE" w:rsidRDefault="004B5DDE" w:rsidP="006A001B">
            <w:pPr>
              <w:spacing w:line="240" w:lineRule="auto"/>
            </w:pPr>
            <w:r>
              <w:t xml:space="preserve">Added </w:t>
            </w:r>
            <w:proofErr w:type="spellStart"/>
            <w:r w:rsidR="006A001B">
              <w:t>PhpMyAdmin</w:t>
            </w:r>
            <w:proofErr w:type="spellEnd"/>
            <w:r w:rsidR="006A001B">
              <w:t xml:space="preserve"> details, formatting</w:t>
            </w:r>
          </w:p>
        </w:tc>
      </w:tr>
    </w:tbl>
    <w:p w14:paraId="1B224C0B" w14:textId="77777777" w:rsidR="00D45242" w:rsidRDefault="00D45242" w:rsidP="008B17AD">
      <w:pPr>
        <w:pStyle w:val="Heading1"/>
      </w:pPr>
      <w:bookmarkStart w:id="1" w:name="_Toc343816295"/>
    </w:p>
    <w:p w14:paraId="0DCBF626" w14:textId="77777777" w:rsidR="00D45242" w:rsidRDefault="00D45242" w:rsidP="008B17AD">
      <w:pPr>
        <w:pStyle w:val="Heading1"/>
      </w:pPr>
    </w:p>
    <w:p w14:paraId="64AED377" w14:textId="77777777" w:rsidR="00D45242" w:rsidRDefault="00D45242" w:rsidP="008B17AD">
      <w:pPr>
        <w:pStyle w:val="Heading1"/>
      </w:pPr>
    </w:p>
    <w:p w14:paraId="095D39FC" w14:textId="77777777" w:rsidR="005E2B52" w:rsidRDefault="005E2B52" w:rsidP="008B17AD">
      <w:pPr>
        <w:pStyle w:val="Heading1"/>
      </w:pPr>
    </w:p>
    <w:p w14:paraId="651485BD" w14:textId="77777777" w:rsidR="006D3199" w:rsidRDefault="006D3199" w:rsidP="006D3199"/>
    <w:p w14:paraId="5F5BA030" w14:textId="77777777" w:rsidR="006D3199" w:rsidRDefault="006D3199" w:rsidP="006D3199"/>
    <w:p w14:paraId="591D4D4B" w14:textId="77777777" w:rsidR="006D3199" w:rsidRDefault="006D3199" w:rsidP="006D3199"/>
    <w:p w14:paraId="542B19C0" w14:textId="77777777" w:rsidR="006D3199" w:rsidRDefault="006D3199" w:rsidP="006D3199"/>
    <w:p w14:paraId="1487BCFC" w14:textId="77777777" w:rsidR="006D3199" w:rsidRPr="006D3199" w:rsidRDefault="006D3199" w:rsidP="006D3199"/>
    <w:p w14:paraId="5886255A" w14:textId="77777777" w:rsidR="005E2B52" w:rsidRDefault="005E2B52" w:rsidP="008B17AD">
      <w:pPr>
        <w:pStyle w:val="Heading1"/>
      </w:pPr>
    </w:p>
    <w:p w14:paraId="2D53DF5D" w14:textId="77777777" w:rsidR="005E2B52" w:rsidRDefault="005E2B52" w:rsidP="008B17AD">
      <w:pPr>
        <w:pStyle w:val="Heading1"/>
      </w:pPr>
    </w:p>
    <w:p w14:paraId="4E9AE5AC" w14:textId="77777777" w:rsidR="005E2B52" w:rsidRDefault="005E2B52" w:rsidP="008B17AD">
      <w:pPr>
        <w:pStyle w:val="Heading1"/>
      </w:pPr>
    </w:p>
    <w:p w14:paraId="2769C9C2" w14:textId="77777777" w:rsidR="005E2B52" w:rsidRDefault="005E2B52" w:rsidP="008B17AD">
      <w:pPr>
        <w:pStyle w:val="Heading1"/>
      </w:pPr>
    </w:p>
    <w:p w14:paraId="3669C80B" w14:textId="77777777" w:rsidR="006D3199" w:rsidRDefault="006D3199" w:rsidP="006D3199"/>
    <w:p w14:paraId="132C2631" w14:textId="77777777" w:rsidR="006D3199" w:rsidRDefault="006D3199" w:rsidP="006D3199"/>
    <w:p w14:paraId="1FC1D143" w14:textId="77777777" w:rsidR="006D3199" w:rsidRDefault="006D3199" w:rsidP="006D3199"/>
    <w:p w14:paraId="6985B84D" w14:textId="77777777" w:rsidR="006D3199" w:rsidRDefault="006D3199" w:rsidP="006D3199"/>
    <w:p w14:paraId="49FC4E52" w14:textId="77777777" w:rsidR="006D3199" w:rsidRPr="006D3199" w:rsidRDefault="006D3199" w:rsidP="006D3199"/>
    <w:p w14:paraId="2EBF4760" w14:textId="77777777" w:rsidR="008B17AD" w:rsidRDefault="008B17AD" w:rsidP="008B17AD">
      <w:pPr>
        <w:pStyle w:val="Heading1"/>
      </w:pPr>
      <w:r>
        <w:lastRenderedPageBreak/>
        <w:t>Summary</w:t>
      </w:r>
      <w:bookmarkEnd w:id="1"/>
    </w:p>
    <w:p w14:paraId="7B21F6ED" w14:textId="77777777" w:rsidR="008B17AD" w:rsidRDefault="008B17AD" w:rsidP="008B17AD"/>
    <w:p w14:paraId="6A56F1FF" w14:textId="63478A7A" w:rsidR="009A4E19" w:rsidRDefault="004B71AF" w:rsidP="004B5DDE">
      <w:r>
        <w:t xml:space="preserve">This document </w:t>
      </w:r>
      <w:r w:rsidR="005234DD">
        <w:t xml:space="preserve">gives an </w:t>
      </w:r>
      <w:r>
        <w:t>overview of the</w:t>
      </w:r>
      <w:r w:rsidR="000B4B70">
        <w:t xml:space="preserve"> </w:t>
      </w:r>
      <w:r w:rsidR="006C2D3E">
        <w:t>DB schema</w:t>
      </w:r>
      <w:r w:rsidR="006D3199">
        <w:t xml:space="preserve"> that </w:t>
      </w:r>
      <w:r w:rsidR="006C2D3E">
        <w:t xml:space="preserve">is </w:t>
      </w:r>
      <w:r w:rsidR="006D3199">
        <w:t xml:space="preserve">used by </w:t>
      </w:r>
      <w:r w:rsidR="006C2D3E">
        <w:t>the backend. It briefly explains the table and their relationship with</w:t>
      </w:r>
      <w:bookmarkStart w:id="2" w:name="_Toc343816296"/>
      <w:r w:rsidR="006C2D3E">
        <w:t xml:space="preserve"> each other</w:t>
      </w:r>
      <w:r w:rsidR="00241CBB">
        <w:t xml:space="preserve">. This </w:t>
      </w:r>
      <w:r w:rsidR="006C2D3E">
        <w:t xml:space="preserve">document also </w:t>
      </w:r>
      <w:bookmarkEnd w:id="2"/>
      <w:r w:rsidR="006C2D3E">
        <w:t>has an Entity Relationship Diagram.</w:t>
      </w:r>
      <w:r w:rsidR="0032299A">
        <w:t xml:space="preserve"> Additionally this document explains how you can use </w:t>
      </w:r>
      <w:proofErr w:type="spellStart"/>
      <w:r w:rsidR="0032299A">
        <w:t>PHPMyAdmin</w:t>
      </w:r>
      <w:proofErr w:type="spellEnd"/>
      <w:r w:rsidR="0032299A">
        <w:t xml:space="preserve"> to explore the DB schema further.</w:t>
      </w:r>
    </w:p>
    <w:p w14:paraId="79F9A84F" w14:textId="12D309FB" w:rsidR="001C7417" w:rsidRDefault="005121F3" w:rsidP="00BB737B">
      <w:pPr>
        <w:pStyle w:val="Heading1"/>
        <w:rPr>
          <w:lang w:val="en-US"/>
        </w:rPr>
      </w:pPr>
      <w:r>
        <w:t>Table</w:t>
      </w:r>
      <w:r w:rsidR="00BB737B">
        <w:rPr>
          <w:lang w:val="en-US"/>
        </w:rPr>
        <w:t>s</w:t>
      </w:r>
    </w:p>
    <w:p w14:paraId="72110AAA" w14:textId="59BC2841" w:rsidR="00BB737B" w:rsidRPr="00BB737B" w:rsidRDefault="00BB737B" w:rsidP="00BB737B">
      <w:pPr>
        <w:rPr>
          <w:lang w:eastAsia="x-none"/>
        </w:rPr>
      </w:pPr>
      <w:r>
        <w:rPr>
          <w:lang w:eastAsia="x-none"/>
        </w:rPr>
        <w:t>This section lists all the tables and briefly explains their usage. The listed tables are not in alphabetical order. First all the configuration tables are listed and then the robots, users and message related tables are listed.</w:t>
      </w:r>
    </w:p>
    <w:p w14:paraId="676C360A" w14:textId="77777777" w:rsidR="00BB737B" w:rsidRPr="006C2D3E" w:rsidRDefault="00BB737B" w:rsidP="00BB737B">
      <w:pPr>
        <w:pStyle w:val="Heading4"/>
      </w:pPr>
      <w:proofErr w:type="gramStart"/>
      <w:r w:rsidRPr="006C2D3E">
        <w:t>sites</w:t>
      </w:r>
      <w:proofErr w:type="gramEnd"/>
    </w:p>
    <w:p w14:paraId="3D6207BB" w14:textId="77777777" w:rsidR="00BB737B" w:rsidRPr="0032299A" w:rsidRDefault="00BB737B" w:rsidP="00BB737B">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sites (Neato/</w:t>
      </w:r>
      <w:proofErr w:type="spellStart"/>
      <w:r w:rsidRPr="0032299A">
        <w:rPr>
          <w:rFonts w:eastAsia="Times New Roman"/>
          <w:color w:val="222222"/>
        </w:rPr>
        <w:t>Vorwerk</w:t>
      </w:r>
      <w:proofErr w:type="spellEnd"/>
      <w:r w:rsidRPr="0032299A">
        <w:rPr>
          <w:rFonts w:eastAsia="Times New Roman"/>
          <w:color w:val="222222"/>
        </w:rPr>
        <w:t xml:space="preserve">) and can </w:t>
      </w:r>
      <w:r>
        <w:rPr>
          <w:rFonts w:eastAsia="Times New Roman"/>
          <w:color w:val="222222"/>
        </w:rPr>
        <w:t xml:space="preserve">store the </w:t>
      </w:r>
      <w:r w:rsidRPr="0032299A">
        <w:rPr>
          <w:rFonts w:eastAsia="Times New Roman"/>
          <w:color w:val="222222"/>
        </w:rPr>
        <w:t>configuration</w:t>
      </w:r>
      <w:r>
        <w:rPr>
          <w:rFonts w:eastAsia="Times New Roman"/>
          <w:color w:val="222222"/>
        </w:rPr>
        <w:t xml:space="preserve"> parameter against each of these sites</w:t>
      </w:r>
      <w:r w:rsidRPr="0032299A">
        <w:rPr>
          <w:rFonts w:eastAsia="Times New Roman"/>
          <w:color w:val="222222"/>
        </w:rPr>
        <w:t>.</w:t>
      </w:r>
    </w:p>
    <w:p w14:paraId="5026BB33" w14:textId="7EB3EE44" w:rsidR="006C2D3E" w:rsidRDefault="006C2D3E" w:rsidP="005121F3">
      <w:pPr>
        <w:pStyle w:val="Heading4"/>
      </w:pPr>
      <w:proofErr w:type="spellStart"/>
      <w:r w:rsidRPr="006C2D3E">
        <w:t>api_users</w:t>
      </w:r>
      <w:proofErr w:type="spellEnd"/>
      <w:r w:rsidRPr="006C2D3E">
        <w:t xml:space="preserve"> </w:t>
      </w:r>
    </w:p>
    <w:p w14:paraId="30A26FB7" w14:textId="78E87023" w:rsidR="006C2D3E" w:rsidRPr="0032299A" w:rsidRDefault="006C2D3E"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has API key and secret key. These are the keys that are used by the consumer to make the API calls.</w:t>
      </w:r>
    </w:p>
    <w:p w14:paraId="62A49A38" w14:textId="57C89585" w:rsidR="006C2D3E" w:rsidRPr="006C2D3E" w:rsidRDefault="006C2D3E" w:rsidP="005121F3">
      <w:pPr>
        <w:pStyle w:val="Heading4"/>
      </w:pPr>
      <w:proofErr w:type="spellStart"/>
      <w:r w:rsidRPr="006C2D3E">
        <w:t>app_configuration</w:t>
      </w:r>
      <w:proofErr w:type="spellEnd"/>
    </w:p>
    <w:p w14:paraId="5FBD2EE8" w14:textId="77777777" w:rsidR="006C2D3E" w:rsidRPr="0032299A" w:rsidRDefault="006C2D3E"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Eventually, we plan to move all the configurations to DB and give Admin an easy way to edit these configuration parameters. This table stores few configuration parameters (grace period, should email be validated </w:t>
      </w:r>
      <w:proofErr w:type="spellStart"/>
      <w:r w:rsidRPr="0032299A">
        <w:rPr>
          <w:rFonts w:eastAsia="Times New Roman"/>
          <w:color w:val="222222"/>
        </w:rPr>
        <w:t>etc</w:t>
      </w:r>
      <w:proofErr w:type="spellEnd"/>
      <w:r w:rsidRPr="0032299A">
        <w:rPr>
          <w:rFonts w:eastAsia="Times New Roman"/>
          <w:color w:val="222222"/>
        </w:rPr>
        <w:t>)</w:t>
      </w:r>
    </w:p>
    <w:p w14:paraId="77BD6EF1" w14:textId="77777777" w:rsidR="006C2D3E" w:rsidRPr="006C2D3E" w:rsidRDefault="006C2D3E" w:rsidP="005121F3">
      <w:pPr>
        <w:pStyle w:val="Heading4"/>
      </w:pPr>
      <w:proofErr w:type="spellStart"/>
      <w:r w:rsidRPr="006C2D3E">
        <w:t>app_info</w:t>
      </w:r>
      <w:proofErr w:type="spellEnd"/>
      <w:r w:rsidRPr="006C2D3E">
        <w:t xml:space="preserve">                           </w:t>
      </w:r>
    </w:p>
    <w:p w14:paraId="39560CA3" w14:textId="77777777" w:rsidR="006C2D3E" w:rsidRPr="0032299A" w:rsidRDefault="006C2D3E"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This table stores the SmartApp releases. </w:t>
      </w:r>
      <w:proofErr w:type="spellStart"/>
      <w:r w:rsidRPr="0032299A">
        <w:rPr>
          <w:rFonts w:eastAsia="Times New Roman"/>
          <w:color w:val="222222"/>
        </w:rPr>
        <w:t>CheckForUpgrade</w:t>
      </w:r>
      <w:proofErr w:type="spellEnd"/>
      <w:r w:rsidRPr="0032299A">
        <w:rPr>
          <w:rFonts w:eastAsia="Times New Roman"/>
          <w:color w:val="222222"/>
        </w:rPr>
        <w:t xml:space="preserve"> API queries this table and returns the upgrades, if available, with the path to binary.</w:t>
      </w:r>
    </w:p>
    <w:p w14:paraId="0EA14918" w14:textId="77777777" w:rsidR="001C7417" w:rsidRDefault="001C7417" w:rsidP="001C7417">
      <w:pPr>
        <w:pStyle w:val="Heading4"/>
      </w:pPr>
      <w:proofErr w:type="spellStart"/>
      <w:r w:rsidRPr="006C2D3E">
        <w:t>upgrade_status</w:t>
      </w:r>
      <w:proofErr w:type="spellEnd"/>
    </w:p>
    <w:p w14:paraId="03B4B4E5" w14:textId="77777777" w:rsidR="003E26F0" w:rsidRPr="003E26F0" w:rsidRDefault="003E26F0" w:rsidP="003E26F0"/>
    <w:p w14:paraId="3FCEB527" w14:textId="5C7DD64A" w:rsidR="001C7417" w:rsidRDefault="001C7417" w:rsidP="001C7417">
      <w:r w:rsidRPr="0032299A">
        <w:t>All the upgrade statuses are available in this table and it is used in app versions. Entries are, “No Upgrade Available”, “Mandatory Upgrade Available” and “Optional Upgrade Available”</w:t>
      </w:r>
    </w:p>
    <w:p w14:paraId="4F0BA31B" w14:textId="77777777" w:rsidR="006C2D3E" w:rsidRPr="006C2D3E" w:rsidRDefault="006C2D3E" w:rsidP="005121F3">
      <w:pPr>
        <w:pStyle w:val="Heading4"/>
      </w:pPr>
      <w:proofErr w:type="spellStart"/>
      <w:r w:rsidRPr="006C2D3E">
        <w:t>country_code_list</w:t>
      </w:r>
      <w:proofErr w:type="spellEnd"/>
      <w:r w:rsidRPr="006C2D3E">
        <w:t xml:space="preserve">                  </w:t>
      </w:r>
    </w:p>
    <w:p w14:paraId="74306B9B" w14:textId="009D1DF0" w:rsidR="001C7417" w:rsidRDefault="006C2D3E"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has all the supported countries.</w:t>
      </w:r>
      <w:r w:rsidR="0032299A">
        <w:rPr>
          <w:rFonts w:eastAsia="Times New Roman"/>
          <w:color w:val="222222"/>
        </w:rPr>
        <w:t xml:space="preserve"> If you do not want to support a country, you can remove the entries from this table.</w:t>
      </w:r>
    </w:p>
    <w:p w14:paraId="1344DC72" w14:textId="77777777" w:rsidR="001C7417" w:rsidRPr="006C2D3E" w:rsidRDefault="001C7417" w:rsidP="001C7417">
      <w:pPr>
        <w:pStyle w:val="Heading4"/>
      </w:pPr>
      <w:proofErr w:type="gramStart"/>
      <w:r w:rsidRPr="006C2D3E">
        <w:t>roles</w:t>
      </w:r>
      <w:proofErr w:type="gramEnd"/>
      <w:r w:rsidRPr="006C2D3E">
        <w:t xml:space="preserve">                              </w:t>
      </w:r>
    </w:p>
    <w:p w14:paraId="53C9CAD8"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has all the available user roles in the system. For the time being we have admin, user and support roles.</w:t>
      </w:r>
    </w:p>
    <w:p w14:paraId="570FC6A7" w14:textId="77777777" w:rsidR="001C7417" w:rsidRPr="001C7417" w:rsidRDefault="001C7417" w:rsidP="001C7417">
      <w:pPr>
        <w:shd w:val="clear" w:color="auto" w:fill="FFFFFF"/>
        <w:spacing w:before="100" w:beforeAutospacing="1" w:after="100" w:afterAutospacing="1" w:line="240" w:lineRule="auto"/>
        <w:rPr>
          <w:rFonts w:eastAsia="Times New Roman"/>
          <w:color w:val="222222"/>
        </w:rPr>
      </w:pPr>
    </w:p>
    <w:p w14:paraId="7D429976" w14:textId="77777777" w:rsidR="00AA4801" w:rsidRPr="006C2D3E" w:rsidRDefault="00AA4801" w:rsidP="00AA4801">
      <w:pPr>
        <w:pStyle w:val="Heading4"/>
      </w:pPr>
      <w:proofErr w:type="spellStart"/>
      <w:r w:rsidRPr="006C2D3E">
        <w:t>push_notification_types</w:t>
      </w:r>
      <w:proofErr w:type="spellEnd"/>
      <w:r w:rsidRPr="006C2D3E">
        <w:t xml:space="preserve">            </w:t>
      </w:r>
    </w:p>
    <w:p w14:paraId="7CDE752F" w14:textId="2D09C853" w:rsidR="00AA4801" w:rsidRPr="00AA4801" w:rsidRDefault="00AA4801" w:rsidP="00AA4801">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This table holds all the push notification types in the system (dirt bag full, </w:t>
      </w:r>
      <w:proofErr w:type="spellStart"/>
      <w:r w:rsidRPr="0032299A">
        <w:rPr>
          <w:rFonts w:eastAsia="Times New Roman"/>
          <w:color w:val="222222"/>
        </w:rPr>
        <w:t>i'am</w:t>
      </w:r>
      <w:proofErr w:type="spellEnd"/>
      <w:r w:rsidRPr="0032299A">
        <w:rPr>
          <w:rFonts w:eastAsia="Times New Roman"/>
          <w:color w:val="222222"/>
        </w:rPr>
        <w:t xml:space="preserve"> stuck </w:t>
      </w:r>
      <w:proofErr w:type="spellStart"/>
      <w:r w:rsidRPr="0032299A">
        <w:rPr>
          <w:rFonts w:eastAsia="Times New Roman"/>
          <w:color w:val="222222"/>
        </w:rPr>
        <w:t>etc</w:t>
      </w:r>
      <w:proofErr w:type="spellEnd"/>
      <w:r w:rsidRPr="0032299A">
        <w:rPr>
          <w:rFonts w:eastAsia="Times New Roman"/>
          <w:color w:val="222222"/>
        </w:rPr>
        <w:t>). This is used when we are sending a push notification.</w:t>
      </w:r>
    </w:p>
    <w:p w14:paraId="1BB46398" w14:textId="77777777" w:rsidR="001C7417" w:rsidRPr="006C2D3E" w:rsidRDefault="001C7417" w:rsidP="001C7417">
      <w:pPr>
        <w:pStyle w:val="Heading4"/>
      </w:pPr>
      <w:proofErr w:type="spellStart"/>
      <w:r w:rsidRPr="006C2D3E">
        <w:t>ws_logging</w:t>
      </w:r>
      <w:proofErr w:type="spellEnd"/>
      <w:r w:rsidRPr="006C2D3E">
        <w:t xml:space="preserve">     </w:t>
      </w:r>
    </w:p>
    <w:p w14:paraId="74E8A2A4" w14:textId="065E05A6" w:rsidR="001C7417" w:rsidRP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This table stores all the API calls (request, response, date </w:t>
      </w:r>
      <w:proofErr w:type="spellStart"/>
      <w:r w:rsidRPr="0032299A">
        <w:rPr>
          <w:rFonts w:eastAsia="Times New Roman"/>
          <w:color w:val="222222"/>
        </w:rPr>
        <w:t>userID</w:t>
      </w:r>
      <w:proofErr w:type="spellEnd"/>
      <w:r w:rsidRPr="0032299A">
        <w:rPr>
          <w:rFonts w:eastAsia="Times New Roman"/>
          <w:color w:val="222222"/>
        </w:rPr>
        <w:t xml:space="preserve">) and can be enabled by a </w:t>
      </w:r>
      <w:proofErr w:type="spellStart"/>
      <w:r w:rsidRPr="0032299A">
        <w:rPr>
          <w:rFonts w:eastAsia="Times New Roman"/>
          <w:color w:val="222222"/>
        </w:rPr>
        <w:t>config</w:t>
      </w:r>
      <w:proofErr w:type="spellEnd"/>
      <w:r w:rsidRPr="0032299A">
        <w:rPr>
          <w:rFonts w:eastAsia="Times New Roman"/>
          <w:color w:val="222222"/>
        </w:rPr>
        <w:t xml:space="preserve"> parameter. This table is mainly used for the debugging.</w:t>
      </w:r>
    </w:p>
    <w:p w14:paraId="0EE2B1E2" w14:textId="77777777" w:rsidR="006C2D3E" w:rsidRPr="006C2D3E" w:rsidRDefault="006C2D3E" w:rsidP="005121F3">
      <w:pPr>
        <w:pStyle w:val="Heading4"/>
      </w:pPr>
      <w:proofErr w:type="gramStart"/>
      <w:r w:rsidRPr="006C2D3E">
        <w:t>robots</w:t>
      </w:r>
      <w:proofErr w:type="gramEnd"/>
    </w:p>
    <w:p w14:paraId="29CEEF10" w14:textId="24811339" w:rsidR="006C2D3E" w:rsidRDefault="006C2D3E"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is the table that stores the robot related information. Id of this table is used across the robots related tables.</w:t>
      </w:r>
    </w:p>
    <w:p w14:paraId="751E63E4" w14:textId="77777777" w:rsidR="001C7417" w:rsidRPr="006C2D3E" w:rsidRDefault="001C7417" w:rsidP="001C7417">
      <w:pPr>
        <w:pStyle w:val="Heading4"/>
      </w:pPr>
      <w:proofErr w:type="spellStart"/>
      <w:r w:rsidRPr="006C2D3E">
        <w:t>robot_types</w:t>
      </w:r>
      <w:proofErr w:type="spellEnd"/>
      <w:r w:rsidRPr="006C2D3E">
        <w:t xml:space="preserve">                        </w:t>
      </w:r>
    </w:p>
    <w:p w14:paraId="29EB294D"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We are supporting different robot types. This way we can store the configuration parameters at the robot type level that can be overridden at the robot level. It has 2 types by default, basic and advanced and new robot types can be added.</w:t>
      </w:r>
    </w:p>
    <w:p w14:paraId="7F9882A5" w14:textId="77777777" w:rsidR="001C7417" w:rsidRDefault="001C7417" w:rsidP="001C7417">
      <w:pPr>
        <w:pStyle w:val="Heading4"/>
      </w:pPr>
      <w:proofErr w:type="spellStart"/>
      <w:r w:rsidRPr="006C2D3E">
        <w:t>robot_type_metadata</w:t>
      </w:r>
      <w:proofErr w:type="spellEnd"/>
      <w:r w:rsidRPr="006C2D3E">
        <w:t xml:space="preserve">         </w:t>
      </w:r>
    </w:p>
    <w:p w14:paraId="5782CBE5" w14:textId="77777777" w:rsidR="00BB737B" w:rsidRPr="00BB737B" w:rsidRDefault="00BB737B" w:rsidP="00BB737B"/>
    <w:p w14:paraId="24DE4F64" w14:textId="18D8F38C" w:rsidR="001C7417" w:rsidRDefault="001C7417" w:rsidP="001C7417">
      <w:r w:rsidRPr="0032299A">
        <w:t xml:space="preserve">This table stores </w:t>
      </w:r>
      <w:proofErr w:type="gramStart"/>
      <w:r w:rsidRPr="0032299A">
        <w:t>meta</w:t>
      </w:r>
      <w:proofErr w:type="gramEnd"/>
      <w:r w:rsidRPr="0032299A">
        <w:t xml:space="preserve"> data like values for sleep time and wake up time for this specific robot type.</w:t>
      </w:r>
    </w:p>
    <w:p w14:paraId="4BAF3177" w14:textId="77777777" w:rsidR="001C7417" w:rsidRPr="006C2D3E" w:rsidRDefault="001C7417" w:rsidP="001C7417">
      <w:pPr>
        <w:pStyle w:val="Heading4"/>
      </w:pPr>
      <w:proofErr w:type="spellStart"/>
      <w:r w:rsidRPr="006C2D3E">
        <w:t>robot_robot_types</w:t>
      </w:r>
      <w:proofErr w:type="spellEnd"/>
      <w:r w:rsidRPr="006C2D3E">
        <w:t xml:space="preserve">   </w:t>
      </w:r>
    </w:p>
    <w:p w14:paraId="393F47B8" w14:textId="269220C8" w:rsidR="001C7417" w:rsidRP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We are supporting different robot types. This way we can store the configuration</w:t>
      </w:r>
      <w:r>
        <w:rPr>
          <w:rFonts w:eastAsia="Times New Roman"/>
          <w:color w:val="222222"/>
        </w:rPr>
        <w:t xml:space="preserve"> parameters at the robot </w:t>
      </w:r>
      <w:r w:rsidRPr="0032299A">
        <w:rPr>
          <w:rFonts w:eastAsia="Times New Roman"/>
          <w:color w:val="222222"/>
        </w:rPr>
        <w:t>type level that can be overridden at the robot level</w:t>
      </w:r>
      <w:r>
        <w:rPr>
          <w:rFonts w:eastAsia="Times New Roman"/>
          <w:color w:val="222222"/>
        </w:rPr>
        <w:t xml:space="preserve"> as well</w:t>
      </w:r>
      <w:r w:rsidRPr="0032299A">
        <w:rPr>
          <w:rFonts w:eastAsia="Times New Roman"/>
          <w:color w:val="222222"/>
        </w:rPr>
        <w:t>. Although 1 robot can be only in 1 robot type but we have kept it in a different table to ensure that in future we can support 1 robot in multiple robot types. In the current implementation, we have only 1 robot - 1 robot type association stored in this table though.</w:t>
      </w:r>
    </w:p>
    <w:p w14:paraId="059CCAA0" w14:textId="77777777" w:rsidR="001C7417" w:rsidRPr="006C2D3E" w:rsidRDefault="001C7417" w:rsidP="001C7417">
      <w:pPr>
        <w:pStyle w:val="Heading4"/>
      </w:pPr>
      <w:proofErr w:type="spellStart"/>
      <w:r w:rsidRPr="006C2D3E">
        <w:t>robot_maps</w:t>
      </w:r>
      <w:proofErr w:type="spellEnd"/>
    </w:p>
    <w:p w14:paraId="0D13186C" w14:textId="5F496E67" w:rsid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One robot can have multiple maps. This table has reference of the robot's map. ID of this table is used to store the blob/XML version information.</w:t>
      </w:r>
    </w:p>
    <w:p w14:paraId="16989286" w14:textId="77777777" w:rsidR="001C7417" w:rsidRPr="006C2D3E" w:rsidRDefault="001C7417" w:rsidP="001C7417">
      <w:pPr>
        <w:pStyle w:val="Heading4"/>
      </w:pPr>
      <w:proofErr w:type="spellStart"/>
      <w:r w:rsidRPr="006C2D3E">
        <w:t>robot_atlas</w:t>
      </w:r>
      <w:proofErr w:type="spellEnd"/>
      <w:r w:rsidRPr="006C2D3E">
        <w:t xml:space="preserve">                 </w:t>
      </w:r>
    </w:p>
    <w:p w14:paraId="7639EACE"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1 robot can have many atlas</w:t>
      </w:r>
      <w:r>
        <w:rPr>
          <w:rFonts w:eastAsia="Times New Roman"/>
          <w:color w:val="222222"/>
        </w:rPr>
        <w:t>es</w:t>
      </w:r>
      <w:r w:rsidRPr="0032299A">
        <w:rPr>
          <w:rFonts w:eastAsia="Times New Roman"/>
          <w:color w:val="222222"/>
        </w:rPr>
        <w:t xml:space="preserve"> and this table stores information about this. 1 Atlas can have 1 XML file and 1 blob data file. That is captured in the grid and XML tables.</w:t>
      </w:r>
    </w:p>
    <w:p w14:paraId="2014414C" w14:textId="77777777" w:rsidR="001C7417" w:rsidRPr="006C2D3E" w:rsidRDefault="001C7417" w:rsidP="001C7417">
      <w:pPr>
        <w:pStyle w:val="Heading4"/>
      </w:pPr>
      <w:proofErr w:type="spellStart"/>
      <w:r w:rsidRPr="006C2D3E">
        <w:lastRenderedPageBreak/>
        <w:t>robot_map_blob_data_versions</w:t>
      </w:r>
      <w:proofErr w:type="spellEnd"/>
      <w:r w:rsidRPr="006C2D3E">
        <w:t xml:space="preserve">       </w:t>
      </w:r>
    </w:p>
    <w:p w14:paraId="4419C35F"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Robot's map has XML and Blob data. This table stores the version for the blob. This helps us in handling the case where a user tries to update the blob data without having the most recent version with him. This has reference to the robot map table's ID.</w:t>
      </w:r>
    </w:p>
    <w:p w14:paraId="2B68E748" w14:textId="77777777" w:rsidR="001C7417" w:rsidRDefault="001C7417" w:rsidP="001C7417">
      <w:pPr>
        <w:pStyle w:val="Heading4"/>
      </w:pPr>
      <w:proofErr w:type="spellStart"/>
      <w:r w:rsidRPr="006C2D3E">
        <w:t>robot_map_xml_data_versions</w:t>
      </w:r>
      <w:proofErr w:type="spellEnd"/>
      <w:r w:rsidRPr="006C2D3E">
        <w:t xml:space="preserve">        </w:t>
      </w:r>
    </w:p>
    <w:p w14:paraId="4FD5048E" w14:textId="77777777" w:rsidR="00BB737B" w:rsidRPr="00BB737B" w:rsidRDefault="00BB737B" w:rsidP="00BB737B"/>
    <w:p w14:paraId="3FD62D67" w14:textId="727D91D7" w:rsidR="001C7417" w:rsidRDefault="001C7417" w:rsidP="001C7417">
      <w:r w:rsidRPr="0032299A">
        <w:t>Robot's map has XML and Blob data. This table stores the version for the map's XML. This helps us in handling the case where a user tries to update the XML without having the most recent version with him. This has reference to the robot map table's ID.</w:t>
      </w:r>
    </w:p>
    <w:p w14:paraId="439FCFA7" w14:textId="77777777" w:rsidR="001C7417" w:rsidRPr="006C2D3E" w:rsidRDefault="001C7417" w:rsidP="001C7417">
      <w:pPr>
        <w:pStyle w:val="Heading4"/>
      </w:pPr>
      <w:proofErr w:type="spellStart"/>
      <w:r w:rsidRPr="006C2D3E">
        <w:t>atlas_grid_image</w:t>
      </w:r>
      <w:proofErr w:type="spellEnd"/>
      <w:r w:rsidRPr="006C2D3E">
        <w:t xml:space="preserve">                   </w:t>
      </w:r>
    </w:p>
    <w:p w14:paraId="64EE1108"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Robot atlas has XML and Grid images. This table stores the information about the grid which is usually a </w:t>
      </w:r>
      <w:proofErr w:type="spellStart"/>
      <w:r w:rsidRPr="0032299A">
        <w:rPr>
          <w:rFonts w:eastAsia="Times New Roman"/>
          <w:color w:val="222222"/>
        </w:rPr>
        <w:t>png</w:t>
      </w:r>
      <w:proofErr w:type="spellEnd"/>
      <w:r w:rsidRPr="0032299A">
        <w:rPr>
          <w:rFonts w:eastAsia="Times New Roman"/>
          <w:color w:val="222222"/>
        </w:rPr>
        <w:t>/jpg file.</w:t>
      </w:r>
    </w:p>
    <w:p w14:paraId="2FBF41A3" w14:textId="77777777" w:rsidR="001C7417" w:rsidRPr="006C2D3E" w:rsidRDefault="001C7417" w:rsidP="001C7417">
      <w:pPr>
        <w:pStyle w:val="Heading4"/>
      </w:pPr>
      <w:proofErr w:type="spellStart"/>
      <w:r w:rsidRPr="006C2D3E">
        <w:t>robot_config_key_values</w:t>
      </w:r>
      <w:proofErr w:type="spellEnd"/>
      <w:r w:rsidRPr="006C2D3E">
        <w:t xml:space="preserve">            </w:t>
      </w:r>
    </w:p>
    <w:p w14:paraId="5745E15B"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is loosely coupled way to add configuration related key/value pair for robot so that API consumer can create any key and store values against them. </w:t>
      </w:r>
    </w:p>
    <w:p w14:paraId="2EE3436A" w14:textId="77777777" w:rsidR="001C7417" w:rsidRPr="006C2D3E" w:rsidRDefault="001C7417" w:rsidP="001C7417">
      <w:pPr>
        <w:pStyle w:val="Heading4"/>
      </w:pPr>
      <w:proofErr w:type="spellStart"/>
      <w:r w:rsidRPr="006C2D3E">
        <w:t>robot_key_values</w:t>
      </w:r>
      <w:proofErr w:type="spellEnd"/>
      <w:r w:rsidRPr="006C2D3E">
        <w:t xml:space="preserve">                   </w:t>
      </w:r>
    </w:p>
    <w:p w14:paraId="5F9E0DCD"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Similarly consumer can store key value pairs against each robot.</w:t>
      </w:r>
    </w:p>
    <w:p w14:paraId="4D845893" w14:textId="77777777" w:rsidR="001C7417" w:rsidRPr="006C2D3E" w:rsidRDefault="001C7417" w:rsidP="001C7417">
      <w:pPr>
        <w:pStyle w:val="Heading4"/>
      </w:pPr>
      <w:proofErr w:type="spellStart"/>
      <w:r w:rsidRPr="006C2D3E">
        <w:t>robot_linking_code</w:t>
      </w:r>
      <w:proofErr w:type="spellEnd"/>
      <w:r w:rsidRPr="006C2D3E">
        <w:t xml:space="preserve">                 </w:t>
      </w:r>
    </w:p>
    <w:p w14:paraId="1F1D5703" w14:textId="5DACF555" w:rsidR="001C7417" w:rsidRP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has all the linking code that can be used by the user to link the robot with user.</w:t>
      </w:r>
    </w:p>
    <w:p w14:paraId="24999368" w14:textId="77777777" w:rsidR="001C7417" w:rsidRPr="006C2D3E" w:rsidRDefault="001C7417" w:rsidP="001C7417">
      <w:pPr>
        <w:pStyle w:val="Heading4"/>
      </w:pPr>
      <w:proofErr w:type="spellStart"/>
      <w:r w:rsidRPr="006C2D3E">
        <w:t>alive_robot</w:t>
      </w:r>
      <w:proofErr w:type="spellEnd"/>
    </w:p>
    <w:p w14:paraId="32B8BEA5" w14:textId="77777777" w:rsidR="001C7417" w:rsidRP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serial numbers of all the robots that are online. Ping API call results in entry in this table.</w:t>
      </w:r>
    </w:p>
    <w:p w14:paraId="6A4154C8" w14:textId="77777777" w:rsidR="001C7417" w:rsidRPr="006C2D3E" w:rsidRDefault="001C7417" w:rsidP="001C7417">
      <w:pPr>
        <w:pStyle w:val="Heading4"/>
      </w:pPr>
      <w:proofErr w:type="spellStart"/>
      <w:r w:rsidRPr="006C2D3E">
        <w:t>robot_ping_log</w:t>
      </w:r>
      <w:proofErr w:type="spellEnd"/>
    </w:p>
    <w:p w14:paraId="790259F0" w14:textId="1C10582B" w:rsidR="001C7417" w:rsidRP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all the pings that are made by the Robot using the Ping APIs.</w:t>
      </w:r>
    </w:p>
    <w:p w14:paraId="3394EFC0" w14:textId="77777777" w:rsidR="001C7417" w:rsidRPr="006C2D3E" w:rsidRDefault="001C7417" w:rsidP="001C7417">
      <w:pPr>
        <w:pStyle w:val="Heading4"/>
      </w:pPr>
      <w:proofErr w:type="spellStart"/>
      <w:r w:rsidRPr="006C2D3E">
        <w:t>robot_user_association_tokens</w:t>
      </w:r>
      <w:proofErr w:type="spellEnd"/>
      <w:r w:rsidRPr="006C2D3E">
        <w:t xml:space="preserve">      </w:t>
      </w:r>
    </w:p>
    <w:p w14:paraId="73BE6879"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linking code that is used by a robot to link with a user.</w:t>
      </w:r>
    </w:p>
    <w:p w14:paraId="4B8E3F28" w14:textId="77777777" w:rsidR="001C7417" w:rsidRPr="006C2D3E" w:rsidRDefault="001C7417" w:rsidP="001C7417">
      <w:pPr>
        <w:pStyle w:val="Heading4"/>
      </w:pPr>
      <w:proofErr w:type="spellStart"/>
      <w:r w:rsidRPr="006C2D3E">
        <w:t>robot_schedules</w:t>
      </w:r>
      <w:proofErr w:type="spellEnd"/>
      <w:r w:rsidRPr="006C2D3E">
        <w:t xml:space="preserve">                    </w:t>
      </w:r>
    </w:p>
    <w:p w14:paraId="2B19AEB6"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schedules for robots. ID of this table is used in the version tables for schedule blob and schedule XML data.</w:t>
      </w:r>
    </w:p>
    <w:p w14:paraId="57D804EA" w14:textId="77777777" w:rsidR="001C7417" w:rsidRPr="008E05D0" w:rsidRDefault="001C7417" w:rsidP="001C7417">
      <w:pPr>
        <w:pStyle w:val="Heading4"/>
      </w:pPr>
      <w:proofErr w:type="spellStart"/>
      <w:r w:rsidRPr="008E05D0">
        <w:lastRenderedPageBreak/>
        <w:t>robot_schedule_blob_data_versions</w:t>
      </w:r>
      <w:proofErr w:type="spellEnd"/>
      <w:r w:rsidRPr="008E05D0">
        <w:t xml:space="preserve">  </w:t>
      </w:r>
    </w:p>
    <w:p w14:paraId="15416A2A"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Robot's schedule has XML and Blob data. This table stores the version for the blob. This helps us in handling the case where a user tries to update the schedule blob data without having the most recent version with him. This has reference to the robot schedule table's ID.</w:t>
      </w:r>
    </w:p>
    <w:p w14:paraId="099288FB" w14:textId="77777777" w:rsidR="001C7417" w:rsidRPr="006C2D3E" w:rsidRDefault="001C7417" w:rsidP="001C7417">
      <w:pPr>
        <w:pStyle w:val="Heading4"/>
      </w:pPr>
      <w:proofErr w:type="spellStart"/>
      <w:r w:rsidRPr="006C2D3E">
        <w:t>robot_schedule_xml_data_versions</w:t>
      </w:r>
      <w:proofErr w:type="spellEnd"/>
      <w:r w:rsidRPr="006C2D3E">
        <w:t xml:space="preserve">   </w:t>
      </w:r>
    </w:p>
    <w:p w14:paraId="7BB601C9" w14:textId="78A9DDC0" w:rsidR="006C2D3E" w:rsidRPr="0032299A" w:rsidRDefault="001C7417"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Robot's schedule has XML and Blob data. This table stores the version for the schedule's XML. This helps us in handling the case where a user tries to update the schedule XML without having the most recent version with him. This has reference to the robot schedule table's ID.</w:t>
      </w:r>
    </w:p>
    <w:p w14:paraId="1A6C90D2" w14:textId="77777777" w:rsidR="006C2D3E" w:rsidRPr="006C2D3E" w:rsidRDefault="006C2D3E" w:rsidP="005121F3">
      <w:pPr>
        <w:pStyle w:val="Heading4"/>
      </w:pPr>
      <w:proofErr w:type="gramStart"/>
      <w:r w:rsidRPr="006C2D3E">
        <w:t>users</w:t>
      </w:r>
      <w:proofErr w:type="gramEnd"/>
      <w:r w:rsidRPr="006C2D3E">
        <w:t xml:space="preserve">                </w:t>
      </w:r>
    </w:p>
    <w:p w14:paraId="51FC9A09" w14:textId="77777777" w:rsidR="006C2D3E" w:rsidRPr="0032299A" w:rsidRDefault="006C2D3E"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user information. Id of this table is used across the tables for user association.  </w:t>
      </w:r>
      <w:r w:rsidRPr="0032299A">
        <w:rPr>
          <w:rFonts w:eastAsia="Times New Roman"/>
          <w:b/>
          <w:bCs/>
          <w:color w:val="222222"/>
        </w:rPr>
        <w:t>              </w:t>
      </w:r>
    </w:p>
    <w:p w14:paraId="23EE8736" w14:textId="77777777" w:rsidR="001C7417" w:rsidRPr="006C2D3E" w:rsidRDefault="001C7417" w:rsidP="001C7417">
      <w:pPr>
        <w:pStyle w:val="Heading4"/>
      </w:pPr>
      <w:proofErr w:type="spellStart"/>
      <w:r w:rsidRPr="006C2D3E">
        <w:t>user_role</w:t>
      </w:r>
      <w:proofErr w:type="spellEnd"/>
      <w:r w:rsidRPr="006C2D3E">
        <w:t xml:space="preserve">                          </w:t>
      </w:r>
    </w:p>
    <w:p w14:paraId="5E9C0EBE" w14:textId="12B8911D" w:rsidR="001C7417" w:rsidRP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Although we are supporting 1 role per user but we are still keeping the user's role in a different table so that we can support multiple roles per user.</w:t>
      </w:r>
    </w:p>
    <w:p w14:paraId="62AE2BA0" w14:textId="77777777" w:rsidR="006C2D3E" w:rsidRDefault="006C2D3E" w:rsidP="005121F3">
      <w:pPr>
        <w:pStyle w:val="Heading4"/>
      </w:pPr>
      <w:proofErr w:type="spellStart"/>
      <w:r w:rsidRPr="006C2D3E">
        <w:t>users_api_sessions</w:t>
      </w:r>
      <w:proofErr w:type="spellEnd"/>
      <w:r w:rsidRPr="006C2D3E">
        <w:t xml:space="preserve">                 </w:t>
      </w:r>
    </w:p>
    <w:p w14:paraId="7E988CE3" w14:textId="128DE519" w:rsidR="008E05D0" w:rsidRPr="0032299A" w:rsidRDefault="008E05D0"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all the available session for a user. This table helps us in keeping multiple sessions active for a user across the devices.</w:t>
      </w:r>
    </w:p>
    <w:p w14:paraId="334D1F12" w14:textId="77777777" w:rsidR="001C7417" w:rsidRPr="006C2D3E" w:rsidRDefault="001C7417" w:rsidP="001C7417">
      <w:pPr>
        <w:pStyle w:val="Heading4"/>
      </w:pPr>
      <w:proofErr w:type="spellStart"/>
      <w:r w:rsidRPr="006C2D3E">
        <w:t>user_devices</w:t>
      </w:r>
      <w:proofErr w:type="spellEnd"/>
    </w:p>
    <w:p w14:paraId="30ADC929" w14:textId="77777777" w:rsidR="001C7417"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This table stores the user's device information. This is used in the </w:t>
      </w:r>
      <w:proofErr w:type="spellStart"/>
      <w:r w:rsidRPr="0032299A">
        <w:rPr>
          <w:rFonts w:eastAsia="Times New Roman"/>
          <w:color w:val="222222"/>
        </w:rPr>
        <w:t>CheckForUpgrade</w:t>
      </w:r>
      <w:proofErr w:type="spellEnd"/>
      <w:r w:rsidRPr="0032299A">
        <w:rPr>
          <w:rFonts w:eastAsia="Times New Roman"/>
          <w:color w:val="222222"/>
        </w:rPr>
        <w:t xml:space="preserve"> API calls.</w:t>
      </w:r>
    </w:p>
    <w:p w14:paraId="7E00A6A8" w14:textId="77777777" w:rsidR="004176ED" w:rsidRPr="006C2D3E" w:rsidRDefault="004176ED" w:rsidP="004176ED">
      <w:pPr>
        <w:pStyle w:val="Heading4"/>
      </w:pPr>
      <w:proofErr w:type="spellStart"/>
      <w:r w:rsidRPr="006C2D3E">
        <w:t>device_details</w:t>
      </w:r>
      <w:proofErr w:type="spellEnd"/>
      <w:r w:rsidRPr="006C2D3E">
        <w:t xml:space="preserve">                     </w:t>
      </w:r>
    </w:p>
    <w:p w14:paraId="15CD3F43" w14:textId="65706171" w:rsidR="004176ED" w:rsidRPr="0032299A" w:rsidRDefault="004176ED"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devices that are being used by the users. This table also has the operating system of these devices.</w:t>
      </w:r>
    </w:p>
    <w:p w14:paraId="160AF8A6" w14:textId="77777777" w:rsidR="001C7417" w:rsidRPr="006C2D3E" w:rsidRDefault="001C7417" w:rsidP="001C7417">
      <w:pPr>
        <w:pStyle w:val="Heading4"/>
      </w:pPr>
      <w:proofErr w:type="spellStart"/>
      <w:r w:rsidRPr="006C2D3E">
        <w:t>user_push_notification_preferences</w:t>
      </w:r>
      <w:proofErr w:type="spellEnd"/>
      <w:r w:rsidRPr="006C2D3E">
        <w:t> </w:t>
      </w:r>
    </w:p>
    <w:p w14:paraId="3D63A8BD" w14:textId="46DDD956" w:rsidR="001C7417" w:rsidRPr="004176ED" w:rsidRDefault="001C7417" w:rsidP="004176ED">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type of notification a user wants to receive. Before sending notifications to a user, it is checked against this table.</w:t>
      </w:r>
    </w:p>
    <w:p w14:paraId="4ECC8997" w14:textId="77777777" w:rsidR="006C2D3E" w:rsidRPr="006C2D3E" w:rsidRDefault="006C2D3E" w:rsidP="005121F3">
      <w:pPr>
        <w:pStyle w:val="Heading4"/>
      </w:pPr>
      <w:proofErr w:type="spellStart"/>
      <w:r w:rsidRPr="006C2D3E">
        <w:t>users_robots</w:t>
      </w:r>
      <w:proofErr w:type="spellEnd"/>
      <w:r w:rsidRPr="006C2D3E">
        <w:t xml:space="preserve">                       </w:t>
      </w:r>
    </w:p>
    <w:p w14:paraId="17C75859" w14:textId="77777777" w:rsidR="006C2D3E" w:rsidRDefault="006C2D3E"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user-robots association. Now we are supporting just 1 user per robot but we are still keeping in different table so that we can always support multiple users per robot.</w:t>
      </w:r>
    </w:p>
    <w:p w14:paraId="08572100" w14:textId="77777777" w:rsidR="001C7417" w:rsidRPr="006C2D3E" w:rsidRDefault="001C7417" w:rsidP="001C7417">
      <w:pPr>
        <w:pStyle w:val="Heading4"/>
      </w:pPr>
      <w:proofErr w:type="spellStart"/>
      <w:r w:rsidRPr="006C2D3E">
        <w:lastRenderedPageBreak/>
        <w:t>notification_logs</w:t>
      </w:r>
      <w:proofErr w:type="spellEnd"/>
      <w:r w:rsidRPr="006C2D3E">
        <w:t xml:space="preserve">                  </w:t>
      </w:r>
    </w:p>
    <w:p w14:paraId="1199C1DD" w14:textId="77777777"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the log of iOS/GCM notifications and can be used in future to find out the audit trail of all the notifications that went out of the system.</w:t>
      </w:r>
    </w:p>
    <w:p w14:paraId="52AEEBFD" w14:textId="77777777" w:rsidR="001C7417" w:rsidRDefault="001C7417" w:rsidP="001C7417">
      <w:pPr>
        <w:pStyle w:val="Heading4"/>
      </w:pPr>
      <w:proofErr w:type="spellStart"/>
      <w:r w:rsidRPr="006C2D3E">
        <w:t>notification_registration_id_logs</w:t>
      </w:r>
      <w:proofErr w:type="spellEnd"/>
      <w:r w:rsidRPr="006C2D3E">
        <w:t xml:space="preserve">  </w:t>
      </w:r>
    </w:p>
    <w:p w14:paraId="1BA0254D" w14:textId="279B1AAD" w:rsidR="001C7417" w:rsidRPr="0032299A" w:rsidRDefault="001C7417" w:rsidP="001C7417">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As user might get new registration IDs, t</w:t>
      </w:r>
      <w:r w:rsidR="00BB737B">
        <w:rPr>
          <w:rFonts w:eastAsia="Times New Roman"/>
          <w:color w:val="222222"/>
        </w:rPr>
        <w:t xml:space="preserve">his table stores the log of </w:t>
      </w:r>
      <w:r w:rsidRPr="0032299A">
        <w:rPr>
          <w:rFonts w:eastAsia="Times New Roman"/>
          <w:color w:val="222222"/>
        </w:rPr>
        <w:t>the registration id with mapping of old to new. Using this table along with notification logs table, we can find out the actual receiver of the notification at any given point of time. </w:t>
      </w:r>
    </w:p>
    <w:p w14:paraId="69C3AD06" w14:textId="77777777" w:rsidR="001C7417" w:rsidRPr="006C2D3E" w:rsidRDefault="001C7417" w:rsidP="001C7417">
      <w:pPr>
        <w:pStyle w:val="Heading4"/>
      </w:pPr>
      <w:proofErr w:type="spellStart"/>
      <w:r w:rsidRPr="006C2D3E">
        <w:t>notification_registrations</w:t>
      </w:r>
      <w:proofErr w:type="spellEnd"/>
      <w:r w:rsidRPr="006C2D3E">
        <w:t xml:space="preserve">  </w:t>
      </w:r>
    </w:p>
    <w:p w14:paraId="10898F9D" w14:textId="20E13E8B" w:rsidR="001C7417" w:rsidRPr="0032299A" w:rsidRDefault="001C7417"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stores all the registration keys (GCM/IOS) that are stored for a user. These keys are used to send the notifications.</w:t>
      </w:r>
    </w:p>
    <w:p w14:paraId="3C00A103" w14:textId="77777777" w:rsidR="006C2D3E" w:rsidRPr="006C2D3E" w:rsidRDefault="006C2D3E" w:rsidP="005121F3">
      <w:pPr>
        <w:pStyle w:val="Heading4"/>
      </w:pPr>
      <w:proofErr w:type="spellStart"/>
      <w:r w:rsidRPr="006C2D3E">
        <w:t>xmpp_message_logs</w:t>
      </w:r>
      <w:proofErr w:type="spellEnd"/>
      <w:r w:rsidRPr="006C2D3E">
        <w:t xml:space="preserve">                  </w:t>
      </w:r>
    </w:p>
    <w:p w14:paraId="7F2DD371" w14:textId="77777777" w:rsidR="006C2D3E" w:rsidRPr="0032299A" w:rsidRDefault="006C2D3E"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All the messages that are sent over </w:t>
      </w:r>
      <w:proofErr w:type="spellStart"/>
      <w:r w:rsidRPr="0032299A">
        <w:rPr>
          <w:rFonts w:eastAsia="Times New Roman"/>
          <w:color w:val="222222"/>
        </w:rPr>
        <w:t>ejabberd</w:t>
      </w:r>
      <w:proofErr w:type="spellEnd"/>
      <w:r w:rsidRPr="0032299A">
        <w:rPr>
          <w:rFonts w:eastAsia="Times New Roman"/>
          <w:color w:val="222222"/>
        </w:rPr>
        <w:t xml:space="preserve"> are logged in the in this table.</w:t>
      </w:r>
    </w:p>
    <w:p w14:paraId="1C1590B6" w14:textId="77777777" w:rsidR="006C2D3E" w:rsidRPr="006C2D3E" w:rsidRDefault="006C2D3E" w:rsidP="005121F3">
      <w:pPr>
        <w:pStyle w:val="Heading4"/>
      </w:pPr>
      <w:proofErr w:type="spellStart"/>
      <w:r w:rsidRPr="006C2D3E">
        <w:t>xmpp_notification_via_mq</w:t>
      </w:r>
      <w:proofErr w:type="spellEnd"/>
      <w:r w:rsidRPr="006C2D3E">
        <w:t xml:space="preserve">      </w:t>
      </w:r>
    </w:p>
    <w:p w14:paraId="20734920" w14:textId="17A481E9" w:rsidR="009A4E19" w:rsidRDefault="006C2D3E" w:rsidP="0032299A">
      <w:pPr>
        <w:shd w:val="clear" w:color="auto" w:fill="FFFFFF"/>
        <w:spacing w:before="100" w:beforeAutospacing="1" w:after="100" w:afterAutospacing="1" w:line="240" w:lineRule="auto"/>
        <w:rPr>
          <w:rFonts w:eastAsia="Times New Roman"/>
          <w:color w:val="222222"/>
        </w:rPr>
      </w:pPr>
      <w:proofErr w:type="spellStart"/>
      <w:r w:rsidRPr="0032299A">
        <w:rPr>
          <w:rFonts w:eastAsia="Times New Roman"/>
          <w:color w:val="222222"/>
        </w:rPr>
        <w:t>RabbitMQ</w:t>
      </w:r>
      <w:proofErr w:type="spellEnd"/>
      <w:r w:rsidRPr="0032299A">
        <w:rPr>
          <w:rFonts w:eastAsia="Times New Roman"/>
          <w:color w:val="222222"/>
        </w:rPr>
        <w:t xml:space="preserve"> is used to send XMPP messages. When we have to send the message, </w:t>
      </w:r>
      <w:proofErr w:type="spellStart"/>
      <w:r w:rsidRPr="0032299A">
        <w:rPr>
          <w:rFonts w:eastAsia="Times New Roman"/>
          <w:color w:val="222222"/>
        </w:rPr>
        <w:t>RabbitMQ</w:t>
      </w:r>
      <w:proofErr w:type="spellEnd"/>
      <w:r w:rsidRPr="0032299A">
        <w:rPr>
          <w:rFonts w:eastAsia="Times New Roman"/>
          <w:color w:val="222222"/>
        </w:rPr>
        <w:t xml:space="preserve"> consumer picks it up from this table and sends the XMPP message and also logs it in the </w:t>
      </w:r>
      <w:proofErr w:type="spellStart"/>
      <w:r w:rsidRPr="0032299A">
        <w:rPr>
          <w:rFonts w:eastAsia="Times New Roman"/>
          <w:color w:val="222222"/>
        </w:rPr>
        <w:t>xmpp_message_logs</w:t>
      </w:r>
      <w:proofErr w:type="spellEnd"/>
      <w:r w:rsidRPr="0032299A">
        <w:rPr>
          <w:rFonts w:eastAsia="Times New Roman"/>
          <w:color w:val="222222"/>
        </w:rPr>
        <w:t xml:space="preserve"> table.</w:t>
      </w:r>
    </w:p>
    <w:p w14:paraId="4B447681" w14:textId="77777777" w:rsidR="00BB737B" w:rsidRPr="006C2D3E" w:rsidRDefault="00BB737B" w:rsidP="00BB737B">
      <w:pPr>
        <w:pStyle w:val="Heading4"/>
      </w:pPr>
      <w:proofErr w:type="spellStart"/>
      <w:r w:rsidRPr="006C2D3E">
        <w:t>online_chat_ids</w:t>
      </w:r>
      <w:proofErr w:type="spellEnd"/>
      <w:r w:rsidRPr="006C2D3E">
        <w:t xml:space="preserve">                    </w:t>
      </w:r>
    </w:p>
    <w:p w14:paraId="02D8951E" w14:textId="22611D0C" w:rsidR="00BB737B" w:rsidRPr="00BB737B" w:rsidRDefault="00BB737B" w:rsidP="00BB737B">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In the </w:t>
      </w:r>
      <w:proofErr w:type="spellStart"/>
      <w:r w:rsidRPr="0032299A">
        <w:rPr>
          <w:rFonts w:eastAsia="Times New Roman"/>
          <w:color w:val="222222"/>
        </w:rPr>
        <w:t>ejabberd</w:t>
      </w:r>
      <w:proofErr w:type="spellEnd"/>
      <w:r w:rsidRPr="0032299A">
        <w:rPr>
          <w:rFonts w:eastAsia="Times New Roman"/>
          <w:color w:val="222222"/>
        </w:rPr>
        <w:t xml:space="preserve"> we have configured callbacks for online/offline events. These events result in either an addition or a removal from this table. When we have to find out who all is online, instead of querying the </w:t>
      </w:r>
      <w:proofErr w:type="spellStart"/>
      <w:r w:rsidRPr="0032299A">
        <w:rPr>
          <w:rFonts w:eastAsia="Times New Roman"/>
          <w:color w:val="222222"/>
        </w:rPr>
        <w:t>ejabberd</w:t>
      </w:r>
      <w:proofErr w:type="spellEnd"/>
      <w:r w:rsidRPr="0032299A">
        <w:rPr>
          <w:rFonts w:eastAsia="Times New Roman"/>
          <w:color w:val="222222"/>
        </w:rPr>
        <w:t>, we query this table and get fa</w:t>
      </w:r>
      <w:r>
        <w:rPr>
          <w:rFonts w:eastAsia="Times New Roman"/>
          <w:color w:val="222222"/>
        </w:rPr>
        <w:t>s</w:t>
      </w:r>
      <w:r w:rsidRPr="0032299A">
        <w:rPr>
          <w:rFonts w:eastAsia="Times New Roman"/>
          <w:color w:val="222222"/>
        </w:rPr>
        <w:t>ter results.</w:t>
      </w:r>
    </w:p>
    <w:p w14:paraId="51503B23" w14:textId="17A01522" w:rsidR="00E54428" w:rsidRDefault="0032299A" w:rsidP="0032299A">
      <w:pPr>
        <w:pStyle w:val="Heading1"/>
        <w:rPr>
          <w:lang w:val="en-US"/>
        </w:rPr>
      </w:pPr>
      <w:r>
        <w:rPr>
          <w:lang w:val="en-US"/>
        </w:rPr>
        <w:t>Deprecated Tables</w:t>
      </w:r>
    </w:p>
    <w:p w14:paraId="45479221" w14:textId="77777777" w:rsidR="0032299A" w:rsidRPr="006C2D3E" w:rsidRDefault="0032299A" w:rsidP="0032299A">
      <w:pPr>
        <w:pStyle w:val="Heading4"/>
      </w:pPr>
      <w:proofErr w:type="spellStart"/>
      <w:r w:rsidRPr="006C2D3E">
        <w:t>users_socialservices</w:t>
      </w:r>
      <w:proofErr w:type="spellEnd"/>
      <w:r w:rsidRPr="006C2D3E">
        <w:t xml:space="preserve">               </w:t>
      </w:r>
    </w:p>
    <w:p w14:paraId="65BDC4AB" w14:textId="3A1C98CC" w:rsidR="0032299A" w:rsidRPr="0032299A" w:rsidRDefault="0032299A"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This table stores the user/social service information. For example it has values like user ID X has Facebook ID 123. </w:t>
      </w:r>
      <w:r>
        <w:rPr>
          <w:rFonts w:eastAsia="Times New Roman"/>
          <w:color w:val="222222"/>
        </w:rPr>
        <w:t>As we have disabled end user login, we would be deprecating this table.</w:t>
      </w:r>
    </w:p>
    <w:p w14:paraId="5C684A4E" w14:textId="77777777" w:rsidR="0032299A" w:rsidRPr="006C2D3E" w:rsidRDefault="0032299A" w:rsidP="0032299A">
      <w:pPr>
        <w:pStyle w:val="Heading4"/>
      </w:pPr>
      <w:proofErr w:type="spellStart"/>
      <w:proofErr w:type="gramStart"/>
      <w:r w:rsidRPr="006C2D3E">
        <w:t>socialservicetypes</w:t>
      </w:r>
      <w:proofErr w:type="spellEnd"/>
      <w:proofErr w:type="gramEnd"/>
      <w:r w:rsidRPr="006C2D3E">
        <w:t xml:space="preserve">      </w:t>
      </w:r>
    </w:p>
    <w:p w14:paraId="27F78547" w14:textId="26BA6801" w:rsidR="0032299A" w:rsidRDefault="0032299A" w:rsidP="0032299A">
      <w:pPr>
        <w:shd w:val="clear" w:color="auto" w:fill="FFFFFF"/>
        <w:spacing w:before="100" w:beforeAutospacing="1" w:after="100" w:afterAutospacing="1" w:line="240" w:lineRule="auto"/>
        <w:rPr>
          <w:rFonts w:eastAsia="Times New Roman"/>
          <w:b/>
          <w:color w:val="222222"/>
        </w:rPr>
      </w:pPr>
      <w:r w:rsidRPr="0032299A">
        <w:rPr>
          <w:rFonts w:eastAsia="Times New Roman"/>
          <w:color w:val="222222"/>
        </w:rPr>
        <w:t>This table stores all the social services (Facebook/Google) that are supported by the application. Now we are not using this table.</w:t>
      </w:r>
      <w:r>
        <w:rPr>
          <w:rFonts w:eastAsia="Times New Roman"/>
          <w:color w:val="222222"/>
        </w:rPr>
        <w:t xml:space="preserve"> As we have disabled end user login, we w</w:t>
      </w:r>
      <w:r w:rsidR="00BB737B">
        <w:rPr>
          <w:rFonts w:eastAsia="Times New Roman"/>
          <w:color w:val="222222"/>
        </w:rPr>
        <w:t>ould be deprecating this table.</w:t>
      </w:r>
    </w:p>
    <w:p w14:paraId="2C36C445" w14:textId="77777777" w:rsidR="0032299A" w:rsidRPr="008E05D0" w:rsidRDefault="0032299A" w:rsidP="0032299A">
      <w:pPr>
        <w:pStyle w:val="Heading4"/>
      </w:pPr>
      <w:proofErr w:type="spellStart"/>
      <w:r w:rsidRPr="008E05D0">
        <w:lastRenderedPageBreak/>
        <w:t>robot_custom_data</w:t>
      </w:r>
      <w:proofErr w:type="spellEnd"/>
      <w:r w:rsidRPr="008E05D0">
        <w:t xml:space="preserve">                  </w:t>
      </w:r>
    </w:p>
    <w:p w14:paraId="4C1460F0" w14:textId="5834C308" w:rsidR="0032299A" w:rsidRPr="0032299A" w:rsidRDefault="0032299A" w:rsidP="0032299A">
      <w:pPr>
        <w:shd w:val="clear" w:color="auto" w:fill="FFFFFF"/>
        <w:spacing w:before="100" w:beforeAutospacing="1" w:after="100" w:afterAutospacing="1" w:line="240" w:lineRule="auto"/>
        <w:rPr>
          <w:rFonts w:eastAsia="Times New Roman"/>
          <w:color w:val="222222"/>
        </w:rPr>
      </w:pPr>
      <w:r>
        <w:rPr>
          <w:rFonts w:eastAsia="Times New Roman"/>
          <w:color w:val="222222"/>
        </w:rPr>
        <w:t xml:space="preserve">This table provides a </w:t>
      </w:r>
      <w:r w:rsidRPr="0032299A">
        <w:rPr>
          <w:rFonts w:eastAsia="Times New Roman"/>
          <w:color w:val="222222"/>
        </w:rPr>
        <w:t>loosely coupled way to store the custom data (just like map/atlas files) for each robot.</w:t>
      </w:r>
      <w:r>
        <w:rPr>
          <w:rFonts w:eastAsia="Times New Roman"/>
          <w:color w:val="222222"/>
        </w:rPr>
        <w:t xml:space="preserve"> As we are not storing the custom data at the Robot level any more, we would be deprecating this table.</w:t>
      </w:r>
    </w:p>
    <w:p w14:paraId="44D7A7CF" w14:textId="77777777" w:rsidR="0032299A" w:rsidRPr="006C2D3E" w:rsidRDefault="0032299A" w:rsidP="0032299A">
      <w:pPr>
        <w:pStyle w:val="Heading4"/>
      </w:pPr>
      <w:proofErr w:type="spellStart"/>
      <w:r w:rsidRPr="006C2D3E">
        <w:t>robot_custom_data_types</w:t>
      </w:r>
      <w:proofErr w:type="spellEnd"/>
      <w:r w:rsidRPr="006C2D3E">
        <w:t xml:space="preserve">            </w:t>
      </w:r>
    </w:p>
    <w:p w14:paraId="204D9B20" w14:textId="7B2AED7C" w:rsidR="0032299A" w:rsidRPr="0032299A" w:rsidRDefault="0032299A"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 xml:space="preserve">This table </w:t>
      </w:r>
      <w:r>
        <w:rPr>
          <w:rFonts w:eastAsia="Times New Roman"/>
          <w:color w:val="222222"/>
        </w:rPr>
        <w:t xml:space="preserve">categorizes the custom data in 2 categories. </w:t>
      </w:r>
      <w:r w:rsidRPr="0032299A">
        <w:rPr>
          <w:rFonts w:eastAsia="Times New Roman"/>
          <w:color w:val="222222"/>
        </w:rPr>
        <w:t> </w:t>
      </w:r>
      <w:r>
        <w:rPr>
          <w:rFonts w:eastAsia="Times New Roman"/>
          <w:color w:val="222222"/>
        </w:rPr>
        <w:t>As we are not storing the custom data at the Robot level any more, we would be deprecating this table.</w:t>
      </w:r>
    </w:p>
    <w:p w14:paraId="5C44D5D1" w14:textId="77777777" w:rsidR="0032299A" w:rsidRPr="006C2D3E" w:rsidRDefault="0032299A" w:rsidP="0032299A">
      <w:pPr>
        <w:pStyle w:val="Heading4"/>
      </w:pPr>
      <w:proofErr w:type="spellStart"/>
      <w:r w:rsidRPr="006C2D3E">
        <w:t>robot_customs</w:t>
      </w:r>
      <w:proofErr w:type="spellEnd"/>
      <w:r w:rsidRPr="006C2D3E">
        <w:t xml:space="preserve">                      </w:t>
      </w:r>
    </w:p>
    <w:p w14:paraId="57CB9FCC" w14:textId="38E5973F" w:rsidR="0032299A" w:rsidRPr="0032299A" w:rsidRDefault="0032299A" w:rsidP="0032299A">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This table actually stores the value for the custom data for the robot. This is more to do with the data like files etc.</w:t>
      </w:r>
      <w:r>
        <w:rPr>
          <w:rFonts w:eastAsia="Times New Roman"/>
          <w:color w:val="222222"/>
        </w:rPr>
        <w:t xml:space="preserve"> As we are not storing the custom data at the Robot level any more, we would be deprecating this table.</w:t>
      </w:r>
    </w:p>
    <w:p w14:paraId="7C29244C" w14:textId="77777777" w:rsidR="001C7417" w:rsidRPr="006C2D3E" w:rsidRDefault="001C7417" w:rsidP="001C7417">
      <w:pPr>
        <w:pStyle w:val="Heading4"/>
      </w:pPr>
      <w:proofErr w:type="spellStart"/>
      <w:r w:rsidRPr="006C2D3E">
        <w:t>notification_types</w:t>
      </w:r>
      <w:proofErr w:type="spellEnd"/>
      <w:r w:rsidRPr="006C2D3E">
        <w:t xml:space="preserve">                 </w:t>
      </w:r>
    </w:p>
    <w:p w14:paraId="7E133A5F" w14:textId="171EA0B1" w:rsidR="0032299A" w:rsidRPr="00BB737B" w:rsidRDefault="001C7417" w:rsidP="00BB737B">
      <w:pPr>
        <w:shd w:val="clear" w:color="auto" w:fill="FFFFFF"/>
        <w:spacing w:before="100" w:beforeAutospacing="1" w:after="100" w:afterAutospacing="1" w:line="240" w:lineRule="auto"/>
        <w:rPr>
          <w:rFonts w:eastAsia="Times New Roman"/>
          <w:color w:val="222222"/>
        </w:rPr>
      </w:pPr>
      <w:r w:rsidRPr="0032299A">
        <w:rPr>
          <w:rFonts w:eastAsia="Times New Roman"/>
          <w:color w:val="222222"/>
        </w:rPr>
        <w:t>There are 3 types of notifications that we support, system generated, SOS and related to activities. </w:t>
      </w:r>
    </w:p>
    <w:p w14:paraId="659B1F79" w14:textId="47D4CA94" w:rsidR="006C2D3E" w:rsidRDefault="005121F3" w:rsidP="005121F3">
      <w:pPr>
        <w:pStyle w:val="Heading1"/>
        <w:rPr>
          <w:lang w:val="en-US"/>
        </w:rPr>
      </w:pPr>
      <w:r>
        <w:t>Entity Relationship Diagram</w:t>
      </w:r>
    </w:p>
    <w:p w14:paraId="414242A6" w14:textId="77777777" w:rsidR="005121F3" w:rsidRPr="005121F3" w:rsidRDefault="005121F3" w:rsidP="005121F3">
      <w:pPr>
        <w:rPr>
          <w:lang w:eastAsia="x-none"/>
        </w:rPr>
      </w:pPr>
    </w:p>
    <w:p w14:paraId="6BD0C2F0" w14:textId="32C016A9" w:rsidR="005121F3" w:rsidRDefault="005121F3" w:rsidP="005121F3">
      <w:pPr>
        <w:rPr>
          <w:lang w:eastAsia="x-none"/>
        </w:rPr>
      </w:pPr>
      <w:r>
        <w:rPr>
          <w:lang w:eastAsia="x-none"/>
        </w:rPr>
        <w:t>The diagram below show</w:t>
      </w:r>
      <w:r w:rsidR="00241CBB">
        <w:rPr>
          <w:lang w:eastAsia="x-none"/>
        </w:rPr>
        <w:t>s</w:t>
      </w:r>
      <w:r>
        <w:rPr>
          <w:lang w:eastAsia="x-none"/>
        </w:rPr>
        <w:t xml:space="preserve"> the relationships between various tables.</w:t>
      </w:r>
    </w:p>
    <w:p w14:paraId="74BE3CBA" w14:textId="77777777" w:rsidR="005121F3" w:rsidRPr="005121F3" w:rsidRDefault="005121F3" w:rsidP="005121F3">
      <w:pPr>
        <w:rPr>
          <w:lang w:eastAsia="x-none"/>
        </w:rPr>
      </w:pPr>
    </w:p>
    <w:p w14:paraId="4F9632BC" w14:textId="77777777" w:rsidR="005121F3" w:rsidRDefault="005121F3" w:rsidP="005121F3">
      <w:pPr>
        <w:rPr>
          <w:lang w:eastAsia="x-none"/>
        </w:rPr>
      </w:pPr>
    </w:p>
    <w:p w14:paraId="50254411" w14:textId="2A4D1FFC" w:rsidR="005121F3" w:rsidRPr="005121F3" w:rsidRDefault="005121F3" w:rsidP="005121F3">
      <w:pPr>
        <w:rPr>
          <w:lang w:eastAsia="x-none"/>
        </w:rPr>
      </w:pPr>
      <w:r>
        <w:rPr>
          <w:noProof/>
        </w:rPr>
        <w:drawing>
          <wp:inline distT="0" distB="0" distL="0" distR="0" wp14:anchorId="1DFF2298" wp14:editId="380EC94B">
            <wp:extent cx="5932805"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094355"/>
                    </a:xfrm>
                    <a:prstGeom prst="rect">
                      <a:avLst/>
                    </a:prstGeom>
                    <a:noFill/>
                    <a:ln>
                      <a:noFill/>
                    </a:ln>
                  </pic:spPr>
                </pic:pic>
              </a:graphicData>
            </a:graphic>
          </wp:inline>
        </w:drawing>
      </w:r>
    </w:p>
    <w:p w14:paraId="42F837C8" w14:textId="77777777" w:rsidR="005121F3" w:rsidRDefault="005121F3" w:rsidP="00CC59B2"/>
    <w:p w14:paraId="6A2B3839" w14:textId="77777777" w:rsidR="005121F3" w:rsidRDefault="005121F3" w:rsidP="00CC59B2"/>
    <w:p w14:paraId="2C62DF5E" w14:textId="77777777" w:rsidR="001D349E" w:rsidRDefault="001D349E">
      <w:pPr>
        <w:spacing w:line="240" w:lineRule="auto"/>
        <w:rPr>
          <w:rFonts w:eastAsia="Times New Roman" w:cs="Times New Roman"/>
          <w:b/>
          <w:bCs/>
          <w:color w:val="365F91"/>
          <w:sz w:val="32"/>
          <w:szCs w:val="28"/>
          <w:lang w:val="x-none" w:eastAsia="x-none"/>
        </w:rPr>
      </w:pPr>
      <w:r>
        <w:br w:type="page"/>
      </w:r>
    </w:p>
    <w:p w14:paraId="11C9F3DC" w14:textId="6328B98A" w:rsidR="000673B7" w:rsidRDefault="000673B7" w:rsidP="000673B7">
      <w:pPr>
        <w:pStyle w:val="Heading1"/>
        <w:rPr>
          <w:lang w:val="en-US"/>
        </w:rPr>
      </w:pPr>
      <w:proofErr w:type="spellStart"/>
      <w:r>
        <w:lastRenderedPageBreak/>
        <w:t>PHPMyAdmin</w:t>
      </w:r>
      <w:proofErr w:type="spellEnd"/>
    </w:p>
    <w:p w14:paraId="1FC63ABD" w14:textId="77777777" w:rsidR="000673B7" w:rsidRPr="000673B7" w:rsidRDefault="000673B7" w:rsidP="000673B7">
      <w:pPr>
        <w:rPr>
          <w:lang w:eastAsia="x-none"/>
        </w:rPr>
      </w:pPr>
    </w:p>
    <w:p w14:paraId="336C3AB9" w14:textId="70776118" w:rsidR="000673B7" w:rsidRDefault="000673B7" w:rsidP="000673B7">
      <w:pPr>
        <w:rPr>
          <w:lang w:eastAsia="x-none"/>
        </w:rPr>
      </w:pPr>
      <w:r>
        <w:rPr>
          <w:lang w:eastAsia="x-none"/>
        </w:rPr>
        <w:t xml:space="preserve">We have enabled viewing of the MySQL database over the HTTP using </w:t>
      </w:r>
      <w:proofErr w:type="spellStart"/>
      <w:r>
        <w:rPr>
          <w:lang w:eastAsia="x-none"/>
        </w:rPr>
        <w:t>PHPMyAdmin</w:t>
      </w:r>
      <w:proofErr w:type="spellEnd"/>
      <w:r>
        <w:rPr>
          <w:lang w:eastAsia="x-none"/>
        </w:rPr>
        <w:t xml:space="preserve">. You can view the MySQL database at </w:t>
      </w:r>
      <w:hyperlink r:id="rId10" w:history="1">
        <w:r w:rsidRPr="00AB2F08">
          <w:rPr>
            <w:rStyle w:val="Hyperlink"/>
            <w:lang w:eastAsia="x-none"/>
          </w:rPr>
          <w:t>http://rajatogo.com/phpmyadmin/index.php</w:t>
        </w:r>
      </w:hyperlink>
      <w:r>
        <w:rPr>
          <w:lang w:eastAsia="x-none"/>
        </w:rPr>
        <w:t xml:space="preserve"> URL. </w:t>
      </w:r>
    </w:p>
    <w:p w14:paraId="681FD2C4" w14:textId="77777777" w:rsidR="001D349E" w:rsidRDefault="001D349E" w:rsidP="000673B7">
      <w:pPr>
        <w:rPr>
          <w:lang w:eastAsia="x-none"/>
        </w:rPr>
      </w:pPr>
    </w:p>
    <w:p w14:paraId="6FBF8E9D" w14:textId="736CF560" w:rsidR="001D349E" w:rsidRDefault="000673B7" w:rsidP="000673B7">
      <w:pPr>
        <w:rPr>
          <w:lang w:eastAsia="x-none"/>
        </w:rPr>
      </w:pPr>
      <w:r>
        <w:rPr>
          <w:lang w:eastAsia="x-none"/>
        </w:rPr>
        <w:t xml:space="preserve">In </w:t>
      </w:r>
      <w:proofErr w:type="spellStart"/>
      <w:r>
        <w:rPr>
          <w:lang w:eastAsia="x-none"/>
        </w:rPr>
        <w:t>PHPMyAdmin</w:t>
      </w:r>
      <w:proofErr w:type="spellEnd"/>
      <w:r>
        <w:rPr>
          <w:lang w:eastAsia="x-none"/>
        </w:rPr>
        <w:t xml:space="preserve">, first select the Database and then you can view all the tables inside the database. </w:t>
      </w:r>
      <w:r w:rsidR="001D349E">
        <w:rPr>
          <w:lang w:eastAsia="x-none"/>
        </w:rPr>
        <w:t>From this screen you can browse the table and see the structure of the table.</w:t>
      </w:r>
    </w:p>
    <w:p w14:paraId="7AC4AB64" w14:textId="77777777" w:rsidR="001D349E" w:rsidRDefault="001D349E" w:rsidP="000673B7">
      <w:pPr>
        <w:rPr>
          <w:lang w:eastAsia="x-none"/>
        </w:rPr>
      </w:pPr>
    </w:p>
    <w:p w14:paraId="65F02040" w14:textId="17436E4D" w:rsidR="001D349E" w:rsidRDefault="001D349E" w:rsidP="000673B7">
      <w:pPr>
        <w:rPr>
          <w:lang w:eastAsia="x-none"/>
        </w:rPr>
      </w:pPr>
      <w:r>
        <w:rPr>
          <w:noProof/>
        </w:rPr>
        <w:drawing>
          <wp:inline distT="0" distB="0" distL="0" distR="0" wp14:anchorId="6DC3E688" wp14:editId="329EF5AB">
            <wp:extent cx="5996940" cy="258381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6940" cy="2583815"/>
                    </a:xfrm>
                    <a:prstGeom prst="rect">
                      <a:avLst/>
                    </a:prstGeom>
                    <a:noFill/>
                    <a:ln>
                      <a:noFill/>
                    </a:ln>
                  </pic:spPr>
                </pic:pic>
              </a:graphicData>
            </a:graphic>
          </wp:inline>
        </w:drawing>
      </w:r>
    </w:p>
    <w:p w14:paraId="10EB36E6" w14:textId="77777777" w:rsidR="001D349E" w:rsidRDefault="001D349E" w:rsidP="000673B7">
      <w:pPr>
        <w:rPr>
          <w:lang w:eastAsia="x-none"/>
        </w:rPr>
      </w:pPr>
    </w:p>
    <w:p w14:paraId="219BC8E9" w14:textId="5EC59C3B" w:rsidR="000673B7" w:rsidRDefault="001D349E" w:rsidP="000673B7">
      <w:pPr>
        <w:rPr>
          <w:lang w:eastAsia="x-none"/>
        </w:rPr>
      </w:pPr>
      <w:r>
        <w:rPr>
          <w:lang w:eastAsia="x-none"/>
        </w:rPr>
        <w:t>When y</w:t>
      </w:r>
      <w:r w:rsidR="000673B7">
        <w:rPr>
          <w:lang w:eastAsia="x-none"/>
        </w:rPr>
        <w:t xml:space="preserve">ou can click on any of these tables and view the data and the schema of this table. When you select </w:t>
      </w:r>
      <w:r>
        <w:rPr>
          <w:lang w:eastAsia="x-none"/>
        </w:rPr>
        <w:t>table, at the bottom of the page, you can view all the relationships and the indexes applied on this specific table.</w:t>
      </w:r>
    </w:p>
    <w:p w14:paraId="5E0763B7" w14:textId="75F7FF00" w:rsidR="001D349E" w:rsidRDefault="001D349E" w:rsidP="000673B7">
      <w:pPr>
        <w:rPr>
          <w:lang w:eastAsia="x-none"/>
        </w:rPr>
      </w:pPr>
    </w:p>
    <w:p w14:paraId="5C894CFA" w14:textId="11E1B64B" w:rsidR="001D349E" w:rsidRDefault="001D349E" w:rsidP="000673B7">
      <w:pPr>
        <w:rPr>
          <w:lang w:eastAsia="x-none"/>
        </w:rPr>
      </w:pPr>
      <w:r>
        <w:rPr>
          <w:noProof/>
        </w:rPr>
        <w:drawing>
          <wp:inline distT="0" distB="0" distL="0" distR="0" wp14:anchorId="52E270B0" wp14:editId="410903C0">
            <wp:extent cx="55816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619125"/>
                    </a:xfrm>
                    <a:prstGeom prst="rect">
                      <a:avLst/>
                    </a:prstGeom>
                    <a:noFill/>
                    <a:ln>
                      <a:noFill/>
                    </a:ln>
                  </pic:spPr>
                </pic:pic>
              </a:graphicData>
            </a:graphic>
          </wp:inline>
        </w:drawing>
      </w:r>
    </w:p>
    <w:p w14:paraId="7123B994" w14:textId="77777777" w:rsidR="001D349E" w:rsidRDefault="001D349E" w:rsidP="000673B7">
      <w:pPr>
        <w:rPr>
          <w:lang w:eastAsia="x-none"/>
        </w:rPr>
      </w:pPr>
    </w:p>
    <w:p w14:paraId="757DA212" w14:textId="77777777" w:rsidR="001D349E" w:rsidRDefault="001D349E" w:rsidP="000673B7">
      <w:pPr>
        <w:rPr>
          <w:lang w:eastAsia="x-none"/>
        </w:rPr>
      </w:pPr>
    </w:p>
    <w:p w14:paraId="68F8707B" w14:textId="6C6699C6" w:rsidR="001D349E" w:rsidRDefault="001D349E" w:rsidP="000673B7">
      <w:pPr>
        <w:rPr>
          <w:lang w:eastAsia="x-none"/>
        </w:rPr>
      </w:pPr>
      <w:r>
        <w:rPr>
          <w:lang w:eastAsia="x-none"/>
        </w:rPr>
        <w:t xml:space="preserve">The entity relationship diagram that is shown above is available at the DB level. In the </w:t>
      </w:r>
      <w:proofErr w:type="spellStart"/>
      <w:r>
        <w:rPr>
          <w:lang w:eastAsia="x-none"/>
        </w:rPr>
        <w:t>PHPMyAdmin</w:t>
      </w:r>
      <w:proofErr w:type="spellEnd"/>
      <w:r>
        <w:rPr>
          <w:lang w:eastAsia="x-none"/>
        </w:rPr>
        <w:t xml:space="preserve">, when you select a DB, you would see a menu item called </w:t>
      </w:r>
      <w:proofErr w:type="gramStart"/>
      <w:r>
        <w:rPr>
          <w:lang w:eastAsia="x-none"/>
        </w:rPr>
        <w:t>Designer  as</w:t>
      </w:r>
      <w:proofErr w:type="gramEnd"/>
      <w:r>
        <w:rPr>
          <w:lang w:eastAsia="x-none"/>
        </w:rPr>
        <w:t xml:space="preserve"> described below.</w:t>
      </w:r>
    </w:p>
    <w:p w14:paraId="33AF6FF3" w14:textId="3D5F7518" w:rsidR="001D349E" w:rsidRDefault="001D349E" w:rsidP="000673B7">
      <w:pPr>
        <w:rPr>
          <w:lang w:eastAsia="x-none"/>
        </w:rPr>
      </w:pPr>
      <w:r>
        <w:rPr>
          <w:noProof/>
        </w:rPr>
        <w:lastRenderedPageBreak/>
        <w:drawing>
          <wp:inline distT="0" distB="0" distL="0" distR="0" wp14:anchorId="273C9FAA" wp14:editId="6304773E">
            <wp:extent cx="593407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21BDEF5" w14:textId="77777777" w:rsidR="001D349E" w:rsidRDefault="001D349E" w:rsidP="000673B7">
      <w:pPr>
        <w:rPr>
          <w:lang w:eastAsia="x-none"/>
        </w:rPr>
      </w:pPr>
    </w:p>
    <w:p w14:paraId="52450A2F" w14:textId="6EE38DA1" w:rsidR="001D349E" w:rsidRDefault="001D349E" w:rsidP="000673B7">
      <w:pPr>
        <w:rPr>
          <w:lang w:eastAsia="x-none"/>
        </w:rPr>
      </w:pPr>
      <w:proofErr w:type="spellStart"/>
      <w:r>
        <w:rPr>
          <w:lang w:eastAsia="x-none"/>
        </w:rPr>
        <w:t>PHPMyAdmin</w:t>
      </w:r>
      <w:proofErr w:type="spellEnd"/>
      <w:r>
        <w:rPr>
          <w:lang w:eastAsia="x-none"/>
        </w:rPr>
        <w:t xml:space="preserve"> has a decent help manual and you can find out more about it at </w:t>
      </w:r>
    </w:p>
    <w:p w14:paraId="1C044F59" w14:textId="4EFDB298" w:rsidR="002404A7" w:rsidRDefault="00E83193" w:rsidP="000673B7">
      <w:pPr>
        <w:rPr>
          <w:lang w:eastAsia="x-none"/>
        </w:rPr>
      </w:pPr>
      <w:hyperlink r:id="rId14" w:history="1">
        <w:r w:rsidR="002404A7" w:rsidRPr="00AB2F08">
          <w:rPr>
            <w:rStyle w:val="Hyperlink"/>
            <w:lang w:eastAsia="x-none"/>
          </w:rPr>
          <w:t>http://www.phpmyadmin.net/home_page/docs.php</w:t>
        </w:r>
      </w:hyperlink>
    </w:p>
    <w:p w14:paraId="0FF10C88" w14:textId="77777777" w:rsidR="002404A7" w:rsidRDefault="002404A7" w:rsidP="000673B7">
      <w:pPr>
        <w:rPr>
          <w:lang w:eastAsia="x-none"/>
        </w:rPr>
      </w:pPr>
    </w:p>
    <w:p w14:paraId="2CD139B7" w14:textId="77777777" w:rsidR="000673B7" w:rsidRDefault="000673B7" w:rsidP="000673B7">
      <w:pPr>
        <w:rPr>
          <w:lang w:eastAsia="x-none"/>
        </w:rPr>
      </w:pPr>
    </w:p>
    <w:p w14:paraId="1B1B110C" w14:textId="77777777" w:rsidR="001D349E" w:rsidRPr="000673B7" w:rsidRDefault="001D349E" w:rsidP="000673B7">
      <w:pPr>
        <w:rPr>
          <w:lang w:eastAsia="x-none"/>
        </w:rPr>
      </w:pPr>
    </w:p>
    <w:p w14:paraId="0B9D01FC" w14:textId="77777777" w:rsidR="000673B7" w:rsidRDefault="000673B7" w:rsidP="00CC59B2"/>
    <w:p w14:paraId="635B479F" w14:textId="6318FEB6" w:rsidR="00125426" w:rsidRPr="005121F3" w:rsidRDefault="00CC59B2" w:rsidP="005121F3">
      <w:pPr>
        <w:tabs>
          <w:tab w:val="left" w:pos="2930"/>
        </w:tabs>
      </w:pPr>
      <w:r>
        <w:t>End.</w:t>
      </w:r>
      <w:bookmarkStart w:id="3" w:name="_GoBack"/>
      <w:bookmarkEnd w:id="3"/>
    </w:p>
    <w:sectPr w:rsidR="00125426" w:rsidRPr="005121F3" w:rsidSect="00A26A7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16A1B" w14:textId="77777777" w:rsidR="00E83193" w:rsidRDefault="00E83193" w:rsidP="006218F4">
      <w:r>
        <w:separator/>
      </w:r>
    </w:p>
  </w:endnote>
  <w:endnote w:type="continuationSeparator" w:id="0">
    <w:p w14:paraId="4CB4A4EC" w14:textId="77777777" w:rsidR="00E83193" w:rsidRDefault="00E83193"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FD5A3" w14:textId="77777777" w:rsidR="00D823B9" w:rsidRPr="00C55773" w:rsidRDefault="00D823B9" w:rsidP="00744287">
    <w:pPr>
      <w:pStyle w:val="Footer"/>
      <w:tabs>
        <w:tab w:val="clear" w:pos="4680"/>
      </w:tabs>
    </w:pPr>
    <w:r w:rsidRPr="00C55773">
      <w:t>Raja Software</w:t>
    </w:r>
    <w:r>
      <w:t xml:space="preserve"> C</w:t>
    </w:r>
    <w:r w:rsidRPr="00C55773">
      <w:t>onfidential</w:t>
    </w:r>
    <w:r w:rsidRPr="00C55773">
      <w:tab/>
    </w:r>
    <w:r w:rsidRPr="00C55773">
      <w:fldChar w:fldCharType="begin"/>
    </w:r>
    <w:r w:rsidRPr="00C55773">
      <w:instrText xml:space="preserve"> PAGE   \* MERGEFORMAT </w:instrText>
    </w:r>
    <w:r w:rsidRPr="00C55773">
      <w:fldChar w:fldCharType="separate"/>
    </w:r>
    <w:r w:rsidR="006A001B">
      <w:rPr>
        <w:noProof/>
      </w:rPr>
      <w:t>9</w:t>
    </w:r>
    <w:r w:rsidRPr="00C55773">
      <w:fldChar w:fldCharType="end"/>
    </w:r>
  </w:p>
  <w:p w14:paraId="797387AF" w14:textId="77777777" w:rsidR="00D823B9" w:rsidRDefault="00D823B9"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FA991" w14:textId="77777777" w:rsidR="00E83193" w:rsidRDefault="00E83193" w:rsidP="006218F4">
      <w:r>
        <w:separator/>
      </w:r>
    </w:p>
  </w:footnote>
  <w:footnote w:type="continuationSeparator" w:id="0">
    <w:p w14:paraId="39616DEC" w14:textId="77777777" w:rsidR="00E83193" w:rsidRDefault="00E83193"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E91"/>
    <w:multiLevelType w:val="hybridMultilevel"/>
    <w:tmpl w:val="2D080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23C5F"/>
    <w:multiLevelType w:val="hybridMultilevel"/>
    <w:tmpl w:val="C4742B40"/>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4A27"/>
    <w:multiLevelType w:val="hybridMultilevel"/>
    <w:tmpl w:val="F86E563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2453D"/>
    <w:multiLevelType w:val="multilevel"/>
    <w:tmpl w:val="DC381188"/>
    <w:lvl w:ilvl="0">
      <w:start w:val="1"/>
      <w:numFmt w:val="bullet"/>
      <w:lvlText w:val=""/>
      <w:lvlJc w:val="left"/>
      <w:pPr>
        <w:tabs>
          <w:tab w:val="num" w:pos="495"/>
        </w:tabs>
        <w:ind w:left="495" w:hanging="360"/>
      </w:pPr>
      <w:rPr>
        <w:rFonts w:ascii="Symbol" w:hAnsi="Symbol" w:hint="default"/>
        <w:sz w:val="20"/>
      </w:rPr>
    </w:lvl>
    <w:lvl w:ilvl="1">
      <w:start w:val="1"/>
      <w:numFmt w:val="bullet"/>
      <w:lvlText w:val="o"/>
      <w:lvlJc w:val="left"/>
      <w:pPr>
        <w:tabs>
          <w:tab w:val="num" w:pos="1215"/>
        </w:tabs>
        <w:ind w:left="1215" w:hanging="360"/>
      </w:pPr>
      <w:rPr>
        <w:rFonts w:ascii="Courier New" w:hAnsi="Courier New" w:hint="default"/>
        <w:sz w:val="20"/>
      </w:rPr>
    </w:lvl>
    <w:lvl w:ilvl="2" w:tentative="1">
      <w:start w:val="1"/>
      <w:numFmt w:val="bullet"/>
      <w:lvlText w:val=""/>
      <w:lvlJc w:val="left"/>
      <w:pPr>
        <w:tabs>
          <w:tab w:val="num" w:pos="1935"/>
        </w:tabs>
        <w:ind w:left="1935" w:hanging="360"/>
      </w:pPr>
      <w:rPr>
        <w:rFonts w:ascii="Wingdings" w:hAnsi="Wingdings" w:hint="default"/>
        <w:sz w:val="20"/>
      </w:rPr>
    </w:lvl>
    <w:lvl w:ilvl="3" w:tentative="1">
      <w:start w:val="1"/>
      <w:numFmt w:val="bullet"/>
      <w:lvlText w:val=""/>
      <w:lvlJc w:val="left"/>
      <w:pPr>
        <w:tabs>
          <w:tab w:val="num" w:pos="2655"/>
        </w:tabs>
        <w:ind w:left="2655" w:hanging="360"/>
      </w:pPr>
      <w:rPr>
        <w:rFonts w:ascii="Wingdings" w:hAnsi="Wingdings" w:hint="default"/>
        <w:sz w:val="20"/>
      </w:rPr>
    </w:lvl>
    <w:lvl w:ilvl="4" w:tentative="1">
      <w:start w:val="1"/>
      <w:numFmt w:val="bullet"/>
      <w:lvlText w:val=""/>
      <w:lvlJc w:val="left"/>
      <w:pPr>
        <w:tabs>
          <w:tab w:val="num" w:pos="3375"/>
        </w:tabs>
        <w:ind w:left="3375" w:hanging="360"/>
      </w:pPr>
      <w:rPr>
        <w:rFonts w:ascii="Wingdings" w:hAnsi="Wingdings" w:hint="default"/>
        <w:sz w:val="20"/>
      </w:rPr>
    </w:lvl>
    <w:lvl w:ilvl="5" w:tentative="1">
      <w:start w:val="1"/>
      <w:numFmt w:val="bullet"/>
      <w:lvlText w:val=""/>
      <w:lvlJc w:val="left"/>
      <w:pPr>
        <w:tabs>
          <w:tab w:val="num" w:pos="4095"/>
        </w:tabs>
        <w:ind w:left="4095" w:hanging="360"/>
      </w:pPr>
      <w:rPr>
        <w:rFonts w:ascii="Wingdings" w:hAnsi="Wingdings" w:hint="default"/>
        <w:sz w:val="20"/>
      </w:rPr>
    </w:lvl>
    <w:lvl w:ilvl="6" w:tentative="1">
      <w:start w:val="1"/>
      <w:numFmt w:val="bullet"/>
      <w:lvlText w:val=""/>
      <w:lvlJc w:val="left"/>
      <w:pPr>
        <w:tabs>
          <w:tab w:val="num" w:pos="4815"/>
        </w:tabs>
        <w:ind w:left="4815" w:hanging="360"/>
      </w:pPr>
      <w:rPr>
        <w:rFonts w:ascii="Wingdings" w:hAnsi="Wingdings" w:hint="default"/>
        <w:sz w:val="20"/>
      </w:rPr>
    </w:lvl>
    <w:lvl w:ilvl="7" w:tentative="1">
      <w:start w:val="1"/>
      <w:numFmt w:val="bullet"/>
      <w:lvlText w:val=""/>
      <w:lvlJc w:val="left"/>
      <w:pPr>
        <w:tabs>
          <w:tab w:val="num" w:pos="5535"/>
        </w:tabs>
        <w:ind w:left="5535" w:hanging="360"/>
      </w:pPr>
      <w:rPr>
        <w:rFonts w:ascii="Wingdings" w:hAnsi="Wingdings" w:hint="default"/>
        <w:sz w:val="20"/>
      </w:rPr>
    </w:lvl>
    <w:lvl w:ilvl="8" w:tentative="1">
      <w:start w:val="1"/>
      <w:numFmt w:val="bullet"/>
      <w:lvlText w:val=""/>
      <w:lvlJc w:val="left"/>
      <w:pPr>
        <w:tabs>
          <w:tab w:val="num" w:pos="6255"/>
        </w:tabs>
        <w:ind w:left="6255" w:hanging="360"/>
      </w:pPr>
      <w:rPr>
        <w:rFonts w:ascii="Wingdings" w:hAnsi="Wingdings" w:hint="default"/>
        <w:sz w:val="20"/>
      </w:rPr>
    </w:lvl>
  </w:abstractNum>
  <w:abstractNum w:abstractNumId="4">
    <w:nsid w:val="0B7F45E5"/>
    <w:multiLevelType w:val="hybridMultilevel"/>
    <w:tmpl w:val="2C7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91BB9"/>
    <w:multiLevelType w:val="hybridMultilevel"/>
    <w:tmpl w:val="6BBCA8E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267F6"/>
    <w:multiLevelType w:val="hybridMultilevel"/>
    <w:tmpl w:val="13F4D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ED50AF"/>
    <w:multiLevelType w:val="hybridMultilevel"/>
    <w:tmpl w:val="0C683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A02E1"/>
    <w:multiLevelType w:val="hybridMultilevel"/>
    <w:tmpl w:val="EE8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07C01"/>
    <w:multiLevelType w:val="hybridMultilevel"/>
    <w:tmpl w:val="ED626BB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73E65"/>
    <w:multiLevelType w:val="hybridMultilevel"/>
    <w:tmpl w:val="E642F08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97766"/>
    <w:multiLevelType w:val="hybridMultilevel"/>
    <w:tmpl w:val="D0B08F14"/>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F93808"/>
    <w:multiLevelType w:val="hybridMultilevel"/>
    <w:tmpl w:val="9AD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D2BFF"/>
    <w:multiLevelType w:val="hybridMultilevel"/>
    <w:tmpl w:val="3530E02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F3462"/>
    <w:multiLevelType w:val="hybridMultilevel"/>
    <w:tmpl w:val="B61E184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231B6"/>
    <w:multiLevelType w:val="hybridMultilevel"/>
    <w:tmpl w:val="8E4A3F0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F3D4F"/>
    <w:multiLevelType w:val="hybridMultilevel"/>
    <w:tmpl w:val="D696C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0E560E"/>
    <w:multiLevelType w:val="hybridMultilevel"/>
    <w:tmpl w:val="88CCA4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BF395E"/>
    <w:multiLevelType w:val="hybridMultilevel"/>
    <w:tmpl w:val="1A0E009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2210"/>
    <w:multiLevelType w:val="hybridMultilevel"/>
    <w:tmpl w:val="E0ACE8F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AC39E4"/>
    <w:multiLevelType w:val="hybridMultilevel"/>
    <w:tmpl w:val="1F0EC87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01F39"/>
    <w:multiLevelType w:val="hybridMultilevel"/>
    <w:tmpl w:val="F0FC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B56540"/>
    <w:multiLevelType w:val="hybridMultilevel"/>
    <w:tmpl w:val="189681D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E453D"/>
    <w:multiLevelType w:val="hybridMultilevel"/>
    <w:tmpl w:val="D288388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870BA9"/>
    <w:multiLevelType w:val="hybridMultilevel"/>
    <w:tmpl w:val="3638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EB6464"/>
    <w:multiLevelType w:val="hybridMultilevel"/>
    <w:tmpl w:val="1F041DD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2816FB"/>
    <w:multiLevelType w:val="hybridMultilevel"/>
    <w:tmpl w:val="810E6E04"/>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9828C7"/>
    <w:multiLevelType w:val="hybridMultilevel"/>
    <w:tmpl w:val="41FE268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D10DAD"/>
    <w:multiLevelType w:val="hybridMultilevel"/>
    <w:tmpl w:val="CCD481EA"/>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DE5B40"/>
    <w:multiLevelType w:val="hybridMultilevel"/>
    <w:tmpl w:val="BA70F74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7219A4"/>
    <w:multiLevelType w:val="hybridMultilevel"/>
    <w:tmpl w:val="D83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F7E29"/>
    <w:multiLevelType w:val="hybridMultilevel"/>
    <w:tmpl w:val="BDBA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702D0C"/>
    <w:multiLevelType w:val="hybridMultilevel"/>
    <w:tmpl w:val="A822A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2195F42"/>
    <w:multiLevelType w:val="hybridMultilevel"/>
    <w:tmpl w:val="41606B2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61844"/>
    <w:multiLevelType w:val="hybridMultilevel"/>
    <w:tmpl w:val="24567340"/>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23C5"/>
    <w:multiLevelType w:val="hybridMultilevel"/>
    <w:tmpl w:val="E212822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89709D"/>
    <w:multiLevelType w:val="hybridMultilevel"/>
    <w:tmpl w:val="1B0AB2A0"/>
    <w:lvl w:ilvl="0" w:tplc="2E46A1C4">
      <w:start w:val="1"/>
      <w:numFmt w:val="bullet"/>
      <w:lvlText w:val=""/>
      <w:lvlJc w:val="left"/>
      <w:pPr>
        <w:ind w:left="720" w:hanging="360"/>
      </w:pPr>
      <w:rPr>
        <w:rFonts w:ascii="Symbol" w:hAnsi="Symbol" w:hint="default"/>
      </w:rPr>
    </w:lvl>
    <w:lvl w:ilvl="1" w:tplc="553439BA">
      <w:start w:val="1"/>
      <w:numFmt w:val="bullet"/>
      <w:lvlText w:val="o"/>
      <w:lvlJc w:val="left"/>
      <w:pPr>
        <w:ind w:left="1440" w:hanging="360"/>
      </w:pPr>
      <w:rPr>
        <w:rFonts w:ascii="Courier New" w:hAnsi="Courier New" w:hint="default"/>
      </w:rPr>
    </w:lvl>
    <w:lvl w:ilvl="2" w:tplc="E2EE785A">
      <w:start w:val="1"/>
      <w:numFmt w:val="bullet"/>
      <w:lvlText w:val=""/>
      <w:lvlJc w:val="left"/>
      <w:pPr>
        <w:ind w:left="2160" w:hanging="360"/>
      </w:pPr>
      <w:rPr>
        <w:rFonts w:ascii="Wingdings" w:hAnsi="Wingdings" w:hint="default"/>
      </w:rPr>
    </w:lvl>
    <w:lvl w:ilvl="3" w:tplc="7FEE7048">
      <w:start w:val="1"/>
      <w:numFmt w:val="bullet"/>
      <w:lvlText w:val=""/>
      <w:lvlJc w:val="left"/>
      <w:pPr>
        <w:ind w:left="2880" w:hanging="360"/>
      </w:pPr>
      <w:rPr>
        <w:rFonts w:ascii="Symbol" w:hAnsi="Symbol" w:hint="default"/>
      </w:rPr>
    </w:lvl>
    <w:lvl w:ilvl="4" w:tplc="1D6C1AEE">
      <w:start w:val="1"/>
      <w:numFmt w:val="bullet"/>
      <w:lvlText w:val="o"/>
      <w:lvlJc w:val="left"/>
      <w:pPr>
        <w:ind w:left="3600" w:hanging="360"/>
      </w:pPr>
      <w:rPr>
        <w:rFonts w:ascii="Courier New" w:hAnsi="Courier New" w:hint="default"/>
      </w:rPr>
    </w:lvl>
    <w:lvl w:ilvl="5" w:tplc="8E2CD0AE">
      <w:start w:val="1"/>
      <w:numFmt w:val="bullet"/>
      <w:lvlText w:val=""/>
      <w:lvlJc w:val="left"/>
      <w:pPr>
        <w:ind w:left="4320" w:hanging="360"/>
      </w:pPr>
      <w:rPr>
        <w:rFonts w:ascii="Wingdings" w:hAnsi="Wingdings" w:hint="default"/>
      </w:rPr>
    </w:lvl>
    <w:lvl w:ilvl="6" w:tplc="2BD6FD96">
      <w:start w:val="1"/>
      <w:numFmt w:val="bullet"/>
      <w:lvlText w:val=""/>
      <w:lvlJc w:val="left"/>
      <w:pPr>
        <w:ind w:left="5040" w:hanging="360"/>
      </w:pPr>
      <w:rPr>
        <w:rFonts w:ascii="Symbol" w:hAnsi="Symbol" w:hint="default"/>
      </w:rPr>
    </w:lvl>
    <w:lvl w:ilvl="7" w:tplc="05F851FE">
      <w:start w:val="1"/>
      <w:numFmt w:val="bullet"/>
      <w:lvlText w:val="o"/>
      <w:lvlJc w:val="left"/>
      <w:pPr>
        <w:ind w:left="5760" w:hanging="360"/>
      </w:pPr>
      <w:rPr>
        <w:rFonts w:ascii="Courier New" w:hAnsi="Courier New" w:hint="default"/>
      </w:rPr>
    </w:lvl>
    <w:lvl w:ilvl="8" w:tplc="E2CE80D4">
      <w:start w:val="1"/>
      <w:numFmt w:val="bullet"/>
      <w:lvlText w:val=""/>
      <w:lvlJc w:val="left"/>
      <w:pPr>
        <w:ind w:left="6480" w:hanging="360"/>
      </w:pPr>
      <w:rPr>
        <w:rFonts w:ascii="Wingdings" w:hAnsi="Wingdings" w:hint="default"/>
      </w:rPr>
    </w:lvl>
  </w:abstractNum>
  <w:abstractNum w:abstractNumId="37">
    <w:nsid w:val="54EB025B"/>
    <w:multiLevelType w:val="hybridMultilevel"/>
    <w:tmpl w:val="1C8EEA9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4047B9"/>
    <w:multiLevelType w:val="hybridMultilevel"/>
    <w:tmpl w:val="B51A15F6"/>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9E637B"/>
    <w:multiLevelType w:val="hybridMultilevel"/>
    <w:tmpl w:val="5972C962"/>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D826E1"/>
    <w:multiLevelType w:val="hybridMultilevel"/>
    <w:tmpl w:val="8576969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2767C5"/>
    <w:multiLevelType w:val="hybridMultilevel"/>
    <w:tmpl w:val="7E7CD024"/>
    <w:lvl w:ilvl="0" w:tplc="9030E8A8">
      <w:start w:val="1"/>
      <w:numFmt w:val="bullet"/>
      <w:lvlText w:val=""/>
      <w:lvlJc w:val="left"/>
      <w:pPr>
        <w:ind w:left="720" w:hanging="360"/>
      </w:pPr>
      <w:rPr>
        <w:rFonts w:ascii="Symbol" w:hAnsi="Symbol" w:hint="default"/>
      </w:rPr>
    </w:lvl>
    <w:lvl w:ilvl="1" w:tplc="3092D60A">
      <w:start w:val="1"/>
      <w:numFmt w:val="bullet"/>
      <w:lvlText w:val="o"/>
      <w:lvlJc w:val="left"/>
      <w:pPr>
        <w:ind w:left="1440" w:hanging="360"/>
      </w:pPr>
      <w:rPr>
        <w:rFonts w:ascii="Courier New" w:hAnsi="Courier New" w:hint="default"/>
      </w:rPr>
    </w:lvl>
    <w:lvl w:ilvl="2" w:tplc="D0C81A46">
      <w:start w:val="1"/>
      <w:numFmt w:val="bullet"/>
      <w:lvlText w:val=""/>
      <w:lvlJc w:val="left"/>
      <w:pPr>
        <w:ind w:left="2160" w:hanging="360"/>
      </w:pPr>
      <w:rPr>
        <w:rFonts w:ascii="Wingdings" w:hAnsi="Wingdings" w:hint="default"/>
      </w:rPr>
    </w:lvl>
    <w:lvl w:ilvl="3" w:tplc="78087012">
      <w:start w:val="1"/>
      <w:numFmt w:val="bullet"/>
      <w:lvlText w:val=""/>
      <w:lvlJc w:val="left"/>
      <w:pPr>
        <w:ind w:left="2880" w:hanging="360"/>
      </w:pPr>
      <w:rPr>
        <w:rFonts w:ascii="Symbol" w:hAnsi="Symbol" w:hint="default"/>
      </w:rPr>
    </w:lvl>
    <w:lvl w:ilvl="4" w:tplc="F6E8CAE6">
      <w:start w:val="1"/>
      <w:numFmt w:val="bullet"/>
      <w:lvlText w:val="o"/>
      <w:lvlJc w:val="left"/>
      <w:pPr>
        <w:ind w:left="3600" w:hanging="360"/>
      </w:pPr>
      <w:rPr>
        <w:rFonts w:ascii="Courier New" w:hAnsi="Courier New" w:hint="default"/>
      </w:rPr>
    </w:lvl>
    <w:lvl w:ilvl="5" w:tplc="86BC4D64">
      <w:start w:val="1"/>
      <w:numFmt w:val="bullet"/>
      <w:lvlText w:val=""/>
      <w:lvlJc w:val="left"/>
      <w:pPr>
        <w:ind w:left="4320" w:hanging="360"/>
      </w:pPr>
      <w:rPr>
        <w:rFonts w:ascii="Wingdings" w:hAnsi="Wingdings" w:hint="default"/>
      </w:rPr>
    </w:lvl>
    <w:lvl w:ilvl="6" w:tplc="5B00AA88">
      <w:start w:val="1"/>
      <w:numFmt w:val="bullet"/>
      <w:lvlText w:val=""/>
      <w:lvlJc w:val="left"/>
      <w:pPr>
        <w:ind w:left="5040" w:hanging="360"/>
      </w:pPr>
      <w:rPr>
        <w:rFonts w:ascii="Symbol" w:hAnsi="Symbol" w:hint="default"/>
      </w:rPr>
    </w:lvl>
    <w:lvl w:ilvl="7" w:tplc="CC3EDABA">
      <w:start w:val="1"/>
      <w:numFmt w:val="bullet"/>
      <w:lvlText w:val="o"/>
      <w:lvlJc w:val="left"/>
      <w:pPr>
        <w:ind w:left="5760" w:hanging="360"/>
      </w:pPr>
      <w:rPr>
        <w:rFonts w:ascii="Courier New" w:hAnsi="Courier New" w:hint="default"/>
      </w:rPr>
    </w:lvl>
    <w:lvl w:ilvl="8" w:tplc="CDCE16C6">
      <w:start w:val="1"/>
      <w:numFmt w:val="bullet"/>
      <w:lvlText w:val=""/>
      <w:lvlJc w:val="left"/>
      <w:pPr>
        <w:ind w:left="6480" w:hanging="360"/>
      </w:pPr>
      <w:rPr>
        <w:rFonts w:ascii="Wingdings" w:hAnsi="Wingdings" w:hint="default"/>
      </w:rPr>
    </w:lvl>
  </w:abstractNum>
  <w:abstractNum w:abstractNumId="42">
    <w:nsid w:val="655006AC"/>
    <w:multiLevelType w:val="hybridMultilevel"/>
    <w:tmpl w:val="25360C8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2255F9"/>
    <w:multiLevelType w:val="hybridMultilevel"/>
    <w:tmpl w:val="004CA59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FC78F6"/>
    <w:multiLevelType w:val="hybridMultilevel"/>
    <w:tmpl w:val="9ABE0D78"/>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9E3503"/>
    <w:multiLevelType w:val="hybridMultilevel"/>
    <w:tmpl w:val="D85CD4EE"/>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604198"/>
    <w:multiLevelType w:val="hybridMultilevel"/>
    <w:tmpl w:val="27A4144C"/>
    <w:lvl w:ilvl="0" w:tplc="2E46A1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84F00"/>
    <w:multiLevelType w:val="hybridMultilevel"/>
    <w:tmpl w:val="F09C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FF5478"/>
    <w:multiLevelType w:val="hybridMultilevel"/>
    <w:tmpl w:val="ACE09F08"/>
    <w:lvl w:ilvl="0" w:tplc="65003518">
      <w:start w:val="1"/>
      <w:numFmt w:val="decimal"/>
      <w:lvlText w:val="%1."/>
      <w:lvlJc w:val="left"/>
      <w:pPr>
        <w:ind w:left="720" w:hanging="360"/>
      </w:pPr>
    </w:lvl>
    <w:lvl w:ilvl="1" w:tplc="3412F7AE">
      <w:start w:val="1"/>
      <w:numFmt w:val="lowerLetter"/>
      <w:lvlText w:val="%2."/>
      <w:lvlJc w:val="left"/>
      <w:pPr>
        <w:ind w:left="1440" w:hanging="360"/>
      </w:pPr>
    </w:lvl>
    <w:lvl w:ilvl="2" w:tplc="7968EE90">
      <w:start w:val="1"/>
      <w:numFmt w:val="lowerRoman"/>
      <w:lvlText w:val="%3."/>
      <w:lvlJc w:val="right"/>
      <w:pPr>
        <w:ind w:left="2160" w:hanging="180"/>
      </w:pPr>
    </w:lvl>
    <w:lvl w:ilvl="3" w:tplc="BC827DF2">
      <w:start w:val="1"/>
      <w:numFmt w:val="decimal"/>
      <w:lvlText w:val="%4."/>
      <w:lvlJc w:val="left"/>
      <w:pPr>
        <w:ind w:left="2880" w:hanging="360"/>
      </w:pPr>
    </w:lvl>
    <w:lvl w:ilvl="4" w:tplc="4D4245DC">
      <w:start w:val="1"/>
      <w:numFmt w:val="lowerLetter"/>
      <w:lvlText w:val="%5."/>
      <w:lvlJc w:val="left"/>
      <w:pPr>
        <w:ind w:left="3600" w:hanging="360"/>
      </w:pPr>
    </w:lvl>
    <w:lvl w:ilvl="5" w:tplc="7B42F25E">
      <w:start w:val="1"/>
      <w:numFmt w:val="lowerRoman"/>
      <w:lvlText w:val="%6."/>
      <w:lvlJc w:val="right"/>
      <w:pPr>
        <w:ind w:left="4320" w:hanging="180"/>
      </w:pPr>
    </w:lvl>
    <w:lvl w:ilvl="6" w:tplc="8D544096">
      <w:start w:val="1"/>
      <w:numFmt w:val="decimal"/>
      <w:lvlText w:val="%7."/>
      <w:lvlJc w:val="left"/>
      <w:pPr>
        <w:ind w:left="5040" w:hanging="360"/>
      </w:pPr>
    </w:lvl>
    <w:lvl w:ilvl="7" w:tplc="3ADC7050">
      <w:start w:val="1"/>
      <w:numFmt w:val="lowerLetter"/>
      <w:lvlText w:val="%8."/>
      <w:lvlJc w:val="left"/>
      <w:pPr>
        <w:ind w:left="5760" w:hanging="360"/>
      </w:pPr>
    </w:lvl>
    <w:lvl w:ilvl="8" w:tplc="49F6F278">
      <w:start w:val="1"/>
      <w:numFmt w:val="lowerRoman"/>
      <w:lvlText w:val="%9."/>
      <w:lvlJc w:val="right"/>
      <w:pPr>
        <w:ind w:left="6480" w:hanging="180"/>
      </w:pPr>
    </w:lvl>
  </w:abstractNum>
  <w:abstractNum w:abstractNumId="49">
    <w:nsid w:val="7E8346F2"/>
    <w:multiLevelType w:val="hybridMultilevel"/>
    <w:tmpl w:val="0E52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47"/>
  </w:num>
  <w:num w:numId="4">
    <w:abstractNumId w:val="49"/>
  </w:num>
  <w:num w:numId="5">
    <w:abstractNumId w:val="24"/>
  </w:num>
  <w:num w:numId="6">
    <w:abstractNumId w:val="12"/>
  </w:num>
  <w:num w:numId="7">
    <w:abstractNumId w:val="30"/>
  </w:num>
  <w:num w:numId="8">
    <w:abstractNumId w:val="8"/>
  </w:num>
  <w:num w:numId="9">
    <w:abstractNumId w:val="0"/>
  </w:num>
  <w:num w:numId="10">
    <w:abstractNumId w:val="7"/>
  </w:num>
  <w:num w:numId="11">
    <w:abstractNumId w:val="41"/>
  </w:num>
  <w:num w:numId="12">
    <w:abstractNumId w:val="48"/>
  </w:num>
  <w:num w:numId="13">
    <w:abstractNumId w:val="36"/>
  </w:num>
  <w:num w:numId="14">
    <w:abstractNumId w:val="16"/>
  </w:num>
  <w:num w:numId="15">
    <w:abstractNumId w:val="17"/>
  </w:num>
  <w:num w:numId="16">
    <w:abstractNumId w:val="6"/>
  </w:num>
  <w:num w:numId="17">
    <w:abstractNumId w:val="32"/>
  </w:num>
  <w:num w:numId="18">
    <w:abstractNumId w:val="31"/>
  </w:num>
  <w:num w:numId="19">
    <w:abstractNumId w:val="2"/>
  </w:num>
  <w:num w:numId="20">
    <w:abstractNumId w:val="15"/>
  </w:num>
  <w:num w:numId="21">
    <w:abstractNumId w:val="26"/>
  </w:num>
  <w:num w:numId="22">
    <w:abstractNumId w:val="25"/>
  </w:num>
  <w:num w:numId="23">
    <w:abstractNumId w:val="18"/>
  </w:num>
  <w:num w:numId="24">
    <w:abstractNumId w:val="38"/>
  </w:num>
  <w:num w:numId="25">
    <w:abstractNumId w:val="28"/>
  </w:num>
  <w:num w:numId="26">
    <w:abstractNumId w:val="27"/>
  </w:num>
  <w:num w:numId="27">
    <w:abstractNumId w:val="40"/>
  </w:num>
  <w:num w:numId="28">
    <w:abstractNumId w:val="42"/>
  </w:num>
  <w:num w:numId="29">
    <w:abstractNumId w:val="10"/>
  </w:num>
  <w:num w:numId="30">
    <w:abstractNumId w:val="29"/>
  </w:num>
  <w:num w:numId="31">
    <w:abstractNumId w:val="34"/>
  </w:num>
  <w:num w:numId="32">
    <w:abstractNumId w:val="33"/>
  </w:num>
  <w:num w:numId="33">
    <w:abstractNumId w:val="44"/>
  </w:num>
  <w:num w:numId="34">
    <w:abstractNumId w:val="39"/>
  </w:num>
  <w:num w:numId="35">
    <w:abstractNumId w:val="35"/>
  </w:num>
  <w:num w:numId="36">
    <w:abstractNumId w:val="43"/>
  </w:num>
  <w:num w:numId="37">
    <w:abstractNumId w:val="11"/>
  </w:num>
  <w:num w:numId="38">
    <w:abstractNumId w:val="13"/>
  </w:num>
  <w:num w:numId="39">
    <w:abstractNumId w:val="19"/>
  </w:num>
  <w:num w:numId="40">
    <w:abstractNumId w:val="22"/>
  </w:num>
  <w:num w:numId="41">
    <w:abstractNumId w:val="9"/>
  </w:num>
  <w:num w:numId="42">
    <w:abstractNumId w:val="20"/>
  </w:num>
  <w:num w:numId="43">
    <w:abstractNumId w:val="37"/>
  </w:num>
  <w:num w:numId="44">
    <w:abstractNumId w:val="23"/>
  </w:num>
  <w:num w:numId="45">
    <w:abstractNumId w:val="5"/>
  </w:num>
  <w:num w:numId="46">
    <w:abstractNumId w:val="14"/>
  </w:num>
  <w:num w:numId="47">
    <w:abstractNumId w:val="45"/>
  </w:num>
  <w:num w:numId="48">
    <w:abstractNumId w:val="3"/>
  </w:num>
  <w:num w:numId="49">
    <w:abstractNumId w:val="1"/>
  </w:num>
  <w:num w:numId="50">
    <w:abstractNumId w:val="4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099C"/>
    <w:rsid w:val="000022E8"/>
    <w:rsid w:val="00005799"/>
    <w:rsid w:val="000069BD"/>
    <w:rsid w:val="00006AAD"/>
    <w:rsid w:val="00010AAE"/>
    <w:rsid w:val="00011178"/>
    <w:rsid w:val="00013B5A"/>
    <w:rsid w:val="000152E0"/>
    <w:rsid w:val="00015944"/>
    <w:rsid w:val="00015D8C"/>
    <w:rsid w:val="00016B43"/>
    <w:rsid w:val="00017AD5"/>
    <w:rsid w:val="00017CC7"/>
    <w:rsid w:val="00020654"/>
    <w:rsid w:val="00020F41"/>
    <w:rsid w:val="00020FBD"/>
    <w:rsid w:val="00021595"/>
    <w:rsid w:val="00025D09"/>
    <w:rsid w:val="000267B8"/>
    <w:rsid w:val="00026DEE"/>
    <w:rsid w:val="000277E0"/>
    <w:rsid w:val="0003023F"/>
    <w:rsid w:val="00037254"/>
    <w:rsid w:val="00037420"/>
    <w:rsid w:val="00040EE6"/>
    <w:rsid w:val="000411E1"/>
    <w:rsid w:val="00045845"/>
    <w:rsid w:val="00045E89"/>
    <w:rsid w:val="000500FA"/>
    <w:rsid w:val="000514F4"/>
    <w:rsid w:val="00052DE2"/>
    <w:rsid w:val="00054A79"/>
    <w:rsid w:val="00056ABD"/>
    <w:rsid w:val="00057744"/>
    <w:rsid w:val="0006326C"/>
    <w:rsid w:val="000635CA"/>
    <w:rsid w:val="000653F3"/>
    <w:rsid w:val="00065D9D"/>
    <w:rsid w:val="00066131"/>
    <w:rsid w:val="00066D9D"/>
    <w:rsid w:val="000673B7"/>
    <w:rsid w:val="00070DBC"/>
    <w:rsid w:val="00070DE9"/>
    <w:rsid w:val="000767FF"/>
    <w:rsid w:val="000776EE"/>
    <w:rsid w:val="00077BBB"/>
    <w:rsid w:val="00080ADF"/>
    <w:rsid w:val="00082D72"/>
    <w:rsid w:val="00083362"/>
    <w:rsid w:val="00083819"/>
    <w:rsid w:val="00083B8C"/>
    <w:rsid w:val="00083F9C"/>
    <w:rsid w:val="00084D89"/>
    <w:rsid w:val="000851BD"/>
    <w:rsid w:val="000868ED"/>
    <w:rsid w:val="00086F3A"/>
    <w:rsid w:val="00087FA1"/>
    <w:rsid w:val="00091A19"/>
    <w:rsid w:val="00093D7C"/>
    <w:rsid w:val="00094C38"/>
    <w:rsid w:val="0009532C"/>
    <w:rsid w:val="00096617"/>
    <w:rsid w:val="00096BD7"/>
    <w:rsid w:val="00096CA2"/>
    <w:rsid w:val="00097132"/>
    <w:rsid w:val="000A0A9F"/>
    <w:rsid w:val="000A250B"/>
    <w:rsid w:val="000B23AA"/>
    <w:rsid w:val="000B2D9E"/>
    <w:rsid w:val="000B47B4"/>
    <w:rsid w:val="000B4B70"/>
    <w:rsid w:val="000C4514"/>
    <w:rsid w:val="000C5723"/>
    <w:rsid w:val="000C6989"/>
    <w:rsid w:val="000D347B"/>
    <w:rsid w:val="000E04EF"/>
    <w:rsid w:val="000E49BA"/>
    <w:rsid w:val="000E65AF"/>
    <w:rsid w:val="000E73DB"/>
    <w:rsid w:val="000E78FF"/>
    <w:rsid w:val="000F0E04"/>
    <w:rsid w:val="000F1CCB"/>
    <w:rsid w:val="000F2836"/>
    <w:rsid w:val="000F36FF"/>
    <w:rsid w:val="000F40A0"/>
    <w:rsid w:val="000F69CF"/>
    <w:rsid w:val="00104919"/>
    <w:rsid w:val="001120D4"/>
    <w:rsid w:val="00113E7F"/>
    <w:rsid w:val="00114011"/>
    <w:rsid w:val="00115692"/>
    <w:rsid w:val="001173AB"/>
    <w:rsid w:val="00121EF2"/>
    <w:rsid w:val="00123593"/>
    <w:rsid w:val="001236A0"/>
    <w:rsid w:val="0012512D"/>
    <w:rsid w:val="00125426"/>
    <w:rsid w:val="0013033A"/>
    <w:rsid w:val="001307F9"/>
    <w:rsid w:val="00130E89"/>
    <w:rsid w:val="00131F52"/>
    <w:rsid w:val="001330D1"/>
    <w:rsid w:val="001361CA"/>
    <w:rsid w:val="00141409"/>
    <w:rsid w:val="00142D6E"/>
    <w:rsid w:val="00144F87"/>
    <w:rsid w:val="00160689"/>
    <w:rsid w:val="001617AD"/>
    <w:rsid w:val="00163036"/>
    <w:rsid w:val="00163987"/>
    <w:rsid w:val="00163E4D"/>
    <w:rsid w:val="001656E7"/>
    <w:rsid w:val="001711DF"/>
    <w:rsid w:val="0017327D"/>
    <w:rsid w:val="0017596D"/>
    <w:rsid w:val="00176B9A"/>
    <w:rsid w:val="001772F9"/>
    <w:rsid w:val="001773EA"/>
    <w:rsid w:val="00181A01"/>
    <w:rsid w:val="00182384"/>
    <w:rsid w:val="0018725D"/>
    <w:rsid w:val="00187476"/>
    <w:rsid w:val="00191291"/>
    <w:rsid w:val="00192EC1"/>
    <w:rsid w:val="00194D9A"/>
    <w:rsid w:val="001A2943"/>
    <w:rsid w:val="001A4D8A"/>
    <w:rsid w:val="001A54BE"/>
    <w:rsid w:val="001A5AFE"/>
    <w:rsid w:val="001A61D7"/>
    <w:rsid w:val="001A7480"/>
    <w:rsid w:val="001A772E"/>
    <w:rsid w:val="001B13EF"/>
    <w:rsid w:val="001B388E"/>
    <w:rsid w:val="001B5F58"/>
    <w:rsid w:val="001C043C"/>
    <w:rsid w:val="001C1520"/>
    <w:rsid w:val="001C15D7"/>
    <w:rsid w:val="001C6058"/>
    <w:rsid w:val="001C6D41"/>
    <w:rsid w:val="001C7417"/>
    <w:rsid w:val="001D349E"/>
    <w:rsid w:val="001D3793"/>
    <w:rsid w:val="001D4CA4"/>
    <w:rsid w:val="001D6104"/>
    <w:rsid w:val="001D63C2"/>
    <w:rsid w:val="001D6E94"/>
    <w:rsid w:val="001E41A6"/>
    <w:rsid w:val="001E44F7"/>
    <w:rsid w:val="001E5B15"/>
    <w:rsid w:val="001E63FC"/>
    <w:rsid w:val="001E75EE"/>
    <w:rsid w:val="001F57CD"/>
    <w:rsid w:val="001F7188"/>
    <w:rsid w:val="001F77DE"/>
    <w:rsid w:val="001F7BC3"/>
    <w:rsid w:val="00200E4B"/>
    <w:rsid w:val="002017BA"/>
    <w:rsid w:val="00201C6B"/>
    <w:rsid w:val="0020221A"/>
    <w:rsid w:val="00203E10"/>
    <w:rsid w:val="00207CCF"/>
    <w:rsid w:val="00207FAD"/>
    <w:rsid w:val="002106CC"/>
    <w:rsid w:val="002114B8"/>
    <w:rsid w:val="00211CA8"/>
    <w:rsid w:val="00214036"/>
    <w:rsid w:val="002156E5"/>
    <w:rsid w:val="002177F8"/>
    <w:rsid w:val="002247BC"/>
    <w:rsid w:val="002316CC"/>
    <w:rsid w:val="002359E3"/>
    <w:rsid w:val="00235C8F"/>
    <w:rsid w:val="00236F58"/>
    <w:rsid w:val="002404A7"/>
    <w:rsid w:val="00241CBB"/>
    <w:rsid w:val="00241D3B"/>
    <w:rsid w:val="00243079"/>
    <w:rsid w:val="002473A9"/>
    <w:rsid w:val="002513D2"/>
    <w:rsid w:val="00251424"/>
    <w:rsid w:val="00252172"/>
    <w:rsid w:val="00252965"/>
    <w:rsid w:val="00253A62"/>
    <w:rsid w:val="00254217"/>
    <w:rsid w:val="002579D3"/>
    <w:rsid w:val="00257C22"/>
    <w:rsid w:val="002609C0"/>
    <w:rsid w:val="00261E0C"/>
    <w:rsid w:val="002678DE"/>
    <w:rsid w:val="00270161"/>
    <w:rsid w:val="00270A1A"/>
    <w:rsid w:val="002719A5"/>
    <w:rsid w:val="002721D4"/>
    <w:rsid w:val="00273128"/>
    <w:rsid w:val="00273EC0"/>
    <w:rsid w:val="00276FC0"/>
    <w:rsid w:val="00282C8E"/>
    <w:rsid w:val="00283145"/>
    <w:rsid w:val="00283E0B"/>
    <w:rsid w:val="002841D2"/>
    <w:rsid w:val="00287CD8"/>
    <w:rsid w:val="0029077D"/>
    <w:rsid w:val="00290A2E"/>
    <w:rsid w:val="00291D41"/>
    <w:rsid w:val="0029429E"/>
    <w:rsid w:val="002954BE"/>
    <w:rsid w:val="00296CD4"/>
    <w:rsid w:val="002A1D5C"/>
    <w:rsid w:val="002A2AE0"/>
    <w:rsid w:val="002A2CDB"/>
    <w:rsid w:val="002A53D3"/>
    <w:rsid w:val="002B0431"/>
    <w:rsid w:val="002B1367"/>
    <w:rsid w:val="002B473A"/>
    <w:rsid w:val="002B7664"/>
    <w:rsid w:val="002C13EA"/>
    <w:rsid w:val="002C2320"/>
    <w:rsid w:val="002C50D7"/>
    <w:rsid w:val="002C60D2"/>
    <w:rsid w:val="002C6B52"/>
    <w:rsid w:val="002D3466"/>
    <w:rsid w:val="002D490E"/>
    <w:rsid w:val="002D60A4"/>
    <w:rsid w:val="002E02D4"/>
    <w:rsid w:val="002E0E2A"/>
    <w:rsid w:val="002E25B2"/>
    <w:rsid w:val="002E2F25"/>
    <w:rsid w:val="002E3D79"/>
    <w:rsid w:val="002E4F55"/>
    <w:rsid w:val="002F3335"/>
    <w:rsid w:val="002F4542"/>
    <w:rsid w:val="002F4C0A"/>
    <w:rsid w:val="002F7E23"/>
    <w:rsid w:val="00304444"/>
    <w:rsid w:val="00304936"/>
    <w:rsid w:val="00305783"/>
    <w:rsid w:val="00305DC3"/>
    <w:rsid w:val="00307BB0"/>
    <w:rsid w:val="00316393"/>
    <w:rsid w:val="00317FA7"/>
    <w:rsid w:val="0032299A"/>
    <w:rsid w:val="00322D8B"/>
    <w:rsid w:val="00322DD6"/>
    <w:rsid w:val="00333AB6"/>
    <w:rsid w:val="00334874"/>
    <w:rsid w:val="0033573C"/>
    <w:rsid w:val="00336A27"/>
    <w:rsid w:val="00336FFD"/>
    <w:rsid w:val="0033772B"/>
    <w:rsid w:val="0034118E"/>
    <w:rsid w:val="00341841"/>
    <w:rsid w:val="003418AE"/>
    <w:rsid w:val="00341CF6"/>
    <w:rsid w:val="0034204E"/>
    <w:rsid w:val="00345659"/>
    <w:rsid w:val="003570C5"/>
    <w:rsid w:val="00360F9B"/>
    <w:rsid w:val="00361299"/>
    <w:rsid w:val="00361D94"/>
    <w:rsid w:val="003639A3"/>
    <w:rsid w:val="00365929"/>
    <w:rsid w:val="00366928"/>
    <w:rsid w:val="00370958"/>
    <w:rsid w:val="00374EE8"/>
    <w:rsid w:val="003761E3"/>
    <w:rsid w:val="00377E13"/>
    <w:rsid w:val="003800D7"/>
    <w:rsid w:val="00381704"/>
    <w:rsid w:val="00382141"/>
    <w:rsid w:val="00386745"/>
    <w:rsid w:val="003901E1"/>
    <w:rsid w:val="00391A9B"/>
    <w:rsid w:val="00394CEB"/>
    <w:rsid w:val="00396034"/>
    <w:rsid w:val="00396281"/>
    <w:rsid w:val="00396FB7"/>
    <w:rsid w:val="003A061A"/>
    <w:rsid w:val="003A381F"/>
    <w:rsid w:val="003A5D35"/>
    <w:rsid w:val="003A620D"/>
    <w:rsid w:val="003A625C"/>
    <w:rsid w:val="003A778C"/>
    <w:rsid w:val="003B14B1"/>
    <w:rsid w:val="003B6AF2"/>
    <w:rsid w:val="003B7088"/>
    <w:rsid w:val="003C1755"/>
    <w:rsid w:val="003C27C3"/>
    <w:rsid w:val="003C43B3"/>
    <w:rsid w:val="003C460B"/>
    <w:rsid w:val="003C579A"/>
    <w:rsid w:val="003C5BE6"/>
    <w:rsid w:val="003C5D26"/>
    <w:rsid w:val="003C7007"/>
    <w:rsid w:val="003D17DC"/>
    <w:rsid w:val="003D4ABB"/>
    <w:rsid w:val="003E080B"/>
    <w:rsid w:val="003E0C98"/>
    <w:rsid w:val="003E0FF0"/>
    <w:rsid w:val="003E1F72"/>
    <w:rsid w:val="003E26F0"/>
    <w:rsid w:val="003E2869"/>
    <w:rsid w:val="003E53E6"/>
    <w:rsid w:val="003F0789"/>
    <w:rsid w:val="003F0E96"/>
    <w:rsid w:val="003F11D1"/>
    <w:rsid w:val="003F2564"/>
    <w:rsid w:val="003F2A12"/>
    <w:rsid w:val="003F365A"/>
    <w:rsid w:val="003F493A"/>
    <w:rsid w:val="003F4AF3"/>
    <w:rsid w:val="003F5551"/>
    <w:rsid w:val="003F67DB"/>
    <w:rsid w:val="004070CA"/>
    <w:rsid w:val="00407BE4"/>
    <w:rsid w:val="00407C8C"/>
    <w:rsid w:val="00412B56"/>
    <w:rsid w:val="00412C1A"/>
    <w:rsid w:val="004133DB"/>
    <w:rsid w:val="00414533"/>
    <w:rsid w:val="00414995"/>
    <w:rsid w:val="004160A2"/>
    <w:rsid w:val="00416CBB"/>
    <w:rsid w:val="0041718F"/>
    <w:rsid w:val="004174A7"/>
    <w:rsid w:val="004176ED"/>
    <w:rsid w:val="004214EA"/>
    <w:rsid w:val="00421B3F"/>
    <w:rsid w:val="004221B9"/>
    <w:rsid w:val="0042706E"/>
    <w:rsid w:val="00427241"/>
    <w:rsid w:val="00427B6D"/>
    <w:rsid w:val="00431A9C"/>
    <w:rsid w:val="00434A2C"/>
    <w:rsid w:val="00435286"/>
    <w:rsid w:val="00440C17"/>
    <w:rsid w:val="004422F7"/>
    <w:rsid w:val="0044727F"/>
    <w:rsid w:val="00447CBD"/>
    <w:rsid w:val="00453C9E"/>
    <w:rsid w:val="00455975"/>
    <w:rsid w:val="00455C5F"/>
    <w:rsid w:val="00456954"/>
    <w:rsid w:val="00460E9B"/>
    <w:rsid w:val="004634AC"/>
    <w:rsid w:val="0046412C"/>
    <w:rsid w:val="00465C91"/>
    <w:rsid w:val="004730F4"/>
    <w:rsid w:val="00473E99"/>
    <w:rsid w:val="0047435F"/>
    <w:rsid w:val="004746BF"/>
    <w:rsid w:val="00477CF5"/>
    <w:rsid w:val="004822F7"/>
    <w:rsid w:val="0048519D"/>
    <w:rsid w:val="00485F2F"/>
    <w:rsid w:val="00486008"/>
    <w:rsid w:val="00487566"/>
    <w:rsid w:val="0049106C"/>
    <w:rsid w:val="004952DD"/>
    <w:rsid w:val="00497A8B"/>
    <w:rsid w:val="004A2A1F"/>
    <w:rsid w:val="004A5FE8"/>
    <w:rsid w:val="004A6D9A"/>
    <w:rsid w:val="004B0533"/>
    <w:rsid w:val="004B09A7"/>
    <w:rsid w:val="004B288F"/>
    <w:rsid w:val="004B5DDE"/>
    <w:rsid w:val="004B71AF"/>
    <w:rsid w:val="004B7624"/>
    <w:rsid w:val="004C0B18"/>
    <w:rsid w:val="004C5F87"/>
    <w:rsid w:val="004C6360"/>
    <w:rsid w:val="004D0A41"/>
    <w:rsid w:val="004D5F4E"/>
    <w:rsid w:val="004D6A99"/>
    <w:rsid w:val="004E08BA"/>
    <w:rsid w:val="004E1909"/>
    <w:rsid w:val="004E3BDC"/>
    <w:rsid w:val="004E73C9"/>
    <w:rsid w:val="004E7B69"/>
    <w:rsid w:val="004E7C7E"/>
    <w:rsid w:val="004F5794"/>
    <w:rsid w:val="004F5AF9"/>
    <w:rsid w:val="004F765C"/>
    <w:rsid w:val="00500F76"/>
    <w:rsid w:val="005017EA"/>
    <w:rsid w:val="00502863"/>
    <w:rsid w:val="00502DA7"/>
    <w:rsid w:val="00506644"/>
    <w:rsid w:val="005105E0"/>
    <w:rsid w:val="005118E5"/>
    <w:rsid w:val="00511B0B"/>
    <w:rsid w:val="005121F3"/>
    <w:rsid w:val="00513236"/>
    <w:rsid w:val="005153B6"/>
    <w:rsid w:val="00515A56"/>
    <w:rsid w:val="00515BCC"/>
    <w:rsid w:val="00517663"/>
    <w:rsid w:val="00517B15"/>
    <w:rsid w:val="0052030A"/>
    <w:rsid w:val="00521C7F"/>
    <w:rsid w:val="00522270"/>
    <w:rsid w:val="00523012"/>
    <w:rsid w:val="005234DD"/>
    <w:rsid w:val="00523B1A"/>
    <w:rsid w:val="0052644B"/>
    <w:rsid w:val="0052649E"/>
    <w:rsid w:val="00526F43"/>
    <w:rsid w:val="00534991"/>
    <w:rsid w:val="0053569F"/>
    <w:rsid w:val="00535F62"/>
    <w:rsid w:val="0054002A"/>
    <w:rsid w:val="00540F3E"/>
    <w:rsid w:val="00541F23"/>
    <w:rsid w:val="005426DB"/>
    <w:rsid w:val="00543AE9"/>
    <w:rsid w:val="00545B32"/>
    <w:rsid w:val="00551602"/>
    <w:rsid w:val="00553767"/>
    <w:rsid w:val="005540B9"/>
    <w:rsid w:val="00556884"/>
    <w:rsid w:val="00556BD3"/>
    <w:rsid w:val="005609E8"/>
    <w:rsid w:val="00561736"/>
    <w:rsid w:val="00562391"/>
    <w:rsid w:val="00564825"/>
    <w:rsid w:val="005649D3"/>
    <w:rsid w:val="005654FD"/>
    <w:rsid w:val="00565CE4"/>
    <w:rsid w:val="005669C8"/>
    <w:rsid w:val="005709A8"/>
    <w:rsid w:val="00571732"/>
    <w:rsid w:val="00575C88"/>
    <w:rsid w:val="00580664"/>
    <w:rsid w:val="005822FB"/>
    <w:rsid w:val="0058375F"/>
    <w:rsid w:val="00584865"/>
    <w:rsid w:val="00586212"/>
    <w:rsid w:val="0059070E"/>
    <w:rsid w:val="00595BA7"/>
    <w:rsid w:val="00595C3E"/>
    <w:rsid w:val="00595E31"/>
    <w:rsid w:val="005973B5"/>
    <w:rsid w:val="005A05D0"/>
    <w:rsid w:val="005A0961"/>
    <w:rsid w:val="005A4258"/>
    <w:rsid w:val="005A5F04"/>
    <w:rsid w:val="005B0960"/>
    <w:rsid w:val="005B1BD1"/>
    <w:rsid w:val="005B401F"/>
    <w:rsid w:val="005B412B"/>
    <w:rsid w:val="005B465B"/>
    <w:rsid w:val="005B5128"/>
    <w:rsid w:val="005B6347"/>
    <w:rsid w:val="005B6965"/>
    <w:rsid w:val="005C152B"/>
    <w:rsid w:val="005C1D79"/>
    <w:rsid w:val="005C223E"/>
    <w:rsid w:val="005C3428"/>
    <w:rsid w:val="005C38E5"/>
    <w:rsid w:val="005C659C"/>
    <w:rsid w:val="005D02E6"/>
    <w:rsid w:val="005D0C91"/>
    <w:rsid w:val="005D1914"/>
    <w:rsid w:val="005D2909"/>
    <w:rsid w:val="005D381D"/>
    <w:rsid w:val="005D5A88"/>
    <w:rsid w:val="005D6867"/>
    <w:rsid w:val="005D7CF9"/>
    <w:rsid w:val="005E2B52"/>
    <w:rsid w:val="005E38D6"/>
    <w:rsid w:val="005E767E"/>
    <w:rsid w:val="005E7B3C"/>
    <w:rsid w:val="005F1CE6"/>
    <w:rsid w:val="005F3AA5"/>
    <w:rsid w:val="005F620E"/>
    <w:rsid w:val="006000A5"/>
    <w:rsid w:val="006019A4"/>
    <w:rsid w:val="00602537"/>
    <w:rsid w:val="006063D0"/>
    <w:rsid w:val="00612332"/>
    <w:rsid w:val="006129F3"/>
    <w:rsid w:val="00612E87"/>
    <w:rsid w:val="006132DD"/>
    <w:rsid w:val="00613AA2"/>
    <w:rsid w:val="00613AE7"/>
    <w:rsid w:val="00615E07"/>
    <w:rsid w:val="00616025"/>
    <w:rsid w:val="0061613D"/>
    <w:rsid w:val="0061794D"/>
    <w:rsid w:val="0062041D"/>
    <w:rsid w:val="0062087E"/>
    <w:rsid w:val="006213B0"/>
    <w:rsid w:val="00621572"/>
    <w:rsid w:val="006215DF"/>
    <w:rsid w:val="006218F4"/>
    <w:rsid w:val="00623D74"/>
    <w:rsid w:val="00624EA3"/>
    <w:rsid w:val="00630F92"/>
    <w:rsid w:val="00631361"/>
    <w:rsid w:val="00632933"/>
    <w:rsid w:val="00632F64"/>
    <w:rsid w:val="00634700"/>
    <w:rsid w:val="00634FDE"/>
    <w:rsid w:val="00635A2B"/>
    <w:rsid w:val="0063638F"/>
    <w:rsid w:val="006377F4"/>
    <w:rsid w:val="00640C4B"/>
    <w:rsid w:val="00643EF9"/>
    <w:rsid w:val="00645B5B"/>
    <w:rsid w:val="00646238"/>
    <w:rsid w:val="00646795"/>
    <w:rsid w:val="006477BE"/>
    <w:rsid w:val="00650431"/>
    <w:rsid w:val="00651C38"/>
    <w:rsid w:val="00656176"/>
    <w:rsid w:val="00660CB4"/>
    <w:rsid w:val="00663204"/>
    <w:rsid w:val="00670F60"/>
    <w:rsid w:val="0067101C"/>
    <w:rsid w:val="00671183"/>
    <w:rsid w:val="0067227A"/>
    <w:rsid w:val="006769A1"/>
    <w:rsid w:val="006828DE"/>
    <w:rsid w:val="00685CDA"/>
    <w:rsid w:val="0068713E"/>
    <w:rsid w:val="00687C7E"/>
    <w:rsid w:val="00693BF8"/>
    <w:rsid w:val="00694340"/>
    <w:rsid w:val="006952C1"/>
    <w:rsid w:val="0069659C"/>
    <w:rsid w:val="006A001B"/>
    <w:rsid w:val="006A1823"/>
    <w:rsid w:val="006A1AFC"/>
    <w:rsid w:val="006A56F5"/>
    <w:rsid w:val="006A65A2"/>
    <w:rsid w:val="006A6A46"/>
    <w:rsid w:val="006B1565"/>
    <w:rsid w:val="006B200D"/>
    <w:rsid w:val="006B250E"/>
    <w:rsid w:val="006B2DDC"/>
    <w:rsid w:val="006B5B91"/>
    <w:rsid w:val="006B668F"/>
    <w:rsid w:val="006B75C7"/>
    <w:rsid w:val="006C223A"/>
    <w:rsid w:val="006C2D3E"/>
    <w:rsid w:val="006C3C15"/>
    <w:rsid w:val="006C7340"/>
    <w:rsid w:val="006C7F0E"/>
    <w:rsid w:val="006D15B1"/>
    <w:rsid w:val="006D23B5"/>
    <w:rsid w:val="006D2CC2"/>
    <w:rsid w:val="006D2E9F"/>
    <w:rsid w:val="006D3199"/>
    <w:rsid w:val="006D335A"/>
    <w:rsid w:val="006D4CF7"/>
    <w:rsid w:val="006E2525"/>
    <w:rsid w:val="006E2D5B"/>
    <w:rsid w:val="006E5FFA"/>
    <w:rsid w:val="006F0FB7"/>
    <w:rsid w:val="006F1BEB"/>
    <w:rsid w:val="006F27FF"/>
    <w:rsid w:val="006F2FA2"/>
    <w:rsid w:val="006F73AD"/>
    <w:rsid w:val="0070040C"/>
    <w:rsid w:val="007011A3"/>
    <w:rsid w:val="007014DF"/>
    <w:rsid w:val="00701C65"/>
    <w:rsid w:val="0070203B"/>
    <w:rsid w:val="00710241"/>
    <w:rsid w:val="0071211C"/>
    <w:rsid w:val="0071694F"/>
    <w:rsid w:val="00717549"/>
    <w:rsid w:val="00720369"/>
    <w:rsid w:val="00727AE8"/>
    <w:rsid w:val="00727B63"/>
    <w:rsid w:val="00727EE4"/>
    <w:rsid w:val="0073044C"/>
    <w:rsid w:val="00733306"/>
    <w:rsid w:val="00733562"/>
    <w:rsid w:val="00733648"/>
    <w:rsid w:val="00734DD6"/>
    <w:rsid w:val="00735BBE"/>
    <w:rsid w:val="0074189F"/>
    <w:rsid w:val="00741A52"/>
    <w:rsid w:val="00744287"/>
    <w:rsid w:val="00746DA3"/>
    <w:rsid w:val="0075142D"/>
    <w:rsid w:val="00752CCA"/>
    <w:rsid w:val="00754AA7"/>
    <w:rsid w:val="00754E0B"/>
    <w:rsid w:val="0075609D"/>
    <w:rsid w:val="007561D4"/>
    <w:rsid w:val="00760B6E"/>
    <w:rsid w:val="007642D7"/>
    <w:rsid w:val="007646FC"/>
    <w:rsid w:val="00764DC2"/>
    <w:rsid w:val="00765657"/>
    <w:rsid w:val="007667EC"/>
    <w:rsid w:val="00770C4C"/>
    <w:rsid w:val="00773046"/>
    <w:rsid w:val="0077352F"/>
    <w:rsid w:val="0077631D"/>
    <w:rsid w:val="0077705E"/>
    <w:rsid w:val="00777ACF"/>
    <w:rsid w:val="00780423"/>
    <w:rsid w:val="007811FD"/>
    <w:rsid w:val="00781664"/>
    <w:rsid w:val="00781A38"/>
    <w:rsid w:val="00781DBA"/>
    <w:rsid w:val="0078243A"/>
    <w:rsid w:val="00784E30"/>
    <w:rsid w:val="00786AF8"/>
    <w:rsid w:val="00787CD6"/>
    <w:rsid w:val="007906EB"/>
    <w:rsid w:val="00790A82"/>
    <w:rsid w:val="0079287C"/>
    <w:rsid w:val="00794681"/>
    <w:rsid w:val="00796EAD"/>
    <w:rsid w:val="007A7BAB"/>
    <w:rsid w:val="007B2794"/>
    <w:rsid w:val="007B3014"/>
    <w:rsid w:val="007B5D04"/>
    <w:rsid w:val="007B60BB"/>
    <w:rsid w:val="007B6359"/>
    <w:rsid w:val="007B776C"/>
    <w:rsid w:val="007C01FC"/>
    <w:rsid w:val="007C1B3A"/>
    <w:rsid w:val="007C2070"/>
    <w:rsid w:val="007C55D4"/>
    <w:rsid w:val="007C73FE"/>
    <w:rsid w:val="007D0FAE"/>
    <w:rsid w:val="007D124D"/>
    <w:rsid w:val="007D275C"/>
    <w:rsid w:val="007D3C54"/>
    <w:rsid w:val="007D4F08"/>
    <w:rsid w:val="007D5806"/>
    <w:rsid w:val="007D6556"/>
    <w:rsid w:val="007D7C67"/>
    <w:rsid w:val="007E626C"/>
    <w:rsid w:val="007F0C75"/>
    <w:rsid w:val="007F4DDE"/>
    <w:rsid w:val="007F55FB"/>
    <w:rsid w:val="007F646D"/>
    <w:rsid w:val="007F78C2"/>
    <w:rsid w:val="008010BE"/>
    <w:rsid w:val="00804367"/>
    <w:rsid w:val="00805BF3"/>
    <w:rsid w:val="00812612"/>
    <w:rsid w:val="008135D4"/>
    <w:rsid w:val="00814662"/>
    <w:rsid w:val="0081538B"/>
    <w:rsid w:val="00815F04"/>
    <w:rsid w:val="0081760B"/>
    <w:rsid w:val="0082160D"/>
    <w:rsid w:val="00821B2D"/>
    <w:rsid w:val="008235B4"/>
    <w:rsid w:val="00824271"/>
    <w:rsid w:val="008301C0"/>
    <w:rsid w:val="00830F19"/>
    <w:rsid w:val="00833008"/>
    <w:rsid w:val="008336C6"/>
    <w:rsid w:val="00835479"/>
    <w:rsid w:val="00835865"/>
    <w:rsid w:val="0083600B"/>
    <w:rsid w:val="00836CA9"/>
    <w:rsid w:val="00836CF5"/>
    <w:rsid w:val="008377F3"/>
    <w:rsid w:val="0084200F"/>
    <w:rsid w:val="00842D43"/>
    <w:rsid w:val="00844BFB"/>
    <w:rsid w:val="00845214"/>
    <w:rsid w:val="00851953"/>
    <w:rsid w:val="00852FC4"/>
    <w:rsid w:val="0085464B"/>
    <w:rsid w:val="0085466D"/>
    <w:rsid w:val="008575FC"/>
    <w:rsid w:val="00861BA8"/>
    <w:rsid w:val="00862E33"/>
    <w:rsid w:val="008630CF"/>
    <w:rsid w:val="00864201"/>
    <w:rsid w:val="00864ED7"/>
    <w:rsid w:val="00866526"/>
    <w:rsid w:val="00870DA0"/>
    <w:rsid w:val="00870F92"/>
    <w:rsid w:val="00871EE0"/>
    <w:rsid w:val="00872214"/>
    <w:rsid w:val="008741BA"/>
    <w:rsid w:val="0087479C"/>
    <w:rsid w:val="00874C11"/>
    <w:rsid w:val="00875E20"/>
    <w:rsid w:val="00876A23"/>
    <w:rsid w:val="0087746C"/>
    <w:rsid w:val="00877B78"/>
    <w:rsid w:val="00877EF1"/>
    <w:rsid w:val="00880BDA"/>
    <w:rsid w:val="00881FA7"/>
    <w:rsid w:val="00885FA8"/>
    <w:rsid w:val="00890DF8"/>
    <w:rsid w:val="00894FED"/>
    <w:rsid w:val="0089655E"/>
    <w:rsid w:val="00897A11"/>
    <w:rsid w:val="00897B8E"/>
    <w:rsid w:val="008A0700"/>
    <w:rsid w:val="008A1CE9"/>
    <w:rsid w:val="008A1F9E"/>
    <w:rsid w:val="008A238D"/>
    <w:rsid w:val="008A70B8"/>
    <w:rsid w:val="008B0693"/>
    <w:rsid w:val="008B12AF"/>
    <w:rsid w:val="008B17AD"/>
    <w:rsid w:val="008B1E6C"/>
    <w:rsid w:val="008C32A0"/>
    <w:rsid w:val="008C3C93"/>
    <w:rsid w:val="008C4677"/>
    <w:rsid w:val="008C4EA9"/>
    <w:rsid w:val="008C63CE"/>
    <w:rsid w:val="008D0A32"/>
    <w:rsid w:val="008D226C"/>
    <w:rsid w:val="008D22FC"/>
    <w:rsid w:val="008D34CB"/>
    <w:rsid w:val="008E05D0"/>
    <w:rsid w:val="008E0816"/>
    <w:rsid w:val="008E29A0"/>
    <w:rsid w:val="008E3066"/>
    <w:rsid w:val="008E50AF"/>
    <w:rsid w:val="008E7482"/>
    <w:rsid w:val="008E7DE2"/>
    <w:rsid w:val="008E7EEF"/>
    <w:rsid w:val="008F12CD"/>
    <w:rsid w:val="008F1D4E"/>
    <w:rsid w:val="008F7B3F"/>
    <w:rsid w:val="008F7E8E"/>
    <w:rsid w:val="00906E88"/>
    <w:rsid w:val="00910D81"/>
    <w:rsid w:val="0091214D"/>
    <w:rsid w:val="0091282F"/>
    <w:rsid w:val="00912D11"/>
    <w:rsid w:val="00915BFB"/>
    <w:rsid w:val="009222B4"/>
    <w:rsid w:val="00923B2C"/>
    <w:rsid w:val="00924798"/>
    <w:rsid w:val="00926707"/>
    <w:rsid w:val="00926858"/>
    <w:rsid w:val="00931DDE"/>
    <w:rsid w:val="00934F77"/>
    <w:rsid w:val="009373A8"/>
    <w:rsid w:val="00937A1C"/>
    <w:rsid w:val="0094241B"/>
    <w:rsid w:val="00943CE4"/>
    <w:rsid w:val="009440B1"/>
    <w:rsid w:val="00944203"/>
    <w:rsid w:val="009512CD"/>
    <w:rsid w:val="0095148D"/>
    <w:rsid w:val="00952080"/>
    <w:rsid w:val="0095218E"/>
    <w:rsid w:val="009537EB"/>
    <w:rsid w:val="0095612B"/>
    <w:rsid w:val="0096254A"/>
    <w:rsid w:val="00963600"/>
    <w:rsid w:val="00966A91"/>
    <w:rsid w:val="0096768C"/>
    <w:rsid w:val="009718ED"/>
    <w:rsid w:val="00973382"/>
    <w:rsid w:val="00974E01"/>
    <w:rsid w:val="00976ED3"/>
    <w:rsid w:val="00977224"/>
    <w:rsid w:val="00980E36"/>
    <w:rsid w:val="009815AE"/>
    <w:rsid w:val="00983249"/>
    <w:rsid w:val="00983C04"/>
    <w:rsid w:val="009851E2"/>
    <w:rsid w:val="00986754"/>
    <w:rsid w:val="00992112"/>
    <w:rsid w:val="00995C97"/>
    <w:rsid w:val="00996B17"/>
    <w:rsid w:val="00996DEE"/>
    <w:rsid w:val="009977B6"/>
    <w:rsid w:val="009A094B"/>
    <w:rsid w:val="009A460B"/>
    <w:rsid w:val="009A4E19"/>
    <w:rsid w:val="009A4FD4"/>
    <w:rsid w:val="009B2CC5"/>
    <w:rsid w:val="009B5C0C"/>
    <w:rsid w:val="009C042A"/>
    <w:rsid w:val="009C17B9"/>
    <w:rsid w:val="009C1C67"/>
    <w:rsid w:val="009C6D4C"/>
    <w:rsid w:val="009D012E"/>
    <w:rsid w:val="009D6521"/>
    <w:rsid w:val="009E02CC"/>
    <w:rsid w:val="009E14A1"/>
    <w:rsid w:val="009E1F5A"/>
    <w:rsid w:val="009E2D80"/>
    <w:rsid w:val="009E5BFA"/>
    <w:rsid w:val="009F14EA"/>
    <w:rsid w:val="009F1FAC"/>
    <w:rsid w:val="009F4314"/>
    <w:rsid w:val="009F6877"/>
    <w:rsid w:val="009F730E"/>
    <w:rsid w:val="009F7FED"/>
    <w:rsid w:val="00A04163"/>
    <w:rsid w:val="00A0521D"/>
    <w:rsid w:val="00A05B7F"/>
    <w:rsid w:val="00A066D7"/>
    <w:rsid w:val="00A06FCC"/>
    <w:rsid w:val="00A10177"/>
    <w:rsid w:val="00A11464"/>
    <w:rsid w:val="00A11EDA"/>
    <w:rsid w:val="00A131A6"/>
    <w:rsid w:val="00A15910"/>
    <w:rsid w:val="00A15DD6"/>
    <w:rsid w:val="00A16127"/>
    <w:rsid w:val="00A214AC"/>
    <w:rsid w:val="00A21D22"/>
    <w:rsid w:val="00A22637"/>
    <w:rsid w:val="00A2302B"/>
    <w:rsid w:val="00A24191"/>
    <w:rsid w:val="00A24E7A"/>
    <w:rsid w:val="00A26368"/>
    <w:rsid w:val="00A26A79"/>
    <w:rsid w:val="00A27643"/>
    <w:rsid w:val="00A31409"/>
    <w:rsid w:val="00A32D2A"/>
    <w:rsid w:val="00A34FDC"/>
    <w:rsid w:val="00A3587B"/>
    <w:rsid w:val="00A358C6"/>
    <w:rsid w:val="00A35E52"/>
    <w:rsid w:val="00A364CE"/>
    <w:rsid w:val="00A411D3"/>
    <w:rsid w:val="00A424FE"/>
    <w:rsid w:val="00A427C6"/>
    <w:rsid w:val="00A42AE0"/>
    <w:rsid w:val="00A44922"/>
    <w:rsid w:val="00A4551B"/>
    <w:rsid w:val="00A46FC6"/>
    <w:rsid w:val="00A4720D"/>
    <w:rsid w:val="00A4723A"/>
    <w:rsid w:val="00A50E11"/>
    <w:rsid w:val="00A53DB6"/>
    <w:rsid w:val="00A54848"/>
    <w:rsid w:val="00A55D03"/>
    <w:rsid w:val="00A56FBF"/>
    <w:rsid w:val="00A60A8C"/>
    <w:rsid w:val="00A61641"/>
    <w:rsid w:val="00A626B7"/>
    <w:rsid w:val="00A64C25"/>
    <w:rsid w:val="00A64DC3"/>
    <w:rsid w:val="00A7036B"/>
    <w:rsid w:val="00A72EAB"/>
    <w:rsid w:val="00A73563"/>
    <w:rsid w:val="00A74EFC"/>
    <w:rsid w:val="00A77958"/>
    <w:rsid w:val="00A8742A"/>
    <w:rsid w:val="00A91416"/>
    <w:rsid w:val="00A923BD"/>
    <w:rsid w:val="00A95203"/>
    <w:rsid w:val="00AA22BF"/>
    <w:rsid w:val="00AA3533"/>
    <w:rsid w:val="00AA422C"/>
    <w:rsid w:val="00AA4801"/>
    <w:rsid w:val="00AA51A8"/>
    <w:rsid w:val="00AB0386"/>
    <w:rsid w:val="00AB5D58"/>
    <w:rsid w:val="00AB7B48"/>
    <w:rsid w:val="00AC34CE"/>
    <w:rsid w:val="00AD0501"/>
    <w:rsid w:val="00AD0A9C"/>
    <w:rsid w:val="00AD3016"/>
    <w:rsid w:val="00AD3909"/>
    <w:rsid w:val="00AD3BEB"/>
    <w:rsid w:val="00AD5708"/>
    <w:rsid w:val="00AD6F4C"/>
    <w:rsid w:val="00AE2575"/>
    <w:rsid w:val="00AE2DE3"/>
    <w:rsid w:val="00AE6DF6"/>
    <w:rsid w:val="00AF1D81"/>
    <w:rsid w:val="00AF23E8"/>
    <w:rsid w:val="00AF3676"/>
    <w:rsid w:val="00AF3AD9"/>
    <w:rsid w:val="00B0025B"/>
    <w:rsid w:val="00B0148B"/>
    <w:rsid w:val="00B01FA8"/>
    <w:rsid w:val="00B03706"/>
    <w:rsid w:val="00B0380B"/>
    <w:rsid w:val="00B03C89"/>
    <w:rsid w:val="00B03F1E"/>
    <w:rsid w:val="00B0486D"/>
    <w:rsid w:val="00B05BA4"/>
    <w:rsid w:val="00B06F1F"/>
    <w:rsid w:val="00B10AF6"/>
    <w:rsid w:val="00B1132B"/>
    <w:rsid w:val="00B12275"/>
    <w:rsid w:val="00B14BD4"/>
    <w:rsid w:val="00B15560"/>
    <w:rsid w:val="00B16B35"/>
    <w:rsid w:val="00B17371"/>
    <w:rsid w:val="00B207F2"/>
    <w:rsid w:val="00B22780"/>
    <w:rsid w:val="00B27CE1"/>
    <w:rsid w:val="00B30990"/>
    <w:rsid w:val="00B32ED2"/>
    <w:rsid w:val="00B3390D"/>
    <w:rsid w:val="00B37E3D"/>
    <w:rsid w:val="00B4555F"/>
    <w:rsid w:val="00B45C1C"/>
    <w:rsid w:val="00B47B58"/>
    <w:rsid w:val="00B50380"/>
    <w:rsid w:val="00B50689"/>
    <w:rsid w:val="00B51186"/>
    <w:rsid w:val="00B52828"/>
    <w:rsid w:val="00B53B15"/>
    <w:rsid w:val="00B540AA"/>
    <w:rsid w:val="00B5616D"/>
    <w:rsid w:val="00B57019"/>
    <w:rsid w:val="00B57A50"/>
    <w:rsid w:val="00B60908"/>
    <w:rsid w:val="00B61145"/>
    <w:rsid w:val="00B63127"/>
    <w:rsid w:val="00B63250"/>
    <w:rsid w:val="00B64D29"/>
    <w:rsid w:val="00B666EB"/>
    <w:rsid w:val="00B6703D"/>
    <w:rsid w:val="00B7462A"/>
    <w:rsid w:val="00B74F07"/>
    <w:rsid w:val="00B81EC2"/>
    <w:rsid w:val="00B827B9"/>
    <w:rsid w:val="00B87715"/>
    <w:rsid w:val="00B87E41"/>
    <w:rsid w:val="00B904F9"/>
    <w:rsid w:val="00B90C7C"/>
    <w:rsid w:val="00B93145"/>
    <w:rsid w:val="00B93384"/>
    <w:rsid w:val="00B93FAA"/>
    <w:rsid w:val="00B96341"/>
    <w:rsid w:val="00B96825"/>
    <w:rsid w:val="00B977F6"/>
    <w:rsid w:val="00BA056C"/>
    <w:rsid w:val="00BA34D4"/>
    <w:rsid w:val="00BA34F7"/>
    <w:rsid w:val="00BA54C5"/>
    <w:rsid w:val="00BA5AF6"/>
    <w:rsid w:val="00BA69E3"/>
    <w:rsid w:val="00BA7425"/>
    <w:rsid w:val="00BA7A25"/>
    <w:rsid w:val="00BB5E30"/>
    <w:rsid w:val="00BB737B"/>
    <w:rsid w:val="00BB762F"/>
    <w:rsid w:val="00BB7E17"/>
    <w:rsid w:val="00BC1256"/>
    <w:rsid w:val="00BC1A41"/>
    <w:rsid w:val="00BC25D8"/>
    <w:rsid w:val="00BC28B0"/>
    <w:rsid w:val="00BC2A6E"/>
    <w:rsid w:val="00BC3062"/>
    <w:rsid w:val="00BC5827"/>
    <w:rsid w:val="00BC6840"/>
    <w:rsid w:val="00BC7E87"/>
    <w:rsid w:val="00BD2549"/>
    <w:rsid w:val="00BD2A14"/>
    <w:rsid w:val="00BD5FBF"/>
    <w:rsid w:val="00BE1C08"/>
    <w:rsid w:val="00BE26E8"/>
    <w:rsid w:val="00BE2A1E"/>
    <w:rsid w:val="00BE5298"/>
    <w:rsid w:val="00BE5ABF"/>
    <w:rsid w:val="00BE5CA3"/>
    <w:rsid w:val="00BE71F5"/>
    <w:rsid w:val="00BE78DE"/>
    <w:rsid w:val="00BF20BE"/>
    <w:rsid w:val="00BF4A60"/>
    <w:rsid w:val="00BF6911"/>
    <w:rsid w:val="00BF7E0C"/>
    <w:rsid w:val="00C012BC"/>
    <w:rsid w:val="00C014CB"/>
    <w:rsid w:val="00C027CF"/>
    <w:rsid w:val="00C03060"/>
    <w:rsid w:val="00C0415F"/>
    <w:rsid w:val="00C110A5"/>
    <w:rsid w:val="00C11DCF"/>
    <w:rsid w:val="00C12010"/>
    <w:rsid w:val="00C12E1C"/>
    <w:rsid w:val="00C13A8A"/>
    <w:rsid w:val="00C16B53"/>
    <w:rsid w:val="00C16B9D"/>
    <w:rsid w:val="00C16D96"/>
    <w:rsid w:val="00C20372"/>
    <w:rsid w:val="00C317D8"/>
    <w:rsid w:val="00C320B4"/>
    <w:rsid w:val="00C347E3"/>
    <w:rsid w:val="00C36602"/>
    <w:rsid w:val="00C36BE3"/>
    <w:rsid w:val="00C40FA5"/>
    <w:rsid w:val="00C41AA5"/>
    <w:rsid w:val="00C42033"/>
    <w:rsid w:val="00C42064"/>
    <w:rsid w:val="00C429D3"/>
    <w:rsid w:val="00C4363C"/>
    <w:rsid w:val="00C438C3"/>
    <w:rsid w:val="00C43E7A"/>
    <w:rsid w:val="00C464E1"/>
    <w:rsid w:val="00C546E4"/>
    <w:rsid w:val="00C54E7E"/>
    <w:rsid w:val="00C55773"/>
    <w:rsid w:val="00C55AFA"/>
    <w:rsid w:val="00C5736A"/>
    <w:rsid w:val="00C57CBC"/>
    <w:rsid w:val="00C63AAF"/>
    <w:rsid w:val="00C65A19"/>
    <w:rsid w:val="00C65F4A"/>
    <w:rsid w:val="00C661B4"/>
    <w:rsid w:val="00C678A3"/>
    <w:rsid w:val="00C67B66"/>
    <w:rsid w:val="00C71856"/>
    <w:rsid w:val="00C7230E"/>
    <w:rsid w:val="00C72719"/>
    <w:rsid w:val="00C729D2"/>
    <w:rsid w:val="00C75A39"/>
    <w:rsid w:val="00C7640A"/>
    <w:rsid w:val="00C77552"/>
    <w:rsid w:val="00C7787B"/>
    <w:rsid w:val="00C803CB"/>
    <w:rsid w:val="00C84EFE"/>
    <w:rsid w:val="00C85AA8"/>
    <w:rsid w:val="00C86BA5"/>
    <w:rsid w:val="00C87D64"/>
    <w:rsid w:val="00C9097E"/>
    <w:rsid w:val="00C92CEC"/>
    <w:rsid w:val="00C936B8"/>
    <w:rsid w:val="00C936C9"/>
    <w:rsid w:val="00C957B8"/>
    <w:rsid w:val="00C95869"/>
    <w:rsid w:val="00CA0718"/>
    <w:rsid w:val="00CA14FA"/>
    <w:rsid w:val="00CA41B7"/>
    <w:rsid w:val="00CA6696"/>
    <w:rsid w:val="00CA7EB3"/>
    <w:rsid w:val="00CB2D8B"/>
    <w:rsid w:val="00CB37B1"/>
    <w:rsid w:val="00CB4151"/>
    <w:rsid w:val="00CB4D8B"/>
    <w:rsid w:val="00CB657A"/>
    <w:rsid w:val="00CC1562"/>
    <w:rsid w:val="00CC59B2"/>
    <w:rsid w:val="00CC76CF"/>
    <w:rsid w:val="00CD254A"/>
    <w:rsid w:val="00CD316D"/>
    <w:rsid w:val="00CD3934"/>
    <w:rsid w:val="00CD39A5"/>
    <w:rsid w:val="00CD55C6"/>
    <w:rsid w:val="00CD6A4D"/>
    <w:rsid w:val="00CE02DA"/>
    <w:rsid w:val="00CE091D"/>
    <w:rsid w:val="00CE4970"/>
    <w:rsid w:val="00CE4CA8"/>
    <w:rsid w:val="00CE5ED7"/>
    <w:rsid w:val="00CE6BBC"/>
    <w:rsid w:val="00CF18A4"/>
    <w:rsid w:val="00CF1A4B"/>
    <w:rsid w:val="00CF2767"/>
    <w:rsid w:val="00CF361A"/>
    <w:rsid w:val="00CF5ADD"/>
    <w:rsid w:val="00CF62D1"/>
    <w:rsid w:val="00D00009"/>
    <w:rsid w:val="00D005DB"/>
    <w:rsid w:val="00D05EEF"/>
    <w:rsid w:val="00D06582"/>
    <w:rsid w:val="00D06786"/>
    <w:rsid w:val="00D06D5D"/>
    <w:rsid w:val="00D100FB"/>
    <w:rsid w:val="00D11904"/>
    <w:rsid w:val="00D13A81"/>
    <w:rsid w:val="00D16CA8"/>
    <w:rsid w:val="00D2467F"/>
    <w:rsid w:val="00D247B2"/>
    <w:rsid w:val="00D25292"/>
    <w:rsid w:val="00D30333"/>
    <w:rsid w:val="00D3390D"/>
    <w:rsid w:val="00D33D3C"/>
    <w:rsid w:val="00D35BAD"/>
    <w:rsid w:val="00D3676D"/>
    <w:rsid w:val="00D372CE"/>
    <w:rsid w:val="00D400CD"/>
    <w:rsid w:val="00D404CB"/>
    <w:rsid w:val="00D40C4C"/>
    <w:rsid w:val="00D41017"/>
    <w:rsid w:val="00D42D50"/>
    <w:rsid w:val="00D45242"/>
    <w:rsid w:val="00D50BFA"/>
    <w:rsid w:val="00D54497"/>
    <w:rsid w:val="00D5501D"/>
    <w:rsid w:val="00D558C5"/>
    <w:rsid w:val="00D55BA9"/>
    <w:rsid w:val="00D61E36"/>
    <w:rsid w:val="00D63C0A"/>
    <w:rsid w:val="00D64EF6"/>
    <w:rsid w:val="00D66991"/>
    <w:rsid w:val="00D67E90"/>
    <w:rsid w:val="00D7029E"/>
    <w:rsid w:val="00D7136D"/>
    <w:rsid w:val="00D739D5"/>
    <w:rsid w:val="00D751B8"/>
    <w:rsid w:val="00D7603F"/>
    <w:rsid w:val="00D766B0"/>
    <w:rsid w:val="00D77794"/>
    <w:rsid w:val="00D80FA2"/>
    <w:rsid w:val="00D823B9"/>
    <w:rsid w:val="00D8629C"/>
    <w:rsid w:val="00D86B27"/>
    <w:rsid w:val="00D92D6B"/>
    <w:rsid w:val="00D939C3"/>
    <w:rsid w:val="00D93A71"/>
    <w:rsid w:val="00D94ED0"/>
    <w:rsid w:val="00D95824"/>
    <w:rsid w:val="00DA0DEB"/>
    <w:rsid w:val="00DA180F"/>
    <w:rsid w:val="00DA48AE"/>
    <w:rsid w:val="00DA6FC0"/>
    <w:rsid w:val="00DA74A9"/>
    <w:rsid w:val="00DA74DE"/>
    <w:rsid w:val="00DB37AC"/>
    <w:rsid w:val="00DC1382"/>
    <w:rsid w:val="00DC14DB"/>
    <w:rsid w:val="00DC1BD3"/>
    <w:rsid w:val="00DC2DF2"/>
    <w:rsid w:val="00DC394E"/>
    <w:rsid w:val="00DC6563"/>
    <w:rsid w:val="00DD3543"/>
    <w:rsid w:val="00DD4207"/>
    <w:rsid w:val="00DD5AAC"/>
    <w:rsid w:val="00DE22F8"/>
    <w:rsid w:val="00DE3C89"/>
    <w:rsid w:val="00DE5880"/>
    <w:rsid w:val="00DE648F"/>
    <w:rsid w:val="00DE65F2"/>
    <w:rsid w:val="00DF2B35"/>
    <w:rsid w:val="00DF2B62"/>
    <w:rsid w:val="00DF6C72"/>
    <w:rsid w:val="00DF6F24"/>
    <w:rsid w:val="00DF7980"/>
    <w:rsid w:val="00E02188"/>
    <w:rsid w:val="00E07708"/>
    <w:rsid w:val="00E1056C"/>
    <w:rsid w:val="00E10C2B"/>
    <w:rsid w:val="00E122B3"/>
    <w:rsid w:val="00E12C2A"/>
    <w:rsid w:val="00E14CDA"/>
    <w:rsid w:val="00E15548"/>
    <w:rsid w:val="00E1648D"/>
    <w:rsid w:val="00E17BBA"/>
    <w:rsid w:val="00E21F51"/>
    <w:rsid w:val="00E22D52"/>
    <w:rsid w:val="00E25A91"/>
    <w:rsid w:val="00E26388"/>
    <w:rsid w:val="00E26E02"/>
    <w:rsid w:val="00E26FA6"/>
    <w:rsid w:val="00E2754C"/>
    <w:rsid w:val="00E35834"/>
    <w:rsid w:val="00E36B93"/>
    <w:rsid w:val="00E37AA6"/>
    <w:rsid w:val="00E37AA7"/>
    <w:rsid w:val="00E44437"/>
    <w:rsid w:val="00E45AC2"/>
    <w:rsid w:val="00E47936"/>
    <w:rsid w:val="00E535FA"/>
    <w:rsid w:val="00E537B0"/>
    <w:rsid w:val="00E54428"/>
    <w:rsid w:val="00E56A08"/>
    <w:rsid w:val="00E56CE4"/>
    <w:rsid w:val="00E62E62"/>
    <w:rsid w:val="00E634F4"/>
    <w:rsid w:val="00E64DE3"/>
    <w:rsid w:val="00E6521F"/>
    <w:rsid w:val="00E6721E"/>
    <w:rsid w:val="00E67739"/>
    <w:rsid w:val="00E677E4"/>
    <w:rsid w:val="00E67EBB"/>
    <w:rsid w:val="00E708A1"/>
    <w:rsid w:val="00E72416"/>
    <w:rsid w:val="00E75366"/>
    <w:rsid w:val="00E82A5B"/>
    <w:rsid w:val="00E83193"/>
    <w:rsid w:val="00E83A4D"/>
    <w:rsid w:val="00E85788"/>
    <w:rsid w:val="00E879B1"/>
    <w:rsid w:val="00E87EB4"/>
    <w:rsid w:val="00E92D5F"/>
    <w:rsid w:val="00E93BB8"/>
    <w:rsid w:val="00E94157"/>
    <w:rsid w:val="00E95805"/>
    <w:rsid w:val="00E95BAB"/>
    <w:rsid w:val="00E96BC0"/>
    <w:rsid w:val="00E97191"/>
    <w:rsid w:val="00EA1354"/>
    <w:rsid w:val="00EA293A"/>
    <w:rsid w:val="00EA6FDA"/>
    <w:rsid w:val="00EB02A0"/>
    <w:rsid w:val="00EB6E2F"/>
    <w:rsid w:val="00EB7CCC"/>
    <w:rsid w:val="00EB7DE1"/>
    <w:rsid w:val="00EC0B36"/>
    <w:rsid w:val="00EC0B3D"/>
    <w:rsid w:val="00EC0F8F"/>
    <w:rsid w:val="00EC1394"/>
    <w:rsid w:val="00EC13DF"/>
    <w:rsid w:val="00EC1727"/>
    <w:rsid w:val="00EC3848"/>
    <w:rsid w:val="00EC3911"/>
    <w:rsid w:val="00EC6880"/>
    <w:rsid w:val="00ED1718"/>
    <w:rsid w:val="00ED21B1"/>
    <w:rsid w:val="00ED4416"/>
    <w:rsid w:val="00ED4B6B"/>
    <w:rsid w:val="00ED6301"/>
    <w:rsid w:val="00ED63F4"/>
    <w:rsid w:val="00ED65A7"/>
    <w:rsid w:val="00EE7198"/>
    <w:rsid w:val="00EE76EF"/>
    <w:rsid w:val="00EF1AAF"/>
    <w:rsid w:val="00F00FAA"/>
    <w:rsid w:val="00F01DA8"/>
    <w:rsid w:val="00F02B6A"/>
    <w:rsid w:val="00F02F17"/>
    <w:rsid w:val="00F03CF4"/>
    <w:rsid w:val="00F040A4"/>
    <w:rsid w:val="00F11FF2"/>
    <w:rsid w:val="00F12456"/>
    <w:rsid w:val="00F15AC2"/>
    <w:rsid w:val="00F15C17"/>
    <w:rsid w:val="00F16C64"/>
    <w:rsid w:val="00F2076F"/>
    <w:rsid w:val="00F21456"/>
    <w:rsid w:val="00F23B95"/>
    <w:rsid w:val="00F25F10"/>
    <w:rsid w:val="00F271ED"/>
    <w:rsid w:val="00F27DDD"/>
    <w:rsid w:val="00F30490"/>
    <w:rsid w:val="00F30DA7"/>
    <w:rsid w:val="00F315DD"/>
    <w:rsid w:val="00F31E1C"/>
    <w:rsid w:val="00F368B6"/>
    <w:rsid w:val="00F415DA"/>
    <w:rsid w:val="00F41AA1"/>
    <w:rsid w:val="00F428C4"/>
    <w:rsid w:val="00F4376B"/>
    <w:rsid w:val="00F43CF9"/>
    <w:rsid w:val="00F475E6"/>
    <w:rsid w:val="00F47967"/>
    <w:rsid w:val="00F5036A"/>
    <w:rsid w:val="00F50696"/>
    <w:rsid w:val="00F53C5E"/>
    <w:rsid w:val="00F56EFF"/>
    <w:rsid w:val="00F61BD9"/>
    <w:rsid w:val="00F62233"/>
    <w:rsid w:val="00F62680"/>
    <w:rsid w:val="00F6336D"/>
    <w:rsid w:val="00F63C05"/>
    <w:rsid w:val="00F63C70"/>
    <w:rsid w:val="00F64C92"/>
    <w:rsid w:val="00F65F22"/>
    <w:rsid w:val="00F67C30"/>
    <w:rsid w:val="00F71A3E"/>
    <w:rsid w:val="00F71C53"/>
    <w:rsid w:val="00F71F77"/>
    <w:rsid w:val="00F73BDE"/>
    <w:rsid w:val="00F758AF"/>
    <w:rsid w:val="00F759DB"/>
    <w:rsid w:val="00F8039E"/>
    <w:rsid w:val="00F80D23"/>
    <w:rsid w:val="00F82B57"/>
    <w:rsid w:val="00F83874"/>
    <w:rsid w:val="00F849EE"/>
    <w:rsid w:val="00F854BA"/>
    <w:rsid w:val="00F8576A"/>
    <w:rsid w:val="00F85D1A"/>
    <w:rsid w:val="00F86E36"/>
    <w:rsid w:val="00F876BA"/>
    <w:rsid w:val="00F8797C"/>
    <w:rsid w:val="00F91CA3"/>
    <w:rsid w:val="00F97D88"/>
    <w:rsid w:val="00FA0736"/>
    <w:rsid w:val="00FA131A"/>
    <w:rsid w:val="00FA38A9"/>
    <w:rsid w:val="00FA3FCF"/>
    <w:rsid w:val="00FA6E51"/>
    <w:rsid w:val="00FA70D4"/>
    <w:rsid w:val="00FB27E6"/>
    <w:rsid w:val="00FB28E5"/>
    <w:rsid w:val="00FB2F81"/>
    <w:rsid w:val="00FB3800"/>
    <w:rsid w:val="00FB4F84"/>
    <w:rsid w:val="00FC436D"/>
    <w:rsid w:val="00FC4459"/>
    <w:rsid w:val="00FC49A0"/>
    <w:rsid w:val="00FC6DB0"/>
    <w:rsid w:val="00FD010C"/>
    <w:rsid w:val="00FD1938"/>
    <w:rsid w:val="00FD2539"/>
    <w:rsid w:val="00FD271C"/>
    <w:rsid w:val="00FE1960"/>
    <w:rsid w:val="00FE276F"/>
    <w:rsid w:val="00FE2D7B"/>
    <w:rsid w:val="00FE37EA"/>
    <w:rsid w:val="00FE6FCB"/>
    <w:rsid w:val="00FF1135"/>
    <w:rsid w:val="00FF1225"/>
    <w:rsid w:val="00FF17A9"/>
    <w:rsid w:val="00FF1DD0"/>
    <w:rsid w:val="00FF3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3F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6C2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lang w:val="x-none" w:eastAsia="x-none"/>
    </w:rPr>
  </w:style>
  <w:style w:type="paragraph" w:styleId="Heading4">
    <w:name w:val="heading 4"/>
    <w:basedOn w:val="Normal"/>
    <w:next w:val="Normal"/>
    <w:link w:val="Heading4Char"/>
    <w:uiPriority w:val="9"/>
    <w:unhideWhenUsed/>
    <w:qFormat/>
    <w:rsid w:val="002E0E2A"/>
    <w:pPr>
      <w:keepNext/>
      <w:keepLines/>
      <w:spacing w:before="200"/>
      <w:outlineLvl w:val="3"/>
    </w:pPr>
    <w:rPr>
      <w:rFonts w:eastAsiaTheme="majorEastAsia"/>
      <w:b/>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A22637"/>
    <w:pPr>
      <w:spacing w:before="480"/>
      <w:outlineLvl w:val="9"/>
    </w:pPr>
    <w:rPr>
      <w:rFonts w:ascii="Cambria" w:hAnsi="Cambria"/>
      <w:sz w:val="28"/>
    </w:rPr>
  </w:style>
  <w:style w:type="paragraph" w:styleId="TOC1">
    <w:name w:val="toc 1"/>
    <w:basedOn w:val="Normal"/>
    <w:next w:val="Normal"/>
    <w:autoRedefine/>
    <w:uiPriority w:val="39"/>
    <w:unhideWhenUsed/>
    <w:rsid w:val="00A22637"/>
  </w:style>
  <w:style w:type="paragraph" w:styleId="TOC3">
    <w:name w:val="toc 3"/>
    <w:basedOn w:val="Normal"/>
    <w:next w:val="Normal"/>
    <w:autoRedefine/>
    <w:uiPriority w:val="39"/>
    <w:unhideWhenUsed/>
    <w:rsid w:val="00A22637"/>
    <w:pPr>
      <w:ind w:left="400"/>
    </w:pPr>
  </w:style>
  <w:style w:type="character" w:customStyle="1" w:styleId="Heading4Char">
    <w:name w:val="Heading 4 Char"/>
    <w:basedOn w:val="DefaultParagraphFont"/>
    <w:link w:val="Heading4"/>
    <w:uiPriority w:val="9"/>
    <w:rsid w:val="002E0E2A"/>
    <w:rPr>
      <w:rFonts w:ascii="Arial" w:eastAsiaTheme="majorEastAsia" w:hAnsi="Arial" w:cs="Arial"/>
      <w:b/>
      <w:bCs/>
      <w:iCs/>
      <w:color w:val="4F81BD" w:themeColor="accent1"/>
      <w:sz w:val="24"/>
      <w:szCs w:val="22"/>
    </w:rPr>
  </w:style>
  <w:style w:type="character" w:customStyle="1" w:styleId="apple-converted-space">
    <w:name w:val="apple-converted-space"/>
    <w:basedOn w:val="DefaultParagraphFont"/>
    <w:rsid w:val="006C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7064">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434905795">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79511677">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07813197">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48194246">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5428294">
      <w:bodyDiv w:val="1"/>
      <w:marLeft w:val="0"/>
      <w:marRight w:val="0"/>
      <w:marTop w:val="0"/>
      <w:marBottom w:val="0"/>
      <w:divBdr>
        <w:top w:val="none" w:sz="0" w:space="0" w:color="auto"/>
        <w:left w:val="none" w:sz="0" w:space="0" w:color="auto"/>
        <w:bottom w:val="none" w:sz="0" w:space="0" w:color="auto"/>
        <w:right w:val="none" w:sz="0" w:space="0" w:color="auto"/>
      </w:divBdr>
    </w:div>
    <w:div w:id="2010476250">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rajatogo.com/phpmyadmin/index.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hpmyadmin.net/home_page/docs.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0836D-9C1E-4E8C-BDAA-3A91ADC3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1</TotalTime>
  <Pages>9</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10862</CharactersWithSpaces>
  <SharedDoc>false</SharedDoc>
  <HLinks>
    <vt:vector size="66" baseType="variant">
      <vt:variant>
        <vt:i4>4784131</vt:i4>
      </vt:variant>
      <vt:variant>
        <vt:i4>30</vt:i4>
      </vt:variant>
      <vt:variant>
        <vt:i4>0</vt:i4>
      </vt:variant>
      <vt:variant>
        <vt:i4>5</vt:i4>
      </vt:variant>
      <vt:variant>
        <vt:lpwstr>http://neatostaging.rajatogo.com/wstest/</vt:lpwstr>
      </vt:variant>
      <vt:variant>
        <vt:lpwstr/>
      </vt:variant>
      <vt:variant>
        <vt:i4>3407988</vt:i4>
      </vt:variant>
      <vt:variant>
        <vt:i4>27</vt:i4>
      </vt:variant>
      <vt:variant>
        <vt:i4>0</vt:i4>
      </vt:variant>
      <vt:variant>
        <vt:i4>5</vt:i4>
      </vt:variant>
      <vt:variant>
        <vt:lpwstr>http://seleniumhq.org/</vt:lpwstr>
      </vt:variant>
      <vt:variant>
        <vt:lpwstr/>
      </vt:variant>
      <vt:variant>
        <vt:i4>4718602</vt:i4>
      </vt:variant>
      <vt:variant>
        <vt:i4>24</vt:i4>
      </vt:variant>
      <vt:variant>
        <vt:i4>0</vt:i4>
      </vt:variant>
      <vt:variant>
        <vt:i4>5</vt:i4>
      </vt:variant>
      <vt:variant>
        <vt:lpwstr>http://www.phpunit.de/manual/current/en/</vt:lpwstr>
      </vt:variant>
      <vt:variant>
        <vt:lpwstr/>
      </vt:variant>
      <vt:variant>
        <vt:i4>3604535</vt:i4>
      </vt:variant>
      <vt:variant>
        <vt:i4>21</vt:i4>
      </vt:variant>
      <vt:variant>
        <vt:i4>0</vt:i4>
      </vt:variant>
      <vt:variant>
        <vt:i4>5</vt:i4>
      </vt:variant>
      <vt:variant>
        <vt:lpwstr>http://www.phpdoc.org/</vt:lpwstr>
      </vt:variant>
      <vt:variant>
        <vt:lpwstr/>
      </vt:variant>
      <vt:variant>
        <vt:i4>7405690</vt:i4>
      </vt:variant>
      <vt:variant>
        <vt:i4>18</vt:i4>
      </vt:variant>
      <vt:variant>
        <vt:i4>0</vt:i4>
      </vt:variant>
      <vt:variant>
        <vt:i4>5</vt:i4>
      </vt:variant>
      <vt:variant>
        <vt:lpwstr>http://neatoroboticswebapp.com/server/Neato</vt:lpwstr>
      </vt:variant>
      <vt:variant>
        <vt:lpwstr/>
      </vt:variant>
      <vt:variant>
        <vt:i4>2818107</vt:i4>
      </vt:variant>
      <vt:variant>
        <vt:i4>15</vt:i4>
      </vt:variant>
      <vt:variant>
        <vt:i4>0</vt:i4>
      </vt:variant>
      <vt:variant>
        <vt:i4>5</vt:i4>
      </vt:variant>
      <vt:variant>
        <vt:lpwstr>http://neatoroboticswebapp.com/</vt:lpwstr>
      </vt:variant>
      <vt:variant>
        <vt:lpwstr/>
      </vt:variant>
      <vt:variant>
        <vt:i4>2621546</vt:i4>
      </vt:variant>
      <vt:variant>
        <vt:i4>12</vt:i4>
      </vt:variant>
      <vt:variant>
        <vt:i4>0</vt:i4>
      </vt:variant>
      <vt:variant>
        <vt:i4>5</vt:i4>
      </vt:variant>
      <vt:variant>
        <vt:lpwstr>http://jquery.com/</vt:lpwstr>
      </vt:variant>
      <vt:variant>
        <vt:lpwstr/>
      </vt:variant>
      <vt:variant>
        <vt:i4>3539067</vt:i4>
      </vt:variant>
      <vt:variant>
        <vt:i4>9</vt:i4>
      </vt:variant>
      <vt:variant>
        <vt:i4>0</vt:i4>
      </vt:variant>
      <vt:variant>
        <vt:i4>5</vt:i4>
      </vt:variant>
      <vt:variant>
        <vt:lpwstr>www.w3c.org</vt:lpwstr>
      </vt:variant>
      <vt:variant>
        <vt:lpwstr/>
      </vt:variant>
      <vt:variant>
        <vt:i4>5701657</vt:i4>
      </vt:variant>
      <vt:variant>
        <vt:i4>6</vt:i4>
      </vt:variant>
      <vt:variant>
        <vt:i4>0</vt:i4>
      </vt:variant>
      <vt:variant>
        <vt:i4>5</vt:i4>
      </vt:variant>
      <vt:variant>
        <vt:lpwstr>http://www.mysql.com/</vt:lpwstr>
      </vt:variant>
      <vt:variant>
        <vt:lpwstr/>
      </vt:variant>
      <vt:variant>
        <vt:i4>1245274</vt:i4>
      </vt:variant>
      <vt:variant>
        <vt:i4>3</vt:i4>
      </vt:variant>
      <vt:variant>
        <vt:i4>0</vt:i4>
      </vt:variant>
      <vt:variant>
        <vt:i4>5</vt:i4>
      </vt:variant>
      <vt:variant>
        <vt:lpwstr>http://www.yiiframework.com/performance/</vt:lpwstr>
      </vt:variant>
      <vt:variant>
        <vt:lpwstr/>
      </vt:variant>
      <vt:variant>
        <vt:i4>5767243</vt:i4>
      </vt:variant>
      <vt:variant>
        <vt:i4>0</vt:i4>
      </vt:variant>
      <vt:variant>
        <vt:i4>0</vt:i4>
      </vt:variant>
      <vt:variant>
        <vt:i4>5</vt:i4>
      </vt:variant>
      <vt:variant>
        <vt:lpwstr>www.yiiframework.com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Raja Venkataraman</cp:lastModifiedBy>
  <cp:revision>4</cp:revision>
  <dcterms:created xsi:type="dcterms:W3CDTF">2014-03-25T09:05:00Z</dcterms:created>
  <dcterms:modified xsi:type="dcterms:W3CDTF">2014-03-26T15:26:00Z</dcterms:modified>
</cp:coreProperties>
</file>