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F4" w:rsidRDefault="000238B6" w:rsidP="006218F4">
      <w:pPr>
        <w:pStyle w:val="Heading1"/>
      </w:pPr>
      <w:r>
        <w:t>Neato Backend Network Topology Diagrams</w:t>
      </w:r>
    </w:p>
    <w:p w:rsidR="00045845" w:rsidRDefault="00045845" w:rsidP="006218F4"/>
    <w:p w:rsidR="00045845" w:rsidRPr="006218F4" w:rsidRDefault="000238B6" w:rsidP="006218F4">
      <w:r>
        <w:t>Raja Software</w:t>
      </w:r>
    </w:p>
    <w:p w:rsidR="003F0789" w:rsidRDefault="003F0789" w:rsidP="003F0789">
      <w:r>
        <w:t xml:space="preserve">Last updated: </w:t>
      </w:r>
      <w:r w:rsidR="000238B6">
        <w:t>05/16/2014</w:t>
      </w:r>
    </w:p>
    <w:p w:rsidR="003F0789" w:rsidRDefault="003F0789" w:rsidP="003F07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6678"/>
      </w:tblGrid>
      <w:tr w:rsidR="003F0789" w:rsidRPr="0082076A" w:rsidTr="00CF19CF">
        <w:tc>
          <w:tcPr>
            <w:tcW w:w="1548" w:type="dxa"/>
          </w:tcPr>
          <w:p w:rsidR="003F0789" w:rsidRPr="0082076A" w:rsidRDefault="003F0789" w:rsidP="00CF19CF">
            <w:pPr>
              <w:jc w:val="center"/>
            </w:pPr>
            <w:r w:rsidRPr="0082076A">
              <w:t>Date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 w:rsidRPr="0082076A">
              <w:t>Version</w:t>
            </w:r>
          </w:p>
        </w:tc>
        <w:tc>
          <w:tcPr>
            <w:tcW w:w="6678" w:type="dxa"/>
          </w:tcPr>
          <w:p w:rsidR="003F0789" w:rsidRPr="0082076A" w:rsidRDefault="003F0789" w:rsidP="00CF19CF">
            <w:pPr>
              <w:jc w:val="center"/>
            </w:pPr>
            <w:r>
              <w:t>Author/</w:t>
            </w:r>
            <w:r w:rsidRPr="0082076A">
              <w:t>Comments</w:t>
            </w:r>
          </w:p>
        </w:tc>
      </w:tr>
      <w:tr w:rsidR="003F0789" w:rsidRPr="0082076A" w:rsidTr="00CF19CF">
        <w:tc>
          <w:tcPr>
            <w:tcW w:w="1548" w:type="dxa"/>
          </w:tcPr>
          <w:p w:rsidR="003F0789" w:rsidRPr="0082076A" w:rsidRDefault="000238B6" w:rsidP="00CF19CF">
            <w:pPr>
              <w:jc w:val="center"/>
            </w:pPr>
            <w:r>
              <w:t>05/15/2014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>
              <w:t>0.1</w:t>
            </w:r>
          </w:p>
        </w:tc>
        <w:tc>
          <w:tcPr>
            <w:tcW w:w="6678" w:type="dxa"/>
          </w:tcPr>
          <w:p w:rsidR="003F0789" w:rsidRPr="0082076A" w:rsidRDefault="000238B6" w:rsidP="00CF19CF">
            <w:r>
              <w:t>Created doc</w:t>
            </w:r>
          </w:p>
        </w:tc>
      </w:tr>
      <w:tr w:rsidR="000238B6" w:rsidRPr="0082076A" w:rsidTr="00CF19CF">
        <w:tc>
          <w:tcPr>
            <w:tcW w:w="1548" w:type="dxa"/>
          </w:tcPr>
          <w:p w:rsidR="000238B6" w:rsidRDefault="000238B6" w:rsidP="00CF19CF">
            <w:pPr>
              <w:jc w:val="center"/>
            </w:pPr>
            <w:r>
              <w:t>05/16/2014</w:t>
            </w:r>
          </w:p>
        </w:tc>
        <w:tc>
          <w:tcPr>
            <w:tcW w:w="1350" w:type="dxa"/>
          </w:tcPr>
          <w:p w:rsidR="000238B6" w:rsidRDefault="000238B6" w:rsidP="00CF19CF">
            <w:pPr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0238B6" w:rsidRDefault="000238B6" w:rsidP="00CF19CF">
            <w:r>
              <w:t>Added some description</w:t>
            </w:r>
          </w:p>
        </w:tc>
      </w:tr>
    </w:tbl>
    <w:p w:rsidR="003F0789" w:rsidRDefault="003F0789" w:rsidP="003F0789"/>
    <w:p w:rsidR="003F0789" w:rsidRDefault="003F0789" w:rsidP="003F0789"/>
    <w:p w:rsidR="000238B6" w:rsidRDefault="000238B6" w:rsidP="003F0789">
      <w:r>
        <w:t xml:space="preserve">This document shows 2 diagrams – the current backend setup on neatostaging.rajatogo.com and the </w:t>
      </w:r>
      <w:proofErr w:type="spellStart"/>
      <w:r>
        <w:t>Vorwerk</w:t>
      </w:r>
      <w:proofErr w:type="spellEnd"/>
      <w:r>
        <w:t xml:space="preserve"> ksecosys.net Beta server, as well as a proposed setup for scalability. Please also refer to </w:t>
      </w:r>
      <w:r w:rsidRPr="000238B6">
        <w:t>Neato.Backend.Scalability.docx</w:t>
      </w:r>
      <w:r>
        <w:t xml:space="preserve"> for a more detailed explanation of the PRODUCTION setup.</w:t>
      </w:r>
    </w:p>
    <w:p w:rsidR="000238B6" w:rsidRDefault="000238B6" w:rsidP="003F0789"/>
    <w:p w:rsidR="000238B6" w:rsidRDefault="000238B6" w:rsidP="003F0789"/>
    <w:p w:rsidR="000238B6" w:rsidRDefault="000238B6" w:rsidP="000238B6">
      <w:r>
        <w:rPr>
          <w:noProof/>
        </w:rPr>
        <w:drawing>
          <wp:inline distT="0" distB="0" distL="0" distR="0" wp14:anchorId="6A972484" wp14:editId="4360B98A">
            <wp:extent cx="8229600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62FD6CB" wp14:editId="34500AC7">
            <wp:extent cx="714375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8B6" w:rsidSect="000238B6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2B" w:rsidRDefault="00CA512B" w:rsidP="006218F4">
      <w:r>
        <w:separator/>
      </w:r>
    </w:p>
  </w:endnote>
  <w:endnote w:type="continuationSeparator" w:id="0">
    <w:p w:rsidR="00CA512B" w:rsidRDefault="00CA512B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6218F4">
    <w:pPr>
      <w:pStyle w:val="Footer"/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Pr="00C55773">
      <w:ptab w:relativeTo="margin" w:alignment="right" w:leader="none"/>
    </w:r>
    <w:r w:rsidR="00194D9A" w:rsidRPr="00C55773">
      <w:fldChar w:fldCharType="begin"/>
    </w:r>
    <w:r w:rsidRPr="00C55773">
      <w:instrText xml:space="preserve"> PAGE   \* MERGEFORMAT </w:instrText>
    </w:r>
    <w:r w:rsidR="00194D9A" w:rsidRPr="00C55773">
      <w:fldChar w:fldCharType="separate"/>
    </w:r>
    <w:r w:rsidR="000238B6">
      <w:rPr>
        <w:noProof/>
      </w:rPr>
      <w:t>2</w:t>
    </w:r>
    <w:r w:rsidR="00194D9A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2B" w:rsidRDefault="00CA512B" w:rsidP="006218F4">
      <w:r>
        <w:separator/>
      </w:r>
    </w:p>
  </w:footnote>
  <w:footnote w:type="continuationSeparator" w:id="0">
    <w:p w:rsidR="00CA512B" w:rsidRDefault="00CA512B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15A9"/>
    <w:multiLevelType w:val="hybridMultilevel"/>
    <w:tmpl w:val="44E0B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3804EA"/>
    <w:multiLevelType w:val="hybridMultilevel"/>
    <w:tmpl w:val="809A0BFE"/>
    <w:lvl w:ilvl="0" w:tplc="539886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2B2B17"/>
    <w:multiLevelType w:val="hybridMultilevel"/>
    <w:tmpl w:val="20BC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C3100"/>
    <w:multiLevelType w:val="hybridMultilevel"/>
    <w:tmpl w:val="ACFCC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D3AF2"/>
    <w:multiLevelType w:val="hybridMultilevel"/>
    <w:tmpl w:val="E8E662FC"/>
    <w:lvl w:ilvl="0" w:tplc="18221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B6"/>
    <w:rsid w:val="00016B43"/>
    <w:rsid w:val="00020F41"/>
    <w:rsid w:val="000238B6"/>
    <w:rsid w:val="00045845"/>
    <w:rsid w:val="00062602"/>
    <w:rsid w:val="000B47B4"/>
    <w:rsid w:val="000C6989"/>
    <w:rsid w:val="000F40A0"/>
    <w:rsid w:val="00114011"/>
    <w:rsid w:val="00194D9A"/>
    <w:rsid w:val="001C60AD"/>
    <w:rsid w:val="001E490A"/>
    <w:rsid w:val="001F574A"/>
    <w:rsid w:val="001F6DB2"/>
    <w:rsid w:val="001F7BC3"/>
    <w:rsid w:val="0021703E"/>
    <w:rsid w:val="00235C8F"/>
    <w:rsid w:val="00236F58"/>
    <w:rsid w:val="0025414A"/>
    <w:rsid w:val="002A15E4"/>
    <w:rsid w:val="00365929"/>
    <w:rsid w:val="00366928"/>
    <w:rsid w:val="00382141"/>
    <w:rsid w:val="003D4ABB"/>
    <w:rsid w:val="003E53E6"/>
    <w:rsid w:val="003F0789"/>
    <w:rsid w:val="003F3D98"/>
    <w:rsid w:val="00400881"/>
    <w:rsid w:val="00407BE4"/>
    <w:rsid w:val="00414533"/>
    <w:rsid w:val="00416CBB"/>
    <w:rsid w:val="004262EF"/>
    <w:rsid w:val="0042706E"/>
    <w:rsid w:val="00440C17"/>
    <w:rsid w:val="00446205"/>
    <w:rsid w:val="00447CBD"/>
    <w:rsid w:val="00473E99"/>
    <w:rsid w:val="004E7C7E"/>
    <w:rsid w:val="00513236"/>
    <w:rsid w:val="00523012"/>
    <w:rsid w:val="00535F62"/>
    <w:rsid w:val="00553767"/>
    <w:rsid w:val="005635FE"/>
    <w:rsid w:val="005A5F04"/>
    <w:rsid w:val="005A63FF"/>
    <w:rsid w:val="005C659C"/>
    <w:rsid w:val="005D381D"/>
    <w:rsid w:val="005F3AA5"/>
    <w:rsid w:val="006034BF"/>
    <w:rsid w:val="006218F4"/>
    <w:rsid w:val="00625D2C"/>
    <w:rsid w:val="00630F92"/>
    <w:rsid w:val="00631361"/>
    <w:rsid w:val="006377F4"/>
    <w:rsid w:val="00641195"/>
    <w:rsid w:val="00642654"/>
    <w:rsid w:val="00670F60"/>
    <w:rsid w:val="0067101C"/>
    <w:rsid w:val="006769A1"/>
    <w:rsid w:val="006D2E9F"/>
    <w:rsid w:val="006F2FA2"/>
    <w:rsid w:val="00780423"/>
    <w:rsid w:val="0078243A"/>
    <w:rsid w:val="007B1A47"/>
    <w:rsid w:val="007C73FE"/>
    <w:rsid w:val="0082160D"/>
    <w:rsid w:val="00830787"/>
    <w:rsid w:val="008377F3"/>
    <w:rsid w:val="00840029"/>
    <w:rsid w:val="00890DF8"/>
    <w:rsid w:val="009258DC"/>
    <w:rsid w:val="00941EB7"/>
    <w:rsid w:val="00947C3D"/>
    <w:rsid w:val="0095031B"/>
    <w:rsid w:val="009A737D"/>
    <w:rsid w:val="009D012E"/>
    <w:rsid w:val="009F14EA"/>
    <w:rsid w:val="009F53FA"/>
    <w:rsid w:val="00A05B7F"/>
    <w:rsid w:val="00A11464"/>
    <w:rsid w:val="00A26A79"/>
    <w:rsid w:val="00A55D03"/>
    <w:rsid w:val="00AC0B0E"/>
    <w:rsid w:val="00AC34CE"/>
    <w:rsid w:val="00B0486D"/>
    <w:rsid w:val="00B15560"/>
    <w:rsid w:val="00B45D4C"/>
    <w:rsid w:val="00B74F07"/>
    <w:rsid w:val="00B800C4"/>
    <w:rsid w:val="00B93384"/>
    <w:rsid w:val="00BB6087"/>
    <w:rsid w:val="00BB7E17"/>
    <w:rsid w:val="00BC1A41"/>
    <w:rsid w:val="00BD2A14"/>
    <w:rsid w:val="00BE5298"/>
    <w:rsid w:val="00BF20BE"/>
    <w:rsid w:val="00BF6911"/>
    <w:rsid w:val="00C317D8"/>
    <w:rsid w:val="00C429D3"/>
    <w:rsid w:val="00C55773"/>
    <w:rsid w:val="00C7230E"/>
    <w:rsid w:val="00CA41B7"/>
    <w:rsid w:val="00CA512B"/>
    <w:rsid w:val="00CC1562"/>
    <w:rsid w:val="00D00009"/>
    <w:rsid w:val="00D2050F"/>
    <w:rsid w:val="00D372CE"/>
    <w:rsid w:val="00D41017"/>
    <w:rsid w:val="00D96613"/>
    <w:rsid w:val="00DB0036"/>
    <w:rsid w:val="00E12C2A"/>
    <w:rsid w:val="00E15548"/>
    <w:rsid w:val="00E26E02"/>
    <w:rsid w:val="00E45AC2"/>
    <w:rsid w:val="00E559BC"/>
    <w:rsid w:val="00E6721E"/>
    <w:rsid w:val="00EC13DF"/>
    <w:rsid w:val="00ED63F4"/>
    <w:rsid w:val="00EE650D"/>
    <w:rsid w:val="00EF1AAF"/>
    <w:rsid w:val="00F03CF4"/>
    <w:rsid w:val="00F25F10"/>
    <w:rsid w:val="00F27DDD"/>
    <w:rsid w:val="00F27FA1"/>
    <w:rsid w:val="00F31A77"/>
    <w:rsid w:val="00F41AA1"/>
    <w:rsid w:val="00F4376B"/>
    <w:rsid w:val="00F741DC"/>
    <w:rsid w:val="00F8797C"/>
    <w:rsid w:val="00F948FC"/>
    <w:rsid w:val="00FB27E6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ja\RSL\RSL.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C7A53-70BD-4A96-A9EA-CCBC9CD32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RSL.Default.dotx</Template>
  <TotalTime>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Venkataraman</dc:creator>
  <cp:lastModifiedBy>Raja Venkataraman</cp:lastModifiedBy>
  <cp:revision>1</cp:revision>
  <dcterms:created xsi:type="dcterms:W3CDTF">2014-05-17T00:08:00Z</dcterms:created>
  <dcterms:modified xsi:type="dcterms:W3CDTF">2014-05-17T00:13:00Z</dcterms:modified>
</cp:coreProperties>
</file>