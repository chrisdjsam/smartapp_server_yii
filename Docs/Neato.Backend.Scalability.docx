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6C9" w:rsidRPr="00DB2F7A" w:rsidRDefault="00C936C9" w:rsidP="00C936C9">
      <w:pPr>
        <w:pStyle w:val="Heading1"/>
        <w:rPr>
          <w:rFonts w:cs="Arial"/>
        </w:rPr>
      </w:pPr>
      <w:bookmarkStart w:id="0" w:name="_Toc343816294"/>
      <w:r w:rsidRPr="00DB2F7A">
        <w:rPr>
          <w:rFonts w:cs="Arial"/>
        </w:rPr>
        <w:t xml:space="preserve">Neato </w:t>
      </w:r>
      <w:proofErr w:type="spellStart"/>
      <w:r w:rsidR="00E47936" w:rsidRPr="00DB2F7A">
        <w:rPr>
          <w:rFonts w:cs="Arial"/>
        </w:rPr>
        <w:t>SmartApp</w:t>
      </w:r>
      <w:r w:rsidR="006E44C8">
        <w:rPr>
          <w:rFonts w:cs="Arial"/>
        </w:rPr>
        <w:t>s</w:t>
      </w:r>
      <w:proofErr w:type="spellEnd"/>
      <w:r w:rsidR="00A5532F">
        <w:rPr>
          <w:rFonts w:cs="Arial"/>
        </w:rPr>
        <w:t xml:space="preserve"> Backend</w:t>
      </w:r>
      <w:r w:rsidR="00B6496A">
        <w:rPr>
          <w:rFonts w:cs="Arial"/>
        </w:rPr>
        <w:t xml:space="preserve"> </w:t>
      </w:r>
      <w:bookmarkEnd w:id="0"/>
      <w:r w:rsidR="00224770">
        <w:rPr>
          <w:rFonts w:cs="Arial"/>
        </w:rPr>
        <w:t xml:space="preserve">Deployment for </w:t>
      </w:r>
      <w:r w:rsidR="0048398E">
        <w:rPr>
          <w:rFonts w:cs="Arial"/>
        </w:rPr>
        <w:t>Scalability</w:t>
      </w:r>
    </w:p>
    <w:p w:rsidR="00C936C9" w:rsidRPr="00DB2F7A" w:rsidRDefault="00C936C9" w:rsidP="00C936C9"/>
    <w:p w:rsidR="00144F87" w:rsidRPr="00DB2F7A" w:rsidRDefault="00144F87" w:rsidP="00C936C9">
      <w:r w:rsidRPr="00DB2F7A">
        <w:t>Raja Software</w:t>
      </w:r>
    </w:p>
    <w:p w:rsidR="00C936C9" w:rsidRPr="00DB2F7A" w:rsidRDefault="00C936C9" w:rsidP="00C936C9">
      <w:r w:rsidRPr="00DB2F7A">
        <w:t xml:space="preserve">Last updated: </w:t>
      </w:r>
      <w:r w:rsidR="00D45242" w:rsidRPr="00DB2F7A">
        <w:t>0</w:t>
      </w:r>
      <w:r w:rsidR="0048398E">
        <w:t>4</w:t>
      </w:r>
      <w:r w:rsidR="00336A27" w:rsidRPr="00DB2F7A">
        <w:t>/</w:t>
      </w:r>
      <w:r w:rsidR="0048398E">
        <w:t>0</w:t>
      </w:r>
      <w:r w:rsidR="00A5532F">
        <w:t>2</w:t>
      </w:r>
      <w:r w:rsidR="00D45242" w:rsidRPr="00DB2F7A">
        <w:t>/2014</w:t>
      </w:r>
    </w:p>
    <w:p w:rsidR="00D45242" w:rsidRPr="00DB2F7A" w:rsidRDefault="00D45242" w:rsidP="00C936C9"/>
    <w:p w:rsidR="00C936C9" w:rsidRPr="00DB2F7A" w:rsidRDefault="00C936C9" w:rsidP="00C936C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1350"/>
        <w:gridCol w:w="6678"/>
      </w:tblGrid>
      <w:tr w:rsidR="00C936C9" w:rsidRPr="00DB2F7A" w:rsidTr="00040EE6">
        <w:tc>
          <w:tcPr>
            <w:tcW w:w="1548" w:type="dxa"/>
          </w:tcPr>
          <w:p w:rsidR="00C936C9" w:rsidRPr="00DB2F7A" w:rsidRDefault="00C936C9" w:rsidP="00040EE6">
            <w:pPr>
              <w:spacing w:line="240" w:lineRule="auto"/>
              <w:jc w:val="center"/>
            </w:pPr>
            <w:r w:rsidRPr="00DB2F7A">
              <w:t>Date</w:t>
            </w:r>
          </w:p>
        </w:tc>
        <w:tc>
          <w:tcPr>
            <w:tcW w:w="1350" w:type="dxa"/>
          </w:tcPr>
          <w:p w:rsidR="00C936C9" w:rsidRPr="00DB2F7A" w:rsidRDefault="00C936C9" w:rsidP="00040EE6">
            <w:pPr>
              <w:spacing w:line="240" w:lineRule="auto"/>
              <w:jc w:val="center"/>
            </w:pPr>
            <w:r w:rsidRPr="00DB2F7A">
              <w:t>Version</w:t>
            </w:r>
          </w:p>
        </w:tc>
        <w:tc>
          <w:tcPr>
            <w:tcW w:w="6678" w:type="dxa"/>
          </w:tcPr>
          <w:p w:rsidR="00C936C9" w:rsidRPr="00DB2F7A" w:rsidRDefault="00C936C9" w:rsidP="00040EE6">
            <w:pPr>
              <w:spacing w:line="240" w:lineRule="auto"/>
              <w:jc w:val="center"/>
            </w:pPr>
            <w:r w:rsidRPr="00DB2F7A">
              <w:t>Author/Comments</w:t>
            </w:r>
          </w:p>
        </w:tc>
      </w:tr>
      <w:tr w:rsidR="00C936C9" w:rsidRPr="00DB2F7A" w:rsidTr="00040EE6">
        <w:tc>
          <w:tcPr>
            <w:tcW w:w="1548" w:type="dxa"/>
          </w:tcPr>
          <w:p w:rsidR="00C936C9" w:rsidRPr="00DB2F7A" w:rsidRDefault="00D45242" w:rsidP="0048398E">
            <w:pPr>
              <w:spacing w:line="240" w:lineRule="auto"/>
              <w:jc w:val="center"/>
            </w:pPr>
            <w:r w:rsidRPr="00DB2F7A">
              <w:t>0</w:t>
            </w:r>
            <w:r w:rsidR="0048398E">
              <w:t>4</w:t>
            </w:r>
            <w:r w:rsidR="00C936C9" w:rsidRPr="00DB2F7A">
              <w:t>/</w:t>
            </w:r>
            <w:r w:rsidR="0048398E">
              <w:t>01</w:t>
            </w:r>
            <w:r w:rsidR="00C936C9" w:rsidRPr="00DB2F7A">
              <w:t>/201</w:t>
            </w:r>
            <w:r w:rsidRPr="00DB2F7A">
              <w:t>4</w:t>
            </w:r>
          </w:p>
        </w:tc>
        <w:tc>
          <w:tcPr>
            <w:tcW w:w="1350" w:type="dxa"/>
          </w:tcPr>
          <w:p w:rsidR="00C936C9" w:rsidRPr="00DB2F7A" w:rsidRDefault="00C936C9" w:rsidP="00040EE6">
            <w:pPr>
              <w:spacing w:line="240" w:lineRule="auto"/>
              <w:jc w:val="center"/>
            </w:pPr>
            <w:r w:rsidRPr="00DB2F7A">
              <w:t>0.1</w:t>
            </w:r>
          </w:p>
        </w:tc>
        <w:tc>
          <w:tcPr>
            <w:tcW w:w="6678" w:type="dxa"/>
          </w:tcPr>
          <w:p w:rsidR="00C936C9" w:rsidRPr="00DB2F7A" w:rsidRDefault="00B6496A" w:rsidP="00040EE6">
            <w:pPr>
              <w:spacing w:line="240" w:lineRule="auto"/>
            </w:pPr>
            <w:r>
              <w:t>Initial draft</w:t>
            </w:r>
          </w:p>
        </w:tc>
      </w:tr>
      <w:tr w:rsidR="00DF030C" w:rsidRPr="00DB2F7A" w:rsidTr="00040EE6">
        <w:tc>
          <w:tcPr>
            <w:tcW w:w="1548" w:type="dxa"/>
          </w:tcPr>
          <w:p w:rsidR="00DF030C" w:rsidRPr="00DB2F7A" w:rsidRDefault="00DF030C" w:rsidP="0048398E">
            <w:pPr>
              <w:spacing w:line="240" w:lineRule="auto"/>
              <w:jc w:val="center"/>
            </w:pPr>
            <w:r>
              <w:t>04/02/2014</w:t>
            </w:r>
          </w:p>
        </w:tc>
        <w:tc>
          <w:tcPr>
            <w:tcW w:w="1350" w:type="dxa"/>
          </w:tcPr>
          <w:p w:rsidR="00DF030C" w:rsidRPr="00DB2F7A" w:rsidRDefault="00DF030C" w:rsidP="00040EE6">
            <w:pPr>
              <w:spacing w:line="240" w:lineRule="auto"/>
              <w:jc w:val="center"/>
            </w:pPr>
            <w:r>
              <w:t>0.2</w:t>
            </w:r>
          </w:p>
        </w:tc>
        <w:tc>
          <w:tcPr>
            <w:tcW w:w="6678" w:type="dxa"/>
          </w:tcPr>
          <w:p w:rsidR="00DF030C" w:rsidRDefault="00DF030C" w:rsidP="00040EE6">
            <w:pPr>
              <w:spacing w:line="240" w:lineRule="auto"/>
            </w:pPr>
            <w:r>
              <w:t>Adding topology diagram and more information in the performance testing section.</w:t>
            </w:r>
          </w:p>
        </w:tc>
      </w:tr>
    </w:tbl>
    <w:p w:rsidR="006D3199" w:rsidRPr="00DB2F7A" w:rsidRDefault="006D3199" w:rsidP="006D3199">
      <w:bookmarkStart w:id="1" w:name="_Toc343816295"/>
    </w:p>
    <w:p w:rsidR="008B17AD" w:rsidRPr="00DB2F7A" w:rsidRDefault="008B17AD" w:rsidP="008B17AD">
      <w:pPr>
        <w:pStyle w:val="Heading1"/>
        <w:rPr>
          <w:rFonts w:cs="Arial"/>
        </w:rPr>
      </w:pPr>
      <w:r w:rsidRPr="00DB2F7A">
        <w:rPr>
          <w:rFonts w:cs="Arial"/>
        </w:rPr>
        <w:t>Summary</w:t>
      </w:r>
      <w:bookmarkEnd w:id="1"/>
    </w:p>
    <w:p w:rsidR="008B17AD" w:rsidRPr="00DB2F7A" w:rsidRDefault="008B17AD" w:rsidP="008B17AD"/>
    <w:p w:rsidR="00ED7DC3" w:rsidRDefault="0048398E" w:rsidP="00455975">
      <w:r>
        <w:t xml:space="preserve">This document summarizes </w:t>
      </w:r>
      <w:r w:rsidR="00A5532F">
        <w:t xml:space="preserve">the </w:t>
      </w:r>
      <w:r>
        <w:t>proposed</w:t>
      </w:r>
      <w:r w:rsidR="00A5532F">
        <w:t xml:space="preserve"> Neato </w:t>
      </w:r>
      <w:proofErr w:type="spellStart"/>
      <w:r w:rsidR="00A5532F">
        <w:t>SmartApps</w:t>
      </w:r>
      <w:proofErr w:type="spellEnd"/>
      <w:r w:rsidR="00A5532F">
        <w:t xml:space="preserve"> backend</w:t>
      </w:r>
      <w:r>
        <w:t xml:space="preserve"> deployment topology</w:t>
      </w:r>
      <w:r w:rsidR="00A5532F">
        <w:t xml:space="preserve"> to ensure scalability. </w:t>
      </w:r>
      <w:r>
        <w:t xml:space="preserve">It also </w:t>
      </w:r>
      <w:r w:rsidR="00A5532F">
        <w:t xml:space="preserve">briefly </w:t>
      </w:r>
      <w:r>
        <w:t xml:space="preserve">includes the performance testing that was done </w:t>
      </w:r>
      <w:r w:rsidR="00AF005B">
        <w:t>Aug/Sep 2013.</w:t>
      </w:r>
    </w:p>
    <w:p w:rsidR="0081039C" w:rsidRPr="0048398E" w:rsidRDefault="0048398E" w:rsidP="0081039C">
      <w:pPr>
        <w:pStyle w:val="Heading1"/>
      </w:pPr>
      <w:r>
        <w:t>Proposed Topology</w:t>
      </w:r>
    </w:p>
    <w:p w:rsidR="0048398E" w:rsidRDefault="0048398E" w:rsidP="0081039C">
      <w:pPr>
        <w:shd w:val="clear" w:color="auto" w:fill="FFFFFF"/>
      </w:pPr>
      <w:r>
        <w:rPr>
          <w:rFonts w:eastAsia="Times New Roman"/>
          <w:color w:val="222222"/>
        </w:rPr>
        <w:t>This section goes over all the components in the system and the tunings that we would be doing at each level to ensure that the system is scalable.</w:t>
      </w:r>
      <w:r w:rsidR="00652444">
        <w:rPr>
          <w:rFonts w:eastAsia="Times New Roman"/>
          <w:color w:val="222222"/>
        </w:rPr>
        <w:t xml:space="preserve"> </w:t>
      </w:r>
      <w:r w:rsidR="00652444">
        <w:t>We would be deploying the application on the AWS EC2 cloud.</w:t>
      </w:r>
      <w:r w:rsidR="00DF030C">
        <w:t xml:space="preserve"> The diagram below shows the proposed topology and section below explains the components involved.</w:t>
      </w:r>
    </w:p>
    <w:p w:rsidR="00DF030C" w:rsidRDefault="00DF030C" w:rsidP="0081039C">
      <w:pPr>
        <w:shd w:val="clear" w:color="auto" w:fill="FFFFFF"/>
      </w:pPr>
    </w:p>
    <w:p w:rsidR="00DF030C" w:rsidRPr="00652444" w:rsidRDefault="00DF030C" w:rsidP="0081039C">
      <w:pPr>
        <w:shd w:val="clear" w:color="auto" w:fill="FFFFFF"/>
        <w:rPr>
          <w:rFonts w:eastAsia="Times New Roman"/>
          <w:color w:val="222222"/>
        </w:rPr>
      </w:pPr>
      <w:r w:rsidRPr="00A5532F">
        <w:rPr>
          <w:rFonts w:eastAsia="Times New Roman"/>
          <w:noProof/>
          <w:color w:val="222222"/>
        </w:rPr>
        <w:lastRenderedPageBreak/>
        <w:drawing>
          <wp:inline distT="0" distB="0" distL="0" distR="0" wp14:anchorId="311FE7EB" wp14:editId="3010F312">
            <wp:extent cx="5943600" cy="4853940"/>
            <wp:effectExtent l="19050" t="0" r="0" b="0"/>
            <wp:docPr id="1" name="Picture 0" descr="NeatoTop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atoTopology.jpg"/>
                    <pic:cNvPicPr/>
                  </pic:nvPicPr>
                  <pic:blipFill>
                    <a:blip r:embed="rId9"/>
                    <a:stretch>
                      <a:fillRect/>
                    </a:stretch>
                  </pic:blipFill>
                  <pic:spPr>
                    <a:xfrm>
                      <a:off x="0" y="0"/>
                      <a:ext cx="5943600" cy="4853940"/>
                    </a:xfrm>
                    <a:prstGeom prst="rect">
                      <a:avLst/>
                    </a:prstGeom>
                  </pic:spPr>
                </pic:pic>
              </a:graphicData>
            </a:graphic>
          </wp:inline>
        </w:drawing>
      </w:r>
    </w:p>
    <w:p w:rsidR="0081039C" w:rsidRDefault="0048398E" w:rsidP="0048398E">
      <w:pPr>
        <w:pStyle w:val="Heading1"/>
      </w:pPr>
      <w:r>
        <w:t>Apache</w:t>
      </w:r>
    </w:p>
    <w:p w:rsidR="00E7165A" w:rsidRDefault="00652444" w:rsidP="00652444">
      <w:r>
        <w:t xml:space="preserve">There would be multiple EC2 instances that would be running PHP, MySQL Client, Apache, </w:t>
      </w:r>
      <w:proofErr w:type="spellStart"/>
      <w:r>
        <w:t>Ejabberdctl</w:t>
      </w:r>
      <w:proofErr w:type="spellEnd"/>
      <w:r>
        <w:t xml:space="preserve"> and AMQP publisher. Each of these instances would be running </w:t>
      </w:r>
      <w:proofErr w:type="spellStart"/>
      <w:r>
        <w:t>CentOS</w:t>
      </w:r>
      <w:proofErr w:type="spellEnd"/>
      <w:r>
        <w:t xml:space="preserve"> operating system. </w:t>
      </w:r>
      <w:r w:rsidR="00E64F5C">
        <w:t>Each of these instances would be medium instance (</w:t>
      </w:r>
      <w:hyperlink r:id="rId10" w:history="1">
        <w:r w:rsidR="00E64F5C">
          <w:rPr>
            <w:rStyle w:val="Hyperlink"/>
          </w:rPr>
          <w:t>http://aws.amazon.com/ec2/instance-types/</w:t>
        </w:r>
      </w:hyperlink>
      <w:r w:rsidR="00E64F5C">
        <w:t xml:space="preserve">). </w:t>
      </w:r>
    </w:p>
    <w:p w:rsidR="00E7165A" w:rsidRDefault="00E7165A" w:rsidP="00652444"/>
    <w:p w:rsidR="00E7165A" w:rsidRDefault="00E7165A" w:rsidP="00652444">
      <w:r>
        <w:t xml:space="preserve">MySQL client would be required to connect to the MySQL RDS. </w:t>
      </w:r>
    </w:p>
    <w:p w:rsidR="00E7165A" w:rsidRDefault="00E7165A" w:rsidP="00652444"/>
    <w:p w:rsidR="00E7165A" w:rsidRDefault="00E7165A" w:rsidP="00652444">
      <w:proofErr w:type="spellStart"/>
      <w:r>
        <w:t>Ejabberdctl</w:t>
      </w:r>
      <w:proofErr w:type="spellEnd"/>
      <w:r>
        <w:t xml:space="preserve"> is command line admin tool that </w:t>
      </w:r>
      <w:r w:rsidR="00AE1ACC">
        <w:t>is used by the backend</w:t>
      </w:r>
      <w:r>
        <w:t xml:space="preserve"> to create </w:t>
      </w:r>
      <w:proofErr w:type="spellStart"/>
      <w:r>
        <w:t>Ejabberd</w:t>
      </w:r>
      <w:proofErr w:type="spellEnd"/>
      <w:r>
        <w:t xml:space="preserve"> accounts and sending messages. </w:t>
      </w:r>
      <w:proofErr w:type="spellStart"/>
      <w:r>
        <w:t>Ejabberdctl</w:t>
      </w:r>
      <w:proofErr w:type="spellEnd"/>
      <w:r>
        <w:t xml:space="preserve"> accepts node name as parameter and it would be executing exact same commands </w:t>
      </w:r>
      <w:r w:rsidR="00391E12">
        <w:t xml:space="preserve">with node name, </w:t>
      </w:r>
      <w:r w:rsidR="00AE1ACC">
        <w:t xml:space="preserve">on an </w:t>
      </w:r>
      <w:proofErr w:type="spellStart"/>
      <w:r w:rsidR="00AE1ACC">
        <w:t>Ejabberd</w:t>
      </w:r>
      <w:proofErr w:type="spellEnd"/>
      <w:r w:rsidR="00AE1ACC">
        <w:t xml:space="preserve"> cluster that would be located on another machine.</w:t>
      </w:r>
    </w:p>
    <w:p w:rsidR="00E7165A" w:rsidRDefault="00E7165A" w:rsidP="00652444"/>
    <w:p w:rsidR="00AE1ACC" w:rsidRDefault="00AE1ACC" w:rsidP="00652444">
      <w:r>
        <w:t xml:space="preserve">Similarly, AMQP publisher that </w:t>
      </w:r>
      <w:r w:rsidR="004A4E3E">
        <w:t xml:space="preserve">is used to publish the notifications on </w:t>
      </w:r>
      <w:proofErr w:type="spellStart"/>
      <w:r w:rsidR="004A4E3E">
        <w:t>RabbitMQ</w:t>
      </w:r>
      <w:proofErr w:type="spellEnd"/>
      <w:r w:rsidR="004A4E3E">
        <w:t xml:space="preserve"> would be connecting to </w:t>
      </w:r>
      <w:proofErr w:type="spellStart"/>
      <w:r w:rsidR="004A4E3E">
        <w:t>RabbitMQ</w:t>
      </w:r>
      <w:proofErr w:type="spellEnd"/>
      <w:r w:rsidR="004A4E3E">
        <w:t>, which is running on separate instance.</w:t>
      </w:r>
    </w:p>
    <w:p w:rsidR="00AE1ACC" w:rsidRDefault="00AE1ACC" w:rsidP="00652444"/>
    <w:p w:rsidR="00652444" w:rsidRDefault="00E7165A" w:rsidP="00652444">
      <w:r>
        <w:t xml:space="preserve">Few other tweaks that we would be doing </w:t>
      </w:r>
      <w:r w:rsidR="00AE1ACC">
        <w:t>on each of these instances are</w:t>
      </w:r>
      <w:r>
        <w:t>:</w:t>
      </w:r>
    </w:p>
    <w:p w:rsidR="00E7165A" w:rsidRDefault="00E7165A" w:rsidP="00652444"/>
    <w:p w:rsidR="00652444" w:rsidRPr="00652444" w:rsidRDefault="00652444" w:rsidP="00652444">
      <w:pPr>
        <w:rPr>
          <w:b/>
        </w:rPr>
      </w:pPr>
      <w:r w:rsidRPr="00652444">
        <w:rPr>
          <w:b/>
        </w:rPr>
        <w:t>Apache</w:t>
      </w:r>
      <w:r>
        <w:rPr>
          <w:b/>
        </w:rPr>
        <w:t xml:space="preserve"> Modules</w:t>
      </w:r>
    </w:p>
    <w:p w:rsidR="008F4D33" w:rsidRDefault="008F4D33" w:rsidP="008F4D33">
      <w:r>
        <w:t xml:space="preserve">We would be enabling </w:t>
      </w:r>
      <w:proofErr w:type="spellStart"/>
      <w:r>
        <w:t>GZip</w:t>
      </w:r>
      <w:proofErr w:type="spellEnd"/>
      <w:r>
        <w:t xml:space="preserve"> compression modules so that the returned responses are compressed.</w:t>
      </w:r>
    </w:p>
    <w:p w:rsidR="00652444" w:rsidRDefault="00652444" w:rsidP="00652444">
      <w:r>
        <w:lastRenderedPageBreak/>
        <w:t xml:space="preserve">We would </w:t>
      </w:r>
      <w:r w:rsidR="008F4D33">
        <w:t xml:space="preserve">also </w:t>
      </w:r>
      <w:r>
        <w:t xml:space="preserve">be enabling header and expires module that would </w:t>
      </w:r>
      <w:r w:rsidR="00575DC0">
        <w:t>ensure that the JS/CSS files that are used by the support backend are cached by the browsers and the Apache calls would cut down.</w:t>
      </w:r>
      <w:r w:rsidR="001565AC">
        <w:t xml:space="preserve"> </w:t>
      </w:r>
    </w:p>
    <w:p w:rsidR="008F4D33" w:rsidRDefault="008F4D33" w:rsidP="00652444"/>
    <w:p w:rsidR="00575DC0" w:rsidRDefault="00575DC0" w:rsidP="00652444">
      <w:pPr>
        <w:rPr>
          <w:b/>
        </w:rPr>
      </w:pPr>
      <w:r w:rsidRPr="00575DC0">
        <w:rPr>
          <w:b/>
        </w:rPr>
        <w:t>APC Cache</w:t>
      </w:r>
    </w:p>
    <w:p w:rsidR="00E7165A" w:rsidRDefault="00E64F5C" w:rsidP="0048398E">
      <w:r>
        <w:t>APC (</w:t>
      </w:r>
      <w:r w:rsidRPr="00E64F5C">
        <w:t>Alternative PHP Cache</w:t>
      </w:r>
      <w:r>
        <w:t xml:space="preserve">) </w:t>
      </w:r>
      <w:r w:rsidRPr="00E64F5C">
        <w:t xml:space="preserve">is an </w:t>
      </w:r>
      <w:proofErr w:type="spellStart"/>
      <w:r w:rsidRPr="00E64F5C">
        <w:t>opcode</w:t>
      </w:r>
      <w:proofErr w:type="spellEnd"/>
      <w:r w:rsidRPr="00E64F5C">
        <w:t xml:space="preserve"> cache that significantly speed</w:t>
      </w:r>
      <w:r>
        <w:t>s</w:t>
      </w:r>
      <w:r w:rsidRPr="00E64F5C">
        <w:t xml:space="preserve"> up PHP applications, by caching both PHP code and user variables.</w:t>
      </w:r>
      <w:r>
        <w:t xml:space="preserve"> We would be enabling the APC cache on each instance.</w:t>
      </w:r>
    </w:p>
    <w:p w:rsidR="001565AC" w:rsidRDefault="001565AC" w:rsidP="0048398E"/>
    <w:p w:rsidR="001565AC" w:rsidRDefault="001565AC" w:rsidP="0048398E">
      <w:pPr>
        <w:rPr>
          <w:b/>
        </w:rPr>
      </w:pPr>
      <w:proofErr w:type="spellStart"/>
      <w:r w:rsidRPr="001565AC">
        <w:rPr>
          <w:b/>
        </w:rPr>
        <w:t>Yii</w:t>
      </w:r>
      <w:proofErr w:type="spellEnd"/>
    </w:p>
    <w:p w:rsidR="00AF005B" w:rsidRDefault="001565AC" w:rsidP="00AF005B">
      <w:r>
        <w:t xml:space="preserve">We would be running the </w:t>
      </w:r>
      <w:proofErr w:type="spellStart"/>
      <w:r w:rsidRPr="00BA43AE">
        <w:t>Yii</w:t>
      </w:r>
      <w:proofErr w:type="spellEnd"/>
      <w:r w:rsidRPr="00BA43AE">
        <w:t xml:space="preserve"> </w:t>
      </w:r>
      <w:r>
        <w:t xml:space="preserve">framework </w:t>
      </w:r>
      <w:r w:rsidRPr="00BA43AE">
        <w:t xml:space="preserve">in the </w:t>
      </w:r>
      <w:proofErr w:type="spellStart"/>
      <w:r w:rsidRPr="00BA43AE">
        <w:t>YiiLite</w:t>
      </w:r>
      <w:proofErr w:type="spellEnd"/>
      <w:r w:rsidRPr="00BA43AE">
        <w:t xml:space="preserve"> </w:t>
      </w:r>
      <w:r w:rsidR="00DA75B6">
        <w:t>configuration</w:t>
      </w:r>
      <w:r w:rsidR="00DA75B6" w:rsidRPr="00BA43AE">
        <w:t xml:space="preserve"> </w:t>
      </w:r>
      <w:r w:rsidRPr="00BA43AE">
        <w:t>which supports the APC cache integration out of the box.</w:t>
      </w:r>
      <w:r>
        <w:t xml:space="preserve"> Also we would be s</w:t>
      </w:r>
      <w:r w:rsidRPr="00BA43AE">
        <w:t>et</w:t>
      </w:r>
      <w:r>
        <w:t>ting</w:t>
      </w:r>
      <w:r w:rsidRPr="00BA43AE">
        <w:t xml:space="preserve"> the logging levels in the </w:t>
      </w:r>
      <w:proofErr w:type="spellStart"/>
      <w:r w:rsidRPr="00BA43AE">
        <w:t>Yii</w:t>
      </w:r>
      <w:proofErr w:type="spellEnd"/>
      <w:r w:rsidRPr="00BA43AE">
        <w:t xml:space="preserve"> to </w:t>
      </w:r>
      <w:r w:rsidR="00AF005B">
        <w:t xml:space="preserve">only log </w:t>
      </w:r>
      <w:r w:rsidRPr="00BA43AE">
        <w:t xml:space="preserve">severe </w:t>
      </w:r>
      <w:r w:rsidR="00AF005B">
        <w:t xml:space="preserve">errors </w:t>
      </w:r>
      <w:r w:rsidRPr="00BA43AE">
        <w:t xml:space="preserve">and set environment to production </w:t>
      </w:r>
      <w:r w:rsidR="00AF005B">
        <w:t xml:space="preserve">to reduce logging. </w:t>
      </w:r>
    </w:p>
    <w:p w:rsidR="00AF005B" w:rsidRDefault="00AF005B" w:rsidP="00AF005B"/>
    <w:p w:rsidR="00E64F5C" w:rsidRDefault="00E64F5C" w:rsidP="00AF005B">
      <w:pPr>
        <w:pStyle w:val="Heading1"/>
      </w:pPr>
      <w:r>
        <w:t>Load Balancer</w:t>
      </w:r>
    </w:p>
    <w:p w:rsidR="001565AC" w:rsidRPr="00E64F5C" w:rsidRDefault="00E64F5C" w:rsidP="0048398E">
      <w:r>
        <w:t xml:space="preserve">AWS gives an easy way to configure load balancer where in </w:t>
      </w:r>
      <w:r w:rsidR="00391E12">
        <w:t>we</w:t>
      </w:r>
      <w:r>
        <w:t xml:space="preserve"> can add multiple nodes that are running Apache. We would be adding multiple Apache nodes depending upon the </w:t>
      </w:r>
      <w:r w:rsidR="00E7165A">
        <w:t>traffic. An AMI would be kept so that we can bring more instances up as and when the traffic goes up.</w:t>
      </w:r>
      <w:r w:rsidR="00C33C7C">
        <w:t xml:space="preserve"> All the</w:t>
      </w:r>
      <w:r w:rsidR="00E7165A">
        <w:t xml:space="preserve"> Apache instances would be then added in this load balancer.</w:t>
      </w:r>
      <w:r w:rsidR="001565AC">
        <w:t xml:space="preserve"> </w:t>
      </w:r>
    </w:p>
    <w:p w:rsidR="0048398E" w:rsidRDefault="0048398E" w:rsidP="0048398E">
      <w:pPr>
        <w:pStyle w:val="Heading1"/>
      </w:pPr>
      <w:r>
        <w:t>MySQL</w:t>
      </w:r>
    </w:p>
    <w:p w:rsidR="00F82052" w:rsidRPr="00F82052" w:rsidRDefault="00F82052" w:rsidP="00391E12">
      <w:pPr>
        <w:pStyle w:val="ListParagraph"/>
        <w:spacing w:before="240"/>
        <w:ind w:left="0"/>
      </w:pPr>
      <w:r>
        <w:t xml:space="preserve">Instead of </w:t>
      </w:r>
      <w:r w:rsidR="00020E46">
        <w:t>installing the MySQL on an instance, we would be using AWS MySQL RDS (</w:t>
      </w:r>
      <w:hyperlink r:id="rId11" w:history="1">
        <w:r w:rsidR="00020E46">
          <w:rPr>
            <w:rStyle w:val="Hyperlink"/>
          </w:rPr>
          <w:t>http://aws.amazon.com/rds/</w:t>
        </w:r>
      </w:hyperlink>
      <w:r w:rsidR="00020E46">
        <w:t>). Note that bringing in RDS would NOT require any change in the MySQL interaction.</w:t>
      </w:r>
      <w:r w:rsidR="00C33C7C">
        <w:t xml:space="preserve"> </w:t>
      </w:r>
      <w:r w:rsidR="007435C9">
        <w:t xml:space="preserve">RDS gives easy way to enable </w:t>
      </w:r>
      <w:r w:rsidR="007435C9" w:rsidRPr="00BA43AE">
        <w:t xml:space="preserve">MySQL </w:t>
      </w:r>
      <w:r w:rsidR="007435C9">
        <w:t xml:space="preserve">clustering that </w:t>
      </w:r>
      <w:r w:rsidR="007435C9" w:rsidRPr="00BA43AE">
        <w:t xml:space="preserve">also automatically shards (partitions) tables across </w:t>
      </w:r>
      <w:r w:rsidR="007435C9">
        <w:t xml:space="preserve">the </w:t>
      </w:r>
      <w:r w:rsidR="007435C9" w:rsidRPr="00BA43AE">
        <w:t xml:space="preserve">nodes, enabling databases to scale horizontally. </w:t>
      </w:r>
      <w:r w:rsidR="007435C9">
        <w:t>W</w:t>
      </w:r>
      <w:r w:rsidR="007435C9" w:rsidRPr="00BA43AE">
        <w:t xml:space="preserve">ith </w:t>
      </w:r>
      <w:r w:rsidR="007435C9">
        <w:t xml:space="preserve">this </w:t>
      </w:r>
      <w:r w:rsidR="007435C9" w:rsidRPr="00BA43AE">
        <w:t xml:space="preserve">clustering, we can scale exponentially with each </w:t>
      </w:r>
      <w:r w:rsidR="007435C9">
        <w:t xml:space="preserve">RDS </w:t>
      </w:r>
      <w:r w:rsidR="007435C9" w:rsidRPr="00BA43AE">
        <w:t xml:space="preserve">node in the cluster. </w:t>
      </w:r>
    </w:p>
    <w:p w:rsidR="004A4E3E" w:rsidRDefault="004A4E3E" w:rsidP="004A4E3E">
      <w:pPr>
        <w:pStyle w:val="Heading1"/>
      </w:pPr>
      <w:proofErr w:type="spellStart"/>
      <w:r>
        <w:t>Ejabberd</w:t>
      </w:r>
      <w:proofErr w:type="spellEnd"/>
    </w:p>
    <w:p w:rsidR="004A4E3E" w:rsidRDefault="004A4E3E" w:rsidP="004A4E3E">
      <w:pPr>
        <w:shd w:val="clear" w:color="auto" w:fill="FFFFFF"/>
        <w:rPr>
          <w:rFonts w:eastAsia="Times New Roman"/>
          <w:color w:val="222222"/>
        </w:rPr>
      </w:pPr>
      <w:r>
        <w:rPr>
          <w:rFonts w:eastAsia="Times New Roman"/>
          <w:color w:val="222222"/>
        </w:rPr>
        <w:t xml:space="preserve">We would be moving the </w:t>
      </w:r>
      <w:proofErr w:type="spellStart"/>
      <w:r>
        <w:rPr>
          <w:rFonts w:eastAsia="Times New Roman"/>
          <w:color w:val="222222"/>
        </w:rPr>
        <w:t>Ejabberd</w:t>
      </w:r>
      <w:proofErr w:type="spellEnd"/>
      <w:r>
        <w:rPr>
          <w:rFonts w:eastAsia="Times New Roman"/>
          <w:color w:val="222222"/>
        </w:rPr>
        <w:t xml:space="preserve"> to its own instance. This would be again a medium instance with </w:t>
      </w:r>
      <w:proofErr w:type="spellStart"/>
      <w:r>
        <w:rPr>
          <w:rFonts w:eastAsia="Times New Roman"/>
          <w:color w:val="222222"/>
        </w:rPr>
        <w:t>CentOS</w:t>
      </w:r>
      <w:proofErr w:type="spellEnd"/>
      <w:r>
        <w:rPr>
          <w:rFonts w:eastAsia="Times New Roman"/>
          <w:color w:val="222222"/>
        </w:rPr>
        <w:t xml:space="preserve"> as operating system. It would have </w:t>
      </w:r>
      <w:proofErr w:type="spellStart"/>
      <w:r>
        <w:rPr>
          <w:rFonts w:eastAsia="Times New Roman"/>
          <w:color w:val="222222"/>
        </w:rPr>
        <w:t>Erlang</w:t>
      </w:r>
      <w:proofErr w:type="spellEnd"/>
      <w:r>
        <w:rPr>
          <w:rFonts w:eastAsia="Times New Roman"/>
          <w:color w:val="222222"/>
        </w:rPr>
        <w:t xml:space="preserve">, </w:t>
      </w:r>
      <w:proofErr w:type="spellStart"/>
      <w:r w:rsidR="00D47E98">
        <w:rPr>
          <w:rFonts w:eastAsia="Times New Roman"/>
          <w:color w:val="222222"/>
        </w:rPr>
        <w:t>Ejabberd</w:t>
      </w:r>
      <w:proofErr w:type="spellEnd"/>
      <w:r>
        <w:rPr>
          <w:rFonts w:eastAsia="Times New Roman"/>
          <w:color w:val="222222"/>
        </w:rPr>
        <w:t xml:space="preserve"> and MySQL client running. We would be doing following changes in the existing implementation:</w:t>
      </w:r>
    </w:p>
    <w:p w:rsidR="004A4E3E" w:rsidRDefault="004A4E3E" w:rsidP="004A4E3E">
      <w:pPr>
        <w:shd w:val="clear" w:color="auto" w:fill="FFFFFF"/>
        <w:rPr>
          <w:rFonts w:eastAsia="Times New Roman"/>
          <w:color w:val="222222"/>
        </w:rPr>
      </w:pPr>
    </w:p>
    <w:p w:rsidR="004A4E3E" w:rsidRDefault="004A4E3E" w:rsidP="00D47E98">
      <w:pPr>
        <w:shd w:val="clear" w:color="auto" w:fill="FFFFFF"/>
        <w:rPr>
          <w:rFonts w:eastAsia="Times New Roman"/>
          <w:color w:val="222222"/>
        </w:rPr>
      </w:pPr>
      <w:proofErr w:type="spellStart"/>
      <w:r w:rsidRPr="00D47E98">
        <w:rPr>
          <w:rFonts w:eastAsia="Times New Roman"/>
          <w:color w:val="222222"/>
        </w:rPr>
        <w:t>Ejabberd</w:t>
      </w:r>
      <w:proofErr w:type="spellEnd"/>
      <w:r w:rsidRPr="00D47E98">
        <w:rPr>
          <w:rFonts w:eastAsia="Times New Roman"/>
          <w:color w:val="222222"/>
        </w:rPr>
        <w:t xml:space="preserve"> stores the data in the </w:t>
      </w:r>
      <w:proofErr w:type="spellStart"/>
      <w:r w:rsidRPr="00D47E98">
        <w:rPr>
          <w:rFonts w:eastAsia="Times New Roman"/>
          <w:color w:val="222222"/>
        </w:rPr>
        <w:t>Mnesia</w:t>
      </w:r>
      <w:proofErr w:type="spellEnd"/>
      <w:r w:rsidRPr="00D47E98">
        <w:rPr>
          <w:rFonts w:eastAsia="Times New Roman"/>
          <w:color w:val="222222"/>
        </w:rPr>
        <w:t xml:space="preserve"> DB but has easy way to configure it with other DB. </w:t>
      </w:r>
      <w:r w:rsidR="00F82052" w:rsidRPr="00D47E98">
        <w:rPr>
          <w:rFonts w:eastAsia="Times New Roman"/>
          <w:color w:val="222222"/>
        </w:rPr>
        <w:t xml:space="preserve">We would be using MySQL as </w:t>
      </w:r>
      <w:proofErr w:type="spellStart"/>
      <w:r w:rsidR="00F82052" w:rsidRPr="00D47E98">
        <w:rPr>
          <w:rFonts w:eastAsia="Times New Roman"/>
          <w:color w:val="222222"/>
        </w:rPr>
        <w:t>Ejabberd</w:t>
      </w:r>
      <w:proofErr w:type="spellEnd"/>
      <w:r w:rsidR="00F82052" w:rsidRPr="00D47E98">
        <w:rPr>
          <w:rFonts w:eastAsia="Times New Roman"/>
          <w:color w:val="222222"/>
        </w:rPr>
        <w:t xml:space="preserve"> database by setting </w:t>
      </w:r>
      <w:r w:rsidRPr="00D47E98">
        <w:rPr>
          <w:rFonts w:eastAsia="Times New Roman"/>
          <w:color w:val="222222"/>
        </w:rPr>
        <w:t>following parameters in the ejabberd.cfg file.</w:t>
      </w:r>
      <w:r w:rsidR="00F82052" w:rsidRPr="00D47E98">
        <w:rPr>
          <w:rFonts w:eastAsia="Times New Roman"/>
          <w:color w:val="222222"/>
        </w:rPr>
        <w:t xml:space="preserve"> The MySQL that would be used by the </w:t>
      </w:r>
      <w:proofErr w:type="spellStart"/>
      <w:r w:rsidR="00F82052" w:rsidRPr="00D47E98">
        <w:rPr>
          <w:rFonts w:eastAsia="Times New Roman"/>
          <w:color w:val="222222"/>
        </w:rPr>
        <w:t>Ejabberd</w:t>
      </w:r>
      <w:proofErr w:type="spellEnd"/>
      <w:r w:rsidR="00F82052" w:rsidRPr="00D47E98">
        <w:rPr>
          <w:rFonts w:eastAsia="Times New Roman"/>
          <w:color w:val="222222"/>
        </w:rPr>
        <w:t xml:space="preserve"> instance would be again </w:t>
      </w:r>
      <w:r w:rsidR="00D47E98" w:rsidRPr="00D47E98">
        <w:rPr>
          <w:rFonts w:eastAsia="Times New Roman"/>
          <w:color w:val="222222"/>
        </w:rPr>
        <w:t>a separate</w:t>
      </w:r>
      <w:r w:rsidR="00F82052" w:rsidRPr="00D47E98">
        <w:rPr>
          <w:rFonts w:eastAsia="Times New Roman"/>
          <w:color w:val="222222"/>
        </w:rPr>
        <w:t xml:space="preserve"> RDS instance.</w:t>
      </w:r>
    </w:p>
    <w:p w:rsidR="00D47E98" w:rsidRPr="00D47E98" w:rsidRDefault="00D47E98" w:rsidP="00D47E98">
      <w:pPr>
        <w:shd w:val="clear" w:color="auto" w:fill="FFFFFF"/>
        <w:rPr>
          <w:rFonts w:eastAsia="Times New Roman"/>
          <w:color w:val="222222"/>
        </w:rPr>
      </w:pPr>
    </w:p>
    <w:p w:rsidR="004A4E3E" w:rsidRPr="004A4E3E" w:rsidRDefault="004A4E3E" w:rsidP="00D47E98">
      <w:pPr>
        <w:shd w:val="clear" w:color="auto" w:fill="FFFFFF"/>
        <w:ind w:firstLine="720"/>
        <w:rPr>
          <w:rFonts w:ascii="Courier New" w:eastAsia="Times New Roman" w:hAnsi="Courier New" w:cs="Courier New"/>
          <w:color w:val="222222"/>
        </w:rPr>
      </w:pPr>
      <w:proofErr w:type="gramStart"/>
      <w:r w:rsidRPr="0081039C">
        <w:rPr>
          <w:rFonts w:ascii="Courier New" w:eastAsia="Times New Roman" w:hAnsi="Courier New" w:cs="Courier New"/>
          <w:color w:val="222222"/>
        </w:rPr>
        <w:t>{</w:t>
      </w:r>
      <w:proofErr w:type="spellStart"/>
      <w:r w:rsidRPr="0081039C">
        <w:rPr>
          <w:rFonts w:ascii="Courier New" w:eastAsia="Times New Roman" w:hAnsi="Courier New" w:cs="Courier New"/>
          <w:color w:val="222222"/>
        </w:rPr>
        <w:t>odbc_server</w:t>
      </w:r>
      <w:proofErr w:type="spellEnd"/>
      <w:r w:rsidRPr="0081039C">
        <w:rPr>
          <w:rFonts w:ascii="Courier New" w:eastAsia="Times New Roman" w:hAnsi="Courier New" w:cs="Courier New"/>
          <w:color w:val="222222"/>
        </w:rPr>
        <w:t>, {</w:t>
      </w:r>
      <w:proofErr w:type="spellStart"/>
      <w:r w:rsidRPr="0081039C">
        <w:rPr>
          <w:rFonts w:ascii="Courier New" w:eastAsia="Times New Roman" w:hAnsi="Courier New" w:cs="Courier New"/>
          <w:color w:val="222222"/>
        </w:rPr>
        <w:t>mysql</w:t>
      </w:r>
      <w:proofErr w:type="spellEnd"/>
      <w:r w:rsidRPr="0081039C">
        <w:rPr>
          <w:rFonts w:ascii="Courier New" w:eastAsia="Times New Roman" w:hAnsi="Courier New" w:cs="Courier New"/>
          <w:color w:val="222222"/>
        </w:rPr>
        <w:t>, "server", "database", "username", "password"}}.</w:t>
      </w:r>
      <w:proofErr w:type="gramEnd"/>
    </w:p>
    <w:p w:rsidR="007D031B" w:rsidRDefault="007D031B" w:rsidP="007D031B">
      <w:pPr>
        <w:pStyle w:val="ListParagraph"/>
        <w:shd w:val="clear" w:color="auto" w:fill="FFFFFF"/>
        <w:rPr>
          <w:rFonts w:eastAsia="Times New Roman"/>
          <w:color w:val="222222"/>
        </w:rPr>
      </w:pPr>
    </w:p>
    <w:p w:rsidR="007D031B" w:rsidRDefault="007D031B" w:rsidP="007D031B">
      <w:pPr>
        <w:shd w:val="clear" w:color="auto" w:fill="FFFFFF"/>
        <w:rPr>
          <w:rFonts w:eastAsia="Times New Roman"/>
          <w:color w:val="222222"/>
        </w:rPr>
      </w:pPr>
      <w:r>
        <w:rPr>
          <w:rFonts w:eastAsia="Times New Roman"/>
          <w:color w:val="222222"/>
        </w:rPr>
        <w:t xml:space="preserve">Additionally, we would be enabling the </w:t>
      </w:r>
      <w:proofErr w:type="spellStart"/>
      <w:r>
        <w:rPr>
          <w:rFonts w:eastAsia="Times New Roman"/>
          <w:color w:val="222222"/>
        </w:rPr>
        <w:t>Ejabberd</w:t>
      </w:r>
      <w:proofErr w:type="spellEnd"/>
      <w:r>
        <w:rPr>
          <w:rFonts w:eastAsia="Times New Roman"/>
          <w:color w:val="222222"/>
        </w:rPr>
        <w:t xml:space="preserve"> cluster.</w:t>
      </w:r>
    </w:p>
    <w:p w:rsidR="007D031B" w:rsidRPr="00F80FA4" w:rsidRDefault="007D031B" w:rsidP="005F2F08">
      <w:pPr>
        <w:pStyle w:val="ListParagraph"/>
        <w:numPr>
          <w:ilvl w:val="0"/>
          <w:numId w:val="3"/>
        </w:numPr>
        <w:spacing w:after="160"/>
      </w:pPr>
      <w:r>
        <w:t xml:space="preserve">All the nodes in the cluster </w:t>
      </w:r>
      <w:r w:rsidR="00D47E98">
        <w:t xml:space="preserve">should </w:t>
      </w:r>
      <w:r w:rsidRPr="00F80FA4">
        <w:t>have the ability to connect to port 4369 of all another nodes.</w:t>
      </w:r>
      <w:r w:rsidR="00D47E98">
        <w:t xml:space="preserve"> We would have to set the security group settings on these EC2 instance to support it.</w:t>
      </w:r>
    </w:p>
    <w:p w:rsidR="007D031B" w:rsidRDefault="007D031B" w:rsidP="005F2F08">
      <w:pPr>
        <w:pStyle w:val="ListParagraph"/>
        <w:numPr>
          <w:ilvl w:val="0"/>
          <w:numId w:val="3"/>
        </w:numPr>
        <w:spacing w:after="160"/>
      </w:pPr>
      <w:r>
        <w:t xml:space="preserve">All </w:t>
      </w:r>
      <w:r w:rsidRPr="00F80FA4">
        <w:t xml:space="preserve">the </w:t>
      </w:r>
      <w:r>
        <w:t xml:space="preserve">nodes must use </w:t>
      </w:r>
      <w:r w:rsidRPr="00F80FA4">
        <w:t>same magic cookie (~</w:t>
      </w:r>
      <w:proofErr w:type="spellStart"/>
      <w:r w:rsidRPr="00F80FA4">
        <w:t>ejabberd</w:t>
      </w:r>
      <w:proofErr w:type="spellEnd"/>
      <w:r w:rsidRPr="00F80FA4">
        <w:t>/.</w:t>
      </w:r>
      <w:proofErr w:type="spellStart"/>
      <w:r w:rsidRPr="00F80FA4">
        <w:t>erlang.cookie</w:t>
      </w:r>
      <w:proofErr w:type="spellEnd"/>
      <w:r w:rsidRPr="00F80FA4">
        <w:t xml:space="preserve"> must be the same on all nodes). This is needed because all nodes exchange information about connected users.</w:t>
      </w:r>
    </w:p>
    <w:p w:rsidR="007D031B" w:rsidRPr="007D031B" w:rsidRDefault="007D031B" w:rsidP="005F2F08">
      <w:pPr>
        <w:pStyle w:val="ListParagraph"/>
        <w:numPr>
          <w:ilvl w:val="0"/>
          <w:numId w:val="3"/>
        </w:numPr>
        <w:spacing w:after="160"/>
      </w:pPr>
      <w:r w:rsidRPr="00F80FA4">
        <w:t xml:space="preserve">In the current implementation, other than the default </w:t>
      </w:r>
      <w:proofErr w:type="spellStart"/>
      <w:r w:rsidRPr="00F80FA4">
        <w:t>Ejabberd</w:t>
      </w:r>
      <w:proofErr w:type="spellEnd"/>
      <w:r w:rsidRPr="00F80FA4">
        <w:t xml:space="preserve"> module only 1 additional module is added which is </w:t>
      </w:r>
      <w:proofErr w:type="spellStart"/>
      <w:r w:rsidRPr="00F80FA4">
        <w:t>mod_eventful</w:t>
      </w:r>
      <w:proofErr w:type="spellEnd"/>
      <w:r w:rsidRPr="00F80FA4">
        <w:t>. In order to make it work in cluster, we would need to have Router, Local router, Session manager and S2S manager modules installed on each of these nodes.</w:t>
      </w:r>
    </w:p>
    <w:p w:rsidR="00DA75B6" w:rsidRDefault="00DA75B6" w:rsidP="0048398E">
      <w:pPr>
        <w:pStyle w:val="Heading1"/>
      </w:pPr>
      <w:r>
        <w:lastRenderedPageBreak/>
        <w:t>Application Tuning</w:t>
      </w:r>
    </w:p>
    <w:p w:rsidR="00DA75B6" w:rsidRDefault="00DA75B6" w:rsidP="00A5532F">
      <w:r>
        <w:t xml:space="preserve">We would need to change following parameters in the application to enable this topology. </w:t>
      </w:r>
    </w:p>
    <w:p w:rsidR="00DA75B6" w:rsidRDefault="00DA75B6" w:rsidP="00A5532F">
      <w:pPr>
        <w:pStyle w:val="ListParagraph"/>
        <w:numPr>
          <w:ilvl w:val="0"/>
          <w:numId w:val="4"/>
        </w:numPr>
      </w:pPr>
      <w:r>
        <w:t xml:space="preserve">DB connection strings are configurable from the </w:t>
      </w:r>
      <w:proofErr w:type="spellStart"/>
      <w:r>
        <w:t>config</w:t>
      </w:r>
      <w:proofErr w:type="spellEnd"/>
      <w:r>
        <w:t xml:space="preserve"> file and we would need to point it to the RDS instance.</w:t>
      </w:r>
    </w:p>
    <w:p w:rsidR="00DA75B6" w:rsidRDefault="00DA75B6" w:rsidP="00A5532F">
      <w:pPr>
        <w:pStyle w:val="ListParagraph"/>
        <w:numPr>
          <w:ilvl w:val="0"/>
          <w:numId w:val="4"/>
        </w:numPr>
      </w:pPr>
      <w:proofErr w:type="spellStart"/>
      <w:r>
        <w:t>Ejabberd</w:t>
      </w:r>
      <w:proofErr w:type="spellEnd"/>
      <w:r>
        <w:t xml:space="preserve"> host again is configurable but there is no parameter available for </w:t>
      </w:r>
      <w:proofErr w:type="spellStart"/>
      <w:r>
        <w:t>nodename</w:t>
      </w:r>
      <w:proofErr w:type="spellEnd"/>
      <w:r>
        <w:t xml:space="preserve">, </w:t>
      </w:r>
      <w:proofErr w:type="gramStart"/>
      <w:r w:rsidR="006F61E9">
        <w:t>W</w:t>
      </w:r>
      <w:r>
        <w:t>e</w:t>
      </w:r>
      <w:proofErr w:type="gramEnd"/>
      <w:r>
        <w:t xml:space="preserve"> would require </w:t>
      </w:r>
      <w:r w:rsidR="006F61E9">
        <w:t xml:space="preserve">this parameter </w:t>
      </w:r>
      <w:r>
        <w:t xml:space="preserve">while interacting with the </w:t>
      </w:r>
      <w:proofErr w:type="spellStart"/>
      <w:r>
        <w:t>Ejabberd</w:t>
      </w:r>
      <w:proofErr w:type="spellEnd"/>
      <w:r>
        <w:t xml:space="preserve"> cluster. This parameter needs to be added in the configuration file</w:t>
      </w:r>
      <w:r w:rsidR="006F61E9">
        <w:t xml:space="preserve"> and used in the application</w:t>
      </w:r>
      <w:r>
        <w:t>.</w:t>
      </w:r>
    </w:p>
    <w:p w:rsidR="00DA75B6" w:rsidRDefault="00DA75B6" w:rsidP="00A5532F">
      <w:pPr>
        <w:pStyle w:val="ListParagraph"/>
        <w:numPr>
          <w:ilvl w:val="0"/>
          <w:numId w:val="4"/>
        </w:numPr>
      </w:pPr>
      <w:r>
        <w:t xml:space="preserve">Similarly for </w:t>
      </w:r>
      <w:proofErr w:type="spellStart"/>
      <w:r>
        <w:t>RabbitMQ</w:t>
      </w:r>
      <w:proofErr w:type="spellEnd"/>
      <w:r>
        <w:t xml:space="preserve"> publisher, we would need to start accepting node name for the </w:t>
      </w:r>
      <w:proofErr w:type="spellStart"/>
      <w:r>
        <w:t>RabbitMQ</w:t>
      </w:r>
      <w:proofErr w:type="spellEnd"/>
      <w:r>
        <w:t xml:space="preserve"> cluster</w:t>
      </w:r>
      <w:r w:rsidR="006F61E9">
        <w:t xml:space="preserve"> and the Queue to which we are publishing the data</w:t>
      </w:r>
      <w:r>
        <w:t>.</w:t>
      </w:r>
    </w:p>
    <w:p w:rsidR="00DA75B6" w:rsidRDefault="00DA75B6" w:rsidP="00A5532F">
      <w:pPr>
        <w:pStyle w:val="ListParagraph"/>
        <w:numPr>
          <w:ilvl w:val="0"/>
          <w:numId w:val="4"/>
        </w:numPr>
      </w:pPr>
      <w:bookmarkStart w:id="2" w:name="_GoBack"/>
      <w:bookmarkEnd w:id="2"/>
      <w:r>
        <w:t xml:space="preserve">We have successfully tried the Load balancer, </w:t>
      </w:r>
      <w:proofErr w:type="spellStart"/>
      <w:r>
        <w:t>Ejabberd</w:t>
      </w:r>
      <w:proofErr w:type="spellEnd"/>
      <w:r>
        <w:t xml:space="preserve"> clustering and </w:t>
      </w:r>
      <w:proofErr w:type="spellStart"/>
      <w:r>
        <w:t>Ejabberd</w:t>
      </w:r>
      <w:proofErr w:type="spellEnd"/>
      <w:r>
        <w:t xml:space="preserve"> with MySQL as backend database.</w:t>
      </w:r>
    </w:p>
    <w:p w:rsidR="00DA75B6" w:rsidRDefault="00DA75B6" w:rsidP="00A5532F">
      <w:pPr>
        <w:pStyle w:val="ListParagraph"/>
        <w:numPr>
          <w:ilvl w:val="0"/>
          <w:numId w:val="4"/>
        </w:numPr>
      </w:pPr>
      <w:r>
        <w:t>We have also tuned the memory allocation for Apache and PHP.</w:t>
      </w:r>
    </w:p>
    <w:p w:rsidR="00DA75B6" w:rsidRDefault="00DA75B6" w:rsidP="00A5532F">
      <w:pPr>
        <w:pStyle w:val="ListParagraph"/>
        <w:numPr>
          <w:ilvl w:val="0"/>
          <w:numId w:val="4"/>
        </w:numPr>
      </w:pPr>
      <w:r>
        <w:t xml:space="preserve">We also ran the </w:t>
      </w:r>
      <w:proofErr w:type="spellStart"/>
      <w:r>
        <w:t>Yii</w:t>
      </w:r>
      <w:proofErr w:type="spellEnd"/>
      <w:r>
        <w:t xml:space="preserve"> in the </w:t>
      </w:r>
      <w:proofErr w:type="spellStart"/>
      <w:r>
        <w:t>YiiLite</w:t>
      </w:r>
      <w:proofErr w:type="spellEnd"/>
      <w:r>
        <w:t xml:space="preserve"> configuration.</w:t>
      </w:r>
    </w:p>
    <w:p w:rsidR="00DA75B6" w:rsidRPr="00DA75B6" w:rsidRDefault="00DA75B6" w:rsidP="00A5532F">
      <w:pPr>
        <w:pStyle w:val="ListParagraph"/>
        <w:numPr>
          <w:ilvl w:val="0"/>
          <w:numId w:val="4"/>
        </w:numPr>
      </w:pPr>
      <w:r>
        <w:t xml:space="preserve">We have NOT tried </w:t>
      </w:r>
      <w:proofErr w:type="spellStart"/>
      <w:r>
        <w:t>RabbitMQ</w:t>
      </w:r>
      <w:proofErr w:type="spellEnd"/>
      <w:r>
        <w:t xml:space="preserve"> clustering yet.</w:t>
      </w:r>
    </w:p>
    <w:p w:rsidR="0048398E" w:rsidRDefault="0048398E" w:rsidP="0048398E">
      <w:pPr>
        <w:pStyle w:val="Heading1"/>
      </w:pPr>
      <w:r>
        <w:t xml:space="preserve">Performance </w:t>
      </w:r>
      <w:r w:rsidR="004A4E3E">
        <w:t>T</w:t>
      </w:r>
      <w:r>
        <w:t>esting</w:t>
      </w:r>
    </w:p>
    <w:p w:rsidR="00DC06E8" w:rsidRDefault="00C33C7C" w:rsidP="0081039C">
      <w:pPr>
        <w:shd w:val="clear" w:color="auto" w:fill="FFFFFF"/>
        <w:rPr>
          <w:rFonts w:eastAsia="Times New Roman"/>
          <w:color w:val="222222"/>
        </w:rPr>
      </w:pPr>
      <w:r>
        <w:rPr>
          <w:rFonts w:eastAsia="Times New Roman"/>
          <w:color w:val="222222"/>
        </w:rPr>
        <w:t xml:space="preserve">We have used </w:t>
      </w:r>
      <w:proofErr w:type="spellStart"/>
      <w:r>
        <w:rPr>
          <w:rFonts w:eastAsia="Times New Roman"/>
          <w:color w:val="222222"/>
        </w:rPr>
        <w:t>JMeter</w:t>
      </w:r>
      <w:proofErr w:type="spellEnd"/>
      <w:r>
        <w:rPr>
          <w:rFonts w:eastAsia="Times New Roman"/>
          <w:color w:val="222222"/>
        </w:rPr>
        <w:t xml:space="preserve"> to test </w:t>
      </w:r>
      <w:r w:rsidR="00DC06E8">
        <w:rPr>
          <w:rFonts w:eastAsia="Times New Roman"/>
          <w:color w:val="222222"/>
        </w:rPr>
        <w:t xml:space="preserve">various scenarios and garnered numbers. </w:t>
      </w:r>
    </w:p>
    <w:p w:rsidR="00071306" w:rsidRDefault="00071306" w:rsidP="0081039C">
      <w:pPr>
        <w:shd w:val="clear" w:color="auto" w:fill="FFFFFF"/>
        <w:rPr>
          <w:rFonts w:eastAsia="Times New Roman"/>
          <w:color w:val="222222"/>
        </w:rPr>
      </w:pPr>
    </w:p>
    <w:p w:rsidR="00DC06E8" w:rsidRDefault="00DC06E8" w:rsidP="0081039C">
      <w:pPr>
        <w:shd w:val="clear" w:color="auto" w:fill="FFFFFF"/>
        <w:rPr>
          <w:rFonts w:eastAsia="Times New Roman"/>
          <w:color w:val="222222"/>
        </w:rPr>
      </w:pPr>
      <w:r>
        <w:rPr>
          <w:rFonts w:eastAsia="Times New Roman"/>
          <w:color w:val="222222"/>
        </w:rPr>
        <w:t xml:space="preserve">Few things to note while reading these numbers are, </w:t>
      </w:r>
    </w:p>
    <w:p w:rsidR="00DC06E8" w:rsidRDefault="00DC06E8" w:rsidP="005F2F08">
      <w:pPr>
        <w:pStyle w:val="ListParagraph"/>
        <w:numPr>
          <w:ilvl w:val="0"/>
          <w:numId w:val="1"/>
        </w:numPr>
        <w:shd w:val="clear" w:color="auto" w:fill="FFFFFF"/>
        <w:rPr>
          <w:rFonts w:eastAsia="Times New Roman"/>
          <w:color w:val="222222"/>
        </w:rPr>
      </w:pPr>
      <w:r>
        <w:rPr>
          <w:rFonts w:eastAsia="Times New Roman"/>
          <w:color w:val="222222"/>
        </w:rPr>
        <w:t xml:space="preserve">These tests were performed in the month of August 2013 and since then there have been significant changes in the application structure. For example, the XMPP messages were not routed through </w:t>
      </w:r>
      <w:proofErr w:type="spellStart"/>
      <w:r>
        <w:rPr>
          <w:rFonts w:eastAsia="Times New Roman"/>
          <w:color w:val="222222"/>
        </w:rPr>
        <w:t>RabbitMQ</w:t>
      </w:r>
      <w:proofErr w:type="spellEnd"/>
      <w:r>
        <w:rPr>
          <w:rFonts w:eastAsia="Times New Roman"/>
          <w:color w:val="222222"/>
        </w:rPr>
        <w:t xml:space="preserve"> that time and </w:t>
      </w:r>
      <w:proofErr w:type="gramStart"/>
      <w:r>
        <w:rPr>
          <w:rFonts w:eastAsia="Times New Roman"/>
          <w:color w:val="222222"/>
        </w:rPr>
        <w:t>SetRobotProfileData3(</w:t>
      </w:r>
      <w:proofErr w:type="gramEnd"/>
      <w:r>
        <w:rPr>
          <w:rFonts w:eastAsia="Times New Roman"/>
          <w:color w:val="222222"/>
        </w:rPr>
        <w:t>) method was not sending XMPP messages.</w:t>
      </w:r>
    </w:p>
    <w:p w:rsidR="0081039C" w:rsidRDefault="00DC06E8" w:rsidP="005F2F08">
      <w:pPr>
        <w:pStyle w:val="ListParagraph"/>
        <w:numPr>
          <w:ilvl w:val="0"/>
          <w:numId w:val="1"/>
        </w:numPr>
        <w:shd w:val="clear" w:color="auto" w:fill="FFFFFF"/>
        <w:rPr>
          <w:rFonts w:eastAsia="Times New Roman"/>
          <w:color w:val="222222"/>
        </w:rPr>
      </w:pPr>
      <w:r w:rsidRPr="00DC06E8">
        <w:rPr>
          <w:rFonts w:eastAsia="Times New Roman"/>
          <w:color w:val="222222"/>
        </w:rPr>
        <w:t xml:space="preserve">All these tests were performed with Timed Mode on. </w:t>
      </w:r>
    </w:p>
    <w:p w:rsidR="00DC06E8" w:rsidRDefault="00DC06E8" w:rsidP="005F2F08">
      <w:pPr>
        <w:pStyle w:val="ListParagraph"/>
        <w:numPr>
          <w:ilvl w:val="0"/>
          <w:numId w:val="1"/>
        </w:numPr>
        <w:shd w:val="clear" w:color="auto" w:fill="FFFFFF"/>
        <w:rPr>
          <w:rFonts w:eastAsia="Times New Roman"/>
          <w:color w:val="222222"/>
        </w:rPr>
      </w:pPr>
      <w:r>
        <w:rPr>
          <w:rFonts w:eastAsia="Times New Roman"/>
          <w:color w:val="222222"/>
        </w:rPr>
        <w:t xml:space="preserve">While </w:t>
      </w:r>
      <w:r w:rsidR="00071306">
        <w:rPr>
          <w:rFonts w:eastAsia="Times New Roman"/>
          <w:color w:val="222222"/>
        </w:rPr>
        <w:t>running these test cases, we were hitting the test cases from 3 different machines.</w:t>
      </w:r>
    </w:p>
    <w:p w:rsidR="00071306" w:rsidRDefault="00071306" w:rsidP="005F2F08">
      <w:pPr>
        <w:pStyle w:val="ListParagraph"/>
        <w:numPr>
          <w:ilvl w:val="0"/>
          <w:numId w:val="1"/>
        </w:numPr>
        <w:shd w:val="clear" w:color="auto" w:fill="FFFFFF"/>
        <w:rPr>
          <w:rFonts w:eastAsia="Times New Roman"/>
          <w:color w:val="222222"/>
        </w:rPr>
      </w:pPr>
      <w:r>
        <w:rPr>
          <w:rFonts w:eastAsia="Times New Roman"/>
          <w:color w:val="222222"/>
        </w:rPr>
        <w:t>We were interested to know if the servers crashed and did not measure the latency because of the increase in the traffic.</w:t>
      </w:r>
    </w:p>
    <w:p w:rsidR="00071306" w:rsidRPr="00071306" w:rsidRDefault="00071306" w:rsidP="005F2F08">
      <w:pPr>
        <w:pStyle w:val="ListParagraph"/>
        <w:numPr>
          <w:ilvl w:val="0"/>
          <w:numId w:val="1"/>
        </w:numPr>
        <w:shd w:val="clear" w:color="auto" w:fill="FFFFFF"/>
        <w:rPr>
          <w:rFonts w:eastAsia="Times New Roman"/>
          <w:color w:val="222222"/>
        </w:rPr>
      </w:pPr>
      <w:r>
        <w:rPr>
          <w:rFonts w:eastAsia="Times New Roman"/>
          <w:color w:val="222222"/>
        </w:rPr>
        <w:t xml:space="preserve">We ran these test cases on the AWS EC2 instances </w:t>
      </w:r>
      <w:r w:rsidR="006F61E9">
        <w:rPr>
          <w:rFonts w:eastAsia="Times New Roman"/>
          <w:color w:val="222222"/>
        </w:rPr>
        <w:t xml:space="preserve">with RDS backend </w:t>
      </w:r>
      <w:r>
        <w:rPr>
          <w:rFonts w:eastAsia="Times New Roman"/>
          <w:color w:val="222222"/>
        </w:rPr>
        <w:t>as explained above.</w:t>
      </w:r>
    </w:p>
    <w:p w:rsidR="00DC06E8" w:rsidRDefault="00DC06E8" w:rsidP="0081039C">
      <w:pPr>
        <w:shd w:val="clear" w:color="auto" w:fill="FFFFFF"/>
        <w:rPr>
          <w:rFonts w:eastAsia="Times New Roman"/>
          <w:color w:val="222222"/>
        </w:rPr>
      </w:pPr>
    </w:p>
    <w:p w:rsidR="00071306" w:rsidRDefault="00071306" w:rsidP="0081039C">
      <w:pPr>
        <w:shd w:val="clear" w:color="auto" w:fill="FFFFFF"/>
        <w:rPr>
          <w:rFonts w:eastAsia="Times New Roman"/>
          <w:color w:val="222222"/>
        </w:rPr>
      </w:pPr>
      <w:r>
        <w:rPr>
          <w:rFonts w:eastAsia="Times New Roman"/>
          <w:color w:val="222222"/>
        </w:rPr>
        <w:t>The</w:t>
      </w:r>
      <w:r w:rsidRPr="00071306">
        <w:rPr>
          <w:rFonts w:eastAsia="Times New Roman"/>
          <w:color w:val="222222"/>
        </w:rPr>
        <w:t xml:space="preserve"> </w:t>
      </w:r>
      <w:r>
        <w:rPr>
          <w:rFonts w:eastAsia="Times New Roman"/>
          <w:color w:val="222222"/>
        </w:rPr>
        <w:t xml:space="preserve">most common scenario with the timed mode on, we tested this specific scenario. This </w:t>
      </w:r>
      <w:proofErr w:type="spellStart"/>
      <w:r>
        <w:rPr>
          <w:rFonts w:eastAsia="Times New Roman"/>
          <w:color w:val="222222"/>
        </w:rPr>
        <w:t>JMeter</w:t>
      </w:r>
      <w:proofErr w:type="spellEnd"/>
      <w:r>
        <w:rPr>
          <w:rFonts w:eastAsia="Times New Roman"/>
          <w:color w:val="222222"/>
        </w:rPr>
        <w:t xml:space="preserve"> </w:t>
      </w:r>
      <w:proofErr w:type="gramStart"/>
      <w:r>
        <w:rPr>
          <w:rFonts w:eastAsia="Times New Roman"/>
          <w:color w:val="222222"/>
        </w:rPr>
        <w:t>test,</w:t>
      </w:r>
      <w:proofErr w:type="gramEnd"/>
      <w:r>
        <w:rPr>
          <w:rFonts w:eastAsia="Times New Roman"/>
          <w:color w:val="222222"/>
        </w:rPr>
        <w:t xml:space="preserve"> does following 3 things:</w:t>
      </w:r>
    </w:p>
    <w:p w:rsidR="00071306" w:rsidRPr="00071306" w:rsidRDefault="00071306" w:rsidP="0081039C">
      <w:pPr>
        <w:shd w:val="clear" w:color="auto" w:fill="FFFFFF"/>
        <w:rPr>
          <w:rFonts w:eastAsia="Times New Roman"/>
          <w:color w:val="222222"/>
        </w:rPr>
      </w:pPr>
    </w:p>
    <w:p w:rsidR="00DC06E8" w:rsidRPr="00DC06E8" w:rsidRDefault="00DC06E8" w:rsidP="00DC06E8">
      <w:pPr>
        <w:shd w:val="clear" w:color="auto" w:fill="FFFFFF"/>
        <w:spacing w:line="240" w:lineRule="auto"/>
        <w:rPr>
          <w:rFonts w:eastAsia="Times New Roman"/>
          <w:color w:val="222222"/>
        </w:rPr>
      </w:pPr>
      <w:r w:rsidRPr="00DC06E8">
        <w:rPr>
          <w:rFonts w:eastAsia="Times New Roman"/>
          <w:color w:val="222222"/>
        </w:rPr>
        <w:t>Ping call to server</w:t>
      </w:r>
    </w:p>
    <w:p w:rsidR="00DC06E8" w:rsidRPr="00DC06E8" w:rsidRDefault="00DC06E8" w:rsidP="00DC06E8">
      <w:pPr>
        <w:shd w:val="clear" w:color="auto" w:fill="FFFFFF"/>
        <w:spacing w:line="240" w:lineRule="auto"/>
        <w:rPr>
          <w:rFonts w:eastAsia="Times New Roman"/>
          <w:color w:val="222222"/>
        </w:rPr>
      </w:pPr>
      <w:proofErr w:type="spellStart"/>
      <w:r w:rsidRPr="00DC06E8">
        <w:rPr>
          <w:rFonts w:eastAsia="Times New Roman"/>
          <w:color w:val="222222"/>
        </w:rPr>
        <w:t>Ejabberd</w:t>
      </w:r>
      <w:proofErr w:type="spellEnd"/>
      <w:r w:rsidRPr="00DC06E8">
        <w:rPr>
          <w:rFonts w:eastAsia="Times New Roman"/>
          <w:color w:val="222222"/>
        </w:rPr>
        <w:t xml:space="preserve"> login</w:t>
      </w:r>
    </w:p>
    <w:p w:rsidR="00DC06E8" w:rsidRPr="00DC06E8" w:rsidRDefault="00DC06E8" w:rsidP="00DC06E8">
      <w:pPr>
        <w:shd w:val="clear" w:color="auto" w:fill="FFFFFF"/>
        <w:spacing w:line="240" w:lineRule="auto"/>
        <w:rPr>
          <w:rFonts w:eastAsia="Times New Roman"/>
          <w:color w:val="222222"/>
        </w:rPr>
      </w:pPr>
      <w:proofErr w:type="spellStart"/>
      <w:r w:rsidRPr="00DC06E8">
        <w:rPr>
          <w:rFonts w:eastAsia="Times New Roman"/>
          <w:color w:val="222222"/>
        </w:rPr>
        <w:t>Ejabberd</w:t>
      </w:r>
      <w:proofErr w:type="spellEnd"/>
      <w:r w:rsidRPr="00DC06E8">
        <w:rPr>
          <w:rFonts w:eastAsia="Times New Roman"/>
          <w:color w:val="222222"/>
        </w:rPr>
        <w:t> log out</w:t>
      </w:r>
    </w:p>
    <w:p w:rsidR="00DC06E8" w:rsidRPr="00DC06E8" w:rsidRDefault="00DC06E8" w:rsidP="00DC06E8">
      <w:pPr>
        <w:shd w:val="clear" w:color="auto" w:fill="FFFFFF"/>
        <w:spacing w:line="240" w:lineRule="auto"/>
        <w:rPr>
          <w:rFonts w:eastAsia="Times New Roman"/>
          <w:color w:val="222222"/>
        </w:rPr>
      </w:pPr>
    </w:p>
    <w:p w:rsidR="00DC06E8" w:rsidRPr="00DC06E8" w:rsidRDefault="00DC06E8" w:rsidP="00DC06E8">
      <w:pPr>
        <w:shd w:val="clear" w:color="auto" w:fill="FFFFFF"/>
        <w:spacing w:line="240" w:lineRule="auto"/>
        <w:rPr>
          <w:rFonts w:eastAsia="Times New Roman"/>
          <w:color w:val="222222"/>
        </w:rPr>
      </w:pPr>
      <w:r w:rsidRPr="00DC06E8">
        <w:rPr>
          <w:rFonts w:eastAsia="Times New Roman"/>
          <w:color w:val="222222"/>
        </w:rPr>
        <w:t xml:space="preserve">15K calls </w:t>
      </w:r>
      <w:r w:rsidR="00071306">
        <w:rPr>
          <w:rFonts w:eastAsia="Times New Roman"/>
          <w:color w:val="222222"/>
        </w:rPr>
        <w:t xml:space="preserve">were sent from </w:t>
      </w:r>
      <w:r w:rsidRPr="00DC06E8">
        <w:rPr>
          <w:rFonts w:eastAsia="Times New Roman"/>
          <w:color w:val="222222"/>
        </w:rPr>
        <w:t>3 machines</w:t>
      </w:r>
      <w:r w:rsidR="00071306">
        <w:rPr>
          <w:rFonts w:eastAsia="Times New Roman"/>
          <w:color w:val="222222"/>
        </w:rPr>
        <w:t xml:space="preserve"> simultaneously using </w:t>
      </w:r>
      <w:proofErr w:type="spellStart"/>
      <w:r w:rsidR="00071306">
        <w:rPr>
          <w:rFonts w:eastAsia="Times New Roman"/>
          <w:color w:val="222222"/>
        </w:rPr>
        <w:t>JMeter</w:t>
      </w:r>
      <w:proofErr w:type="spellEnd"/>
      <w:r w:rsidRPr="00DC06E8">
        <w:rPr>
          <w:rFonts w:eastAsia="Times New Roman"/>
          <w:color w:val="222222"/>
        </w:rPr>
        <w:t>.</w:t>
      </w:r>
    </w:p>
    <w:p w:rsidR="00DC06E8" w:rsidRPr="00DC06E8" w:rsidRDefault="00DC06E8" w:rsidP="00DC06E8">
      <w:pPr>
        <w:shd w:val="clear" w:color="auto" w:fill="FFFFFF"/>
        <w:spacing w:line="240" w:lineRule="auto"/>
        <w:rPr>
          <w:rFonts w:eastAsia="Times New Roman"/>
          <w:color w:val="222222"/>
        </w:rPr>
      </w:pPr>
    </w:p>
    <w:p w:rsidR="00DC06E8" w:rsidRPr="00DC06E8" w:rsidRDefault="00DC06E8" w:rsidP="00DC06E8">
      <w:pPr>
        <w:shd w:val="clear" w:color="auto" w:fill="FFFFFF"/>
        <w:spacing w:line="240" w:lineRule="auto"/>
        <w:rPr>
          <w:rFonts w:eastAsia="Times New Roman"/>
          <w:color w:val="222222"/>
        </w:rPr>
      </w:pPr>
      <w:r w:rsidRPr="00DC06E8">
        <w:rPr>
          <w:rFonts w:eastAsia="Times New Roman"/>
          <w:color w:val="222222"/>
        </w:rPr>
        <w:t>Please note that in this case</w:t>
      </w:r>
      <w:r w:rsidR="00071306">
        <w:rPr>
          <w:rFonts w:eastAsia="Times New Roman"/>
          <w:color w:val="222222"/>
        </w:rPr>
        <w:t>, following</w:t>
      </w:r>
      <w:r w:rsidRPr="00DC06E8">
        <w:rPr>
          <w:rFonts w:eastAsia="Times New Roman"/>
          <w:color w:val="222222"/>
        </w:rPr>
        <w:t xml:space="preserve"> 3 calls are going to the Apache server:</w:t>
      </w:r>
    </w:p>
    <w:p w:rsidR="00071306" w:rsidRDefault="00DC06E8" w:rsidP="005F2F08">
      <w:pPr>
        <w:pStyle w:val="ListParagraph"/>
        <w:numPr>
          <w:ilvl w:val="0"/>
          <w:numId w:val="2"/>
        </w:numPr>
        <w:shd w:val="clear" w:color="auto" w:fill="FFFFFF"/>
        <w:spacing w:line="240" w:lineRule="auto"/>
        <w:rPr>
          <w:rFonts w:eastAsia="Times New Roman"/>
          <w:color w:val="222222"/>
        </w:rPr>
      </w:pPr>
      <w:r w:rsidRPr="00071306">
        <w:rPr>
          <w:rFonts w:eastAsia="Times New Roman"/>
          <w:color w:val="222222"/>
        </w:rPr>
        <w:t>Ping call </w:t>
      </w:r>
    </w:p>
    <w:p w:rsidR="00071306" w:rsidRDefault="00DC06E8" w:rsidP="005F2F08">
      <w:pPr>
        <w:pStyle w:val="ListParagraph"/>
        <w:numPr>
          <w:ilvl w:val="0"/>
          <w:numId w:val="2"/>
        </w:numPr>
        <w:shd w:val="clear" w:color="auto" w:fill="FFFFFF"/>
        <w:spacing w:line="240" w:lineRule="auto"/>
        <w:rPr>
          <w:rFonts w:eastAsia="Times New Roman"/>
          <w:color w:val="222222"/>
        </w:rPr>
      </w:pPr>
      <w:r w:rsidRPr="00071306">
        <w:rPr>
          <w:rFonts w:eastAsia="Times New Roman"/>
          <w:color w:val="222222"/>
        </w:rPr>
        <w:t xml:space="preserve">Because of the Login, another call goes to Apache from the </w:t>
      </w:r>
      <w:proofErr w:type="spellStart"/>
      <w:r w:rsidRPr="00071306">
        <w:rPr>
          <w:rFonts w:eastAsia="Times New Roman"/>
          <w:color w:val="222222"/>
        </w:rPr>
        <w:t>Ejabberd</w:t>
      </w:r>
      <w:proofErr w:type="spellEnd"/>
      <w:r w:rsidRPr="00071306">
        <w:rPr>
          <w:rFonts w:eastAsia="Times New Roman"/>
          <w:color w:val="222222"/>
        </w:rPr>
        <w:t xml:space="preserve"> call back function.</w:t>
      </w:r>
    </w:p>
    <w:p w:rsidR="00DC06E8" w:rsidRPr="00071306" w:rsidRDefault="00DC06E8" w:rsidP="005F2F08">
      <w:pPr>
        <w:pStyle w:val="ListParagraph"/>
        <w:numPr>
          <w:ilvl w:val="0"/>
          <w:numId w:val="2"/>
        </w:numPr>
        <w:shd w:val="clear" w:color="auto" w:fill="FFFFFF"/>
        <w:spacing w:line="240" w:lineRule="auto"/>
        <w:rPr>
          <w:rFonts w:eastAsia="Times New Roman"/>
          <w:color w:val="222222"/>
        </w:rPr>
      </w:pPr>
      <w:r w:rsidRPr="00071306">
        <w:rPr>
          <w:rFonts w:eastAsia="Times New Roman"/>
          <w:color w:val="222222"/>
        </w:rPr>
        <w:t xml:space="preserve">And when the </w:t>
      </w:r>
      <w:proofErr w:type="spellStart"/>
      <w:r w:rsidRPr="00071306">
        <w:rPr>
          <w:rFonts w:eastAsia="Times New Roman"/>
          <w:color w:val="222222"/>
        </w:rPr>
        <w:t>ejabberd</w:t>
      </w:r>
      <w:proofErr w:type="spellEnd"/>
      <w:r w:rsidRPr="00071306">
        <w:rPr>
          <w:rFonts w:eastAsia="Times New Roman"/>
          <w:color w:val="222222"/>
        </w:rPr>
        <w:t xml:space="preserve"> log off happens, another call goes to Apache from the </w:t>
      </w:r>
      <w:proofErr w:type="spellStart"/>
      <w:r w:rsidRPr="00071306">
        <w:rPr>
          <w:rFonts w:eastAsia="Times New Roman"/>
          <w:color w:val="222222"/>
        </w:rPr>
        <w:t>Ejabberd</w:t>
      </w:r>
      <w:proofErr w:type="spellEnd"/>
      <w:r w:rsidRPr="00071306">
        <w:rPr>
          <w:rFonts w:eastAsia="Times New Roman"/>
          <w:color w:val="222222"/>
        </w:rPr>
        <w:t xml:space="preserve"> call back function.</w:t>
      </w:r>
    </w:p>
    <w:p w:rsidR="00DC06E8" w:rsidRPr="00DC06E8" w:rsidRDefault="00DC06E8" w:rsidP="00DC06E8">
      <w:pPr>
        <w:shd w:val="clear" w:color="auto" w:fill="FFFFFF"/>
        <w:spacing w:line="240" w:lineRule="auto"/>
        <w:rPr>
          <w:rFonts w:eastAsia="Times New Roman"/>
          <w:color w:val="222222"/>
        </w:rPr>
      </w:pPr>
    </w:p>
    <w:p w:rsidR="00DC06E8" w:rsidRPr="00DC06E8" w:rsidRDefault="00DC06E8" w:rsidP="00DC06E8">
      <w:pPr>
        <w:shd w:val="clear" w:color="auto" w:fill="FFFFFF"/>
        <w:spacing w:line="240" w:lineRule="auto"/>
        <w:rPr>
          <w:rFonts w:eastAsia="Times New Roman"/>
          <w:color w:val="222222"/>
        </w:rPr>
      </w:pPr>
      <w:r w:rsidRPr="00DC06E8">
        <w:rPr>
          <w:rFonts w:eastAsia="Times New Roman"/>
          <w:color w:val="222222"/>
        </w:rPr>
        <w:t>Apache instance never goes beyond 40% usage.</w:t>
      </w:r>
    </w:p>
    <w:p w:rsidR="00DC06E8" w:rsidRPr="00DC06E8" w:rsidRDefault="00DC06E8" w:rsidP="00DC06E8">
      <w:pPr>
        <w:shd w:val="clear" w:color="auto" w:fill="FFFFFF"/>
        <w:spacing w:line="240" w:lineRule="auto"/>
        <w:rPr>
          <w:rFonts w:eastAsia="Times New Roman"/>
          <w:color w:val="222222"/>
        </w:rPr>
      </w:pPr>
    </w:p>
    <w:p w:rsidR="00DC06E8" w:rsidRDefault="00DC06E8" w:rsidP="00AC37C3">
      <w:pPr>
        <w:shd w:val="clear" w:color="auto" w:fill="FFFFFF"/>
        <w:spacing w:line="240" w:lineRule="auto"/>
        <w:rPr>
          <w:rFonts w:eastAsia="Times New Roman"/>
          <w:color w:val="222222"/>
        </w:rPr>
      </w:pPr>
      <w:r w:rsidRPr="00DC06E8">
        <w:rPr>
          <w:rFonts w:eastAsia="Times New Roman"/>
          <w:color w:val="222222"/>
        </w:rPr>
        <w:t xml:space="preserve">Logins are happening directly on the </w:t>
      </w:r>
      <w:proofErr w:type="spellStart"/>
      <w:r w:rsidRPr="00DC06E8">
        <w:rPr>
          <w:rFonts w:eastAsia="Times New Roman"/>
          <w:color w:val="222222"/>
        </w:rPr>
        <w:t>Ejabberd</w:t>
      </w:r>
      <w:proofErr w:type="spellEnd"/>
      <w:r w:rsidRPr="00DC06E8">
        <w:rPr>
          <w:rFonts w:eastAsia="Times New Roman"/>
          <w:color w:val="222222"/>
        </w:rPr>
        <w:t xml:space="preserve"> instance that already has the logins created. It is not failing but the memory consumption reaches 45%. </w:t>
      </w:r>
    </w:p>
    <w:p w:rsidR="006F61E9" w:rsidRDefault="006F61E9" w:rsidP="00AC37C3">
      <w:pPr>
        <w:shd w:val="clear" w:color="auto" w:fill="FFFFFF"/>
        <w:spacing w:line="240" w:lineRule="auto"/>
        <w:rPr>
          <w:rFonts w:eastAsia="Times New Roman"/>
          <w:color w:val="222222"/>
        </w:rPr>
      </w:pPr>
    </w:p>
    <w:p w:rsidR="006F61E9" w:rsidRDefault="006F61E9" w:rsidP="00AC37C3">
      <w:pPr>
        <w:shd w:val="clear" w:color="auto" w:fill="FFFFFF"/>
        <w:spacing w:line="240" w:lineRule="auto"/>
        <w:rPr>
          <w:rFonts w:eastAsia="Times New Roman"/>
          <w:color w:val="222222"/>
        </w:rPr>
      </w:pPr>
      <w:r>
        <w:rPr>
          <w:rFonts w:eastAsia="Times New Roman"/>
          <w:color w:val="222222"/>
        </w:rPr>
        <w:t xml:space="preserve">Overall, we were able to sustain 50K simultaneous HTTP calls, with: </w:t>
      </w:r>
    </w:p>
    <w:p w:rsidR="006F61E9" w:rsidRDefault="006F61E9" w:rsidP="00A5532F">
      <w:pPr>
        <w:pStyle w:val="ListParagraph"/>
        <w:numPr>
          <w:ilvl w:val="0"/>
          <w:numId w:val="5"/>
        </w:numPr>
        <w:shd w:val="clear" w:color="auto" w:fill="FFFFFF"/>
        <w:spacing w:line="240" w:lineRule="auto"/>
        <w:rPr>
          <w:rFonts w:eastAsia="Times New Roman"/>
          <w:color w:val="222222"/>
        </w:rPr>
      </w:pPr>
      <w:r>
        <w:rPr>
          <w:rFonts w:eastAsia="Times New Roman"/>
          <w:color w:val="222222"/>
        </w:rPr>
        <w:t>L</w:t>
      </w:r>
      <w:r w:rsidRPr="00A5532F">
        <w:rPr>
          <w:rFonts w:eastAsia="Times New Roman"/>
          <w:color w:val="222222"/>
        </w:rPr>
        <w:t>oad balancer with 2 medium instances in it</w:t>
      </w:r>
    </w:p>
    <w:p w:rsidR="006F61E9" w:rsidRDefault="006F61E9" w:rsidP="00A5532F">
      <w:pPr>
        <w:pStyle w:val="ListParagraph"/>
        <w:numPr>
          <w:ilvl w:val="0"/>
          <w:numId w:val="5"/>
        </w:numPr>
        <w:shd w:val="clear" w:color="auto" w:fill="FFFFFF"/>
        <w:spacing w:line="240" w:lineRule="auto"/>
        <w:rPr>
          <w:rFonts w:eastAsia="Times New Roman"/>
          <w:color w:val="222222"/>
        </w:rPr>
      </w:pPr>
      <w:r>
        <w:rPr>
          <w:rFonts w:eastAsia="Times New Roman"/>
          <w:color w:val="222222"/>
        </w:rPr>
        <w:t>Each of these instances were interacting with 1 RDS instance</w:t>
      </w:r>
    </w:p>
    <w:p w:rsidR="006F61E9" w:rsidRPr="00A5532F" w:rsidRDefault="006F61E9" w:rsidP="00A5532F">
      <w:pPr>
        <w:pStyle w:val="ListParagraph"/>
        <w:numPr>
          <w:ilvl w:val="0"/>
          <w:numId w:val="5"/>
        </w:numPr>
        <w:shd w:val="clear" w:color="auto" w:fill="FFFFFF"/>
        <w:spacing w:line="240" w:lineRule="auto"/>
        <w:rPr>
          <w:rFonts w:eastAsia="Times New Roman"/>
          <w:color w:val="222222"/>
        </w:rPr>
      </w:pPr>
      <w:r>
        <w:rPr>
          <w:rFonts w:eastAsia="Times New Roman"/>
          <w:color w:val="222222"/>
        </w:rPr>
        <w:t xml:space="preserve">1 EC2 medium instance was used as </w:t>
      </w:r>
      <w:proofErr w:type="spellStart"/>
      <w:r>
        <w:rPr>
          <w:rFonts w:eastAsia="Times New Roman"/>
          <w:color w:val="222222"/>
        </w:rPr>
        <w:t>Ejabberd</w:t>
      </w:r>
      <w:proofErr w:type="spellEnd"/>
      <w:r>
        <w:rPr>
          <w:rFonts w:eastAsia="Times New Roman"/>
          <w:color w:val="222222"/>
        </w:rPr>
        <w:t xml:space="preserve"> node. </w:t>
      </w:r>
      <w:proofErr w:type="spellStart"/>
      <w:r>
        <w:rPr>
          <w:rFonts w:eastAsia="Times New Roman"/>
          <w:color w:val="222222"/>
        </w:rPr>
        <w:t>Ejabberd</w:t>
      </w:r>
      <w:proofErr w:type="spellEnd"/>
      <w:r>
        <w:rPr>
          <w:rFonts w:eastAsia="Times New Roman"/>
          <w:color w:val="222222"/>
        </w:rPr>
        <w:t xml:space="preserve"> accounts were created beforehand, hence we were only connecting to </w:t>
      </w:r>
      <w:proofErr w:type="spellStart"/>
      <w:r>
        <w:rPr>
          <w:rFonts w:eastAsia="Times New Roman"/>
          <w:color w:val="222222"/>
        </w:rPr>
        <w:t>Ejabberd</w:t>
      </w:r>
      <w:proofErr w:type="spellEnd"/>
      <w:r>
        <w:rPr>
          <w:rFonts w:eastAsia="Times New Roman"/>
          <w:color w:val="222222"/>
        </w:rPr>
        <w:t xml:space="preserve"> server but were NOT actually creating the </w:t>
      </w:r>
      <w:proofErr w:type="spellStart"/>
      <w:r>
        <w:rPr>
          <w:rFonts w:eastAsia="Times New Roman"/>
          <w:color w:val="222222"/>
        </w:rPr>
        <w:t>Ejabberd</w:t>
      </w:r>
      <w:proofErr w:type="spellEnd"/>
      <w:r>
        <w:rPr>
          <w:rFonts w:eastAsia="Times New Roman"/>
          <w:color w:val="222222"/>
        </w:rPr>
        <w:t xml:space="preserve"> accounts. </w:t>
      </w:r>
    </w:p>
    <w:p w:rsidR="006F61E9" w:rsidRDefault="006F61E9" w:rsidP="0081039C">
      <w:pPr>
        <w:shd w:val="clear" w:color="auto" w:fill="FFFFFF"/>
        <w:rPr>
          <w:rFonts w:eastAsia="Times New Roman"/>
          <w:color w:val="222222"/>
        </w:rPr>
      </w:pPr>
    </w:p>
    <w:p w:rsidR="00DC06E8" w:rsidRDefault="006F61E9" w:rsidP="0081039C">
      <w:pPr>
        <w:shd w:val="clear" w:color="auto" w:fill="FFFFFF"/>
        <w:rPr>
          <w:rFonts w:eastAsia="Times New Roman"/>
          <w:color w:val="222222"/>
        </w:rPr>
      </w:pPr>
      <w:r>
        <w:rPr>
          <w:rFonts w:eastAsia="Times New Roman"/>
          <w:color w:val="222222"/>
        </w:rPr>
        <w:t xml:space="preserve">Similarly, on </w:t>
      </w:r>
      <w:proofErr w:type="spellStart"/>
      <w:r>
        <w:rPr>
          <w:rFonts w:eastAsia="Times New Roman"/>
          <w:color w:val="222222"/>
        </w:rPr>
        <w:t>Ejabberd</w:t>
      </w:r>
      <w:proofErr w:type="spellEnd"/>
      <w:r>
        <w:rPr>
          <w:rFonts w:eastAsia="Times New Roman"/>
          <w:color w:val="222222"/>
        </w:rPr>
        <w:t>, we could see the 30K simultaneous connections and the memory usage was not going above 45%.</w:t>
      </w:r>
    </w:p>
    <w:p w:rsidR="0081039C" w:rsidRDefault="0081039C" w:rsidP="00455975"/>
    <w:p w:rsidR="00E76F9A" w:rsidRDefault="00E76F9A" w:rsidP="00455975"/>
    <w:p w:rsidR="00172C67" w:rsidRDefault="00172C67" w:rsidP="00455975">
      <w:r>
        <w:t>End.</w:t>
      </w:r>
    </w:p>
    <w:p w:rsidR="00172C67" w:rsidRPr="00DB2F7A" w:rsidRDefault="00172C67" w:rsidP="00455975"/>
    <w:sectPr w:rsidR="00172C67" w:rsidRPr="00DB2F7A" w:rsidSect="00A26A79">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4D2" w:rsidRDefault="00A324D2" w:rsidP="006218F4">
      <w:r>
        <w:separator/>
      </w:r>
    </w:p>
  </w:endnote>
  <w:endnote w:type="continuationSeparator" w:id="0">
    <w:p w:rsidR="00A324D2" w:rsidRDefault="00A324D2" w:rsidP="0062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F0A" w:rsidRPr="00C55773" w:rsidRDefault="00B06F0A" w:rsidP="00744287">
    <w:pPr>
      <w:pStyle w:val="Footer"/>
      <w:tabs>
        <w:tab w:val="clear" w:pos="4680"/>
      </w:tabs>
    </w:pPr>
    <w:r w:rsidRPr="00C55773">
      <w:t>Raja Software</w:t>
    </w:r>
    <w:r>
      <w:t xml:space="preserve"> C</w:t>
    </w:r>
    <w:r w:rsidRPr="00C55773">
      <w:t>onfidential</w:t>
    </w:r>
    <w:r w:rsidRPr="00C55773">
      <w:tab/>
    </w:r>
    <w:r w:rsidR="002814FF">
      <w:fldChar w:fldCharType="begin"/>
    </w:r>
    <w:r w:rsidR="006E63EF">
      <w:instrText xml:space="preserve"> PAGE   \* MERGEFORMAT </w:instrText>
    </w:r>
    <w:r w:rsidR="002814FF">
      <w:fldChar w:fldCharType="separate"/>
    </w:r>
    <w:r w:rsidR="00A1106B">
      <w:rPr>
        <w:noProof/>
      </w:rPr>
      <w:t>4</w:t>
    </w:r>
    <w:r w:rsidR="002814FF">
      <w:rPr>
        <w:noProof/>
      </w:rPr>
      <w:fldChar w:fldCharType="end"/>
    </w:r>
  </w:p>
  <w:p w:rsidR="00B06F0A" w:rsidRDefault="00B06F0A" w:rsidP="006218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4D2" w:rsidRDefault="00A324D2" w:rsidP="006218F4">
      <w:r>
        <w:separator/>
      </w:r>
    </w:p>
  </w:footnote>
  <w:footnote w:type="continuationSeparator" w:id="0">
    <w:p w:rsidR="00A324D2" w:rsidRDefault="00A324D2" w:rsidP="006218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93970"/>
    <w:multiLevelType w:val="hybridMultilevel"/>
    <w:tmpl w:val="937C6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792E24"/>
    <w:multiLevelType w:val="hybridMultilevel"/>
    <w:tmpl w:val="BAB8D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730D04"/>
    <w:multiLevelType w:val="hybridMultilevel"/>
    <w:tmpl w:val="10DAF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6F34AA"/>
    <w:multiLevelType w:val="hybridMultilevel"/>
    <w:tmpl w:val="3EF6C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3B24F7"/>
    <w:multiLevelType w:val="hybridMultilevel"/>
    <w:tmpl w:val="8CE84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2CD"/>
    <w:rsid w:val="0000099C"/>
    <w:rsid w:val="000022E8"/>
    <w:rsid w:val="00005799"/>
    <w:rsid w:val="000069BD"/>
    <w:rsid w:val="00006AAD"/>
    <w:rsid w:val="00010AAE"/>
    <w:rsid w:val="00011178"/>
    <w:rsid w:val="00013B5A"/>
    <w:rsid w:val="000152E0"/>
    <w:rsid w:val="00015944"/>
    <w:rsid w:val="00015D8C"/>
    <w:rsid w:val="00016B43"/>
    <w:rsid w:val="00017AD5"/>
    <w:rsid w:val="00017CC7"/>
    <w:rsid w:val="00020654"/>
    <w:rsid w:val="00020E46"/>
    <w:rsid w:val="00020F41"/>
    <w:rsid w:val="00020FBD"/>
    <w:rsid w:val="00021595"/>
    <w:rsid w:val="00025D09"/>
    <w:rsid w:val="000267B8"/>
    <w:rsid w:val="00026DEE"/>
    <w:rsid w:val="000277E0"/>
    <w:rsid w:val="0003023F"/>
    <w:rsid w:val="00037254"/>
    <w:rsid w:val="00037420"/>
    <w:rsid w:val="00037C7F"/>
    <w:rsid w:val="00040EE6"/>
    <w:rsid w:val="000411E1"/>
    <w:rsid w:val="00042440"/>
    <w:rsid w:val="00045845"/>
    <w:rsid w:val="00045E89"/>
    <w:rsid w:val="000500FA"/>
    <w:rsid w:val="000514F4"/>
    <w:rsid w:val="00052DE2"/>
    <w:rsid w:val="00054A79"/>
    <w:rsid w:val="00056ABD"/>
    <w:rsid w:val="00057744"/>
    <w:rsid w:val="000613B5"/>
    <w:rsid w:val="0006326C"/>
    <w:rsid w:val="000635CA"/>
    <w:rsid w:val="00063B4E"/>
    <w:rsid w:val="000653F3"/>
    <w:rsid w:val="00065D9D"/>
    <w:rsid w:val="00066131"/>
    <w:rsid w:val="00066D9D"/>
    <w:rsid w:val="00070DBC"/>
    <w:rsid w:val="00070DE9"/>
    <w:rsid w:val="00071306"/>
    <w:rsid w:val="000748F4"/>
    <w:rsid w:val="000767FF"/>
    <w:rsid w:val="000776EE"/>
    <w:rsid w:val="00077BBB"/>
    <w:rsid w:val="00080ADF"/>
    <w:rsid w:val="00081986"/>
    <w:rsid w:val="00082D72"/>
    <w:rsid w:val="00083362"/>
    <w:rsid w:val="00083819"/>
    <w:rsid w:val="00083B8C"/>
    <w:rsid w:val="00083F9C"/>
    <w:rsid w:val="00084D89"/>
    <w:rsid w:val="000851BD"/>
    <w:rsid w:val="000868ED"/>
    <w:rsid w:val="00086F3A"/>
    <w:rsid w:val="00087FA1"/>
    <w:rsid w:val="00093D7C"/>
    <w:rsid w:val="00094C38"/>
    <w:rsid w:val="0009532C"/>
    <w:rsid w:val="00095F87"/>
    <w:rsid w:val="00096617"/>
    <w:rsid w:val="00096B77"/>
    <w:rsid w:val="00096BD7"/>
    <w:rsid w:val="00096CA2"/>
    <w:rsid w:val="00097132"/>
    <w:rsid w:val="000A0A9F"/>
    <w:rsid w:val="000A1F5D"/>
    <w:rsid w:val="000A250B"/>
    <w:rsid w:val="000A5EF1"/>
    <w:rsid w:val="000B23AA"/>
    <w:rsid w:val="000B2D9E"/>
    <w:rsid w:val="000B47B4"/>
    <w:rsid w:val="000B4B70"/>
    <w:rsid w:val="000C4514"/>
    <w:rsid w:val="000C5723"/>
    <w:rsid w:val="000C6989"/>
    <w:rsid w:val="000D347B"/>
    <w:rsid w:val="000D6F9F"/>
    <w:rsid w:val="000E04EF"/>
    <w:rsid w:val="000E378F"/>
    <w:rsid w:val="000E49BA"/>
    <w:rsid w:val="000E65AF"/>
    <w:rsid w:val="000E73DB"/>
    <w:rsid w:val="000E78FF"/>
    <w:rsid w:val="000F0E04"/>
    <w:rsid w:val="000F1CCB"/>
    <w:rsid w:val="000F2836"/>
    <w:rsid w:val="000F36FF"/>
    <w:rsid w:val="000F40A0"/>
    <w:rsid w:val="000F69CF"/>
    <w:rsid w:val="00104919"/>
    <w:rsid w:val="001120D4"/>
    <w:rsid w:val="00113E7F"/>
    <w:rsid w:val="00114011"/>
    <w:rsid w:val="00115692"/>
    <w:rsid w:val="001170C0"/>
    <w:rsid w:val="001173AB"/>
    <w:rsid w:val="00121EF2"/>
    <w:rsid w:val="00123593"/>
    <w:rsid w:val="001236A0"/>
    <w:rsid w:val="0012512D"/>
    <w:rsid w:val="00125426"/>
    <w:rsid w:val="0013033A"/>
    <w:rsid w:val="00130E89"/>
    <w:rsid w:val="00131F52"/>
    <w:rsid w:val="001330D1"/>
    <w:rsid w:val="001361CA"/>
    <w:rsid w:val="0014096C"/>
    <w:rsid w:val="00141409"/>
    <w:rsid w:val="00142D6E"/>
    <w:rsid w:val="00144F87"/>
    <w:rsid w:val="00146662"/>
    <w:rsid w:val="001466E9"/>
    <w:rsid w:val="001565AC"/>
    <w:rsid w:val="00160689"/>
    <w:rsid w:val="001617AD"/>
    <w:rsid w:val="00163036"/>
    <w:rsid w:val="00163987"/>
    <w:rsid w:val="00163E4D"/>
    <w:rsid w:val="001656E7"/>
    <w:rsid w:val="001711DF"/>
    <w:rsid w:val="00172C67"/>
    <w:rsid w:val="0017327D"/>
    <w:rsid w:val="0017596D"/>
    <w:rsid w:val="00176B9A"/>
    <w:rsid w:val="001772F9"/>
    <w:rsid w:val="001773EA"/>
    <w:rsid w:val="001777A8"/>
    <w:rsid w:val="001778F6"/>
    <w:rsid w:val="00181A01"/>
    <w:rsid w:val="00182384"/>
    <w:rsid w:val="00182A82"/>
    <w:rsid w:val="0018725D"/>
    <w:rsid w:val="00187476"/>
    <w:rsid w:val="00191291"/>
    <w:rsid w:val="00192EC1"/>
    <w:rsid w:val="00194D9A"/>
    <w:rsid w:val="001A203A"/>
    <w:rsid w:val="001A2943"/>
    <w:rsid w:val="001A4D8A"/>
    <w:rsid w:val="001A54BE"/>
    <w:rsid w:val="001A5AFE"/>
    <w:rsid w:val="001A61D7"/>
    <w:rsid w:val="001A7480"/>
    <w:rsid w:val="001A772E"/>
    <w:rsid w:val="001B13EF"/>
    <w:rsid w:val="001B388E"/>
    <w:rsid w:val="001B5F58"/>
    <w:rsid w:val="001B6CF5"/>
    <w:rsid w:val="001C043C"/>
    <w:rsid w:val="001C1520"/>
    <w:rsid w:val="001C15D7"/>
    <w:rsid w:val="001C3279"/>
    <w:rsid w:val="001C6058"/>
    <w:rsid w:val="001C6D41"/>
    <w:rsid w:val="001D3793"/>
    <w:rsid w:val="001D4CA4"/>
    <w:rsid w:val="001D6104"/>
    <w:rsid w:val="001D63C2"/>
    <w:rsid w:val="001D6E94"/>
    <w:rsid w:val="001D76A9"/>
    <w:rsid w:val="001E24D2"/>
    <w:rsid w:val="001E2A33"/>
    <w:rsid w:val="001E41A6"/>
    <w:rsid w:val="001E44F7"/>
    <w:rsid w:val="001E5B15"/>
    <w:rsid w:val="001E63FC"/>
    <w:rsid w:val="001E75EE"/>
    <w:rsid w:val="001F4AB2"/>
    <w:rsid w:val="001F57CD"/>
    <w:rsid w:val="001F7188"/>
    <w:rsid w:val="001F77DE"/>
    <w:rsid w:val="001F7BC3"/>
    <w:rsid w:val="00200E4B"/>
    <w:rsid w:val="002017BA"/>
    <w:rsid w:val="002018FF"/>
    <w:rsid w:val="00201C6B"/>
    <w:rsid w:val="0020221A"/>
    <w:rsid w:val="00203E10"/>
    <w:rsid w:val="00207CCF"/>
    <w:rsid w:val="00207FAD"/>
    <w:rsid w:val="002106CC"/>
    <w:rsid w:val="002114B8"/>
    <w:rsid w:val="00211CA8"/>
    <w:rsid w:val="00214036"/>
    <w:rsid w:val="002156E5"/>
    <w:rsid w:val="002177F8"/>
    <w:rsid w:val="00224770"/>
    <w:rsid w:val="002247BC"/>
    <w:rsid w:val="00230891"/>
    <w:rsid w:val="002316CC"/>
    <w:rsid w:val="002359E3"/>
    <w:rsid w:val="00235C8F"/>
    <w:rsid w:val="00236F58"/>
    <w:rsid w:val="002405F3"/>
    <w:rsid w:val="00241D3B"/>
    <w:rsid w:val="00243079"/>
    <w:rsid w:val="002473A9"/>
    <w:rsid w:val="002513D2"/>
    <w:rsid w:val="00251424"/>
    <w:rsid w:val="00252172"/>
    <w:rsid w:val="00252965"/>
    <w:rsid w:val="00253A62"/>
    <w:rsid w:val="00254217"/>
    <w:rsid w:val="002579D3"/>
    <w:rsid w:val="00257C22"/>
    <w:rsid w:val="002609C0"/>
    <w:rsid w:val="00261E0C"/>
    <w:rsid w:val="00263AB5"/>
    <w:rsid w:val="002678DE"/>
    <w:rsid w:val="00270161"/>
    <w:rsid w:val="00270A1A"/>
    <w:rsid w:val="002719A5"/>
    <w:rsid w:val="002721D4"/>
    <w:rsid w:val="00273128"/>
    <w:rsid w:val="00273EC0"/>
    <w:rsid w:val="00276FC0"/>
    <w:rsid w:val="002771B3"/>
    <w:rsid w:val="002810DA"/>
    <w:rsid w:val="002814FF"/>
    <w:rsid w:val="00282C8E"/>
    <w:rsid w:val="00283145"/>
    <w:rsid w:val="00283E0B"/>
    <w:rsid w:val="002841D2"/>
    <w:rsid w:val="00285A02"/>
    <w:rsid w:val="00287CD8"/>
    <w:rsid w:val="0029077D"/>
    <w:rsid w:val="00290A2E"/>
    <w:rsid w:val="00291D41"/>
    <w:rsid w:val="0029429E"/>
    <w:rsid w:val="002954BE"/>
    <w:rsid w:val="00296CD4"/>
    <w:rsid w:val="002A1D5C"/>
    <w:rsid w:val="002A2AE0"/>
    <w:rsid w:val="002A2CDB"/>
    <w:rsid w:val="002A53D3"/>
    <w:rsid w:val="002A632A"/>
    <w:rsid w:val="002A6AE0"/>
    <w:rsid w:val="002B0431"/>
    <w:rsid w:val="002B1367"/>
    <w:rsid w:val="002B22FA"/>
    <w:rsid w:val="002B473A"/>
    <w:rsid w:val="002B7664"/>
    <w:rsid w:val="002C13EA"/>
    <w:rsid w:val="002C2320"/>
    <w:rsid w:val="002C50D7"/>
    <w:rsid w:val="002C5FA2"/>
    <w:rsid w:val="002C60D2"/>
    <w:rsid w:val="002C6B52"/>
    <w:rsid w:val="002D30A3"/>
    <w:rsid w:val="002D3466"/>
    <w:rsid w:val="002D490E"/>
    <w:rsid w:val="002D60A4"/>
    <w:rsid w:val="002E02D4"/>
    <w:rsid w:val="002E0E2A"/>
    <w:rsid w:val="002E25B2"/>
    <w:rsid w:val="002E2F25"/>
    <w:rsid w:val="002E3D79"/>
    <w:rsid w:val="002E4F55"/>
    <w:rsid w:val="002F3335"/>
    <w:rsid w:val="002F4542"/>
    <w:rsid w:val="002F4C0A"/>
    <w:rsid w:val="002F7E23"/>
    <w:rsid w:val="00304444"/>
    <w:rsid w:val="00304936"/>
    <w:rsid w:val="00305204"/>
    <w:rsid w:val="00305783"/>
    <w:rsid w:val="00305DC3"/>
    <w:rsid w:val="00307BB0"/>
    <w:rsid w:val="003115C6"/>
    <w:rsid w:val="00316393"/>
    <w:rsid w:val="00317FA7"/>
    <w:rsid w:val="00322D8B"/>
    <w:rsid w:val="00322DD6"/>
    <w:rsid w:val="00333AB6"/>
    <w:rsid w:val="00334874"/>
    <w:rsid w:val="0033573C"/>
    <w:rsid w:val="00336A27"/>
    <w:rsid w:val="00336FFD"/>
    <w:rsid w:val="0033772B"/>
    <w:rsid w:val="0034118E"/>
    <w:rsid w:val="00341841"/>
    <w:rsid w:val="003418AE"/>
    <w:rsid w:val="00341CF6"/>
    <w:rsid w:val="0034204E"/>
    <w:rsid w:val="00345659"/>
    <w:rsid w:val="003570C5"/>
    <w:rsid w:val="00360F9B"/>
    <w:rsid w:val="00361299"/>
    <w:rsid w:val="00361D94"/>
    <w:rsid w:val="0036326F"/>
    <w:rsid w:val="003639A3"/>
    <w:rsid w:val="00365929"/>
    <w:rsid w:val="00366928"/>
    <w:rsid w:val="00370958"/>
    <w:rsid w:val="00374EE8"/>
    <w:rsid w:val="003761E3"/>
    <w:rsid w:val="00377E13"/>
    <w:rsid w:val="003800D7"/>
    <w:rsid w:val="00381704"/>
    <w:rsid w:val="00382141"/>
    <w:rsid w:val="00386745"/>
    <w:rsid w:val="003901E1"/>
    <w:rsid w:val="00391A9B"/>
    <w:rsid w:val="00391E12"/>
    <w:rsid w:val="00394CEB"/>
    <w:rsid w:val="00396034"/>
    <w:rsid w:val="00396281"/>
    <w:rsid w:val="00396FB7"/>
    <w:rsid w:val="003A061A"/>
    <w:rsid w:val="003A381F"/>
    <w:rsid w:val="003A547F"/>
    <w:rsid w:val="003A5D35"/>
    <w:rsid w:val="003A620D"/>
    <w:rsid w:val="003A625C"/>
    <w:rsid w:val="003A778C"/>
    <w:rsid w:val="003B14B1"/>
    <w:rsid w:val="003B6AF2"/>
    <w:rsid w:val="003B7088"/>
    <w:rsid w:val="003C1755"/>
    <w:rsid w:val="003C27C3"/>
    <w:rsid w:val="003C3934"/>
    <w:rsid w:val="003C43B3"/>
    <w:rsid w:val="003C43C0"/>
    <w:rsid w:val="003C460B"/>
    <w:rsid w:val="003C579A"/>
    <w:rsid w:val="003C5BE6"/>
    <w:rsid w:val="003C5D26"/>
    <w:rsid w:val="003C7007"/>
    <w:rsid w:val="003D17DC"/>
    <w:rsid w:val="003D3570"/>
    <w:rsid w:val="003D4ABB"/>
    <w:rsid w:val="003E080B"/>
    <w:rsid w:val="003E0C98"/>
    <w:rsid w:val="003E0FF0"/>
    <w:rsid w:val="003E1F72"/>
    <w:rsid w:val="003E2869"/>
    <w:rsid w:val="003E2A2F"/>
    <w:rsid w:val="003E53E6"/>
    <w:rsid w:val="003E796E"/>
    <w:rsid w:val="003E7C26"/>
    <w:rsid w:val="003F0789"/>
    <w:rsid w:val="003F0E96"/>
    <w:rsid w:val="003F11D1"/>
    <w:rsid w:val="003F2564"/>
    <w:rsid w:val="003F2A12"/>
    <w:rsid w:val="003F365A"/>
    <w:rsid w:val="003F493A"/>
    <w:rsid w:val="003F4AF3"/>
    <w:rsid w:val="003F4DB6"/>
    <w:rsid w:val="003F5551"/>
    <w:rsid w:val="003F5899"/>
    <w:rsid w:val="003F67DB"/>
    <w:rsid w:val="004070CA"/>
    <w:rsid w:val="00407BE4"/>
    <w:rsid w:val="00407C8C"/>
    <w:rsid w:val="00412B56"/>
    <w:rsid w:val="00412C1A"/>
    <w:rsid w:val="004133DB"/>
    <w:rsid w:val="00414533"/>
    <w:rsid w:val="00414995"/>
    <w:rsid w:val="004160A2"/>
    <w:rsid w:val="00416CBB"/>
    <w:rsid w:val="0041718F"/>
    <w:rsid w:val="004174A7"/>
    <w:rsid w:val="004214EA"/>
    <w:rsid w:val="00421B3F"/>
    <w:rsid w:val="00421C50"/>
    <w:rsid w:val="004221B9"/>
    <w:rsid w:val="0042706E"/>
    <w:rsid w:val="00427241"/>
    <w:rsid w:val="00427B6D"/>
    <w:rsid w:val="00431A9C"/>
    <w:rsid w:val="00434A2C"/>
    <w:rsid w:val="00435286"/>
    <w:rsid w:val="00440C17"/>
    <w:rsid w:val="004422F7"/>
    <w:rsid w:val="0044727F"/>
    <w:rsid w:val="00447354"/>
    <w:rsid w:val="00447CBD"/>
    <w:rsid w:val="00453C9E"/>
    <w:rsid w:val="00455975"/>
    <w:rsid w:val="00455C5F"/>
    <w:rsid w:val="00456954"/>
    <w:rsid w:val="00460E9B"/>
    <w:rsid w:val="004634AC"/>
    <w:rsid w:val="00463AB1"/>
    <w:rsid w:val="0046412C"/>
    <w:rsid w:val="00465C91"/>
    <w:rsid w:val="004730F4"/>
    <w:rsid w:val="00473E99"/>
    <w:rsid w:val="0047435F"/>
    <w:rsid w:val="004746BF"/>
    <w:rsid w:val="00477CF5"/>
    <w:rsid w:val="00481A22"/>
    <w:rsid w:val="004822F7"/>
    <w:rsid w:val="0048398E"/>
    <w:rsid w:val="0048519D"/>
    <w:rsid w:val="00485F2F"/>
    <w:rsid w:val="00486008"/>
    <w:rsid w:val="00487566"/>
    <w:rsid w:val="0049106C"/>
    <w:rsid w:val="004952DD"/>
    <w:rsid w:val="00497A8B"/>
    <w:rsid w:val="004A2A1F"/>
    <w:rsid w:val="004A4E3E"/>
    <w:rsid w:val="004A574D"/>
    <w:rsid w:val="004A5FE8"/>
    <w:rsid w:val="004A6D9A"/>
    <w:rsid w:val="004A733B"/>
    <w:rsid w:val="004B0533"/>
    <w:rsid w:val="004B09A7"/>
    <w:rsid w:val="004B1CC4"/>
    <w:rsid w:val="004B288F"/>
    <w:rsid w:val="004B4101"/>
    <w:rsid w:val="004B6F1A"/>
    <w:rsid w:val="004B71AF"/>
    <w:rsid w:val="004B7624"/>
    <w:rsid w:val="004B7AA0"/>
    <w:rsid w:val="004C0B18"/>
    <w:rsid w:val="004C5F87"/>
    <w:rsid w:val="004D0A41"/>
    <w:rsid w:val="004D569B"/>
    <w:rsid w:val="004D5F4E"/>
    <w:rsid w:val="004D6A99"/>
    <w:rsid w:val="004E08BA"/>
    <w:rsid w:val="004E1909"/>
    <w:rsid w:val="004E3BDC"/>
    <w:rsid w:val="004E73C9"/>
    <w:rsid w:val="004E7B69"/>
    <w:rsid w:val="004E7C7E"/>
    <w:rsid w:val="004F4BEB"/>
    <w:rsid w:val="004F5794"/>
    <w:rsid w:val="004F5AF9"/>
    <w:rsid w:val="004F765C"/>
    <w:rsid w:val="00500F76"/>
    <w:rsid w:val="005017EA"/>
    <w:rsid w:val="00502863"/>
    <w:rsid w:val="00502DA7"/>
    <w:rsid w:val="00503854"/>
    <w:rsid w:val="00506644"/>
    <w:rsid w:val="005105E0"/>
    <w:rsid w:val="005118E5"/>
    <w:rsid w:val="00511B0B"/>
    <w:rsid w:val="00513236"/>
    <w:rsid w:val="005153B6"/>
    <w:rsid w:val="00515A56"/>
    <w:rsid w:val="00515BCC"/>
    <w:rsid w:val="00516AA8"/>
    <w:rsid w:val="00517663"/>
    <w:rsid w:val="00517B15"/>
    <w:rsid w:val="0052030A"/>
    <w:rsid w:val="00521C7F"/>
    <w:rsid w:val="00522270"/>
    <w:rsid w:val="00523012"/>
    <w:rsid w:val="005234DD"/>
    <w:rsid w:val="00523B1A"/>
    <w:rsid w:val="0052644B"/>
    <w:rsid w:val="0052649E"/>
    <w:rsid w:val="00526F43"/>
    <w:rsid w:val="005304B4"/>
    <w:rsid w:val="00534991"/>
    <w:rsid w:val="0053569F"/>
    <w:rsid w:val="00535F62"/>
    <w:rsid w:val="0054002A"/>
    <w:rsid w:val="00540F3E"/>
    <w:rsid w:val="00541F23"/>
    <w:rsid w:val="005426DB"/>
    <w:rsid w:val="00543AE9"/>
    <w:rsid w:val="00543FEC"/>
    <w:rsid w:val="00545B32"/>
    <w:rsid w:val="00551602"/>
    <w:rsid w:val="00553767"/>
    <w:rsid w:val="005540B9"/>
    <w:rsid w:val="00556884"/>
    <w:rsid w:val="00556BD3"/>
    <w:rsid w:val="005609E8"/>
    <w:rsid w:val="00561736"/>
    <w:rsid w:val="00562391"/>
    <w:rsid w:val="00564223"/>
    <w:rsid w:val="00564825"/>
    <w:rsid w:val="005649D3"/>
    <w:rsid w:val="005654FD"/>
    <w:rsid w:val="00565CE4"/>
    <w:rsid w:val="005669C8"/>
    <w:rsid w:val="005709A8"/>
    <w:rsid w:val="00571732"/>
    <w:rsid w:val="005740BA"/>
    <w:rsid w:val="00574940"/>
    <w:rsid w:val="00575C88"/>
    <w:rsid w:val="00575DC0"/>
    <w:rsid w:val="00580664"/>
    <w:rsid w:val="005822FB"/>
    <w:rsid w:val="0058375F"/>
    <w:rsid w:val="00584865"/>
    <w:rsid w:val="00586212"/>
    <w:rsid w:val="0059070E"/>
    <w:rsid w:val="00595BA7"/>
    <w:rsid w:val="00595C3E"/>
    <w:rsid w:val="00595E31"/>
    <w:rsid w:val="005973B5"/>
    <w:rsid w:val="005A05D0"/>
    <w:rsid w:val="005A0961"/>
    <w:rsid w:val="005A0D6B"/>
    <w:rsid w:val="005A4258"/>
    <w:rsid w:val="005A5A34"/>
    <w:rsid w:val="005A5F04"/>
    <w:rsid w:val="005B0960"/>
    <w:rsid w:val="005B1BD1"/>
    <w:rsid w:val="005B401F"/>
    <w:rsid w:val="005B412B"/>
    <w:rsid w:val="005B465B"/>
    <w:rsid w:val="005B5128"/>
    <w:rsid w:val="005B6965"/>
    <w:rsid w:val="005C152B"/>
    <w:rsid w:val="005C1D79"/>
    <w:rsid w:val="005C223E"/>
    <w:rsid w:val="005C3428"/>
    <w:rsid w:val="005C38E5"/>
    <w:rsid w:val="005C5411"/>
    <w:rsid w:val="005C659C"/>
    <w:rsid w:val="005D02E6"/>
    <w:rsid w:val="005D0C91"/>
    <w:rsid w:val="005D1914"/>
    <w:rsid w:val="005D2909"/>
    <w:rsid w:val="005D381D"/>
    <w:rsid w:val="005D5A88"/>
    <w:rsid w:val="005D6867"/>
    <w:rsid w:val="005D7CF9"/>
    <w:rsid w:val="005E2B52"/>
    <w:rsid w:val="005E38D6"/>
    <w:rsid w:val="005E75BE"/>
    <w:rsid w:val="005E767E"/>
    <w:rsid w:val="005E7B3C"/>
    <w:rsid w:val="005F1CE6"/>
    <w:rsid w:val="005F2F08"/>
    <w:rsid w:val="005F3AA5"/>
    <w:rsid w:val="005F620E"/>
    <w:rsid w:val="006000A5"/>
    <w:rsid w:val="006019A4"/>
    <w:rsid w:val="00602537"/>
    <w:rsid w:val="006063D0"/>
    <w:rsid w:val="00612332"/>
    <w:rsid w:val="006123CD"/>
    <w:rsid w:val="006129F3"/>
    <w:rsid w:val="00612E87"/>
    <w:rsid w:val="006132DD"/>
    <w:rsid w:val="00613AA2"/>
    <w:rsid w:val="00613AE7"/>
    <w:rsid w:val="00615E07"/>
    <w:rsid w:val="00616025"/>
    <w:rsid w:val="0061613D"/>
    <w:rsid w:val="0061794D"/>
    <w:rsid w:val="0062041D"/>
    <w:rsid w:val="0062087E"/>
    <w:rsid w:val="006213B0"/>
    <w:rsid w:val="00621572"/>
    <w:rsid w:val="006215DF"/>
    <w:rsid w:val="006218F4"/>
    <w:rsid w:val="00623D74"/>
    <w:rsid w:val="00624EA3"/>
    <w:rsid w:val="00627546"/>
    <w:rsid w:val="00630F92"/>
    <w:rsid w:val="00631361"/>
    <w:rsid w:val="00632933"/>
    <w:rsid w:val="00632F64"/>
    <w:rsid w:val="00634700"/>
    <w:rsid w:val="00634FDE"/>
    <w:rsid w:val="006354DE"/>
    <w:rsid w:val="00635A2B"/>
    <w:rsid w:val="0063638F"/>
    <w:rsid w:val="006377F4"/>
    <w:rsid w:val="00640C4B"/>
    <w:rsid w:val="00643EF9"/>
    <w:rsid w:val="00645B5B"/>
    <w:rsid w:val="00646238"/>
    <w:rsid w:val="00646795"/>
    <w:rsid w:val="006477BE"/>
    <w:rsid w:val="00650431"/>
    <w:rsid w:val="00651C38"/>
    <w:rsid w:val="00652444"/>
    <w:rsid w:val="006537ED"/>
    <w:rsid w:val="00656176"/>
    <w:rsid w:val="00660CB4"/>
    <w:rsid w:val="00661504"/>
    <w:rsid w:val="00663204"/>
    <w:rsid w:val="00670F60"/>
    <w:rsid w:val="0067101C"/>
    <w:rsid w:val="00671183"/>
    <w:rsid w:val="006721E5"/>
    <w:rsid w:val="0067227A"/>
    <w:rsid w:val="006769A1"/>
    <w:rsid w:val="00677A88"/>
    <w:rsid w:val="006828DE"/>
    <w:rsid w:val="0068503A"/>
    <w:rsid w:val="00685CDA"/>
    <w:rsid w:val="00685DA6"/>
    <w:rsid w:val="0068713E"/>
    <w:rsid w:val="00687C7E"/>
    <w:rsid w:val="00693BF8"/>
    <w:rsid w:val="00694340"/>
    <w:rsid w:val="006944CE"/>
    <w:rsid w:val="006952C1"/>
    <w:rsid w:val="0069659C"/>
    <w:rsid w:val="006A1823"/>
    <w:rsid w:val="006A1AFC"/>
    <w:rsid w:val="006A56F5"/>
    <w:rsid w:val="006A65A2"/>
    <w:rsid w:val="006A6A46"/>
    <w:rsid w:val="006B1565"/>
    <w:rsid w:val="006B200D"/>
    <w:rsid w:val="006B250E"/>
    <w:rsid w:val="006B2DDC"/>
    <w:rsid w:val="006B57AB"/>
    <w:rsid w:val="006B5B91"/>
    <w:rsid w:val="006B668F"/>
    <w:rsid w:val="006B75C7"/>
    <w:rsid w:val="006C223A"/>
    <w:rsid w:val="006C3C15"/>
    <w:rsid w:val="006C7340"/>
    <w:rsid w:val="006C7F0E"/>
    <w:rsid w:val="006D15B1"/>
    <w:rsid w:val="006D23B5"/>
    <w:rsid w:val="006D2CC2"/>
    <w:rsid w:val="006D2E9F"/>
    <w:rsid w:val="006D3199"/>
    <w:rsid w:val="006D335A"/>
    <w:rsid w:val="006D4CF7"/>
    <w:rsid w:val="006E2525"/>
    <w:rsid w:val="006E2D5B"/>
    <w:rsid w:val="006E44C8"/>
    <w:rsid w:val="006E5FFA"/>
    <w:rsid w:val="006E63EF"/>
    <w:rsid w:val="006F0FB7"/>
    <w:rsid w:val="006F1BEB"/>
    <w:rsid w:val="006F27FF"/>
    <w:rsid w:val="006F2FA2"/>
    <w:rsid w:val="006F61E9"/>
    <w:rsid w:val="006F73AD"/>
    <w:rsid w:val="006F75AC"/>
    <w:rsid w:val="0070040C"/>
    <w:rsid w:val="007011A3"/>
    <w:rsid w:val="007014DF"/>
    <w:rsid w:val="00701C65"/>
    <w:rsid w:val="0070203B"/>
    <w:rsid w:val="00705707"/>
    <w:rsid w:val="00710241"/>
    <w:rsid w:val="0071211C"/>
    <w:rsid w:val="0071694F"/>
    <w:rsid w:val="00717549"/>
    <w:rsid w:val="00720369"/>
    <w:rsid w:val="00727AE8"/>
    <w:rsid w:val="00727B63"/>
    <w:rsid w:val="00727EE4"/>
    <w:rsid w:val="0073044C"/>
    <w:rsid w:val="00733306"/>
    <w:rsid w:val="00733562"/>
    <w:rsid w:val="00733648"/>
    <w:rsid w:val="00734DD6"/>
    <w:rsid w:val="00735BBE"/>
    <w:rsid w:val="0074189F"/>
    <w:rsid w:val="00741A52"/>
    <w:rsid w:val="007435C9"/>
    <w:rsid w:val="00744287"/>
    <w:rsid w:val="00746DA3"/>
    <w:rsid w:val="0075142D"/>
    <w:rsid w:val="00752CCA"/>
    <w:rsid w:val="00754AA7"/>
    <w:rsid w:val="00754E0B"/>
    <w:rsid w:val="0075609D"/>
    <w:rsid w:val="007561D4"/>
    <w:rsid w:val="00760649"/>
    <w:rsid w:val="00760B6E"/>
    <w:rsid w:val="007642D7"/>
    <w:rsid w:val="007646FC"/>
    <w:rsid w:val="00764DC2"/>
    <w:rsid w:val="00765657"/>
    <w:rsid w:val="007667EC"/>
    <w:rsid w:val="007705CC"/>
    <w:rsid w:val="00770C4C"/>
    <w:rsid w:val="00773046"/>
    <w:rsid w:val="00773136"/>
    <w:rsid w:val="0077352F"/>
    <w:rsid w:val="0077631D"/>
    <w:rsid w:val="0077705E"/>
    <w:rsid w:val="00777ACF"/>
    <w:rsid w:val="00777C48"/>
    <w:rsid w:val="00780423"/>
    <w:rsid w:val="007811FD"/>
    <w:rsid w:val="00781664"/>
    <w:rsid w:val="00781A38"/>
    <w:rsid w:val="00781DBA"/>
    <w:rsid w:val="0078243A"/>
    <w:rsid w:val="00784E30"/>
    <w:rsid w:val="00786AF8"/>
    <w:rsid w:val="00787CD6"/>
    <w:rsid w:val="007906EB"/>
    <w:rsid w:val="00790A82"/>
    <w:rsid w:val="0079287C"/>
    <w:rsid w:val="00794681"/>
    <w:rsid w:val="00796EAD"/>
    <w:rsid w:val="007A55FB"/>
    <w:rsid w:val="007A7BAB"/>
    <w:rsid w:val="007B2794"/>
    <w:rsid w:val="007B3014"/>
    <w:rsid w:val="007B5D04"/>
    <w:rsid w:val="007B60BB"/>
    <w:rsid w:val="007B6359"/>
    <w:rsid w:val="007B74BD"/>
    <w:rsid w:val="007B776C"/>
    <w:rsid w:val="007C01FC"/>
    <w:rsid w:val="007C1B3A"/>
    <w:rsid w:val="007C2070"/>
    <w:rsid w:val="007C55D4"/>
    <w:rsid w:val="007C5761"/>
    <w:rsid w:val="007C73FE"/>
    <w:rsid w:val="007D031B"/>
    <w:rsid w:val="007D0FAE"/>
    <w:rsid w:val="007D124D"/>
    <w:rsid w:val="007D275C"/>
    <w:rsid w:val="007D3C54"/>
    <w:rsid w:val="007D4F08"/>
    <w:rsid w:val="007D5806"/>
    <w:rsid w:val="007D6556"/>
    <w:rsid w:val="007D7C67"/>
    <w:rsid w:val="007E0C26"/>
    <w:rsid w:val="007E626C"/>
    <w:rsid w:val="007F0C75"/>
    <w:rsid w:val="007F4DDE"/>
    <w:rsid w:val="007F55FB"/>
    <w:rsid w:val="007F646D"/>
    <w:rsid w:val="007F78C2"/>
    <w:rsid w:val="008010BE"/>
    <w:rsid w:val="00804367"/>
    <w:rsid w:val="00805BF3"/>
    <w:rsid w:val="00807117"/>
    <w:rsid w:val="0081039C"/>
    <w:rsid w:val="00810512"/>
    <w:rsid w:val="00812612"/>
    <w:rsid w:val="008135D4"/>
    <w:rsid w:val="00814662"/>
    <w:rsid w:val="0081538B"/>
    <w:rsid w:val="00815F04"/>
    <w:rsid w:val="0081760B"/>
    <w:rsid w:val="0082160D"/>
    <w:rsid w:val="00821B2D"/>
    <w:rsid w:val="008235B4"/>
    <w:rsid w:val="00824271"/>
    <w:rsid w:val="008301C0"/>
    <w:rsid w:val="00830F19"/>
    <w:rsid w:val="00833008"/>
    <w:rsid w:val="008336C6"/>
    <w:rsid w:val="00835479"/>
    <w:rsid w:val="00835865"/>
    <w:rsid w:val="0083600B"/>
    <w:rsid w:val="00836CA9"/>
    <w:rsid w:val="00836CF5"/>
    <w:rsid w:val="008377F3"/>
    <w:rsid w:val="00840796"/>
    <w:rsid w:val="0084200F"/>
    <w:rsid w:val="00842D43"/>
    <w:rsid w:val="00844BFB"/>
    <w:rsid w:val="00845214"/>
    <w:rsid w:val="00851953"/>
    <w:rsid w:val="00852FC4"/>
    <w:rsid w:val="0085464B"/>
    <w:rsid w:val="0085466D"/>
    <w:rsid w:val="008575FC"/>
    <w:rsid w:val="00861BA8"/>
    <w:rsid w:val="00862E33"/>
    <w:rsid w:val="008630CF"/>
    <w:rsid w:val="00864201"/>
    <w:rsid w:val="00864ED7"/>
    <w:rsid w:val="00866526"/>
    <w:rsid w:val="00870DA0"/>
    <w:rsid w:val="00870F92"/>
    <w:rsid w:val="00871EE0"/>
    <w:rsid w:val="00872214"/>
    <w:rsid w:val="0087389F"/>
    <w:rsid w:val="008741BA"/>
    <w:rsid w:val="0087479C"/>
    <w:rsid w:val="00874C11"/>
    <w:rsid w:val="00875E20"/>
    <w:rsid w:val="00876A23"/>
    <w:rsid w:val="0087746C"/>
    <w:rsid w:val="00877B78"/>
    <w:rsid w:val="00877EF1"/>
    <w:rsid w:val="00880BDA"/>
    <w:rsid w:val="00880C61"/>
    <w:rsid w:val="00881FA7"/>
    <w:rsid w:val="00885FA8"/>
    <w:rsid w:val="0088644B"/>
    <w:rsid w:val="00890DF8"/>
    <w:rsid w:val="00894FED"/>
    <w:rsid w:val="0089655E"/>
    <w:rsid w:val="00897A11"/>
    <w:rsid w:val="00897B8E"/>
    <w:rsid w:val="008A0700"/>
    <w:rsid w:val="008A1CE9"/>
    <w:rsid w:val="008A1F9E"/>
    <w:rsid w:val="008A238D"/>
    <w:rsid w:val="008A70B8"/>
    <w:rsid w:val="008B0693"/>
    <w:rsid w:val="008B12AF"/>
    <w:rsid w:val="008B17AD"/>
    <w:rsid w:val="008B1E6C"/>
    <w:rsid w:val="008C226F"/>
    <w:rsid w:val="008C32A0"/>
    <w:rsid w:val="008C3598"/>
    <w:rsid w:val="008C3C93"/>
    <w:rsid w:val="008C4677"/>
    <w:rsid w:val="008C4EA9"/>
    <w:rsid w:val="008C54AF"/>
    <w:rsid w:val="008C63CE"/>
    <w:rsid w:val="008D0A32"/>
    <w:rsid w:val="008D0C11"/>
    <w:rsid w:val="008D226C"/>
    <w:rsid w:val="008D22FC"/>
    <w:rsid w:val="008D34CB"/>
    <w:rsid w:val="008D5496"/>
    <w:rsid w:val="008D7153"/>
    <w:rsid w:val="008E0816"/>
    <w:rsid w:val="008E29A0"/>
    <w:rsid w:val="008E3066"/>
    <w:rsid w:val="008E50AF"/>
    <w:rsid w:val="008E7482"/>
    <w:rsid w:val="008E7DE2"/>
    <w:rsid w:val="008E7EEF"/>
    <w:rsid w:val="008F12CD"/>
    <w:rsid w:val="008F1D4E"/>
    <w:rsid w:val="008F4D33"/>
    <w:rsid w:val="008F7B3F"/>
    <w:rsid w:val="008F7E8E"/>
    <w:rsid w:val="00906E88"/>
    <w:rsid w:val="00910D81"/>
    <w:rsid w:val="009120F7"/>
    <w:rsid w:val="0091214D"/>
    <w:rsid w:val="0091282F"/>
    <w:rsid w:val="00912D11"/>
    <w:rsid w:val="00915237"/>
    <w:rsid w:val="00915BFB"/>
    <w:rsid w:val="009222B4"/>
    <w:rsid w:val="00923B2C"/>
    <w:rsid w:val="00924798"/>
    <w:rsid w:val="00926707"/>
    <w:rsid w:val="00926858"/>
    <w:rsid w:val="00931DDE"/>
    <w:rsid w:val="00934F77"/>
    <w:rsid w:val="009373A8"/>
    <w:rsid w:val="00937A1C"/>
    <w:rsid w:val="0094001E"/>
    <w:rsid w:val="0094241B"/>
    <w:rsid w:val="00943CE4"/>
    <w:rsid w:val="009440B1"/>
    <w:rsid w:val="00944203"/>
    <w:rsid w:val="009512CD"/>
    <w:rsid w:val="0095148D"/>
    <w:rsid w:val="00952080"/>
    <w:rsid w:val="0095218E"/>
    <w:rsid w:val="009537EB"/>
    <w:rsid w:val="0095612B"/>
    <w:rsid w:val="0096254A"/>
    <w:rsid w:val="00963600"/>
    <w:rsid w:val="00966A91"/>
    <w:rsid w:val="0096768C"/>
    <w:rsid w:val="009718ED"/>
    <w:rsid w:val="00973382"/>
    <w:rsid w:val="00974E01"/>
    <w:rsid w:val="00976ED3"/>
    <w:rsid w:val="00977224"/>
    <w:rsid w:val="00980E36"/>
    <w:rsid w:val="009815AE"/>
    <w:rsid w:val="00983249"/>
    <w:rsid w:val="00983C04"/>
    <w:rsid w:val="009851E2"/>
    <w:rsid w:val="00992112"/>
    <w:rsid w:val="00995C97"/>
    <w:rsid w:val="00996B17"/>
    <w:rsid w:val="00996D20"/>
    <w:rsid w:val="00996DEE"/>
    <w:rsid w:val="009977B6"/>
    <w:rsid w:val="009A094B"/>
    <w:rsid w:val="009A460B"/>
    <w:rsid w:val="009A4E19"/>
    <w:rsid w:val="009A4FD4"/>
    <w:rsid w:val="009B2CC5"/>
    <w:rsid w:val="009B5C0C"/>
    <w:rsid w:val="009C042A"/>
    <w:rsid w:val="009C17B9"/>
    <w:rsid w:val="009C1C67"/>
    <w:rsid w:val="009C6AA9"/>
    <w:rsid w:val="009C6D4C"/>
    <w:rsid w:val="009D012E"/>
    <w:rsid w:val="009D6521"/>
    <w:rsid w:val="009E02CC"/>
    <w:rsid w:val="009E14A1"/>
    <w:rsid w:val="009E1F5A"/>
    <w:rsid w:val="009E2D80"/>
    <w:rsid w:val="009E5BFA"/>
    <w:rsid w:val="009F14EA"/>
    <w:rsid w:val="009F4314"/>
    <w:rsid w:val="009F6877"/>
    <w:rsid w:val="009F730E"/>
    <w:rsid w:val="009F7FED"/>
    <w:rsid w:val="00A02D54"/>
    <w:rsid w:val="00A04163"/>
    <w:rsid w:val="00A0521D"/>
    <w:rsid w:val="00A05B7F"/>
    <w:rsid w:val="00A066D7"/>
    <w:rsid w:val="00A06FCC"/>
    <w:rsid w:val="00A10177"/>
    <w:rsid w:val="00A1106B"/>
    <w:rsid w:val="00A11464"/>
    <w:rsid w:val="00A11EDA"/>
    <w:rsid w:val="00A131A6"/>
    <w:rsid w:val="00A15910"/>
    <w:rsid w:val="00A15DD6"/>
    <w:rsid w:val="00A16127"/>
    <w:rsid w:val="00A214AC"/>
    <w:rsid w:val="00A21951"/>
    <w:rsid w:val="00A21D22"/>
    <w:rsid w:val="00A22637"/>
    <w:rsid w:val="00A2302B"/>
    <w:rsid w:val="00A24191"/>
    <w:rsid w:val="00A24E7A"/>
    <w:rsid w:val="00A26368"/>
    <w:rsid w:val="00A26A79"/>
    <w:rsid w:val="00A27643"/>
    <w:rsid w:val="00A277A5"/>
    <w:rsid w:val="00A31409"/>
    <w:rsid w:val="00A324D2"/>
    <w:rsid w:val="00A3258D"/>
    <w:rsid w:val="00A32D2A"/>
    <w:rsid w:val="00A344D1"/>
    <w:rsid w:val="00A34FDC"/>
    <w:rsid w:val="00A3587B"/>
    <w:rsid w:val="00A35E52"/>
    <w:rsid w:val="00A364CE"/>
    <w:rsid w:val="00A411D3"/>
    <w:rsid w:val="00A424FE"/>
    <w:rsid w:val="00A427C6"/>
    <w:rsid w:val="00A42AE0"/>
    <w:rsid w:val="00A44922"/>
    <w:rsid w:val="00A4551B"/>
    <w:rsid w:val="00A46FC6"/>
    <w:rsid w:val="00A4720D"/>
    <w:rsid w:val="00A4723A"/>
    <w:rsid w:val="00A50E11"/>
    <w:rsid w:val="00A53DB6"/>
    <w:rsid w:val="00A54848"/>
    <w:rsid w:val="00A5532F"/>
    <w:rsid w:val="00A55D03"/>
    <w:rsid w:val="00A56FBF"/>
    <w:rsid w:val="00A60A8C"/>
    <w:rsid w:val="00A61641"/>
    <w:rsid w:val="00A626B7"/>
    <w:rsid w:val="00A64C25"/>
    <w:rsid w:val="00A7036B"/>
    <w:rsid w:val="00A72EAB"/>
    <w:rsid w:val="00A73563"/>
    <w:rsid w:val="00A738EB"/>
    <w:rsid w:val="00A74EFC"/>
    <w:rsid w:val="00A77958"/>
    <w:rsid w:val="00A8041A"/>
    <w:rsid w:val="00A8742A"/>
    <w:rsid w:val="00A91416"/>
    <w:rsid w:val="00A923BD"/>
    <w:rsid w:val="00A95203"/>
    <w:rsid w:val="00A963B6"/>
    <w:rsid w:val="00AA03F4"/>
    <w:rsid w:val="00AA22BF"/>
    <w:rsid w:val="00AA3533"/>
    <w:rsid w:val="00AA422C"/>
    <w:rsid w:val="00AA51A8"/>
    <w:rsid w:val="00AB0386"/>
    <w:rsid w:val="00AB1CF8"/>
    <w:rsid w:val="00AB472B"/>
    <w:rsid w:val="00AB5D58"/>
    <w:rsid w:val="00AB7B48"/>
    <w:rsid w:val="00AC34CE"/>
    <w:rsid w:val="00AC37C3"/>
    <w:rsid w:val="00AD0501"/>
    <w:rsid w:val="00AD0A9C"/>
    <w:rsid w:val="00AD3016"/>
    <w:rsid w:val="00AD3909"/>
    <w:rsid w:val="00AD3BEB"/>
    <w:rsid w:val="00AD5708"/>
    <w:rsid w:val="00AD6F4C"/>
    <w:rsid w:val="00AE1ACC"/>
    <w:rsid w:val="00AE2575"/>
    <w:rsid w:val="00AE2DE3"/>
    <w:rsid w:val="00AE6DF6"/>
    <w:rsid w:val="00AF005B"/>
    <w:rsid w:val="00AF1D81"/>
    <w:rsid w:val="00AF2334"/>
    <w:rsid w:val="00AF23E8"/>
    <w:rsid w:val="00AF3676"/>
    <w:rsid w:val="00AF3AD9"/>
    <w:rsid w:val="00B0025B"/>
    <w:rsid w:val="00B0148B"/>
    <w:rsid w:val="00B01FA8"/>
    <w:rsid w:val="00B03706"/>
    <w:rsid w:val="00B0380B"/>
    <w:rsid w:val="00B03C89"/>
    <w:rsid w:val="00B03F1E"/>
    <w:rsid w:val="00B0486D"/>
    <w:rsid w:val="00B05249"/>
    <w:rsid w:val="00B05BA4"/>
    <w:rsid w:val="00B06F0A"/>
    <w:rsid w:val="00B06F1F"/>
    <w:rsid w:val="00B078A7"/>
    <w:rsid w:val="00B10AF6"/>
    <w:rsid w:val="00B1132B"/>
    <w:rsid w:val="00B146D9"/>
    <w:rsid w:val="00B14BD4"/>
    <w:rsid w:val="00B15560"/>
    <w:rsid w:val="00B1561E"/>
    <w:rsid w:val="00B16B35"/>
    <w:rsid w:val="00B17371"/>
    <w:rsid w:val="00B207F2"/>
    <w:rsid w:val="00B22780"/>
    <w:rsid w:val="00B27CE1"/>
    <w:rsid w:val="00B30990"/>
    <w:rsid w:val="00B32ED2"/>
    <w:rsid w:val="00B3390D"/>
    <w:rsid w:val="00B34F58"/>
    <w:rsid w:val="00B36947"/>
    <w:rsid w:val="00B3788D"/>
    <w:rsid w:val="00B37E3D"/>
    <w:rsid w:val="00B4555F"/>
    <w:rsid w:val="00B45C1C"/>
    <w:rsid w:val="00B47B58"/>
    <w:rsid w:val="00B50380"/>
    <w:rsid w:val="00B50689"/>
    <w:rsid w:val="00B51186"/>
    <w:rsid w:val="00B52828"/>
    <w:rsid w:val="00B53B15"/>
    <w:rsid w:val="00B53B2C"/>
    <w:rsid w:val="00B53ED0"/>
    <w:rsid w:val="00B540AA"/>
    <w:rsid w:val="00B5616D"/>
    <w:rsid w:val="00B57019"/>
    <w:rsid w:val="00B57A50"/>
    <w:rsid w:val="00B60908"/>
    <w:rsid w:val="00B61145"/>
    <w:rsid w:val="00B62DF2"/>
    <w:rsid w:val="00B63127"/>
    <w:rsid w:val="00B63250"/>
    <w:rsid w:val="00B6496A"/>
    <w:rsid w:val="00B64D29"/>
    <w:rsid w:val="00B666EB"/>
    <w:rsid w:val="00B6703D"/>
    <w:rsid w:val="00B7462A"/>
    <w:rsid w:val="00B74F07"/>
    <w:rsid w:val="00B80A0C"/>
    <w:rsid w:val="00B81EC2"/>
    <w:rsid w:val="00B827B9"/>
    <w:rsid w:val="00B87715"/>
    <w:rsid w:val="00B87E41"/>
    <w:rsid w:val="00B904F9"/>
    <w:rsid w:val="00B90C7C"/>
    <w:rsid w:val="00B930CD"/>
    <w:rsid w:val="00B93145"/>
    <w:rsid w:val="00B93384"/>
    <w:rsid w:val="00B93FAA"/>
    <w:rsid w:val="00B951D3"/>
    <w:rsid w:val="00B961E0"/>
    <w:rsid w:val="00B96341"/>
    <w:rsid w:val="00B96825"/>
    <w:rsid w:val="00B977F6"/>
    <w:rsid w:val="00BA056C"/>
    <w:rsid w:val="00BA34D4"/>
    <w:rsid w:val="00BA34F7"/>
    <w:rsid w:val="00BA54C5"/>
    <w:rsid w:val="00BA5AF6"/>
    <w:rsid w:val="00BA69E3"/>
    <w:rsid w:val="00BA7425"/>
    <w:rsid w:val="00BA7A25"/>
    <w:rsid w:val="00BB37DE"/>
    <w:rsid w:val="00BB5E30"/>
    <w:rsid w:val="00BB762F"/>
    <w:rsid w:val="00BB7E17"/>
    <w:rsid w:val="00BC1256"/>
    <w:rsid w:val="00BC1A41"/>
    <w:rsid w:val="00BC25D8"/>
    <w:rsid w:val="00BC28B0"/>
    <w:rsid w:val="00BC2A6E"/>
    <w:rsid w:val="00BC3062"/>
    <w:rsid w:val="00BC5827"/>
    <w:rsid w:val="00BC6840"/>
    <w:rsid w:val="00BC7E87"/>
    <w:rsid w:val="00BD2549"/>
    <w:rsid w:val="00BD2A14"/>
    <w:rsid w:val="00BD5FBF"/>
    <w:rsid w:val="00BE1C08"/>
    <w:rsid w:val="00BE26E8"/>
    <w:rsid w:val="00BE2A1E"/>
    <w:rsid w:val="00BE5298"/>
    <w:rsid w:val="00BE5ABF"/>
    <w:rsid w:val="00BE5CA3"/>
    <w:rsid w:val="00BE71F5"/>
    <w:rsid w:val="00BE78DE"/>
    <w:rsid w:val="00BF20BE"/>
    <w:rsid w:val="00BF4A60"/>
    <w:rsid w:val="00BF6911"/>
    <w:rsid w:val="00BF7E0C"/>
    <w:rsid w:val="00C012BC"/>
    <w:rsid w:val="00C014CB"/>
    <w:rsid w:val="00C027CF"/>
    <w:rsid w:val="00C03060"/>
    <w:rsid w:val="00C0415F"/>
    <w:rsid w:val="00C110A5"/>
    <w:rsid w:val="00C11DCF"/>
    <w:rsid w:val="00C12010"/>
    <w:rsid w:val="00C12E1C"/>
    <w:rsid w:val="00C13A8A"/>
    <w:rsid w:val="00C16B53"/>
    <w:rsid w:val="00C16B9D"/>
    <w:rsid w:val="00C16D96"/>
    <w:rsid w:val="00C20372"/>
    <w:rsid w:val="00C317D8"/>
    <w:rsid w:val="00C320B4"/>
    <w:rsid w:val="00C33C7C"/>
    <w:rsid w:val="00C347AD"/>
    <w:rsid w:val="00C347E3"/>
    <w:rsid w:val="00C36602"/>
    <w:rsid w:val="00C36BE3"/>
    <w:rsid w:val="00C40FA5"/>
    <w:rsid w:val="00C41AA5"/>
    <w:rsid w:val="00C42033"/>
    <w:rsid w:val="00C42064"/>
    <w:rsid w:val="00C429D3"/>
    <w:rsid w:val="00C4363C"/>
    <w:rsid w:val="00C438C3"/>
    <w:rsid w:val="00C43E7A"/>
    <w:rsid w:val="00C464E1"/>
    <w:rsid w:val="00C546E4"/>
    <w:rsid w:val="00C54E7E"/>
    <w:rsid w:val="00C55773"/>
    <w:rsid w:val="00C55AFA"/>
    <w:rsid w:val="00C5736A"/>
    <w:rsid w:val="00C57CBC"/>
    <w:rsid w:val="00C61249"/>
    <w:rsid w:val="00C63AAF"/>
    <w:rsid w:val="00C6580A"/>
    <w:rsid w:val="00C65A19"/>
    <w:rsid w:val="00C65F4A"/>
    <w:rsid w:val="00C661B4"/>
    <w:rsid w:val="00C678A3"/>
    <w:rsid w:val="00C67B66"/>
    <w:rsid w:val="00C703D1"/>
    <w:rsid w:val="00C71856"/>
    <w:rsid w:val="00C7230E"/>
    <w:rsid w:val="00C72719"/>
    <w:rsid w:val="00C729D2"/>
    <w:rsid w:val="00C75A39"/>
    <w:rsid w:val="00C76305"/>
    <w:rsid w:val="00C7640A"/>
    <w:rsid w:val="00C77552"/>
    <w:rsid w:val="00C7787B"/>
    <w:rsid w:val="00C803CB"/>
    <w:rsid w:val="00C84EFE"/>
    <w:rsid w:val="00C85AA8"/>
    <w:rsid w:val="00C86BA5"/>
    <w:rsid w:val="00C87D64"/>
    <w:rsid w:val="00C9097E"/>
    <w:rsid w:val="00C92CEC"/>
    <w:rsid w:val="00C936B8"/>
    <w:rsid w:val="00C936C9"/>
    <w:rsid w:val="00C94EA0"/>
    <w:rsid w:val="00C957B8"/>
    <w:rsid w:val="00C95869"/>
    <w:rsid w:val="00CA0718"/>
    <w:rsid w:val="00CA14FA"/>
    <w:rsid w:val="00CA41B7"/>
    <w:rsid w:val="00CA6696"/>
    <w:rsid w:val="00CA7EB3"/>
    <w:rsid w:val="00CB2D8B"/>
    <w:rsid w:val="00CB37B1"/>
    <w:rsid w:val="00CB4151"/>
    <w:rsid w:val="00CB4D8B"/>
    <w:rsid w:val="00CB657A"/>
    <w:rsid w:val="00CB7F04"/>
    <w:rsid w:val="00CC1562"/>
    <w:rsid w:val="00CC17D8"/>
    <w:rsid w:val="00CC3018"/>
    <w:rsid w:val="00CC3851"/>
    <w:rsid w:val="00CC59B2"/>
    <w:rsid w:val="00CC76CF"/>
    <w:rsid w:val="00CD16B6"/>
    <w:rsid w:val="00CD254A"/>
    <w:rsid w:val="00CD316D"/>
    <w:rsid w:val="00CD3934"/>
    <w:rsid w:val="00CD39A5"/>
    <w:rsid w:val="00CD55C6"/>
    <w:rsid w:val="00CD6A4D"/>
    <w:rsid w:val="00CE02DA"/>
    <w:rsid w:val="00CE4970"/>
    <w:rsid w:val="00CE4CA8"/>
    <w:rsid w:val="00CE5ED7"/>
    <w:rsid w:val="00CE6BBC"/>
    <w:rsid w:val="00CF0A08"/>
    <w:rsid w:val="00CF18A4"/>
    <w:rsid w:val="00CF1A4B"/>
    <w:rsid w:val="00CF2767"/>
    <w:rsid w:val="00CF361A"/>
    <w:rsid w:val="00CF3B77"/>
    <w:rsid w:val="00CF5ADD"/>
    <w:rsid w:val="00CF62D1"/>
    <w:rsid w:val="00D00009"/>
    <w:rsid w:val="00D005DB"/>
    <w:rsid w:val="00D05EEF"/>
    <w:rsid w:val="00D06582"/>
    <w:rsid w:val="00D06786"/>
    <w:rsid w:val="00D06D5D"/>
    <w:rsid w:val="00D100FB"/>
    <w:rsid w:val="00D11904"/>
    <w:rsid w:val="00D13A81"/>
    <w:rsid w:val="00D16CA8"/>
    <w:rsid w:val="00D2348A"/>
    <w:rsid w:val="00D2467F"/>
    <w:rsid w:val="00D247B2"/>
    <w:rsid w:val="00D25292"/>
    <w:rsid w:val="00D30333"/>
    <w:rsid w:val="00D3146C"/>
    <w:rsid w:val="00D3390D"/>
    <w:rsid w:val="00D33D3C"/>
    <w:rsid w:val="00D35BAD"/>
    <w:rsid w:val="00D3676D"/>
    <w:rsid w:val="00D372CE"/>
    <w:rsid w:val="00D400CD"/>
    <w:rsid w:val="00D404CB"/>
    <w:rsid w:val="00D40C4C"/>
    <w:rsid w:val="00D41017"/>
    <w:rsid w:val="00D42D50"/>
    <w:rsid w:val="00D45242"/>
    <w:rsid w:val="00D47E98"/>
    <w:rsid w:val="00D50BFA"/>
    <w:rsid w:val="00D54497"/>
    <w:rsid w:val="00D5501D"/>
    <w:rsid w:val="00D558C5"/>
    <w:rsid w:val="00D55BA9"/>
    <w:rsid w:val="00D61E36"/>
    <w:rsid w:val="00D63C0A"/>
    <w:rsid w:val="00D6451E"/>
    <w:rsid w:val="00D64EF6"/>
    <w:rsid w:val="00D66991"/>
    <w:rsid w:val="00D67E90"/>
    <w:rsid w:val="00D7029E"/>
    <w:rsid w:val="00D7136D"/>
    <w:rsid w:val="00D739D5"/>
    <w:rsid w:val="00D751B8"/>
    <w:rsid w:val="00D7603F"/>
    <w:rsid w:val="00D766B0"/>
    <w:rsid w:val="00D770FE"/>
    <w:rsid w:val="00D77794"/>
    <w:rsid w:val="00D80FA2"/>
    <w:rsid w:val="00D823B9"/>
    <w:rsid w:val="00D84FDE"/>
    <w:rsid w:val="00D85310"/>
    <w:rsid w:val="00D8629C"/>
    <w:rsid w:val="00D86B27"/>
    <w:rsid w:val="00D875F2"/>
    <w:rsid w:val="00D92D6B"/>
    <w:rsid w:val="00D939C3"/>
    <w:rsid w:val="00D93A71"/>
    <w:rsid w:val="00D94ED0"/>
    <w:rsid w:val="00D95824"/>
    <w:rsid w:val="00DA0AE2"/>
    <w:rsid w:val="00DA0DEB"/>
    <w:rsid w:val="00DA146C"/>
    <w:rsid w:val="00DA180F"/>
    <w:rsid w:val="00DA48AE"/>
    <w:rsid w:val="00DA4A05"/>
    <w:rsid w:val="00DA6FC0"/>
    <w:rsid w:val="00DA74A9"/>
    <w:rsid w:val="00DA74DE"/>
    <w:rsid w:val="00DA75B6"/>
    <w:rsid w:val="00DB2F7A"/>
    <w:rsid w:val="00DB37AC"/>
    <w:rsid w:val="00DB5E1D"/>
    <w:rsid w:val="00DC06E8"/>
    <w:rsid w:val="00DC1382"/>
    <w:rsid w:val="00DC14DB"/>
    <w:rsid w:val="00DC1BD3"/>
    <w:rsid w:val="00DC2DF2"/>
    <w:rsid w:val="00DC394E"/>
    <w:rsid w:val="00DC6563"/>
    <w:rsid w:val="00DD3543"/>
    <w:rsid w:val="00DD4207"/>
    <w:rsid w:val="00DD5AAC"/>
    <w:rsid w:val="00DE22F8"/>
    <w:rsid w:val="00DE3C89"/>
    <w:rsid w:val="00DE5880"/>
    <w:rsid w:val="00DE648F"/>
    <w:rsid w:val="00DE65F2"/>
    <w:rsid w:val="00DF030C"/>
    <w:rsid w:val="00DF2B35"/>
    <w:rsid w:val="00DF2B62"/>
    <w:rsid w:val="00DF6C72"/>
    <w:rsid w:val="00DF6F24"/>
    <w:rsid w:val="00DF7980"/>
    <w:rsid w:val="00E014D0"/>
    <w:rsid w:val="00E02188"/>
    <w:rsid w:val="00E06608"/>
    <w:rsid w:val="00E07708"/>
    <w:rsid w:val="00E1056C"/>
    <w:rsid w:val="00E10C2B"/>
    <w:rsid w:val="00E122B3"/>
    <w:rsid w:val="00E12C2A"/>
    <w:rsid w:val="00E14CDA"/>
    <w:rsid w:val="00E15548"/>
    <w:rsid w:val="00E1648D"/>
    <w:rsid w:val="00E17BBA"/>
    <w:rsid w:val="00E212C6"/>
    <w:rsid w:val="00E21F51"/>
    <w:rsid w:val="00E22D52"/>
    <w:rsid w:val="00E25A91"/>
    <w:rsid w:val="00E26388"/>
    <w:rsid w:val="00E26E02"/>
    <w:rsid w:val="00E26FA6"/>
    <w:rsid w:val="00E2754C"/>
    <w:rsid w:val="00E30CAD"/>
    <w:rsid w:val="00E35834"/>
    <w:rsid w:val="00E35DC1"/>
    <w:rsid w:val="00E36B93"/>
    <w:rsid w:val="00E37AA6"/>
    <w:rsid w:val="00E37AA7"/>
    <w:rsid w:val="00E44437"/>
    <w:rsid w:val="00E447A8"/>
    <w:rsid w:val="00E45AC2"/>
    <w:rsid w:val="00E47936"/>
    <w:rsid w:val="00E50772"/>
    <w:rsid w:val="00E5205C"/>
    <w:rsid w:val="00E535FA"/>
    <w:rsid w:val="00E537B0"/>
    <w:rsid w:val="00E54428"/>
    <w:rsid w:val="00E56A08"/>
    <w:rsid w:val="00E56CE4"/>
    <w:rsid w:val="00E6026E"/>
    <w:rsid w:val="00E62E62"/>
    <w:rsid w:val="00E634F4"/>
    <w:rsid w:val="00E64DE3"/>
    <w:rsid w:val="00E64F5C"/>
    <w:rsid w:val="00E6521F"/>
    <w:rsid w:val="00E6721E"/>
    <w:rsid w:val="00E67739"/>
    <w:rsid w:val="00E677E4"/>
    <w:rsid w:val="00E67EBB"/>
    <w:rsid w:val="00E708A1"/>
    <w:rsid w:val="00E7165A"/>
    <w:rsid w:val="00E72416"/>
    <w:rsid w:val="00E75366"/>
    <w:rsid w:val="00E76F9A"/>
    <w:rsid w:val="00E77F0F"/>
    <w:rsid w:val="00E82A5B"/>
    <w:rsid w:val="00E83A4D"/>
    <w:rsid w:val="00E85788"/>
    <w:rsid w:val="00E864F2"/>
    <w:rsid w:val="00E879B1"/>
    <w:rsid w:val="00E87EB4"/>
    <w:rsid w:val="00E92836"/>
    <w:rsid w:val="00E92D5F"/>
    <w:rsid w:val="00E93BB8"/>
    <w:rsid w:val="00E94157"/>
    <w:rsid w:val="00E95805"/>
    <w:rsid w:val="00E95BAB"/>
    <w:rsid w:val="00E96BC0"/>
    <w:rsid w:val="00E97191"/>
    <w:rsid w:val="00EA081B"/>
    <w:rsid w:val="00EA1354"/>
    <w:rsid w:val="00EA293A"/>
    <w:rsid w:val="00EA68E9"/>
    <w:rsid w:val="00EA6FDA"/>
    <w:rsid w:val="00EB02A0"/>
    <w:rsid w:val="00EB6E2F"/>
    <w:rsid w:val="00EB7CCC"/>
    <w:rsid w:val="00EB7DE1"/>
    <w:rsid w:val="00EC0B36"/>
    <w:rsid w:val="00EC0B3D"/>
    <w:rsid w:val="00EC0F8F"/>
    <w:rsid w:val="00EC1394"/>
    <w:rsid w:val="00EC13DF"/>
    <w:rsid w:val="00EC1727"/>
    <w:rsid w:val="00EC3848"/>
    <w:rsid w:val="00EC3911"/>
    <w:rsid w:val="00EC6880"/>
    <w:rsid w:val="00ED1718"/>
    <w:rsid w:val="00ED21B1"/>
    <w:rsid w:val="00ED4416"/>
    <w:rsid w:val="00ED4B6B"/>
    <w:rsid w:val="00ED6301"/>
    <w:rsid w:val="00ED63F4"/>
    <w:rsid w:val="00ED65A7"/>
    <w:rsid w:val="00ED7DC3"/>
    <w:rsid w:val="00EE0F01"/>
    <w:rsid w:val="00EE39F5"/>
    <w:rsid w:val="00EE4766"/>
    <w:rsid w:val="00EE7198"/>
    <w:rsid w:val="00EE76EF"/>
    <w:rsid w:val="00EF1AAF"/>
    <w:rsid w:val="00F00FAA"/>
    <w:rsid w:val="00F01DA8"/>
    <w:rsid w:val="00F02B6A"/>
    <w:rsid w:val="00F02F17"/>
    <w:rsid w:val="00F03CF4"/>
    <w:rsid w:val="00F040A4"/>
    <w:rsid w:val="00F11FF2"/>
    <w:rsid w:val="00F12456"/>
    <w:rsid w:val="00F15AC2"/>
    <w:rsid w:val="00F15C17"/>
    <w:rsid w:val="00F16C64"/>
    <w:rsid w:val="00F2076F"/>
    <w:rsid w:val="00F21456"/>
    <w:rsid w:val="00F22A58"/>
    <w:rsid w:val="00F23B95"/>
    <w:rsid w:val="00F24B6C"/>
    <w:rsid w:val="00F25F10"/>
    <w:rsid w:val="00F271ED"/>
    <w:rsid w:val="00F27DDD"/>
    <w:rsid w:val="00F30490"/>
    <w:rsid w:val="00F30DA7"/>
    <w:rsid w:val="00F315DD"/>
    <w:rsid w:val="00F31E1C"/>
    <w:rsid w:val="00F368B6"/>
    <w:rsid w:val="00F415DA"/>
    <w:rsid w:val="00F41AA1"/>
    <w:rsid w:val="00F428C4"/>
    <w:rsid w:val="00F4376B"/>
    <w:rsid w:val="00F43CF9"/>
    <w:rsid w:val="00F45A9D"/>
    <w:rsid w:val="00F475E6"/>
    <w:rsid w:val="00F47967"/>
    <w:rsid w:val="00F5036A"/>
    <w:rsid w:val="00F50696"/>
    <w:rsid w:val="00F53C5E"/>
    <w:rsid w:val="00F56EFF"/>
    <w:rsid w:val="00F61BD9"/>
    <w:rsid w:val="00F62233"/>
    <w:rsid w:val="00F62680"/>
    <w:rsid w:val="00F6336D"/>
    <w:rsid w:val="00F6366B"/>
    <w:rsid w:val="00F63C05"/>
    <w:rsid w:val="00F63C70"/>
    <w:rsid w:val="00F64C92"/>
    <w:rsid w:val="00F65F22"/>
    <w:rsid w:val="00F67C30"/>
    <w:rsid w:val="00F71A3E"/>
    <w:rsid w:val="00F71C53"/>
    <w:rsid w:val="00F71F77"/>
    <w:rsid w:val="00F73BDE"/>
    <w:rsid w:val="00F74489"/>
    <w:rsid w:val="00F758AF"/>
    <w:rsid w:val="00F759DB"/>
    <w:rsid w:val="00F8039E"/>
    <w:rsid w:val="00F80D23"/>
    <w:rsid w:val="00F82052"/>
    <w:rsid w:val="00F82A5A"/>
    <w:rsid w:val="00F82B57"/>
    <w:rsid w:val="00F83874"/>
    <w:rsid w:val="00F849EE"/>
    <w:rsid w:val="00F854BA"/>
    <w:rsid w:val="00F8576A"/>
    <w:rsid w:val="00F85D1A"/>
    <w:rsid w:val="00F86E36"/>
    <w:rsid w:val="00F876BA"/>
    <w:rsid w:val="00F8797C"/>
    <w:rsid w:val="00F91CA3"/>
    <w:rsid w:val="00F97D88"/>
    <w:rsid w:val="00FA0736"/>
    <w:rsid w:val="00FA131A"/>
    <w:rsid w:val="00FA38A9"/>
    <w:rsid w:val="00FA3FCF"/>
    <w:rsid w:val="00FA6E51"/>
    <w:rsid w:val="00FA70D4"/>
    <w:rsid w:val="00FB27E6"/>
    <w:rsid w:val="00FB28E5"/>
    <w:rsid w:val="00FB2F81"/>
    <w:rsid w:val="00FB3800"/>
    <w:rsid w:val="00FB4F84"/>
    <w:rsid w:val="00FC436D"/>
    <w:rsid w:val="00FC4459"/>
    <w:rsid w:val="00FC49A0"/>
    <w:rsid w:val="00FC68C7"/>
    <w:rsid w:val="00FC6DB0"/>
    <w:rsid w:val="00FC7A37"/>
    <w:rsid w:val="00FD010C"/>
    <w:rsid w:val="00FD1938"/>
    <w:rsid w:val="00FD2539"/>
    <w:rsid w:val="00FD271C"/>
    <w:rsid w:val="00FE1960"/>
    <w:rsid w:val="00FE276F"/>
    <w:rsid w:val="00FE2D7B"/>
    <w:rsid w:val="00FE37EA"/>
    <w:rsid w:val="00FE6FCB"/>
    <w:rsid w:val="00FF0CDD"/>
    <w:rsid w:val="00FF1135"/>
    <w:rsid w:val="00FF1225"/>
    <w:rsid w:val="00FF17A9"/>
    <w:rsid w:val="00FF1DD0"/>
    <w:rsid w:val="00FF39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F4"/>
    <w:pPr>
      <w:spacing w:line="276" w:lineRule="auto"/>
    </w:pPr>
  </w:style>
  <w:style w:type="paragraph" w:styleId="Heading1">
    <w:name w:val="heading 1"/>
    <w:basedOn w:val="Normal"/>
    <w:next w:val="Normal"/>
    <w:link w:val="Heading1Char"/>
    <w:uiPriority w:val="9"/>
    <w:qFormat/>
    <w:rsid w:val="006218F4"/>
    <w:pPr>
      <w:keepNext/>
      <w:keepLines/>
      <w:spacing w:before="360"/>
      <w:outlineLvl w:val="0"/>
    </w:pPr>
    <w:rPr>
      <w:rFonts w:eastAsia="Times New Roman" w:cs="Times New Roman"/>
      <w:b/>
      <w:bCs/>
      <w:color w:val="365F91"/>
      <w:sz w:val="32"/>
      <w:szCs w:val="28"/>
      <w:lang w:val="x-none" w:eastAsia="x-none"/>
    </w:rPr>
  </w:style>
  <w:style w:type="paragraph" w:styleId="Heading2">
    <w:name w:val="heading 2"/>
    <w:basedOn w:val="Normal"/>
    <w:next w:val="Normal"/>
    <w:link w:val="Heading2Char"/>
    <w:uiPriority w:val="9"/>
    <w:unhideWhenUsed/>
    <w:qFormat/>
    <w:rsid w:val="006218F4"/>
    <w:pPr>
      <w:keepNext/>
      <w:keepLines/>
      <w:spacing w:before="200"/>
      <w:outlineLvl w:val="1"/>
    </w:pPr>
    <w:rPr>
      <w:rFonts w:eastAsia="Times New Roman" w:cs="Times New Roman"/>
      <w:b/>
      <w:bCs/>
      <w:color w:val="4F81BD"/>
      <w:sz w:val="28"/>
      <w:szCs w:val="26"/>
      <w:lang w:val="x-none" w:eastAsia="x-none"/>
    </w:rPr>
  </w:style>
  <w:style w:type="paragraph" w:styleId="Heading3">
    <w:name w:val="heading 3"/>
    <w:basedOn w:val="Normal"/>
    <w:next w:val="Normal"/>
    <w:link w:val="Heading3Char"/>
    <w:uiPriority w:val="9"/>
    <w:unhideWhenUsed/>
    <w:qFormat/>
    <w:rsid w:val="00B0148B"/>
    <w:pPr>
      <w:keepNext/>
      <w:keepLines/>
      <w:spacing w:before="200"/>
      <w:outlineLvl w:val="2"/>
    </w:pPr>
    <w:rPr>
      <w:rFonts w:eastAsia="Times New Roman" w:cs="Times New Roman"/>
      <w:b/>
      <w:bCs/>
      <w:color w:val="4F81BD"/>
      <w:sz w:val="24"/>
      <w:lang w:val="x-none" w:eastAsia="x-none"/>
    </w:rPr>
  </w:style>
  <w:style w:type="paragraph" w:styleId="Heading4">
    <w:name w:val="heading 4"/>
    <w:basedOn w:val="Normal"/>
    <w:next w:val="Normal"/>
    <w:link w:val="Heading4Char"/>
    <w:uiPriority w:val="9"/>
    <w:unhideWhenUsed/>
    <w:qFormat/>
    <w:rsid w:val="002E0E2A"/>
    <w:pPr>
      <w:keepNext/>
      <w:keepLines/>
      <w:spacing w:before="200"/>
      <w:outlineLvl w:val="3"/>
    </w:pPr>
    <w:rPr>
      <w:rFonts w:eastAsiaTheme="majorEastAsia"/>
      <w:b/>
      <w:bCs/>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F14EA"/>
    <w:rPr>
      <w:color w:val="0000FF"/>
      <w:u w:val="single"/>
    </w:rPr>
  </w:style>
  <w:style w:type="paragraph" w:styleId="ListParagraph">
    <w:name w:val="List Paragraph"/>
    <w:basedOn w:val="Normal"/>
    <w:uiPriority w:val="34"/>
    <w:qFormat/>
    <w:rsid w:val="009F14EA"/>
    <w:pPr>
      <w:ind w:left="720"/>
      <w:contextualSpacing/>
    </w:pPr>
  </w:style>
  <w:style w:type="paragraph" w:styleId="Header">
    <w:name w:val="header"/>
    <w:basedOn w:val="Normal"/>
    <w:link w:val="HeaderChar"/>
    <w:uiPriority w:val="99"/>
    <w:unhideWhenUsed/>
    <w:rsid w:val="00C55773"/>
    <w:pPr>
      <w:tabs>
        <w:tab w:val="center" w:pos="4680"/>
        <w:tab w:val="right" w:pos="9360"/>
      </w:tabs>
      <w:spacing w:line="240" w:lineRule="auto"/>
    </w:pPr>
  </w:style>
  <w:style w:type="character" w:customStyle="1" w:styleId="HeaderChar">
    <w:name w:val="Header Char"/>
    <w:basedOn w:val="DefaultParagraphFont"/>
    <w:link w:val="Header"/>
    <w:uiPriority w:val="99"/>
    <w:rsid w:val="00C55773"/>
  </w:style>
  <w:style w:type="paragraph" w:styleId="Footer">
    <w:name w:val="footer"/>
    <w:basedOn w:val="Normal"/>
    <w:link w:val="FooterChar"/>
    <w:uiPriority w:val="99"/>
    <w:unhideWhenUsed/>
    <w:rsid w:val="00C55773"/>
    <w:pPr>
      <w:tabs>
        <w:tab w:val="center" w:pos="4680"/>
        <w:tab w:val="right" w:pos="9360"/>
      </w:tabs>
      <w:spacing w:line="240" w:lineRule="auto"/>
    </w:pPr>
  </w:style>
  <w:style w:type="character" w:customStyle="1" w:styleId="FooterChar">
    <w:name w:val="Footer Char"/>
    <w:basedOn w:val="DefaultParagraphFont"/>
    <w:link w:val="Footer"/>
    <w:uiPriority w:val="99"/>
    <w:rsid w:val="00C55773"/>
  </w:style>
  <w:style w:type="paragraph" w:styleId="BalloonText">
    <w:name w:val="Balloon Text"/>
    <w:basedOn w:val="Normal"/>
    <w:link w:val="BalloonTextChar"/>
    <w:uiPriority w:val="99"/>
    <w:semiHidden/>
    <w:unhideWhenUsed/>
    <w:rsid w:val="00C55773"/>
    <w:pPr>
      <w:spacing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C55773"/>
    <w:rPr>
      <w:rFonts w:ascii="Tahoma" w:hAnsi="Tahoma" w:cs="Tahoma"/>
      <w:sz w:val="16"/>
      <w:szCs w:val="16"/>
    </w:rPr>
  </w:style>
  <w:style w:type="character" w:customStyle="1" w:styleId="Heading1Char">
    <w:name w:val="Heading 1 Char"/>
    <w:link w:val="Heading1"/>
    <w:uiPriority w:val="9"/>
    <w:rsid w:val="006218F4"/>
    <w:rPr>
      <w:rFonts w:ascii="Arial" w:eastAsia="Times New Roman" w:hAnsi="Arial" w:cs="Times New Roman"/>
      <w:b/>
      <w:bCs/>
      <w:color w:val="365F91"/>
      <w:sz w:val="32"/>
      <w:szCs w:val="28"/>
    </w:rPr>
  </w:style>
  <w:style w:type="character" w:customStyle="1" w:styleId="Heading2Char">
    <w:name w:val="Heading 2 Char"/>
    <w:link w:val="Heading2"/>
    <w:uiPriority w:val="9"/>
    <w:rsid w:val="006218F4"/>
    <w:rPr>
      <w:rFonts w:ascii="Arial" w:eastAsia="Times New Roman" w:hAnsi="Arial" w:cs="Times New Roman"/>
      <w:b/>
      <w:bCs/>
      <w:color w:val="4F81BD"/>
      <w:sz w:val="28"/>
      <w:szCs w:val="26"/>
    </w:rPr>
  </w:style>
  <w:style w:type="table" w:styleId="TableGrid">
    <w:name w:val="Table Grid"/>
    <w:basedOn w:val="TableNormal"/>
    <w:uiPriority w:val="59"/>
    <w:rsid w:val="003F07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B0148B"/>
    <w:rPr>
      <w:rFonts w:ascii="Arial" w:eastAsia="Times New Roman" w:hAnsi="Arial" w:cs="Times New Roman"/>
      <w:b/>
      <w:bCs/>
      <w:color w:val="4F81BD"/>
      <w:sz w:val="24"/>
    </w:rPr>
  </w:style>
  <w:style w:type="paragraph" w:styleId="HTMLPreformatted">
    <w:name w:val="HTML Preformatted"/>
    <w:basedOn w:val="Normal"/>
    <w:link w:val="HTMLPreformattedChar"/>
    <w:uiPriority w:val="99"/>
    <w:unhideWhenUsed/>
    <w:rsid w:val="00FB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lang w:val="x-none" w:eastAsia="x-none"/>
    </w:rPr>
  </w:style>
  <w:style w:type="character" w:customStyle="1" w:styleId="HTMLPreformattedChar">
    <w:name w:val="HTML Preformatted Char"/>
    <w:link w:val="HTMLPreformatted"/>
    <w:uiPriority w:val="99"/>
    <w:rsid w:val="00FB2F81"/>
    <w:rPr>
      <w:rFonts w:ascii="Courier New" w:eastAsia="Times New Roman" w:hAnsi="Courier New" w:cs="Courier New"/>
      <w:sz w:val="20"/>
      <w:szCs w:val="20"/>
    </w:rPr>
  </w:style>
  <w:style w:type="paragraph" w:styleId="NormalWeb">
    <w:name w:val="Normal (Web)"/>
    <w:basedOn w:val="Normal"/>
    <w:uiPriority w:val="99"/>
    <w:semiHidden/>
    <w:unhideWhenUsed/>
    <w:rsid w:val="001D63C2"/>
    <w:pPr>
      <w:spacing w:before="240" w:after="240" w:line="240" w:lineRule="auto"/>
    </w:pPr>
    <w:rPr>
      <w:rFonts w:ascii="Times New Roman" w:eastAsia="Times New Roman" w:hAnsi="Times New Roman" w:cs="Times New Roman"/>
      <w:color w:val="000000"/>
      <w:sz w:val="24"/>
      <w:szCs w:val="24"/>
    </w:rPr>
  </w:style>
  <w:style w:type="character" w:styleId="HTMLCode">
    <w:name w:val="HTML Code"/>
    <w:uiPriority w:val="99"/>
    <w:semiHidden/>
    <w:unhideWhenUsed/>
    <w:rsid w:val="00B03C89"/>
    <w:rPr>
      <w:rFonts w:ascii="Courier New" w:eastAsia="Times New Roman" w:hAnsi="Courier New" w:cs="Courier New"/>
      <w:sz w:val="20"/>
      <w:szCs w:val="20"/>
    </w:rPr>
  </w:style>
  <w:style w:type="paragraph" w:styleId="Title">
    <w:name w:val="Title"/>
    <w:basedOn w:val="Normal"/>
    <w:next w:val="Normal"/>
    <w:link w:val="TitleChar"/>
    <w:uiPriority w:val="10"/>
    <w:qFormat/>
    <w:rsid w:val="00DE648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x-none" w:eastAsia="x-none"/>
    </w:rPr>
  </w:style>
  <w:style w:type="character" w:customStyle="1" w:styleId="TitleChar">
    <w:name w:val="Title Char"/>
    <w:link w:val="Title"/>
    <w:uiPriority w:val="10"/>
    <w:rsid w:val="00DE648F"/>
    <w:rPr>
      <w:rFonts w:ascii="Cambria" w:eastAsia="Times New Roman" w:hAnsi="Cambria" w:cs="Times New Roman"/>
      <w:color w:val="17365D"/>
      <w:spacing w:val="5"/>
      <w:kern w:val="28"/>
      <w:sz w:val="52"/>
      <w:szCs w:val="52"/>
    </w:rPr>
  </w:style>
  <w:style w:type="paragraph" w:styleId="TOCHeading">
    <w:name w:val="TOC Heading"/>
    <w:basedOn w:val="Heading1"/>
    <w:next w:val="Normal"/>
    <w:uiPriority w:val="39"/>
    <w:semiHidden/>
    <w:unhideWhenUsed/>
    <w:qFormat/>
    <w:rsid w:val="00A22637"/>
    <w:pPr>
      <w:spacing w:before="480"/>
      <w:outlineLvl w:val="9"/>
    </w:pPr>
    <w:rPr>
      <w:rFonts w:ascii="Cambria" w:hAnsi="Cambria"/>
      <w:sz w:val="28"/>
    </w:rPr>
  </w:style>
  <w:style w:type="paragraph" w:styleId="TOC1">
    <w:name w:val="toc 1"/>
    <w:basedOn w:val="Normal"/>
    <w:next w:val="Normal"/>
    <w:autoRedefine/>
    <w:uiPriority w:val="39"/>
    <w:unhideWhenUsed/>
    <w:rsid w:val="00A22637"/>
  </w:style>
  <w:style w:type="paragraph" w:styleId="TOC3">
    <w:name w:val="toc 3"/>
    <w:basedOn w:val="Normal"/>
    <w:next w:val="Normal"/>
    <w:autoRedefine/>
    <w:uiPriority w:val="39"/>
    <w:unhideWhenUsed/>
    <w:rsid w:val="00A22637"/>
    <w:pPr>
      <w:ind w:left="400"/>
    </w:pPr>
  </w:style>
  <w:style w:type="character" w:customStyle="1" w:styleId="Heading4Char">
    <w:name w:val="Heading 4 Char"/>
    <w:basedOn w:val="DefaultParagraphFont"/>
    <w:link w:val="Heading4"/>
    <w:uiPriority w:val="9"/>
    <w:rsid w:val="002E0E2A"/>
    <w:rPr>
      <w:rFonts w:ascii="Arial" w:eastAsiaTheme="majorEastAsia" w:hAnsi="Arial" w:cs="Arial"/>
      <w:b/>
      <w:bCs/>
      <w:iCs/>
      <w:color w:val="4F81BD" w:themeColor="accent1"/>
      <w:sz w:val="24"/>
      <w:szCs w:val="22"/>
    </w:rPr>
  </w:style>
  <w:style w:type="character" w:customStyle="1" w:styleId="apple-converted-space">
    <w:name w:val="apple-converted-space"/>
    <w:basedOn w:val="DefaultParagraphFont"/>
    <w:rsid w:val="008103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F4"/>
    <w:pPr>
      <w:spacing w:line="276" w:lineRule="auto"/>
    </w:pPr>
  </w:style>
  <w:style w:type="paragraph" w:styleId="Heading1">
    <w:name w:val="heading 1"/>
    <w:basedOn w:val="Normal"/>
    <w:next w:val="Normal"/>
    <w:link w:val="Heading1Char"/>
    <w:uiPriority w:val="9"/>
    <w:qFormat/>
    <w:rsid w:val="006218F4"/>
    <w:pPr>
      <w:keepNext/>
      <w:keepLines/>
      <w:spacing w:before="360"/>
      <w:outlineLvl w:val="0"/>
    </w:pPr>
    <w:rPr>
      <w:rFonts w:eastAsia="Times New Roman" w:cs="Times New Roman"/>
      <w:b/>
      <w:bCs/>
      <w:color w:val="365F91"/>
      <w:sz w:val="32"/>
      <w:szCs w:val="28"/>
      <w:lang w:val="x-none" w:eastAsia="x-none"/>
    </w:rPr>
  </w:style>
  <w:style w:type="paragraph" w:styleId="Heading2">
    <w:name w:val="heading 2"/>
    <w:basedOn w:val="Normal"/>
    <w:next w:val="Normal"/>
    <w:link w:val="Heading2Char"/>
    <w:uiPriority w:val="9"/>
    <w:unhideWhenUsed/>
    <w:qFormat/>
    <w:rsid w:val="006218F4"/>
    <w:pPr>
      <w:keepNext/>
      <w:keepLines/>
      <w:spacing w:before="200"/>
      <w:outlineLvl w:val="1"/>
    </w:pPr>
    <w:rPr>
      <w:rFonts w:eastAsia="Times New Roman" w:cs="Times New Roman"/>
      <w:b/>
      <w:bCs/>
      <w:color w:val="4F81BD"/>
      <w:sz w:val="28"/>
      <w:szCs w:val="26"/>
      <w:lang w:val="x-none" w:eastAsia="x-none"/>
    </w:rPr>
  </w:style>
  <w:style w:type="paragraph" w:styleId="Heading3">
    <w:name w:val="heading 3"/>
    <w:basedOn w:val="Normal"/>
    <w:next w:val="Normal"/>
    <w:link w:val="Heading3Char"/>
    <w:uiPriority w:val="9"/>
    <w:unhideWhenUsed/>
    <w:qFormat/>
    <w:rsid w:val="00B0148B"/>
    <w:pPr>
      <w:keepNext/>
      <w:keepLines/>
      <w:spacing w:before="200"/>
      <w:outlineLvl w:val="2"/>
    </w:pPr>
    <w:rPr>
      <w:rFonts w:eastAsia="Times New Roman" w:cs="Times New Roman"/>
      <w:b/>
      <w:bCs/>
      <w:color w:val="4F81BD"/>
      <w:sz w:val="24"/>
      <w:lang w:val="x-none" w:eastAsia="x-none"/>
    </w:rPr>
  </w:style>
  <w:style w:type="paragraph" w:styleId="Heading4">
    <w:name w:val="heading 4"/>
    <w:basedOn w:val="Normal"/>
    <w:next w:val="Normal"/>
    <w:link w:val="Heading4Char"/>
    <w:uiPriority w:val="9"/>
    <w:unhideWhenUsed/>
    <w:qFormat/>
    <w:rsid w:val="002E0E2A"/>
    <w:pPr>
      <w:keepNext/>
      <w:keepLines/>
      <w:spacing w:before="200"/>
      <w:outlineLvl w:val="3"/>
    </w:pPr>
    <w:rPr>
      <w:rFonts w:eastAsiaTheme="majorEastAsia"/>
      <w:b/>
      <w:bCs/>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F14EA"/>
    <w:rPr>
      <w:color w:val="0000FF"/>
      <w:u w:val="single"/>
    </w:rPr>
  </w:style>
  <w:style w:type="paragraph" w:styleId="ListParagraph">
    <w:name w:val="List Paragraph"/>
    <w:basedOn w:val="Normal"/>
    <w:uiPriority w:val="34"/>
    <w:qFormat/>
    <w:rsid w:val="009F14EA"/>
    <w:pPr>
      <w:ind w:left="720"/>
      <w:contextualSpacing/>
    </w:pPr>
  </w:style>
  <w:style w:type="paragraph" w:styleId="Header">
    <w:name w:val="header"/>
    <w:basedOn w:val="Normal"/>
    <w:link w:val="HeaderChar"/>
    <w:uiPriority w:val="99"/>
    <w:unhideWhenUsed/>
    <w:rsid w:val="00C55773"/>
    <w:pPr>
      <w:tabs>
        <w:tab w:val="center" w:pos="4680"/>
        <w:tab w:val="right" w:pos="9360"/>
      </w:tabs>
      <w:spacing w:line="240" w:lineRule="auto"/>
    </w:pPr>
  </w:style>
  <w:style w:type="character" w:customStyle="1" w:styleId="HeaderChar">
    <w:name w:val="Header Char"/>
    <w:basedOn w:val="DefaultParagraphFont"/>
    <w:link w:val="Header"/>
    <w:uiPriority w:val="99"/>
    <w:rsid w:val="00C55773"/>
  </w:style>
  <w:style w:type="paragraph" w:styleId="Footer">
    <w:name w:val="footer"/>
    <w:basedOn w:val="Normal"/>
    <w:link w:val="FooterChar"/>
    <w:uiPriority w:val="99"/>
    <w:unhideWhenUsed/>
    <w:rsid w:val="00C55773"/>
    <w:pPr>
      <w:tabs>
        <w:tab w:val="center" w:pos="4680"/>
        <w:tab w:val="right" w:pos="9360"/>
      </w:tabs>
      <w:spacing w:line="240" w:lineRule="auto"/>
    </w:pPr>
  </w:style>
  <w:style w:type="character" w:customStyle="1" w:styleId="FooterChar">
    <w:name w:val="Footer Char"/>
    <w:basedOn w:val="DefaultParagraphFont"/>
    <w:link w:val="Footer"/>
    <w:uiPriority w:val="99"/>
    <w:rsid w:val="00C55773"/>
  </w:style>
  <w:style w:type="paragraph" w:styleId="BalloonText">
    <w:name w:val="Balloon Text"/>
    <w:basedOn w:val="Normal"/>
    <w:link w:val="BalloonTextChar"/>
    <w:uiPriority w:val="99"/>
    <w:semiHidden/>
    <w:unhideWhenUsed/>
    <w:rsid w:val="00C55773"/>
    <w:pPr>
      <w:spacing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C55773"/>
    <w:rPr>
      <w:rFonts w:ascii="Tahoma" w:hAnsi="Tahoma" w:cs="Tahoma"/>
      <w:sz w:val="16"/>
      <w:szCs w:val="16"/>
    </w:rPr>
  </w:style>
  <w:style w:type="character" w:customStyle="1" w:styleId="Heading1Char">
    <w:name w:val="Heading 1 Char"/>
    <w:link w:val="Heading1"/>
    <w:uiPriority w:val="9"/>
    <w:rsid w:val="006218F4"/>
    <w:rPr>
      <w:rFonts w:ascii="Arial" w:eastAsia="Times New Roman" w:hAnsi="Arial" w:cs="Times New Roman"/>
      <w:b/>
      <w:bCs/>
      <w:color w:val="365F91"/>
      <w:sz w:val="32"/>
      <w:szCs w:val="28"/>
    </w:rPr>
  </w:style>
  <w:style w:type="character" w:customStyle="1" w:styleId="Heading2Char">
    <w:name w:val="Heading 2 Char"/>
    <w:link w:val="Heading2"/>
    <w:uiPriority w:val="9"/>
    <w:rsid w:val="006218F4"/>
    <w:rPr>
      <w:rFonts w:ascii="Arial" w:eastAsia="Times New Roman" w:hAnsi="Arial" w:cs="Times New Roman"/>
      <w:b/>
      <w:bCs/>
      <w:color w:val="4F81BD"/>
      <w:sz w:val="28"/>
      <w:szCs w:val="26"/>
    </w:rPr>
  </w:style>
  <w:style w:type="table" w:styleId="TableGrid">
    <w:name w:val="Table Grid"/>
    <w:basedOn w:val="TableNormal"/>
    <w:uiPriority w:val="59"/>
    <w:rsid w:val="003F07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B0148B"/>
    <w:rPr>
      <w:rFonts w:ascii="Arial" w:eastAsia="Times New Roman" w:hAnsi="Arial" w:cs="Times New Roman"/>
      <w:b/>
      <w:bCs/>
      <w:color w:val="4F81BD"/>
      <w:sz w:val="24"/>
    </w:rPr>
  </w:style>
  <w:style w:type="paragraph" w:styleId="HTMLPreformatted">
    <w:name w:val="HTML Preformatted"/>
    <w:basedOn w:val="Normal"/>
    <w:link w:val="HTMLPreformattedChar"/>
    <w:uiPriority w:val="99"/>
    <w:unhideWhenUsed/>
    <w:rsid w:val="00FB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lang w:val="x-none" w:eastAsia="x-none"/>
    </w:rPr>
  </w:style>
  <w:style w:type="character" w:customStyle="1" w:styleId="HTMLPreformattedChar">
    <w:name w:val="HTML Preformatted Char"/>
    <w:link w:val="HTMLPreformatted"/>
    <w:uiPriority w:val="99"/>
    <w:rsid w:val="00FB2F81"/>
    <w:rPr>
      <w:rFonts w:ascii="Courier New" w:eastAsia="Times New Roman" w:hAnsi="Courier New" w:cs="Courier New"/>
      <w:sz w:val="20"/>
      <w:szCs w:val="20"/>
    </w:rPr>
  </w:style>
  <w:style w:type="paragraph" w:styleId="NormalWeb">
    <w:name w:val="Normal (Web)"/>
    <w:basedOn w:val="Normal"/>
    <w:uiPriority w:val="99"/>
    <w:semiHidden/>
    <w:unhideWhenUsed/>
    <w:rsid w:val="001D63C2"/>
    <w:pPr>
      <w:spacing w:before="240" w:after="240" w:line="240" w:lineRule="auto"/>
    </w:pPr>
    <w:rPr>
      <w:rFonts w:ascii="Times New Roman" w:eastAsia="Times New Roman" w:hAnsi="Times New Roman" w:cs="Times New Roman"/>
      <w:color w:val="000000"/>
      <w:sz w:val="24"/>
      <w:szCs w:val="24"/>
    </w:rPr>
  </w:style>
  <w:style w:type="character" w:styleId="HTMLCode">
    <w:name w:val="HTML Code"/>
    <w:uiPriority w:val="99"/>
    <w:semiHidden/>
    <w:unhideWhenUsed/>
    <w:rsid w:val="00B03C89"/>
    <w:rPr>
      <w:rFonts w:ascii="Courier New" w:eastAsia="Times New Roman" w:hAnsi="Courier New" w:cs="Courier New"/>
      <w:sz w:val="20"/>
      <w:szCs w:val="20"/>
    </w:rPr>
  </w:style>
  <w:style w:type="paragraph" w:styleId="Title">
    <w:name w:val="Title"/>
    <w:basedOn w:val="Normal"/>
    <w:next w:val="Normal"/>
    <w:link w:val="TitleChar"/>
    <w:uiPriority w:val="10"/>
    <w:qFormat/>
    <w:rsid w:val="00DE648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x-none" w:eastAsia="x-none"/>
    </w:rPr>
  </w:style>
  <w:style w:type="character" w:customStyle="1" w:styleId="TitleChar">
    <w:name w:val="Title Char"/>
    <w:link w:val="Title"/>
    <w:uiPriority w:val="10"/>
    <w:rsid w:val="00DE648F"/>
    <w:rPr>
      <w:rFonts w:ascii="Cambria" w:eastAsia="Times New Roman" w:hAnsi="Cambria" w:cs="Times New Roman"/>
      <w:color w:val="17365D"/>
      <w:spacing w:val="5"/>
      <w:kern w:val="28"/>
      <w:sz w:val="52"/>
      <w:szCs w:val="52"/>
    </w:rPr>
  </w:style>
  <w:style w:type="paragraph" w:styleId="TOCHeading">
    <w:name w:val="TOC Heading"/>
    <w:basedOn w:val="Heading1"/>
    <w:next w:val="Normal"/>
    <w:uiPriority w:val="39"/>
    <w:semiHidden/>
    <w:unhideWhenUsed/>
    <w:qFormat/>
    <w:rsid w:val="00A22637"/>
    <w:pPr>
      <w:spacing w:before="480"/>
      <w:outlineLvl w:val="9"/>
    </w:pPr>
    <w:rPr>
      <w:rFonts w:ascii="Cambria" w:hAnsi="Cambria"/>
      <w:sz w:val="28"/>
    </w:rPr>
  </w:style>
  <w:style w:type="paragraph" w:styleId="TOC1">
    <w:name w:val="toc 1"/>
    <w:basedOn w:val="Normal"/>
    <w:next w:val="Normal"/>
    <w:autoRedefine/>
    <w:uiPriority w:val="39"/>
    <w:unhideWhenUsed/>
    <w:rsid w:val="00A22637"/>
  </w:style>
  <w:style w:type="paragraph" w:styleId="TOC3">
    <w:name w:val="toc 3"/>
    <w:basedOn w:val="Normal"/>
    <w:next w:val="Normal"/>
    <w:autoRedefine/>
    <w:uiPriority w:val="39"/>
    <w:unhideWhenUsed/>
    <w:rsid w:val="00A22637"/>
    <w:pPr>
      <w:ind w:left="400"/>
    </w:pPr>
  </w:style>
  <w:style w:type="character" w:customStyle="1" w:styleId="Heading4Char">
    <w:name w:val="Heading 4 Char"/>
    <w:basedOn w:val="DefaultParagraphFont"/>
    <w:link w:val="Heading4"/>
    <w:uiPriority w:val="9"/>
    <w:rsid w:val="002E0E2A"/>
    <w:rPr>
      <w:rFonts w:ascii="Arial" w:eastAsiaTheme="majorEastAsia" w:hAnsi="Arial" w:cs="Arial"/>
      <w:b/>
      <w:bCs/>
      <w:iCs/>
      <w:color w:val="4F81BD" w:themeColor="accent1"/>
      <w:sz w:val="24"/>
      <w:szCs w:val="22"/>
    </w:rPr>
  </w:style>
  <w:style w:type="character" w:customStyle="1" w:styleId="apple-converted-space">
    <w:name w:val="apple-converted-space"/>
    <w:basedOn w:val="DefaultParagraphFont"/>
    <w:rsid w:val="00810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937064">
      <w:bodyDiv w:val="1"/>
      <w:marLeft w:val="0"/>
      <w:marRight w:val="0"/>
      <w:marTop w:val="0"/>
      <w:marBottom w:val="0"/>
      <w:divBdr>
        <w:top w:val="none" w:sz="0" w:space="0" w:color="auto"/>
        <w:left w:val="none" w:sz="0" w:space="0" w:color="auto"/>
        <w:bottom w:val="none" w:sz="0" w:space="0" w:color="auto"/>
        <w:right w:val="none" w:sz="0" w:space="0" w:color="auto"/>
      </w:divBdr>
    </w:div>
    <w:div w:id="273099255">
      <w:bodyDiv w:val="1"/>
      <w:marLeft w:val="0"/>
      <w:marRight w:val="0"/>
      <w:marTop w:val="0"/>
      <w:marBottom w:val="0"/>
      <w:divBdr>
        <w:top w:val="none" w:sz="0" w:space="0" w:color="auto"/>
        <w:left w:val="none" w:sz="0" w:space="0" w:color="auto"/>
        <w:bottom w:val="none" w:sz="0" w:space="0" w:color="auto"/>
        <w:right w:val="none" w:sz="0" w:space="0" w:color="auto"/>
      </w:divBdr>
    </w:div>
    <w:div w:id="282617273">
      <w:bodyDiv w:val="1"/>
      <w:marLeft w:val="0"/>
      <w:marRight w:val="0"/>
      <w:marTop w:val="0"/>
      <w:marBottom w:val="0"/>
      <w:divBdr>
        <w:top w:val="none" w:sz="0" w:space="0" w:color="auto"/>
        <w:left w:val="none" w:sz="0" w:space="0" w:color="auto"/>
        <w:bottom w:val="none" w:sz="0" w:space="0" w:color="auto"/>
        <w:right w:val="none" w:sz="0" w:space="0" w:color="auto"/>
      </w:divBdr>
      <w:divsChild>
        <w:div w:id="658118392">
          <w:marLeft w:val="0"/>
          <w:marRight w:val="0"/>
          <w:marTop w:val="0"/>
          <w:marBottom w:val="0"/>
          <w:divBdr>
            <w:top w:val="none" w:sz="0" w:space="0" w:color="auto"/>
            <w:left w:val="none" w:sz="0" w:space="0" w:color="auto"/>
            <w:bottom w:val="none" w:sz="0" w:space="0" w:color="auto"/>
            <w:right w:val="none" w:sz="0" w:space="0" w:color="auto"/>
          </w:divBdr>
        </w:div>
        <w:div w:id="821308086">
          <w:marLeft w:val="0"/>
          <w:marRight w:val="0"/>
          <w:marTop w:val="0"/>
          <w:marBottom w:val="0"/>
          <w:divBdr>
            <w:top w:val="none" w:sz="0" w:space="0" w:color="auto"/>
            <w:left w:val="none" w:sz="0" w:space="0" w:color="auto"/>
            <w:bottom w:val="none" w:sz="0" w:space="0" w:color="auto"/>
            <w:right w:val="none" w:sz="0" w:space="0" w:color="auto"/>
          </w:divBdr>
        </w:div>
      </w:divsChild>
    </w:div>
    <w:div w:id="287048949">
      <w:bodyDiv w:val="1"/>
      <w:marLeft w:val="0"/>
      <w:marRight w:val="0"/>
      <w:marTop w:val="0"/>
      <w:marBottom w:val="0"/>
      <w:divBdr>
        <w:top w:val="none" w:sz="0" w:space="0" w:color="auto"/>
        <w:left w:val="none" w:sz="0" w:space="0" w:color="auto"/>
        <w:bottom w:val="none" w:sz="0" w:space="0" w:color="auto"/>
        <w:right w:val="none" w:sz="0" w:space="0" w:color="auto"/>
      </w:divBdr>
    </w:div>
    <w:div w:id="434905795">
      <w:bodyDiv w:val="1"/>
      <w:marLeft w:val="0"/>
      <w:marRight w:val="0"/>
      <w:marTop w:val="0"/>
      <w:marBottom w:val="0"/>
      <w:divBdr>
        <w:top w:val="none" w:sz="0" w:space="0" w:color="auto"/>
        <w:left w:val="none" w:sz="0" w:space="0" w:color="auto"/>
        <w:bottom w:val="none" w:sz="0" w:space="0" w:color="auto"/>
        <w:right w:val="none" w:sz="0" w:space="0" w:color="auto"/>
      </w:divBdr>
    </w:div>
    <w:div w:id="501091969">
      <w:bodyDiv w:val="1"/>
      <w:marLeft w:val="0"/>
      <w:marRight w:val="0"/>
      <w:marTop w:val="0"/>
      <w:marBottom w:val="0"/>
      <w:divBdr>
        <w:top w:val="none" w:sz="0" w:space="0" w:color="auto"/>
        <w:left w:val="none" w:sz="0" w:space="0" w:color="auto"/>
        <w:bottom w:val="none" w:sz="0" w:space="0" w:color="auto"/>
        <w:right w:val="none" w:sz="0" w:space="0" w:color="auto"/>
      </w:divBdr>
    </w:div>
    <w:div w:id="542791144">
      <w:bodyDiv w:val="1"/>
      <w:marLeft w:val="0"/>
      <w:marRight w:val="0"/>
      <w:marTop w:val="0"/>
      <w:marBottom w:val="0"/>
      <w:divBdr>
        <w:top w:val="none" w:sz="0" w:space="0" w:color="auto"/>
        <w:left w:val="none" w:sz="0" w:space="0" w:color="auto"/>
        <w:bottom w:val="none" w:sz="0" w:space="0" w:color="auto"/>
        <w:right w:val="none" w:sz="0" w:space="0" w:color="auto"/>
      </w:divBdr>
    </w:div>
    <w:div w:id="552279597">
      <w:bodyDiv w:val="1"/>
      <w:marLeft w:val="0"/>
      <w:marRight w:val="0"/>
      <w:marTop w:val="0"/>
      <w:marBottom w:val="0"/>
      <w:divBdr>
        <w:top w:val="none" w:sz="0" w:space="0" w:color="auto"/>
        <w:left w:val="none" w:sz="0" w:space="0" w:color="auto"/>
        <w:bottom w:val="none" w:sz="0" w:space="0" w:color="auto"/>
        <w:right w:val="none" w:sz="0" w:space="0" w:color="auto"/>
      </w:divBdr>
    </w:div>
    <w:div w:id="626816819">
      <w:bodyDiv w:val="1"/>
      <w:marLeft w:val="0"/>
      <w:marRight w:val="0"/>
      <w:marTop w:val="0"/>
      <w:marBottom w:val="0"/>
      <w:divBdr>
        <w:top w:val="none" w:sz="0" w:space="0" w:color="auto"/>
        <w:left w:val="none" w:sz="0" w:space="0" w:color="auto"/>
        <w:bottom w:val="none" w:sz="0" w:space="0" w:color="auto"/>
        <w:right w:val="none" w:sz="0" w:space="0" w:color="auto"/>
      </w:divBdr>
    </w:div>
    <w:div w:id="636565026">
      <w:bodyDiv w:val="1"/>
      <w:marLeft w:val="72"/>
      <w:marRight w:val="0"/>
      <w:marTop w:val="0"/>
      <w:marBottom w:val="120"/>
      <w:divBdr>
        <w:top w:val="none" w:sz="0" w:space="0" w:color="auto"/>
        <w:left w:val="none" w:sz="0" w:space="0" w:color="auto"/>
        <w:bottom w:val="none" w:sz="0" w:space="0" w:color="auto"/>
        <w:right w:val="none" w:sz="0" w:space="0" w:color="auto"/>
      </w:divBdr>
    </w:div>
    <w:div w:id="685210744">
      <w:bodyDiv w:val="1"/>
      <w:marLeft w:val="0"/>
      <w:marRight w:val="0"/>
      <w:marTop w:val="0"/>
      <w:marBottom w:val="0"/>
      <w:divBdr>
        <w:top w:val="none" w:sz="0" w:space="0" w:color="auto"/>
        <w:left w:val="none" w:sz="0" w:space="0" w:color="auto"/>
        <w:bottom w:val="none" w:sz="0" w:space="0" w:color="auto"/>
        <w:right w:val="none" w:sz="0" w:space="0" w:color="auto"/>
      </w:divBdr>
    </w:div>
    <w:div w:id="698357383">
      <w:bodyDiv w:val="1"/>
      <w:marLeft w:val="0"/>
      <w:marRight w:val="0"/>
      <w:marTop w:val="0"/>
      <w:marBottom w:val="0"/>
      <w:divBdr>
        <w:top w:val="none" w:sz="0" w:space="0" w:color="auto"/>
        <w:left w:val="none" w:sz="0" w:space="0" w:color="auto"/>
        <w:bottom w:val="none" w:sz="0" w:space="0" w:color="auto"/>
        <w:right w:val="none" w:sz="0" w:space="0" w:color="auto"/>
      </w:divBdr>
    </w:div>
    <w:div w:id="738015331">
      <w:bodyDiv w:val="1"/>
      <w:marLeft w:val="0"/>
      <w:marRight w:val="0"/>
      <w:marTop w:val="0"/>
      <w:marBottom w:val="0"/>
      <w:divBdr>
        <w:top w:val="none" w:sz="0" w:space="0" w:color="auto"/>
        <w:left w:val="none" w:sz="0" w:space="0" w:color="auto"/>
        <w:bottom w:val="none" w:sz="0" w:space="0" w:color="auto"/>
        <w:right w:val="none" w:sz="0" w:space="0" w:color="auto"/>
      </w:divBdr>
    </w:div>
    <w:div w:id="791746087">
      <w:bodyDiv w:val="1"/>
      <w:marLeft w:val="0"/>
      <w:marRight w:val="0"/>
      <w:marTop w:val="0"/>
      <w:marBottom w:val="0"/>
      <w:divBdr>
        <w:top w:val="none" w:sz="0" w:space="0" w:color="auto"/>
        <w:left w:val="none" w:sz="0" w:space="0" w:color="auto"/>
        <w:bottom w:val="none" w:sz="0" w:space="0" w:color="auto"/>
        <w:right w:val="none" w:sz="0" w:space="0" w:color="auto"/>
      </w:divBdr>
    </w:div>
    <w:div w:id="879511677">
      <w:bodyDiv w:val="1"/>
      <w:marLeft w:val="0"/>
      <w:marRight w:val="0"/>
      <w:marTop w:val="0"/>
      <w:marBottom w:val="0"/>
      <w:divBdr>
        <w:top w:val="none" w:sz="0" w:space="0" w:color="auto"/>
        <w:left w:val="none" w:sz="0" w:space="0" w:color="auto"/>
        <w:bottom w:val="none" w:sz="0" w:space="0" w:color="auto"/>
        <w:right w:val="none" w:sz="0" w:space="0" w:color="auto"/>
      </w:divBdr>
    </w:div>
    <w:div w:id="886186891">
      <w:bodyDiv w:val="1"/>
      <w:marLeft w:val="0"/>
      <w:marRight w:val="0"/>
      <w:marTop w:val="0"/>
      <w:marBottom w:val="0"/>
      <w:divBdr>
        <w:top w:val="none" w:sz="0" w:space="0" w:color="auto"/>
        <w:left w:val="none" w:sz="0" w:space="0" w:color="auto"/>
        <w:bottom w:val="none" w:sz="0" w:space="0" w:color="auto"/>
        <w:right w:val="none" w:sz="0" w:space="0" w:color="auto"/>
      </w:divBdr>
    </w:div>
    <w:div w:id="907813197">
      <w:bodyDiv w:val="1"/>
      <w:marLeft w:val="0"/>
      <w:marRight w:val="0"/>
      <w:marTop w:val="0"/>
      <w:marBottom w:val="0"/>
      <w:divBdr>
        <w:top w:val="none" w:sz="0" w:space="0" w:color="auto"/>
        <w:left w:val="none" w:sz="0" w:space="0" w:color="auto"/>
        <w:bottom w:val="none" w:sz="0" w:space="0" w:color="auto"/>
        <w:right w:val="none" w:sz="0" w:space="0" w:color="auto"/>
      </w:divBdr>
    </w:div>
    <w:div w:id="956063311">
      <w:bodyDiv w:val="1"/>
      <w:marLeft w:val="0"/>
      <w:marRight w:val="0"/>
      <w:marTop w:val="0"/>
      <w:marBottom w:val="0"/>
      <w:divBdr>
        <w:top w:val="none" w:sz="0" w:space="0" w:color="auto"/>
        <w:left w:val="none" w:sz="0" w:space="0" w:color="auto"/>
        <w:bottom w:val="none" w:sz="0" w:space="0" w:color="auto"/>
        <w:right w:val="none" w:sz="0" w:space="0" w:color="auto"/>
      </w:divBdr>
    </w:div>
    <w:div w:id="967668019">
      <w:bodyDiv w:val="1"/>
      <w:marLeft w:val="72"/>
      <w:marRight w:val="0"/>
      <w:marTop w:val="0"/>
      <w:marBottom w:val="120"/>
      <w:divBdr>
        <w:top w:val="none" w:sz="0" w:space="0" w:color="auto"/>
        <w:left w:val="none" w:sz="0" w:space="0" w:color="auto"/>
        <w:bottom w:val="none" w:sz="0" w:space="0" w:color="auto"/>
        <w:right w:val="none" w:sz="0" w:space="0" w:color="auto"/>
      </w:divBdr>
    </w:div>
    <w:div w:id="978001281">
      <w:bodyDiv w:val="1"/>
      <w:marLeft w:val="0"/>
      <w:marRight w:val="0"/>
      <w:marTop w:val="0"/>
      <w:marBottom w:val="0"/>
      <w:divBdr>
        <w:top w:val="none" w:sz="0" w:space="0" w:color="auto"/>
        <w:left w:val="none" w:sz="0" w:space="0" w:color="auto"/>
        <w:bottom w:val="none" w:sz="0" w:space="0" w:color="auto"/>
        <w:right w:val="none" w:sz="0" w:space="0" w:color="auto"/>
      </w:divBdr>
    </w:div>
    <w:div w:id="1029796796">
      <w:bodyDiv w:val="1"/>
      <w:marLeft w:val="0"/>
      <w:marRight w:val="0"/>
      <w:marTop w:val="0"/>
      <w:marBottom w:val="0"/>
      <w:divBdr>
        <w:top w:val="none" w:sz="0" w:space="0" w:color="auto"/>
        <w:left w:val="none" w:sz="0" w:space="0" w:color="auto"/>
        <w:bottom w:val="none" w:sz="0" w:space="0" w:color="auto"/>
        <w:right w:val="none" w:sz="0" w:space="0" w:color="auto"/>
      </w:divBdr>
      <w:divsChild>
        <w:div w:id="1578707575">
          <w:marLeft w:val="0"/>
          <w:marRight w:val="0"/>
          <w:marTop w:val="0"/>
          <w:marBottom w:val="0"/>
          <w:divBdr>
            <w:top w:val="none" w:sz="0" w:space="0" w:color="auto"/>
            <w:left w:val="none" w:sz="0" w:space="0" w:color="auto"/>
            <w:bottom w:val="none" w:sz="0" w:space="0" w:color="auto"/>
            <w:right w:val="none" w:sz="0" w:space="0" w:color="auto"/>
          </w:divBdr>
        </w:div>
      </w:divsChild>
    </w:div>
    <w:div w:id="1034887147">
      <w:bodyDiv w:val="1"/>
      <w:marLeft w:val="0"/>
      <w:marRight w:val="0"/>
      <w:marTop w:val="0"/>
      <w:marBottom w:val="0"/>
      <w:divBdr>
        <w:top w:val="none" w:sz="0" w:space="0" w:color="auto"/>
        <w:left w:val="none" w:sz="0" w:space="0" w:color="auto"/>
        <w:bottom w:val="none" w:sz="0" w:space="0" w:color="auto"/>
        <w:right w:val="none" w:sz="0" w:space="0" w:color="auto"/>
      </w:divBdr>
    </w:div>
    <w:div w:id="1111587576">
      <w:bodyDiv w:val="1"/>
      <w:marLeft w:val="0"/>
      <w:marRight w:val="0"/>
      <w:marTop w:val="0"/>
      <w:marBottom w:val="0"/>
      <w:divBdr>
        <w:top w:val="none" w:sz="0" w:space="0" w:color="auto"/>
        <w:left w:val="none" w:sz="0" w:space="0" w:color="auto"/>
        <w:bottom w:val="none" w:sz="0" w:space="0" w:color="auto"/>
        <w:right w:val="none" w:sz="0" w:space="0" w:color="auto"/>
      </w:divBdr>
      <w:divsChild>
        <w:div w:id="611210906">
          <w:marLeft w:val="0"/>
          <w:marRight w:val="0"/>
          <w:marTop w:val="0"/>
          <w:marBottom w:val="0"/>
          <w:divBdr>
            <w:top w:val="none" w:sz="0" w:space="0" w:color="auto"/>
            <w:left w:val="none" w:sz="0" w:space="0" w:color="auto"/>
            <w:bottom w:val="none" w:sz="0" w:space="0" w:color="auto"/>
            <w:right w:val="none" w:sz="0" w:space="0" w:color="auto"/>
          </w:divBdr>
        </w:div>
        <w:div w:id="38943857">
          <w:marLeft w:val="0"/>
          <w:marRight w:val="0"/>
          <w:marTop w:val="0"/>
          <w:marBottom w:val="0"/>
          <w:divBdr>
            <w:top w:val="none" w:sz="0" w:space="0" w:color="auto"/>
            <w:left w:val="none" w:sz="0" w:space="0" w:color="auto"/>
            <w:bottom w:val="none" w:sz="0" w:space="0" w:color="auto"/>
            <w:right w:val="none" w:sz="0" w:space="0" w:color="auto"/>
          </w:divBdr>
        </w:div>
        <w:div w:id="1571691242">
          <w:marLeft w:val="0"/>
          <w:marRight w:val="0"/>
          <w:marTop w:val="0"/>
          <w:marBottom w:val="0"/>
          <w:divBdr>
            <w:top w:val="none" w:sz="0" w:space="0" w:color="auto"/>
            <w:left w:val="none" w:sz="0" w:space="0" w:color="auto"/>
            <w:bottom w:val="none" w:sz="0" w:space="0" w:color="auto"/>
            <w:right w:val="none" w:sz="0" w:space="0" w:color="auto"/>
          </w:divBdr>
        </w:div>
        <w:div w:id="210044583">
          <w:marLeft w:val="0"/>
          <w:marRight w:val="0"/>
          <w:marTop w:val="0"/>
          <w:marBottom w:val="0"/>
          <w:divBdr>
            <w:top w:val="none" w:sz="0" w:space="0" w:color="auto"/>
            <w:left w:val="none" w:sz="0" w:space="0" w:color="auto"/>
            <w:bottom w:val="none" w:sz="0" w:space="0" w:color="auto"/>
            <w:right w:val="none" w:sz="0" w:space="0" w:color="auto"/>
          </w:divBdr>
        </w:div>
        <w:div w:id="1069956385">
          <w:marLeft w:val="0"/>
          <w:marRight w:val="0"/>
          <w:marTop w:val="0"/>
          <w:marBottom w:val="0"/>
          <w:divBdr>
            <w:top w:val="none" w:sz="0" w:space="0" w:color="auto"/>
            <w:left w:val="none" w:sz="0" w:space="0" w:color="auto"/>
            <w:bottom w:val="none" w:sz="0" w:space="0" w:color="auto"/>
            <w:right w:val="none" w:sz="0" w:space="0" w:color="auto"/>
          </w:divBdr>
        </w:div>
        <w:div w:id="754866636">
          <w:marLeft w:val="0"/>
          <w:marRight w:val="0"/>
          <w:marTop w:val="0"/>
          <w:marBottom w:val="0"/>
          <w:divBdr>
            <w:top w:val="none" w:sz="0" w:space="0" w:color="auto"/>
            <w:left w:val="none" w:sz="0" w:space="0" w:color="auto"/>
            <w:bottom w:val="none" w:sz="0" w:space="0" w:color="auto"/>
            <w:right w:val="none" w:sz="0" w:space="0" w:color="auto"/>
          </w:divBdr>
        </w:div>
        <w:div w:id="34433683">
          <w:marLeft w:val="0"/>
          <w:marRight w:val="0"/>
          <w:marTop w:val="0"/>
          <w:marBottom w:val="0"/>
          <w:divBdr>
            <w:top w:val="none" w:sz="0" w:space="0" w:color="auto"/>
            <w:left w:val="none" w:sz="0" w:space="0" w:color="auto"/>
            <w:bottom w:val="none" w:sz="0" w:space="0" w:color="auto"/>
            <w:right w:val="none" w:sz="0" w:space="0" w:color="auto"/>
          </w:divBdr>
        </w:div>
        <w:div w:id="1514225572">
          <w:marLeft w:val="0"/>
          <w:marRight w:val="0"/>
          <w:marTop w:val="0"/>
          <w:marBottom w:val="0"/>
          <w:divBdr>
            <w:top w:val="none" w:sz="0" w:space="0" w:color="auto"/>
            <w:left w:val="none" w:sz="0" w:space="0" w:color="auto"/>
            <w:bottom w:val="none" w:sz="0" w:space="0" w:color="auto"/>
            <w:right w:val="none" w:sz="0" w:space="0" w:color="auto"/>
          </w:divBdr>
          <w:divsChild>
            <w:div w:id="852914582">
              <w:marLeft w:val="0"/>
              <w:marRight w:val="0"/>
              <w:marTop w:val="0"/>
              <w:marBottom w:val="0"/>
              <w:divBdr>
                <w:top w:val="none" w:sz="0" w:space="0" w:color="auto"/>
                <w:left w:val="none" w:sz="0" w:space="0" w:color="auto"/>
                <w:bottom w:val="none" w:sz="0" w:space="0" w:color="auto"/>
                <w:right w:val="none" w:sz="0" w:space="0" w:color="auto"/>
              </w:divBdr>
            </w:div>
            <w:div w:id="664821295">
              <w:marLeft w:val="0"/>
              <w:marRight w:val="0"/>
              <w:marTop w:val="0"/>
              <w:marBottom w:val="0"/>
              <w:divBdr>
                <w:top w:val="none" w:sz="0" w:space="0" w:color="auto"/>
                <w:left w:val="none" w:sz="0" w:space="0" w:color="auto"/>
                <w:bottom w:val="none" w:sz="0" w:space="0" w:color="auto"/>
                <w:right w:val="none" w:sz="0" w:space="0" w:color="auto"/>
              </w:divBdr>
            </w:div>
          </w:divsChild>
        </w:div>
        <w:div w:id="572013257">
          <w:marLeft w:val="0"/>
          <w:marRight w:val="0"/>
          <w:marTop w:val="0"/>
          <w:marBottom w:val="0"/>
          <w:divBdr>
            <w:top w:val="none" w:sz="0" w:space="0" w:color="auto"/>
            <w:left w:val="none" w:sz="0" w:space="0" w:color="auto"/>
            <w:bottom w:val="none" w:sz="0" w:space="0" w:color="auto"/>
            <w:right w:val="none" w:sz="0" w:space="0" w:color="auto"/>
          </w:divBdr>
        </w:div>
        <w:div w:id="1528643240">
          <w:marLeft w:val="0"/>
          <w:marRight w:val="0"/>
          <w:marTop w:val="0"/>
          <w:marBottom w:val="0"/>
          <w:divBdr>
            <w:top w:val="none" w:sz="0" w:space="0" w:color="auto"/>
            <w:left w:val="none" w:sz="0" w:space="0" w:color="auto"/>
            <w:bottom w:val="none" w:sz="0" w:space="0" w:color="auto"/>
            <w:right w:val="none" w:sz="0" w:space="0" w:color="auto"/>
          </w:divBdr>
        </w:div>
        <w:div w:id="1134450721">
          <w:marLeft w:val="0"/>
          <w:marRight w:val="0"/>
          <w:marTop w:val="0"/>
          <w:marBottom w:val="0"/>
          <w:divBdr>
            <w:top w:val="none" w:sz="0" w:space="0" w:color="auto"/>
            <w:left w:val="none" w:sz="0" w:space="0" w:color="auto"/>
            <w:bottom w:val="none" w:sz="0" w:space="0" w:color="auto"/>
            <w:right w:val="none" w:sz="0" w:space="0" w:color="auto"/>
          </w:divBdr>
        </w:div>
        <w:div w:id="328599235">
          <w:marLeft w:val="0"/>
          <w:marRight w:val="0"/>
          <w:marTop w:val="0"/>
          <w:marBottom w:val="0"/>
          <w:divBdr>
            <w:top w:val="none" w:sz="0" w:space="0" w:color="auto"/>
            <w:left w:val="none" w:sz="0" w:space="0" w:color="auto"/>
            <w:bottom w:val="none" w:sz="0" w:space="0" w:color="auto"/>
            <w:right w:val="none" w:sz="0" w:space="0" w:color="auto"/>
          </w:divBdr>
        </w:div>
        <w:div w:id="1967809014">
          <w:marLeft w:val="0"/>
          <w:marRight w:val="0"/>
          <w:marTop w:val="0"/>
          <w:marBottom w:val="0"/>
          <w:divBdr>
            <w:top w:val="none" w:sz="0" w:space="0" w:color="auto"/>
            <w:left w:val="none" w:sz="0" w:space="0" w:color="auto"/>
            <w:bottom w:val="none" w:sz="0" w:space="0" w:color="auto"/>
            <w:right w:val="none" w:sz="0" w:space="0" w:color="auto"/>
          </w:divBdr>
        </w:div>
        <w:div w:id="1174800018">
          <w:marLeft w:val="0"/>
          <w:marRight w:val="0"/>
          <w:marTop w:val="0"/>
          <w:marBottom w:val="0"/>
          <w:divBdr>
            <w:top w:val="none" w:sz="0" w:space="0" w:color="auto"/>
            <w:left w:val="none" w:sz="0" w:space="0" w:color="auto"/>
            <w:bottom w:val="none" w:sz="0" w:space="0" w:color="auto"/>
            <w:right w:val="none" w:sz="0" w:space="0" w:color="auto"/>
          </w:divBdr>
        </w:div>
        <w:div w:id="613907591">
          <w:marLeft w:val="0"/>
          <w:marRight w:val="0"/>
          <w:marTop w:val="0"/>
          <w:marBottom w:val="0"/>
          <w:divBdr>
            <w:top w:val="none" w:sz="0" w:space="0" w:color="auto"/>
            <w:left w:val="none" w:sz="0" w:space="0" w:color="auto"/>
            <w:bottom w:val="none" w:sz="0" w:space="0" w:color="auto"/>
            <w:right w:val="none" w:sz="0" w:space="0" w:color="auto"/>
          </w:divBdr>
        </w:div>
        <w:div w:id="1889994963">
          <w:marLeft w:val="0"/>
          <w:marRight w:val="0"/>
          <w:marTop w:val="0"/>
          <w:marBottom w:val="0"/>
          <w:divBdr>
            <w:top w:val="none" w:sz="0" w:space="0" w:color="auto"/>
            <w:left w:val="none" w:sz="0" w:space="0" w:color="auto"/>
            <w:bottom w:val="none" w:sz="0" w:space="0" w:color="auto"/>
            <w:right w:val="none" w:sz="0" w:space="0" w:color="auto"/>
          </w:divBdr>
          <w:divsChild>
            <w:div w:id="1682199390">
              <w:marLeft w:val="0"/>
              <w:marRight w:val="0"/>
              <w:marTop w:val="0"/>
              <w:marBottom w:val="0"/>
              <w:divBdr>
                <w:top w:val="none" w:sz="0" w:space="0" w:color="auto"/>
                <w:left w:val="none" w:sz="0" w:space="0" w:color="auto"/>
                <w:bottom w:val="none" w:sz="0" w:space="0" w:color="auto"/>
                <w:right w:val="none" w:sz="0" w:space="0" w:color="auto"/>
              </w:divBdr>
            </w:div>
          </w:divsChild>
        </w:div>
        <w:div w:id="281694836">
          <w:marLeft w:val="0"/>
          <w:marRight w:val="0"/>
          <w:marTop w:val="0"/>
          <w:marBottom w:val="0"/>
          <w:divBdr>
            <w:top w:val="none" w:sz="0" w:space="0" w:color="auto"/>
            <w:left w:val="none" w:sz="0" w:space="0" w:color="auto"/>
            <w:bottom w:val="none" w:sz="0" w:space="0" w:color="auto"/>
            <w:right w:val="none" w:sz="0" w:space="0" w:color="auto"/>
          </w:divBdr>
          <w:divsChild>
            <w:div w:id="261651969">
              <w:marLeft w:val="0"/>
              <w:marRight w:val="0"/>
              <w:marTop w:val="0"/>
              <w:marBottom w:val="0"/>
              <w:divBdr>
                <w:top w:val="none" w:sz="0" w:space="0" w:color="auto"/>
                <w:left w:val="none" w:sz="0" w:space="0" w:color="auto"/>
                <w:bottom w:val="none" w:sz="0" w:space="0" w:color="auto"/>
                <w:right w:val="none" w:sz="0" w:space="0" w:color="auto"/>
              </w:divBdr>
            </w:div>
          </w:divsChild>
        </w:div>
        <w:div w:id="1695887676">
          <w:marLeft w:val="0"/>
          <w:marRight w:val="0"/>
          <w:marTop w:val="0"/>
          <w:marBottom w:val="0"/>
          <w:divBdr>
            <w:top w:val="none" w:sz="0" w:space="0" w:color="auto"/>
            <w:left w:val="none" w:sz="0" w:space="0" w:color="auto"/>
            <w:bottom w:val="none" w:sz="0" w:space="0" w:color="auto"/>
            <w:right w:val="none" w:sz="0" w:space="0" w:color="auto"/>
          </w:divBdr>
          <w:divsChild>
            <w:div w:id="1319043488">
              <w:marLeft w:val="0"/>
              <w:marRight w:val="0"/>
              <w:marTop w:val="0"/>
              <w:marBottom w:val="0"/>
              <w:divBdr>
                <w:top w:val="none" w:sz="0" w:space="0" w:color="auto"/>
                <w:left w:val="none" w:sz="0" w:space="0" w:color="auto"/>
                <w:bottom w:val="none" w:sz="0" w:space="0" w:color="auto"/>
                <w:right w:val="none" w:sz="0" w:space="0" w:color="auto"/>
              </w:divBdr>
            </w:div>
          </w:divsChild>
        </w:div>
        <w:div w:id="1492982620">
          <w:marLeft w:val="0"/>
          <w:marRight w:val="0"/>
          <w:marTop w:val="0"/>
          <w:marBottom w:val="0"/>
          <w:divBdr>
            <w:top w:val="none" w:sz="0" w:space="0" w:color="auto"/>
            <w:left w:val="none" w:sz="0" w:space="0" w:color="auto"/>
            <w:bottom w:val="none" w:sz="0" w:space="0" w:color="auto"/>
            <w:right w:val="none" w:sz="0" w:space="0" w:color="auto"/>
          </w:divBdr>
        </w:div>
        <w:div w:id="362754502">
          <w:marLeft w:val="0"/>
          <w:marRight w:val="0"/>
          <w:marTop w:val="0"/>
          <w:marBottom w:val="0"/>
          <w:divBdr>
            <w:top w:val="none" w:sz="0" w:space="0" w:color="auto"/>
            <w:left w:val="none" w:sz="0" w:space="0" w:color="auto"/>
            <w:bottom w:val="none" w:sz="0" w:space="0" w:color="auto"/>
            <w:right w:val="none" w:sz="0" w:space="0" w:color="auto"/>
          </w:divBdr>
        </w:div>
        <w:div w:id="265190188">
          <w:marLeft w:val="0"/>
          <w:marRight w:val="0"/>
          <w:marTop w:val="0"/>
          <w:marBottom w:val="0"/>
          <w:divBdr>
            <w:top w:val="none" w:sz="0" w:space="0" w:color="auto"/>
            <w:left w:val="none" w:sz="0" w:space="0" w:color="auto"/>
            <w:bottom w:val="none" w:sz="0" w:space="0" w:color="auto"/>
            <w:right w:val="none" w:sz="0" w:space="0" w:color="auto"/>
          </w:divBdr>
        </w:div>
        <w:div w:id="2004509627">
          <w:marLeft w:val="0"/>
          <w:marRight w:val="0"/>
          <w:marTop w:val="0"/>
          <w:marBottom w:val="0"/>
          <w:divBdr>
            <w:top w:val="none" w:sz="0" w:space="0" w:color="auto"/>
            <w:left w:val="none" w:sz="0" w:space="0" w:color="auto"/>
            <w:bottom w:val="none" w:sz="0" w:space="0" w:color="auto"/>
            <w:right w:val="none" w:sz="0" w:space="0" w:color="auto"/>
          </w:divBdr>
        </w:div>
        <w:div w:id="887767422">
          <w:marLeft w:val="0"/>
          <w:marRight w:val="0"/>
          <w:marTop w:val="0"/>
          <w:marBottom w:val="0"/>
          <w:divBdr>
            <w:top w:val="none" w:sz="0" w:space="0" w:color="auto"/>
            <w:left w:val="none" w:sz="0" w:space="0" w:color="auto"/>
            <w:bottom w:val="none" w:sz="0" w:space="0" w:color="auto"/>
            <w:right w:val="none" w:sz="0" w:space="0" w:color="auto"/>
          </w:divBdr>
        </w:div>
        <w:div w:id="380138128">
          <w:marLeft w:val="0"/>
          <w:marRight w:val="0"/>
          <w:marTop w:val="0"/>
          <w:marBottom w:val="0"/>
          <w:divBdr>
            <w:top w:val="none" w:sz="0" w:space="0" w:color="auto"/>
            <w:left w:val="none" w:sz="0" w:space="0" w:color="auto"/>
            <w:bottom w:val="none" w:sz="0" w:space="0" w:color="auto"/>
            <w:right w:val="none" w:sz="0" w:space="0" w:color="auto"/>
          </w:divBdr>
        </w:div>
        <w:div w:id="678967184">
          <w:marLeft w:val="0"/>
          <w:marRight w:val="0"/>
          <w:marTop w:val="0"/>
          <w:marBottom w:val="0"/>
          <w:divBdr>
            <w:top w:val="none" w:sz="0" w:space="0" w:color="auto"/>
            <w:left w:val="none" w:sz="0" w:space="0" w:color="auto"/>
            <w:bottom w:val="none" w:sz="0" w:space="0" w:color="auto"/>
            <w:right w:val="none" w:sz="0" w:space="0" w:color="auto"/>
          </w:divBdr>
        </w:div>
        <w:div w:id="593711204">
          <w:marLeft w:val="0"/>
          <w:marRight w:val="0"/>
          <w:marTop w:val="0"/>
          <w:marBottom w:val="0"/>
          <w:divBdr>
            <w:top w:val="none" w:sz="0" w:space="0" w:color="auto"/>
            <w:left w:val="none" w:sz="0" w:space="0" w:color="auto"/>
            <w:bottom w:val="none" w:sz="0" w:space="0" w:color="auto"/>
            <w:right w:val="none" w:sz="0" w:space="0" w:color="auto"/>
          </w:divBdr>
        </w:div>
        <w:div w:id="853037545">
          <w:marLeft w:val="0"/>
          <w:marRight w:val="0"/>
          <w:marTop w:val="0"/>
          <w:marBottom w:val="0"/>
          <w:divBdr>
            <w:top w:val="none" w:sz="0" w:space="0" w:color="auto"/>
            <w:left w:val="none" w:sz="0" w:space="0" w:color="auto"/>
            <w:bottom w:val="none" w:sz="0" w:space="0" w:color="auto"/>
            <w:right w:val="none" w:sz="0" w:space="0" w:color="auto"/>
          </w:divBdr>
        </w:div>
        <w:div w:id="4870606">
          <w:marLeft w:val="0"/>
          <w:marRight w:val="0"/>
          <w:marTop w:val="0"/>
          <w:marBottom w:val="0"/>
          <w:divBdr>
            <w:top w:val="none" w:sz="0" w:space="0" w:color="auto"/>
            <w:left w:val="none" w:sz="0" w:space="0" w:color="auto"/>
            <w:bottom w:val="none" w:sz="0" w:space="0" w:color="auto"/>
            <w:right w:val="none" w:sz="0" w:space="0" w:color="auto"/>
          </w:divBdr>
        </w:div>
        <w:div w:id="1784154347">
          <w:marLeft w:val="0"/>
          <w:marRight w:val="0"/>
          <w:marTop w:val="0"/>
          <w:marBottom w:val="0"/>
          <w:divBdr>
            <w:top w:val="none" w:sz="0" w:space="0" w:color="auto"/>
            <w:left w:val="none" w:sz="0" w:space="0" w:color="auto"/>
            <w:bottom w:val="none" w:sz="0" w:space="0" w:color="auto"/>
            <w:right w:val="none" w:sz="0" w:space="0" w:color="auto"/>
          </w:divBdr>
        </w:div>
        <w:div w:id="718406030">
          <w:marLeft w:val="0"/>
          <w:marRight w:val="0"/>
          <w:marTop w:val="0"/>
          <w:marBottom w:val="0"/>
          <w:divBdr>
            <w:top w:val="none" w:sz="0" w:space="0" w:color="auto"/>
            <w:left w:val="none" w:sz="0" w:space="0" w:color="auto"/>
            <w:bottom w:val="none" w:sz="0" w:space="0" w:color="auto"/>
            <w:right w:val="none" w:sz="0" w:space="0" w:color="auto"/>
          </w:divBdr>
        </w:div>
        <w:div w:id="503859802">
          <w:marLeft w:val="0"/>
          <w:marRight w:val="0"/>
          <w:marTop w:val="0"/>
          <w:marBottom w:val="0"/>
          <w:divBdr>
            <w:top w:val="none" w:sz="0" w:space="0" w:color="auto"/>
            <w:left w:val="none" w:sz="0" w:space="0" w:color="auto"/>
            <w:bottom w:val="none" w:sz="0" w:space="0" w:color="auto"/>
            <w:right w:val="none" w:sz="0" w:space="0" w:color="auto"/>
          </w:divBdr>
        </w:div>
        <w:div w:id="2021928473">
          <w:marLeft w:val="0"/>
          <w:marRight w:val="0"/>
          <w:marTop w:val="0"/>
          <w:marBottom w:val="0"/>
          <w:divBdr>
            <w:top w:val="none" w:sz="0" w:space="0" w:color="auto"/>
            <w:left w:val="none" w:sz="0" w:space="0" w:color="auto"/>
            <w:bottom w:val="none" w:sz="0" w:space="0" w:color="auto"/>
            <w:right w:val="none" w:sz="0" w:space="0" w:color="auto"/>
          </w:divBdr>
        </w:div>
        <w:div w:id="71197528">
          <w:marLeft w:val="0"/>
          <w:marRight w:val="0"/>
          <w:marTop w:val="0"/>
          <w:marBottom w:val="0"/>
          <w:divBdr>
            <w:top w:val="none" w:sz="0" w:space="0" w:color="auto"/>
            <w:left w:val="none" w:sz="0" w:space="0" w:color="auto"/>
            <w:bottom w:val="none" w:sz="0" w:space="0" w:color="auto"/>
            <w:right w:val="none" w:sz="0" w:space="0" w:color="auto"/>
          </w:divBdr>
        </w:div>
        <w:div w:id="1173883333">
          <w:marLeft w:val="0"/>
          <w:marRight w:val="0"/>
          <w:marTop w:val="0"/>
          <w:marBottom w:val="0"/>
          <w:divBdr>
            <w:top w:val="none" w:sz="0" w:space="0" w:color="auto"/>
            <w:left w:val="none" w:sz="0" w:space="0" w:color="auto"/>
            <w:bottom w:val="none" w:sz="0" w:space="0" w:color="auto"/>
            <w:right w:val="none" w:sz="0" w:space="0" w:color="auto"/>
          </w:divBdr>
        </w:div>
        <w:div w:id="1742750427">
          <w:marLeft w:val="0"/>
          <w:marRight w:val="0"/>
          <w:marTop w:val="0"/>
          <w:marBottom w:val="0"/>
          <w:divBdr>
            <w:top w:val="none" w:sz="0" w:space="0" w:color="auto"/>
            <w:left w:val="none" w:sz="0" w:space="0" w:color="auto"/>
            <w:bottom w:val="none" w:sz="0" w:space="0" w:color="auto"/>
            <w:right w:val="none" w:sz="0" w:space="0" w:color="auto"/>
          </w:divBdr>
        </w:div>
        <w:div w:id="500197505">
          <w:marLeft w:val="0"/>
          <w:marRight w:val="0"/>
          <w:marTop w:val="0"/>
          <w:marBottom w:val="0"/>
          <w:divBdr>
            <w:top w:val="none" w:sz="0" w:space="0" w:color="auto"/>
            <w:left w:val="none" w:sz="0" w:space="0" w:color="auto"/>
            <w:bottom w:val="none" w:sz="0" w:space="0" w:color="auto"/>
            <w:right w:val="none" w:sz="0" w:space="0" w:color="auto"/>
          </w:divBdr>
          <w:divsChild>
            <w:div w:id="1421366642">
              <w:marLeft w:val="0"/>
              <w:marRight w:val="0"/>
              <w:marTop w:val="0"/>
              <w:marBottom w:val="0"/>
              <w:divBdr>
                <w:top w:val="none" w:sz="0" w:space="0" w:color="auto"/>
                <w:left w:val="none" w:sz="0" w:space="0" w:color="auto"/>
                <w:bottom w:val="none" w:sz="0" w:space="0" w:color="auto"/>
                <w:right w:val="none" w:sz="0" w:space="0" w:color="auto"/>
              </w:divBdr>
            </w:div>
          </w:divsChild>
        </w:div>
        <w:div w:id="1338192373">
          <w:marLeft w:val="0"/>
          <w:marRight w:val="0"/>
          <w:marTop w:val="0"/>
          <w:marBottom w:val="0"/>
          <w:divBdr>
            <w:top w:val="none" w:sz="0" w:space="0" w:color="auto"/>
            <w:left w:val="none" w:sz="0" w:space="0" w:color="auto"/>
            <w:bottom w:val="none" w:sz="0" w:space="0" w:color="auto"/>
            <w:right w:val="none" w:sz="0" w:space="0" w:color="auto"/>
          </w:divBdr>
        </w:div>
        <w:div w:id="665087214">
          <w:marLeft w:val="0"/>
          <w:marRight w:val="0"/>
          <w:marTop w:val="0"/>
          <w:marBottom w:val="0"/>
          <w:divBdr>
            <w:top w:val="none" w:sz="0" w:space="0" w:color="auto"/>
            <w:left w:val="none" w:sz="0" w:space="0" w:color="auto"/>
            <w:bottom w:val="none" w:sz="0" w:space="0" w:color="auto"/>
            <w:right w:val="none" w:sz="0" w:space="0" w:color="auto"/>
          </w:divBdr>
        </w:div>
        <w:div w:id="351495415">
          <w:marLeft w:val="0"/>
          <w:marRight w:val="0"/>
          <w:marTop w:val="0"/>
          <w:marBottom w:val="0"/>
          <w:divBdr>
            <w:top w:val="none" w:sz="0" w:space="0" w:color="auto"/>
            <w:left w:val="none" w:sz="0" w:space="0" w:color="auto"/>
            <w:bottom w:val="none" w:sz="0" w:space="0" w:color="auto"/>
            <w:right w:val="none" w:sz="0" w:space="0" w:color="auto"/>
          </w:divBdr>
        </w:div>
        <w:div w:id="1968781465">
          <w:marLeft w:val="0"/>
          <w:marRight w:val="0"/>
          <w:marTop w:val="0"/>
          <w:marBottom w:val="0"/>
          <w:divBdr>
            <w:top w:val="none" w:sz="0" w:space="0" w:color="auto"/>
            <w:left w:val="none" w:sz="0" w:space="0" w:color="auto"/>
            <w:bottom w:val="none" w:sz="0" w:space="0" w:color="auto"/>
            <w:right w:val="none" w:sz="0" w:space="0" w:color="auto"/>
          </w:divBdr>
        </w:div>
        <w:div w:id="1524594095">
          <w:marLeft w:val="0"/>
          <w:marRight w:val="0"/>
          <w:marTop w:val="0"/>
          <w:marBottom w:val="0"/>
          <w:divBdr>
            <w:top w:val="none" w:sz="0" w:space="0" w:color="auto"/>
            <w:left w:val="none" w:sz="0" w:space="0" w:color="auto"/>
            <w:bottom w:val="none" w:sz="0" w:space="0" w:color="auto"/>
            <w:right w:val="none" w:sz="0" w:space="0" w:color="auto"/>
          </w:divBdr>
        </w:div>
        <w:div w:id="1876385539">
          <w:marLeft w:val="0"/>
          <w:marRight w:val="0"/>
          <w:marTop w:val="0"/>
          <w:marBottom w:val="0"/>
          <w:divBdr>
            <w:top w:val="none" w:sz="0" w:space="0" w:color="auto"/>
            <w:left w:val="none" w:sz="0" w:space="0" w:color="auto"/>
            <w:bottom w:val="none" w:sz="0" w:space="0" w:color="auto"/>
            <w:right w:val="none" w:sz="0" w:space="0" w:color="auto"/>
          </w:divBdr>
        </w:div>
        <w:div w:id="706221946">
          <w:marLeft w:val="0"/>
          <w:marRight w:val="0"/>
          <w:marTop w:val="0"/>
          <w:marBottom w:val="0"/>
          <w:divBdr>
            <w:top w:val="none" w:sz="0" w:space="0" w:color="auto"/>
            <w:left w:val="none" w:sz="0" w:space="0" w:color="auto"/>
            <w:bottom w:val="none" w:sz="0" w:space="0" w:color="auto"/>
            <w:right w:val="none" w:sz="0" w:space="0" w:color="auto"/>
          </w:divBdr>
        </w:div>
        <w:div w:id="524056980">
          <w:marLeft w:val="0"/>
          <w:marRight w:val="0"/>
          <w:marTop w:val="0"/>
          <w:marBottom w:val="0"/>
          <w:divBdr>
            <w:top w:val="none" w:sz="0" w:space="0" w:color="auto"/>
            <w:left w:val="none" w:sz="0" w:space="0" w:color="auto"/>
            <w:bottom w:val="none" w:sz="0" w:space="0" w:color="auto"/>
            <w:right w:val="none" w:sz="0" w:space="0" w:color="auto"/>
          </w:divBdr>
        </w:div>
        <w:div w:id="1477182990">
          <w:marLeft w:val="0"/>
          <w:marRight w:val="0"/>
          <w:marTop w:val="0"/>
          <w:marBottom w:val="0"/>
          <w:divBdr>
            <w:top w:val="none" w:sz="0" w:space="0" w:color="auto"/>
            <w:left w:val="none" w:sz="0" w:space="0" w:color="auto"/>
            <w:bottom w:val="none" w:sz="0" w:space="0" w:color="auto"/>
            <w:right w:val="none" w:sz="0" w:space="0" w:color="auto"/>
          </w:divBdr>
        </w:div>
        <w:div w:id="1045369529">
          <w:marLeft w:val="0"/>
          <w:marRight w:val="0"/>
          <w:marTop w:val="0"/>
          <w:marBottom w:val="0"/>
          <w:divBdr>
            <w:top w:val="none" w:sz="0" w:space="0" w:color="auto"/>
            <w:left w:val="none" w:sz="0" w:space="0" w:color="auto"/>
            <w:bottom w:val="none" w:sz="0" w:space="0" w:color="auto"/>
            <w:right w:val="none" w:sz="0" w:space="0" w:color="auto"/>
          </w:divBdr>
        </w:div>
        <w:div w:id="1767533854">
          <w:marLeft w:val="0"/>
          <w:marRight w:val="0"/>
          <w:marTop w:val="0"/>
          <w:marBottom w:val="0"/>
          <w:divBdr>
            <w:top w:val="none" w:sz="0" w:space="0" w:color="auto"/>
            <w:left w:val="none" w:sz="0" w:space="0" w:color="auto"/>
            <w:bottom w:val="none" w:sz="0" w:space="0" w:color="auto"/>
            <w:right w:val="none" w:sz="0" w:space="0" w:color="auto"/>
          </w:divBdr>
          <w:divsChild>
            <w:div w:id="1326125753">
              <w:marLeft w:val="0"/>
              <w:marRight w:val="0"/>
              <w:marTop w:val="0"/>
              <w:marBottom w:val="0"/>
              <w:divBdr>
                <w:top w:val="none" w:sz="0" w:space="0" w:color="auto"/>
                <w:left w:val="none" w:sz="0" w:space="0" w:color="auto"/>
                <w:bottom w:val="none" w:sz="0" w:space="0" w:color="auto"/>
                <w:right w:val="none" w:sz="0" w:space="0" w:color="auto"/>
              </w:divBdr>
            </w:div>
            <w:div w:id="1651789351">
              <w:marLeft w:val="0"/>
              <w:marRight w:val="0"/>
              <w:marTop w:val="0"/>
              <w:marBottom w:val="0"/>
              <w:divBdr>
                <w:top w:val="none" w:sz="0" w:space="0" w:color="auto"/>
                <w:left w:val="none" w:sz="0" w:space="0" w:color="auto"/>
                <w:bottom w:val="none" w:sz="0" w:space="0" w:color="auto"/>
                <w:right w:val="none" w:sz="0" w:space="0" w:color="auto"/>
              </w:divBdr>
            </w:div>
            <w:div w:id="1418943015">
              <w:marLeft w:val="0"/>
              <w:marRight w:val="0"/>
              <w:marTop w:val="0"/>
              <w:marBottom w:val="0"/>
              <w:divBdr>
                <w:top w:val="none" w:sz="0" w:space="0" w:color="auto"/>
                <w:left w:val="none" w:sz="0" w:space="0" w:color="auto"/>
                <w:bottom w:val="none" w:sz="0" w:space="0" w:color="auto"/>
                <w:right w:val="none" w:sz="0" w:space="0" w:color="auto"/>
              </w:divBdr>
            </w:div>
            <w:div w:id="909775459">
              <w:marLeft w:val="0"/>
              <w:marRight w:val="0"/>
              <w:marTop w:val="0"/>
              <w:marBottom w:val="0"/>
              <w:divBdr>
                <w:top w:val="none" w:sz="0" w:space="0" w:color="auto"/>
                <w:left w:val="none" w:sz="0" w:space="0" w:color="auto"/>
                <w:bottom w:val="none" w:sz="0" w:space="0" w:color="auto"/>
                <w:right w:val="none" w:sz="0" w:space="0" w:color="auto"/>
              </w:divBdr>
            </w:div>
            <w:div w:id="1544320950">
              <w:marLeft w:val="0"/>
              <w:marRight w:val="0"/>
              <w:marTop w:val="0"/>
              <w:marBottom w:val="0"/>
              <w:divBdr>
                <w:top w:val="none" w:sz="0" w:space="0" w:color="auto"/>
                <w:left w:val="none" w:sz="0" w:space="0" w:color="auto"/>
                <w:bottom w:val="none" w:sz="0" w:space="0" w:color="auto"/>
                <w:right w:val="none" w:sz="0" w:space="0" w:color="auto"/>
              </w:divBdr>
            </w:div>
            <w:div w:id="984506252">
              <w:marLeft w:val="0"/>
              <w:marRight w:val="0"/>
              <w:marTop w:val="0"/>
              <w:marBottom w:val="0"/>
              <w:divBdr>
                <w:top w:val="none" w:sz="0" w:space="0" w:color="auto"/>
                <w:left w:val="none" w:sz="0" w:space="0" w:color="auto"/>
                <w:bottom w:val="none" w:sz="0" w:space="0" w:color="auto"/>
                <w:right w:val="none" w:sz="0" w:space="0" w:color="auto"/>
              </w:divBdr>
            </w:div>
            <w:div w:id="630863083">
              <w:marLeft w:val="0"/>
              <w:marRight w:val="0"/>
              <w:marTop w:val="0"/>
              <w:marBottom w:val="0"/>
              <w:divBdr>
                <w:top w:val="none" w:sz="0" w:space="0" w:color="auto"/>
                <w:left w:val="none" w:sz="0" w:space="0" w:color="auto"/>
                <w:bottom w:val="none" w:sz="0" w:space="0" w:color="auto"/>
                <w:right w:val="none" w:sz="0" w:space="0" w:color="auto"/>
              </w:divBdr>
            </w:div>
            <w:div w:id="615600471">
              <w:marLeft w:val="0"/>
              <w:marRight w:val="0"/>
              <w:marTop w:val="0"/>
              <w:marBottom w:val="0"/>
              <w:divBdr>
                <w:top w:val="none" w:sz="0" w:space="0" w:color="auto"/>
                <w:left w:val="none" w:sz="0" w:space="0" w:color="auto"/>
                <w:bottom w:val="none" w:sz="0" w:space="0" w:color="auto"/>
                <w:right w:val="none" w:sz="0" w:space="0" w:color="auto"/>
              </w:divBdr>
            </w:div>
            <w:div w:id="310016416">
              <w:marLeft w:val="0"/>
              <w:marRight w:val="0"/>
              <w:marTop w:val="0"/>
              <w:marBottom w:val="0"/>
              <w:divBdr>
                <w:top w:val="none" w:sz="0" w:space="0" w:color="auto"/>
                <w:left w:val="none" w:sz="0" w:space="0" w:color="auto"/>
                <w:bottom w:val="none" w:sz="0" w:space="0" w:color="auto"/>
                <w:right w:val="none" w:sz="0" w:space="0" w:color="auto"/>
              </w:divBdr>
            </w:div>
            <w:div w:id="638850258">
              <w:marLeft w:val="0"/>
              <w:marRight w:val="0"/>
              <w:marTop w:val="0"/>
              <w:marBottom w:val="0"/>
              <w:divBdr>
                <w:top w:val="none" w:sz="0" w:space="0" w:color="auto"/>
                <w:left w:val="none" w:sz="0" w:space="0" w:color="auto"/>
                <w:bottom w:val="none" w:sz="0" w:space="0" w:color="auto"/>
                <w:right w:val="none" w:sz="0" w:space="0" w:color="auto"/>
              </w:divBdr>
            </w:div>
            <w:div w:id="1272931894">
              <w:marLeft w:val="0"/>
              <w:marRight w:val="0"/>
              <w:marTop w:val="0"/>
              <w:marBottom w:val="0"/>
              <w:divBdr>
                <w:top w:val="none" w:sz="0" w:space="0" w:color="auto"/>
                <w:left w:val="none" w:sz="0" w:space="0" w:color="auto"/>
                <w:bottom w:val="none" w:sz="0" w:space="0" w:color="auto"/>
                <w:right w:val="none" w:sz="0" w:space="0" w:color="auto"/>
              </w:divBdr>
            </w:div>
            <w:div w:id="1257863120">
              <w:marLeft w:val="0"/>
              <w:marRight w:val="0"/>
              <w:marTop w:val="0"/>
              <w:marBottom w:val="0"/>
              <w:divBdr>
                <w:top w:val="none" w:sz="0" w:space="0" w:color="auto"/>
                <w:left w:val="none" w:sz="0" w:space="0" w:color="auto"/>
                <w:bottom w:val="none" w:sz="0" w:space="0" w:color="auto"/>
                <w:right w:val="none" w:sz="0" w:space="0" w:color="auto"/>
              </w:divBdr>
            </w:div>
            <w:div w:id="611940339">
              <w:marLeft w:val="0"/>
              <w:marRight w:val="0"/>
              <w:marTop w:val="0"/>
              <w:marBottom w:val="0"/>
              <w:divBdr>
                <w:top w:val="none" w:sz="0" w:space="0" w:color="auto"/>
                <w:left w:val="none" w:sz="0" w:space="0" w:color="auto"/>
                <w:bottom w:val="none" w:sz="0" w:space="0" w:color="auto"/>
                <w:right w:val="none" w:sz="0" w:space="0" w:color="auto"/>
              </w:divBdr>
            </w:div>
            <w:div w:id="1210648356">
              <w:marLeft w:val="0"/>
              <w:marRight w:val="0"/>
              <w:marTop w:val="0"/>
              <w:marBottom w:val="0"/>
              <w:divBdr>
                <w:top w:val="none" w:sz="0" w:space="0" w:color="auto"/>
                <w:left w:val="none" w:sz="0" w:space="0" w:color="auto"/>
                <w:bottom w:val="none" w:sz="0" w:space="0" w:color="auto"/>
                <w:right w:val="none" w:sz="0" w:space="0" w:color="auto"/>
              </w:divBdr>
            </w:div>
            <w:div w:id="1828520200">
              <w:marLeft w:val="0"/>
              <w:marRight w:val="0"/>
              <w:marTop w:val="0"/>
              <w:marBottom w:val="0"/>
              <w:divBdr>
                <w:top w:val="none" w:sz="0" w:space="0" w:color="auto"/>
                <w:left w:val="none" w:sz="0" w:space="0" w:color="auto"/>
                <w:bottom w:val="none" w:sz="0" w:space="0" w:color="auto"/>
                <w:right w:val="none" w:sz="0" w:space="0" w:color="auto"/>
              </w:divBdr>
            </w:div>
            <w:div w:id="485900274">
              <w:marLeft w:val="0"/>
              <w:marRight w:val="0"/>
              <w:marTop w:val="0"/>
              <w:marBottom w:val="0"/>
              <w:divBdr>
                <w:top w:val="none" w:sz="0" w:space="0" w:color="auto"/>
                <w:left w:val="none" w:sz="0" w:space="0" w:color="auto"/>
                <w:bottom w:val="none" w:sz="0" w:space="0" w:color="auto"/>
                <w:right w:val="none" w:sz="0" w:space="0" w:color="auto"/>
              </w:divBdr>
            </w:div>
            <w:div w:id="1341932535">
              <w:marLeft w:val="0"/>
              <w:marRight w:val="0"/>
              <w:marTop w:val="0"/>
              <w:marBottom w:val="0"/>
              <w:divBdr>
                <w:top w:val="none" w:sz="0" w:space="0" w:color="auto"/>
                <w:left w:val="none" w:sz="0" w:space="0" w:color="auto"/>
                <w:bottom w:val="none" w:sz="0" w:space="0" w:color="auto"/>
                <w:right w:val="none" w:sz="0" w:space="0" w:color="auto"/>
              </w:divBdr>
            </w:div>
            <w:div w:id="1694334897">
              <w:marLeft w:val="0"/>
              <w:marRight w:val="0"/>
              <w:marTop w:val="0"/>
              <w:marBottom w:val="0"/>
              <w:divBdr>
                <w:top w:val="none" w:sz="0" w:space="0" w:color="auto"/>
                <w:left w:val="none" w:sz="0" w:space="0" w:color="auto"/>
                <w:bottom w:val="none" w:sz="0" w:space="0" w:color="auto"/>
                <w:right w:val="none" w:sz="0" w:space="0" w:color="auto"/>
              </w:divBdr>
            </w:div>
            <w:div w:id="1580560115">
              <w:marLeft w:val="0"/>
              <w:marRight w:val="0"/>
              <w:marTop w:val="0"/>
              <w:marBottom w:val="0"/>
              <w:divBdr>
                <w:top w:val="none" w:sz="0" w:space="0" w:color="auto"/>
                <w:left w:val="none" w:sz="0" w:space="0" w:color="auto"/>
                <w:bottom w:val="none" w:sz="0" w:space="0" w:color="auto"/>
                <w:right w:val="none" w:sz="0" w:space="0" w:color="auto"/>
              </w:divBdr>
            </w:div>
            <w:div w:id="2083020557">
              <w:marLeft w:val="0"/>
              <w:marRight w:val="0"/>
              <w:marTop w:val="0"/>
              <w:marBottom w:val="0"/>
              <w:divBdr>
                <w:top w:val="none" w:sz="0" w:space="0" w:color="auto"/>
                <w:left w:val="none" w:sz="0" w:space="0" w:color="auto"/>
                <w:bottom w:val="none" w:sz="0" w:space="0" w:color="auto"/>
                <w:right w:val="none" w:sz="0" w:space="0" w:color="auto"/>
              </w:divBdr>
            </w:div>
            <w:div w:id="758795032">
              <w:marLeft w:val="0"/>
              <w:marRight w:val="0"/>
              <w:marTop w:val="0"/>
              <w:marBottom w:val="0"/>
              <w:divBdr>
                <w:top w:val="none" w:sz="0" w:space="0" w:color="auto"/>
                <w:left w:val="none" w:sz="0" w:space="0" w:color="auto"/>
                <w:bottom w:val="none" w:sz="0" w:space="0" w:color="auto"/>
                <w:right w:val="none" w:sz="0" w:space="0" w:color="auto"/>
              </w:divBdr>
            </w:div>
          </w:divsChild>
        </w:div>
        <w:div w:id="1215967864">
          <w:marLeft w:val="0"/>
          <w:marRight w:val="0"/>
          <w:marTop w:val="0"/>
          <w:marBottom w:val="0"/>
          <w:divBdr>
            <w:top w:val="none" w:sz="0" w:space="0" w:color="auto"/>
            <w:left w:val="none" w:sz="0" w:space="0" w:color="auto"/>
            <w:bottom w:val="none" w:sz="0" w:space="0" w:color="auto"/>
            <w:right w:val="none" w:sz="0" w:space="0" w:color="auto"/>
          </w:divBdr>
        </w:div>
        <w:div w:id="1338002245">
          <w:marLeft w:val="0"/>
          <w:marRight w:val="0"/>
          <w:marTop w:val="0"/>
          <w:marBottom w:val="0"/>
          <w:divBdr>
            <w:top w:val="none" w:sz="0" w:space="0" w:color="auto"/>
            <w:left w:val="none" w:sz="0" w:space="0" w:color="auto"/>
            <w:bottom w:val="none" w:sz="0" w:space="0" w:color="auto"/>
            <w:right w:val="none" w:sz="0" w:space="0" w:color="auto"/>
          </w:divBdr>
        </w:div>
        <w:div w:id="1028945062">
          <w:marLeft w:val="0"/>
          <w:marRight w:val="0"/>
          <w:marTop w:val="0"/>
          <w:marBottom w:val="0"/>
          <w:divBdr>
            <w:top w:val="none" w:sz="0" w:space="0" w:color="auto"/>
            <w:left w:val="none" w:sz="0" w:space="0" w:color="auto"/>
            <w:bottom w:val="none" w:sz="0" w:space="0" w:color="auto"/>
            <w:right w:val="none" w:sz="0" w:space="0" w:color="auto"/>
          </w:divBdr>
        </w:div>
        <w:div w:id="1356734391">
          <w:marLeft w:val="0"/>
          <w:marRight w:val="0"/>
          <w:marTop w:val="0"/>
          <w:marBottom w:val="0"/>
          <w:divBdr>
            <w:top w:val="none" w:sz="0" w:space="0" w:color="auto"/>
            <w:left w:val="none" w:sz="0" w:space="0" w:color="auto"/>
            <w:bottom w:val="none" w:sz="0" w:space="0" w:color="auto"/>
            <w:right w:val="none" w:sz="0" w:space="0" w:color="auto"/>
          </w:divBdr>
          <w:divsChild>
            <w:div w:id="753209310">
              <w:marLeft w:val="0"/>
              <w:marRight w:val="0"/>
              <w:marTop w:val="0"/>
              <w:marBottom w:val="0"/>
              <w:divBdr>
                <w:top w:val="none" w:sz="0" w:space="0" w:color="auto"/>
                <w:left w:val="none" w:sz="0" w:space="0" w:color="auto"/>
                <w:bottom w:val="none" w:sz="0" w:space="0" w:color="auto"/>
                <w:right w:val="none" w:sz="0" w:space="0" w:color="auto"/>
              </w:divBdr>
            </w:div>
            <w:div w:id="1166046667">
              <w:marLeft w:val="0"/>
              <w:marRight w:val="0"/>
              <w:marTop w:val="0"/>
              <w:marBottom w:val="0"/>
              <w:divBdr>
                <w:top w:val="none" w:sz="0" w:space="0" w:color="auto"/>
                <w:left w:val="none" w:sz="0" w:space="0" w:color="auto"/>
                <w:bottom w:val="none" w:sz="0" w:space="0" w:color="auto"/>
                <w:right w:val="none" w:sz="0" w:space="0" w:color="auto"/>
              </w:divBdr>
            </w:div>
            <w:div w:id="1220746306">
              <w:marLeft w:val="0"/>
              <w:marRight w:val="0"/>
              <w:marTop w:val="0"/>
              <w:marBottom w:val="0"/>
              <w:divBdr>
                <w:top w:val="none" w:sz="0" w:space="0" w:color="auto"/>
                <w:left w:val="none" w:sz="0" w:space="0" w:color="auto"/>
                <w:bottom w:val="none" w:sz="0" w:space="0" w:color="auto"/>
                <w:right w:val="none" w:sz="0" w:space="0" w:color="auto"/>
              </w:divBdr>
              <w:divsChild>
                <w:div w:id="227544880">
                  <w:marLeft w:val="0"/>
                  <w:marRight w:val="0"/>
                  <w:marTop w:val="0"/>
                  <w:marBottom w:val="0"/>
                  <w:divBdr>
                    <w:top w:val="none" w:sz="0" w:space="0" w:color="auto"/>
                    <w:left w:val="none" w:sz="0" w:space="0" w:color="auto"/>
                    <w:bottom w:val="none" w:sz="0" w:space="0" w:color="auto"/>
                    <w:right w:val="none" w:sz="0" w:space="0" w:color="auto"/>
                  </w:divBdr>
                </w:div>
                <w:div w:id="854077474">
                  <w:marLeft w:val="0"/>
                  <w:marRight w:val="0"/>
                  <w:marTop w:val="0"/>
                  <w:marBottom w:val="0"/>
                  <w:divBdr>
                    <w:top w:val="none" w:sz="0" w:space="0" w:color="auto"/>
                    <w:left w:val="none" w:sz="0" w:space="0" w:color="auto"/>
                    <w:bottom w:val="none" w:sz="0" w:space="0" w:color="auto"/>
                    <w:right w:val="none" w:sz="0" w:space="0" w:color="auto"/>
                  </w:divBdr>
                </w:div>
                <w:div w:id="222717558">
                  <w:marLeft w:val="0"/>
                  <w:marRight w:val="0"/>
                  <w:marTop w:val="0"/>
                  <w:marBottom w:val="0"/>
                  <w:divBdr>
                    <w:top w:val="none" w:sz="0" w:space="0" w:color="auto"/>
                    <w:left w:val="none" w:sz="0" w:space="0" w:color="auto"/>
                    <w:bottom w:val="none" w:sz="0" w:space="0" w:color="auto"/>
                    <w:right w:val="none" w:sz="0" w:space="0" w:color="auto"/>
                  </w:divBdr>
                </w:div>
                <w:div w:id="1672761093">
                  <w:marLeft w:val="0"/>
                  <w:marRight w:val="0"/>
                  <w:marTop w:val="0"/>
                  <w:marBottom w:val="0"/>
                  <w:divBdr>
                    <w:top w:val="none" w:sz="0" w:space="0" w:color="auto"/>
                    <w:left w:val="none" w:sz="0" w:space="0" w:color="auto"/>
                    <w:bottom w:val="none" w:sz="0" w:space="0" w:color="auto"/>
                    <w:right w:val="none" w:sz="0" w:space="0" w:color="auto"/>
                  </w:divBdr>
                </w:div>
                <w:div w:id="148718251">
                  <w:marLeft w:val="0"/>
                  <w:marRight w:val="0"/>
                  <w:marTop w:val="0"/>
                  <w:marBottom w:val="0"/>
                  <w:divBdr>
                    <w:top w:val="none" w:sz="0" w:space="0" w:color="auto"/>
                    <w:left w:val="none" w:sz="0" w:space="0" w:color="auto"/>
                    <w:bottom w:val="none" w:sz="0" w:space="0" w:color="auto"/>
                    <w:right w:val="none" w:sz="0" w:space="0" w:color="auto"/>
                  </w:divBdr>
                </w:div>
                <w:div w:id="1206217502">
                  <w:marLeft w:val="0"/>
                  <w:marRight w:val="0"/>
                  <w:marTop w:val="0"/>
                  <w:marBottom w:val="0"/>
                  <w:divBdr>
                    <w:top w:val="none" w:sz="0" w:space="0" w:color="auto"/>
                    <w:left w:val="none" w:sz="0" w:space="0" w:color="auto"/>
                    <w:bottom w:val="none" w:sz="0" w:space="0" w:color="auto"/>
                    <w:right w:val="none" w:sz="0" w:space="0" w:color="auto"/>
                  </w:divBdr>
                </w:div>
                <w:div w:id="337581190">
                  <w:marLeft w:val="0"/>
                  <w:marRight w:val="0"/>
                  <w:marTop w:val="0"/>
                  <w:marBottom w:val="0"/>
                  <w:divBdr>
                    <w:top w:val="none" w:sz="0" w:space="0" w:color="auto"/>
                    <w:left w:val="none" w:sz="0" w:space="0" w:color="auto"/>
                    <w:bottom w:val="none" w:sz="0" w:space="0" w:color="auto"/>
                    <w:right w:val="none" w:sz="0" w:space="0" w:color="auto"/>
                  </w:divBdr>
                </w:div>
                <w:div w:id="1771120731">
                  <w:marLeft w:val="0"/>
                  <w:marRight w:val="0"/>
                  <w:marTop w:val="0"/>
                  <w:marBottom w:val="0"/>
                  <w:divBdr>
                    <w:top w:val="none" w:sz="0" w:space="0" w:color="auto"/>
                    <w:left w:val="none" w:sz="0" w:space="0" w:color="auto"/>
                    <w:bottom w:val="none" w:sz="0" w:space="0" w:color="auto"/>
                    <w:right w:val="none" w:sz="0" w:space="0" w:color="auto"/>
                  </w:divBdr>
                </w:div>
                <w:div w:id="1320881897">
                  <w:marLeft w:val="0"/>
                  <w:marRight w:val="0"/>
                  <w:marTop w:val="0"/>
                  <w:marBottom w:val="0"/>
                  <w:divBdr>
                    <w:top w:val="none" w:sz="0" w:space="0" w:color="auto"/>
                    <w:left w:val="none" w:sz="0" w:space="0" w:color="auto"/>
                    <w:bottom w:val="none" w:sz="0" w:space="0" w:color="auto"/>
                    <w:right w:val="none" w:sz="0" w:space="0" w:color="auto"/>
                  </w:divBdr>
                </w:div>
                <w:div w:id="232787020">
                  <w:marLeft w:val="0"/>
                  <w:marRight w:val="0"/>
                  <w:marTop w:val="0"/>
                  <w:marBottom w:val="0"/>
                  <w:divBdr>
                    <w:top w:val="none" w:sz="0" w:space="0" w:color="auto"/>
                    <w:left w:val="none" w:sz="0" w:space="0" w:color="auto"/>
                    <w:bottom w:val="none" w:sz="0" w:space="0" w:color="auto"/>
                    <w:right w:val="none" w:sz="0" w:space="0" w:color="auto"/>
                  </w:divBdr>
                </w:div>
                <w:div w:id="1238131150">
                  <w:marLeft w:val="0"/>
                  <w:marRight w:val="0"/>
                  <w:marTop w:val="0"/>
                  <w:marBottom w:val="0"/>
                  <w:divBdr>
                    <w:top w:val="none" w:sz="0" w:space="0" w:color="auto"/>
                    <w:left w:val="none" w:sz="0" w:space="0" w:color="auto"/>
                    <w:bottom w:val="none" w:sz="0" w:space="0" w:color="auto"/>
                    <w:right w:val="none" w:sz="0" w:space="0" w:color="auto"/>
                  </w:divBdr>
                </w:div>
              </w:divsChild>
            </w:div>
            <w:div w:id="481890293">
              <w:marLeft w:val="0"/>
              <w:marRight w:val="0"/>
              <w:marTop w:val="0"/>
              <w:marBottom w:val="0"/>
              <w:divBdr>
                <w:top w:val="none" w:sz="0" w:space="0" w:color="auto"/>
                <w:left w:val="none" w:sz="0" w:space="0" w:color="auto"/>
                <w:bottom w:val="none" w:sz="0" w:space="0" w:color="auto"/>
                <w:right w:val="none" w:sz="0" w:space="0" w:color="auto"/>
              </w:divBdr>
            </w:div>
            <w:div w:id="107901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2947">
      <w:bodyDiv w:val="1"/>
      <w:marLeft w:val="0"/>
      <w:marRight w:val="0"/>
      <w:marTop w:val="0"/>
      <w:marBottom w:val="0"/>
      <w:divBdr>
        <w:top w:val="none" w:sz="0" w:space="0" w:color="auto"/>
        <w:left w:val="none" w:sz="0" w:space="0" w:color="auto"/>
        <w:bottom w:val="none" w:sz="0" w:space="0" w:color="auto"/>
        <w:right w:val="none" w:sz="0" w:space="0" w:color="auto"/>
      </w:divBdr>
    </w:div>
    <w:div w:id="1150287944">
      <w:bodyDiv w:val="1"/>
      <w:marLeft w:val="0"/>
      <w:marRight w:val="0"/>
      <w:marTop w:val="0"/>
      <w:marBottom w:val="0"/>
      <w:divBdr>
        <w:top w:val="none" w:sz="0" w:space="0" w:color="auto"/>
        <w:left w:val="none" w:sz="0" w:space="0" w:color="auto"/>
        <w:bottom w:val="none" w:sz="0" w:space="0" w:color="auto"/>
        <w:right w:val="none" w:sz="0" w:space="0" w:color="auto"/>
      </w:divBdr>
      <w:divsChild>
        <w:div w:id="1855653893">
          <w:marLeft w:val="0"/>
          <w:marRight w:val="0"/>
          <w:marTop w:val="0"/>
          <w:marBottom w:val="0"/>
          <w:divBdr>
            <w:top w:val="none" w:sz="0" w:space="0" w:color="auto"/>
            <w:left w:val="none" w:sz="0" w:space="0" w:color="auto"/>
            <w:bottom w:val="none" w:sz="0" w:space="0" w:color="auto"/>
            <w:right w:val="none" w:sz="0" w:space="0" w:color="auto"/>
          </w:divBdr>
          <w:divsChild>
            <w:div w:id="1007949315">
              <w:marLeft w:val="0"/>
              <w:marRight w:val="0"/>
              <w:marTop w:val="0"/>
              <w:marBottom w:val="0"/>
              <w:divBdr>
                <w:top w:val="none" w:sz="0" w:space="0" w:color="auto"/>
                <w:left w:val="none" w:sz="0" w:space="0" w:color="auto"/>
                <w:bottom w:val="none" w:sz="0" w:space="0" w:color="auto"/>
                <w:right w:val="none" w:sz="0" w:space="0" w:color="auto"/>
              </w:divBdr>
            </w:div>
            <w:div w:id="1965573506">
              <w:marLeft w:val="0"/>
              <w:marRight w:val="0"/>
              <w:marTop w:val="0"/>
              <w:marBottom w:val="0"/>
              <w:divBdr>
                <w:top w:val="none" w:sz="0" w:space="0" w:color="auto"/>
                <w:left w:val="none" w:sz="0" w:space="0" w:color="auto"/>
                <w:bottom w:val="none" w:sz="0" w:space="0" w:color="auto"/>
                <w:right w:val="none" w:sz="0" w:space="0" w:color="auto"/>
              </w:divBdr>
            </w:div>
            <w:div w:id="940836420">
              <w:marLeft w:val="0"/>
              <w:marRight w:val="0"/>
              <w:marTop w:val="0"/>
              <w:marBottom w:val="0"/>
              <w:divBdr>
                <w:top w:val="none" w:sz="0" w:space="0" w:color="auto"/>
                <w:left w:val="none" w:sz="0" w:space="0" w:color="auto"/>
                <w:bottom w:val="none" w:sz="0" w:space="0" w:color="auto"/>
                <w:right w:val="none" w:sz="0" w:space="0" w:color="auto"/>
              </w:divBdr>
            </w:div>
          </w:divsChild>
        </w:div>
        <w:div w:id="558326498">
          <w:marLeft w:val="0"/>
          <w:marRight w:val="0"/>
          <w:marTop w:val="0"/>
          <w:marBottom w:val="0"/>
          <w:divBdr>
            <w:top w:val="none" w:sz="0" w:space="0" w:color="auto"/>
            <w:left w:val="none" w:sz="0" w:space="0" w:color="auto"/>
            <w:bottom w:val="none" w:sz="0" w:space="0" w:color="auto"/>
            <w:right w:val="none" w:sz="0" w:space="0" w:color="auto"/>
          </w:divBdr>
        </w:div>
        <w:div w:id="765493100">
          <w:marLeft w:val="0"/>
          <w:marRight w:val="0"/>
          <w:marTop w:val="0"/>
          <w:marBottom w:val="0"/>
          <w:divBdr>
            <w:top w:val="none" w:sz="0" w:space="0" w:color="auto"/>
            <w:left w:val="none" w:sz="0" w:space="0" w:color="auto"/>
            <w:bottom w:val="none" w:sz="0" w:space="0" w:color="auto"/>
            <w:right w:val="none" w:sz="0" w:space="0" w:color="auto"/>
          </w:divBdr>
        </w:div>
        <w:div w:id="18513207">
          <w:marLeft w:val="0"/>
          <w:marRight w:val="0"/>
          <w:marTop w:val="0"/>
          <w:marBottom w:val="0"/>
          <w:divBdr>
            <w:top w:val="none" w:sz="0" w:space="0" w:color="auto"/>
            <w:left w:val="none" w:sz="0" w:space="0" w:color="auto"/>
            <w:bottom w:val="none" w:sz="0" w:space="0" w:color="auto"/>
            <w:right w:val="none" w:sz="0" w:space="0" w:color="auto"/>
          </w:divBdr>
        </w:div>
        <w:div w:id="1565872869">
          <w:marLeft w:val="0"/>
          <w:marRight w:val="0"/>
          <w:marTop w:val="0"/>
          <w:marBottom w:val="0"/>
          <w:divBdr>
            <w:top w:val="none" w:sz="0" w:space="0" w:color="auto"/>
            <w:left w:val="none" w:sz="0" w:space="0" w:color="auto"/>
            <w:bottom w:val="none" w:sz="0" w:space="0" w:color="auto"/>
            <w:right w:val="none" w:sz="0" w:space="0" w:color="auto"/>
          </w:divBdr>
        </w:div>
        <w:div w:id="944577601">
          <w:marLeft w:val="0"/>
          <w:marRight w:val="0"/>
          <w:marTop w:val="0"/>
          <w:marBottom w:val="0"/>
          <w:divBdr>
            <w:top w:val="none" w:sz="0" w:space="0" w:color="auto"/>
            <w:left w:val="none" w:sz="0" w:space="0" w:color="auto"/>
            <w:bottom w:val="none" w:sz="0" w:space="0" w:color="auto"/>
            <w:right w:val="none" w:sz="0" w:space="0" w:color="auto"/>
          </w:divBdr>
        </w:div>
        <w:div w:id="2054033156">
          <w:marLeft w:val="0"/>
          <w:marRight w:val="0"/>
          <w:marTop w:val="0"/>
          <w:marBottom w:val="0"/>
          <w:divBdr>
            <w:top w:val="none" w:sz="0" w:space="0" w:color="auto"/>
            <w:left w:val="none" w:sz="0" w:space="0" w:color="auto"/>
            <w:bottom w:val="none" w:sz="0" w:space="0" w:color="auto"/>
            <w:right w:val="none" w:sz="0" w:space="0" w:color="auto"/>
          </w:divBdr>
        </w:div>
        <w:div w:id="313535317">
          <w:marLeft w:val="0"/>
          <w:marRight w:val="0"/>
          <w:marTop w:val="0"/>
          <w:marBottom w:val="0"/>
          <w:divBdr>
            <w:top w:val="none" w:sz="0" w:space="0" w:color="auto"/>
            <w:left w:val="none" w:sz="0" w:space="0" w:color="auto"/>
            <w:bottom w:val="none" w:sz="0" w:space="0" w:color="auto"/>
            <w:right w:val="none" w:sz="0" w:space="0" w:color="auto"/>
          </w:divBdr>
          <w:divsChild>
            <w:div w:id="589237863">
              <w:marLeft w:val="0"/>
              <w:marRight w:val="0"/>
              <w:marTop w:val="0"/>
              <w:marBottom w:val="0"/>
              <w:divBdr>
                <w:top w:val="none" w:sz="0" w:space="0" w:color="auto"/>
                <w:left w:val="none" w:sz="0" w:space="0" w:color="auto"/>
                <w:bottom w:val="none" w:sz="0" w:space="0" w:color="auto"/>
                <w:right w:val="none" w:sz="0" w:space="0" w:color="auto"/>
              </w:divBdr>
            </w:div>
          </w:divsChild>
        </w:div>
        <w:div w:id="1640839554">
          <w:marLeft w:val="0"/>
          <w:marRight w:val="0"/>
          <w:marTop w:val="0"/>
          <w:marBottom w:val="0"/>
          <w:divBdr>
            <w:top w:val="none" w:sz="0" w:space="0" w:color="auto"/>
            <w:left w:val="none" w:sz="0" w:space="0" w:color="auto"/>
            <w:bottom w:val="none" w:sz="0" w:space="0" w:color="auto"/>
            <w:right w:val="none" w:sz="0" w:space="0" w:color="auto"/>
          </w:divBdr>
        </w:div>
        <w:div w:id="1055466671">
          <w:marLeft w:val="0"/>
          <w:marRight w:val="0"/>
          <w:marTop w:val="0"/>
          <w:marBottom w:val="0"/>
          <w:divBdr>
            <w:top w:val="none" w:sz="0" w:space="0" w:color="auto"/>
            <w:left w:val="none" w:sz="0" w:space="0" w:color="auto"/>
            <w:bottom w:val="none" w:sz="0" w:space="0" w:color="auto"/>
            <w:right w:val="none" w:sz="0" w:space="0" w:color="auto"/>
          </w:divBdr>
        </w:div>
        <w:div w:id="1587807331">
          <w:marLeft w:val="0"/>
          <w:marRight w:val="0"/>
          <w:marTop w:val="0"/>
          <w:marBottom w:val="0"/>
          <w:divBdr>
            <w:top w:val="none" w:sz="0" w:space="0" w:color="auto"/>
            <w:left w:val="none" w:sz="0" w:space="0" w:color="auto"/>
            <w:bottom w:val="none" w:sz="0" w:space="0" w:color="auto"/>
            <w:right w:val="none" w:sz="0" w:space="0" w:color="auto"/>
          </w:divBdr>
        </w:div>
        <w:div w:id="1442608415">
          <w:marLeft w:val="0"/>
          <w:marRight w:val="0"/>
          <w:marTop w:val="0"/>
          <w:marBottom w:val="0"/>
          <w:divBdr>
            <w:top w:val="none" w:sz="0" w:space="0" w:color="auto"/>
            <w:left w:val="none" w:sz="0" w:space="0" w:color="auto"/>
            <w:bottom w:val="none" w:sz="0" w:space="0" w:color="auto"/>
            <w:right w:val="none" w:sz="0" w:space="0" w:color="auto"/>
          </w:divBdr>
        </w:div>
      </w:divsChild>
    </w:div>
    <w:div w:id="1203906362">
      <w:bodyDiv w:val="1"/>
      <w:marLeft w:val="0"/>
      <w:marRight w:val="0"/>
      <w:marTop w:val="0"/>
      <w:marBottom w:val="0"/>
      <w:divBdr>
        <w:top w:val="none" w:sz="0" w:space="0" w:color="auto"/>
        <w:left w:val="none" w:sz="0" w:space="0" w:color="auto"/>
        <w:bottom w:val="none" w:sz="0" w:space="0" w:color="auto"/>
        <w:right w:val="none" w:sz="0" w:space="0" w:color="auto"/>
      </w:divBdr>
    </w:div>
    <w:div w:id="1240940168">
      <w:bodyDiv w:val="1"/>
      <w:marLeft w:val="0"/>
      <w:marRight w:val="0"/>
      <w:marTop w:val="0"/>
      <w:marBottom w:val="0"/>
      <w:divBdr>
        <w:top w:val="none" w:sz="0" w:space="0" w:color="auto"/>
        <w:left w:val="none" w:sz="0" w:space="0" w:color="auto"/>
        <w:bottom w:val="none" w:sz="0" w:space="0" w:color="auto"/>
        <w:right w:val="none" w:sz="0" w:space="0" w:color="auto"/>
      </w:divBdr>
    </w:div>
    <w:div w:id="1275551736">
      <w:bodyDiv w:val="1"/>
      <w:marLeft w:val="0"/>
      <w:marRight w:val="0"/>
      <w:marTop w:val="0"/>
      <w:marBottom w:val="0"/>
      <w:divBdr>
        <w:top w:val="none" w:sz="0" w:space="0" w:color="auto"/>
        <w:left w:val="none" w:sz="0" w:space="0" w:color="auto"/>
        <w:bottom w:val="none" w:sz="0" w:space="0" w:color="auto"/>
        <w:right w:val="none" w:sz="0" w:space="0" w:color="auto"/>
      </w:divBdr>
    </w:div>
    <w:div w:id="1277178783">
      <w:bodyDiv w:val="1"/>
      <w:marLeft w:val="0"/>
      <w:marRight w:val="0"/>
      <w:marTop w:val="0"/>
      <w:marBottom w:val="0"/>
      <w:divBdr>
        <w:top w:val="none" w:sz="0" w:space="0" w:color="auto"/>
        <w:left w:val="none" w:sz="0" w:space="0" w:color="auto"/>
        <w:bottom w:val="none" w:sz="0" w:space="0" w:color="auto"/>
        <w:right w:val="none" w:sz="0" w:space="0" w:color="auto"/>
      </w:divBdr>
    </w:div>
    <w:div w:id="1513302368">
      <w:bodyDiv w:val="1"/>
      <w:marLeft w:val="0"/>
      <w:marRight w:val="0"/>
      <w:marTop w:val="0"/>
      <w:marBottom w:val="0"/>
      <w:divBdr>
        <w:top w:val="none" w:sz="0" w:space="0" w:color="auto"/>
        <w:left w:val="none" w:sz="0" w:space="0" w:color="auto"/>
        <w:bottom w:val="none" w:sz="0" w:space="0" w:color="auto"/>
        <w:right w:val="none" w:sz="0" w:space="0" w:color="auto"/>
      </w:divBdr>
    </w:div>
    <w:div w:id="1518427734">
      <w:bodyDiv w:val="1"/>
      <w:marLeft w:val="0"/>
      <w:marRight w:val="0"/>
      <w:marTop w:val="0"/>
      <w:marBottom w:val="0"/>
      <w:divBdr>
        <w:top w:val="none" w:sz="0" w:space="0" w:color="auto"/>
        <w:left w:val="none" w:sz="0" w:space="0" w:color="auto"/>
        <w:bottom w:val="none" w:sz="0" w:space="0" w:color="auto"/>
        <w:right w:val="none" w:sz="0" w:space="0" w:color="auto"/>
      </w:divBdr>
    </w:div>
    <w:div w:id="1575511160">
      <w:bodyDiv w:val="1"/>
      <w:marLeft w:val="0"/>
      <w:marRight w:val="0"/>
      <w:marTop w:val="0"/>
      <w:marBottom w:val="0"/>
      <w:divBdr>
        <w:top w:val="none" w:sz="0" w:space="0" w:color="auto"/>
        <w:left w:val="none" w:sz="0" w:space="0" w:color="auto"/>
        <w:bottom w:val="none" w:sz="0" w:space="0" w:color="auto"/>
        <w:right w:val="none" w:sz="0" w:space="0" w:color="auto"/>
      </w:divBdr>
      <w:divsChild>
        <w:div w:id="476409">
          <w:marLeft w:val="0"/>
          <w:marRight w:val="0"/>
          <w:marTop w:val="0"/>
          <w:marBottom w:val="0"/>
          <w:divBdr>
            <w:top w:val="none" w:sz="0" w:space="0" w:color="auto"/>
            <w:left w:val="none" w:sz="0" w:space="0" w:color="auto"/>
            <w:bottom w:val="none" w:sz="0" w:space="0" w:color="auto"/>
            <w:right w:val="none" w:sz="0" w:space="0" w:color="auto"/>
          </w:divBdr>
        </w:div>
        <w:div w:id="777524124">
          <w:marLeft w:val="0"/>
          <w:marRight w:val="0"/>
          <w:marTop w:val="0"/>
          <w:marBottom w:val="0"/>
          <w:divBdr>
            <w:top w:val="none" w:sz="0" w:space="0" w:color="auto"/>
            <w:left w:val="none" w:sz="0" w:space="0" w:color="auto"/>
            <w:bottom w:val="none" w:sz="0" w:space="0" w:color="auto"/>
            <w:right w:val="none" w:sz="0" w:space="0" w:color="auto"/>
          </w:divBdr>
        </w:div>
      </w:divsChild>
    </w:div>
    <w:div w:id="1634753369">
      <w:bodyDiv w:val="1"/>
      <w:marLeft w:val="0"/>
      <w:marRight w:val="0"/>
      <w:marTop w:val="0"/>
      <w:marBottom w:val="0"/>
      <w:divBdr>
        <w:top w:val="none" w:sz="0" w:space="0" w:color="auto"/>
        <w:left w:val="none" w:sz="0" w:space="0" w:color="auto"/>
        <w:bottom w:val="none" w:sz="0" w:space="0" w:color="auto"/>
        <w:right w:val="none" w:sz="0" w:space="0" w:color="auto"/>
      </w:divBdr>
    </w:div>
    <w:div w:id="1639146082">
      <w:bodyDiv w:val="1"/>
      <w:marLeft w:val="0"/>
      <w:marRight w:val="0"/>
      <w:marTop w:val="0"/>
      <w:marBottom w:val="0"/>
      <w:divBdr>
        <w:top w:val="none" w:sz="0" w:space="0" w:color="auto"/>
        <w:left w:val="none" w:sz="0" w:space="0" w:color="auto"/>
        <w:bottom w:val="none" w:sz="0" w:space="0" w:color="auto"/>
        <w:right w:val="none" w:sz="0" w:space="0" w:color="auto"/>
      </w:divBdr>
    </w:div>
    <w:div w:id="1671759137">
      <w:bodyDiv w:val="1"/>
      <w:marLeft w:val="0"/>
      <w:marRight w:val="0"/>
      <w:marTop w:val="0"/>
      <w:marBottom w:val="0"/>
      <w:divBdr>
        <w:top w:val="none" w:sz="0" w:space="0" w:color="auto"/>
        <w:left w:val="none" w:sz="0" w:space="0" w:color="auto"/>
        <w:bottom w:val="none" w:sz="0" w:space="0" w:color="auto"/>
        <w:right w:val="none" w:sz="0" w:space="0" w:color="auto"/>
      </w:divBdr>
      <w:divsChild>
        <w:div w:id="698235694">
          <w:marLeft w:val="0"/>
          <w:marRight w:val="0"/>
          <w:marTop w:val="0"/>
          <w:marBottom w:val="0"/>
          <w:divBdr>
            <w:top w:val="none" w:sz="0" w:space="0" w:color="auto"/>
            <w:left w:val="none" w:sz="0" w:space="0" w:color="auto"/>
            <w:bottom w:val="none" w:sz="0" w:space="0" w:color="auto"/>
            <w:right w:val="none" w:sz="0" w:space="0" w:color="auto"/>
          </w:divBdr>
        </w:div>
      </w:divsChild>
    </w:div>
    <w:div w:id="1752116624">
      <w:bodyDiv w:val="1"/>
      <w:marLeft w:val="0"/>
      <w:marRight w:val="0"/>
      <w:marTop w:val="0"/>
      <w:marBottom w:val="0"/>
      <w:divBdr>
        <w:top w:val="none" w:sz="0" w:space="0" w:color="auto"/>
        <w:left w:val="none" w:sz="0" w:space="0" w:color="auto"/>
        <w:bottom w:val="none" w:sz="0" w:space="0" w:color="auto"/>
        <w:right w:val="none" w:sz="0" w:space="0" w:color="auto"/>
      </w:divBdr>
    </w:div>
    <w:div w:id="1782332178">
      <w:bodyDiv w:val="1"/>
      <w:marLeft w:val="0"/>
      <w:marRight w:val="0"/>
      <w:marTop w:val="0"/>
      <w:marBottom w:val="0"/>
      <w:divBdr>
        <w:top w:val="none" w:sz="0" w:space="0" w:color="auto"/>
        <w:left w:val="none" w:sz="0" w:space="0" w:color="auto"/>
        <w:bottom w:val="none" w:sz="0" w:space="0" w:color="auto"/>
        <w:right w:val="none" w:sz="0" w:space="0" w:color="auto"/>
      </w:divBdr>
    </w:div>
    <w:div w:id="1847280121">
      <w:bodyDiv w:val="1"/>
      <w:marLeft w:val="0"/>
      <w:marRight w:val="0"/>
      <w:marTop w:val="0"/>
      <w:marBottom w:val="0"/>
      <w:divBdr>
        <w:top w:val="none" w:sz="0" w:space="0" w:color="auto"/>
        <w:left w:val="none" w:sz="0" w:space="0" w:color="auto"/>
        <w:bottom w:val="none" w:sz="0" w:space="0" w:color="auto"/>
        <w:right w:val="none" w:sz="0" w:space="0" w:color="auto"/>
      </w:divBdr>
      <w:divsChild>
        <w:div w:id="198276270">
          <w:marLeft w:val="0"/>
          <w:marRight w:val="0"/>
          <w:marTop w:val="0"/>
          <w:marBottom w:val="0"/>
          <w:divBdr>
            <w:top w:val="none" w:sz="0" w:space="0" w:color="auto"/>
            <w:left w:val="none" w:sz="0" w:space="0" w:color="auto"/>
            <w:bottom w:val="none" w:sz="0" w:space="0" w:color="auto"/>
            <w:right w:val="none" w:sz="0" w:space="0" w:color="auto"/>
          </w:divBdr>
          <w:divsChild>
            <w:div w:id="74058756">
              <w:marLeft w:val="0"/>
              <w:marRight w:val="0"/>
              <w:marTop w:val="0"/>
              <w:marBottom w:val="0"/>
              <w:divBdr>
                <w:top w:val="none" w:sz="0" w:space="0" w:color="auto"/>
                <w:left w:val="none" w:sz="0" w:space="0" w:color="auto"/>
                <w:bottom w:val="none" w:sz="0" w:space="0" w:color="auto"/>
                <w:right w:val="none" w:sz="0" w:space="0" w:color="auto"/>
              </w:divBdr>
            </w:div>
            <w:div w:id="342098954">
              <w:marLeft w:val="0"/>
              <w:marRight w:val="0"/>
              <w:marTop w:val="0"/>
              <w:marBottom w:val="0"/>
              <w:divBdr>
                <w:top w:val="none" w:sz="0" w:space="0" w:color="auto"/>
                <w:left w:val="none" w:sz="0" w:space="0" w:color="auto"/>
                <w:bottom w:val="none" w:sz="0" w:space="0" w:color="auto"/>
                <w:right w:val="none" w:sz="0" w:space="0" w:color="auto"/>
              </w:divBdr>
            </w:div>
            <w:div w:id="19025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30397">
      <w:bodyDiv w:val="1"/>
      <w:marLeft w:val="0"/>
      <w:marRight w:val="0"/>
      <w:marTop w:val="0"/>
      <w:marBottom w:val="0"/>
      <w:divBdr>
        <w:top w:val="none" w:sz="0" w:space="0" w:color="auto"/>
        <w:left w:val="none" w:sz="0" w:space="0" w:color="auto"/>
        <w:bottom w:val="none" w:sz="0" w:space="0" w:color="auto"/>
        <w:right w:val="none" w:sz="0" w:space="0" w:color="auto"/>
      </w:divBdr>
      <w:divsChild>
        <w:div w:id="25453711">
          <w:marLeft w:val="0"/>
          <w:marRight w:val="0"/>
          <w:marTop w:val="0"/>
          <w:marBottom w:val="0"/>
          <w:divBdr>
            <w:top w:val="none" w:sz="0" w:space="0" w:color="auto"/>
            <w:left w:val="none" w:sz="0" w:space="0" w:color="auto"/>
            <w:bottom w:val="none" w:sz="0" w:space="0" w:color="auto"/>
            <w:right w:val="none" w:sz="0" w:space="0" w:color="auto"/>
          </w:divBdr>
        </w:div>
      </w:divsChild>
    </w:div>
    <w:div w:id="1876044641">
      <w:bodyDiv w:val="1"/>
      <w:marLeft w:val="0"/>
      <w:marRight w:val="0"/>
      <w:marTop w:val="0"/>
      <w:marBottom w:val="0"/>
      <w:divBdr>
        <w:top w:val="none" w:sz="0" w:space="0" w:color="auto"/>
        <w:left w:val="none" w:sz="0" w:space="0" w:color="auto"/>
        <w:bottom w:val="none" w:sz="0" w:space="0" w:color="auto"/>
        <w:right w:val="none" w:sz="0" w:space="0" w:color="auto"/>
      </w:divBdr>
    </w:div>
    <w:div w:id="1911189232">
      <w:bodyDiv w:val="1"/>
      <w:marLeft w:val="0"/>
      <w:marRight w:val="0"/>
      <w:marTop w:val="0"/>
      <w:marBottom w:val="0"/>
      <w:divBdr>
        <w:top w:val="none" w:sz="0" w:space="0" w:color="auto"/>
        <w:left w:val="none" w:sz="0" w:space="0" w:color="auto"/>
        <w:bottom w:val="none" w:sz="0" w:space="0" w:color="auto"/>
        <w:right w:val="none" w:sz="0" w:space="0" w:color="auto"/>
      </w:divBdr>
      <w:divsChild>
        <w:div w:id="264848592">
          <w:marLeft w:val="0"/>
          <w:marRight w:val="0"/>
          <w:marTop w:val="0"/>
          <w:marBottom w:val="0"/>
          <w:divBdr>
            <w:top w:val="none" w:sz="0" w:space="0" w:color="auto"/>
            <w:left w:val="none" w:sz="0" w:space="0" w:color="auto"/>
            <w:bottom w:val="none" w:sz="0" w:space="0" w:color="auto"/>
            <w:right w:val="none" w:sz="0" w:space="0" w:color="auto"/>
          </w:divBdr>
        </w:div>
        <w:div w:id="473329679">
          <w:marLeft w:val="0"/>
          <w:marRight w:val="0"/>
          <w:marTop w:val="0"/>
          <w:marBottom w:val="0"/>
          <w:divBdr>
            <w:top w:val="none" w:sz="0" w:space="0" w:color="auto"/>
            <w:left w:val="none" w:sz="0" w:space="0" w:color="auto"/>
            <w:bottom w:val="none" w:sz="0" w:space="0" w:color="auto"/>
            <w:right w:val="none" w:sz="0" w:space="0" w:color="auto"/>
          </w:divBdr>
        </w:div>
        <w:div w:id="1048643885">
          <w:marLeft w:val="0"/>
          <w:marRight w:val="0"/>
          <w:marTop w:val="0"/>
          <w:marBottom w:val="0"/>
          <w:divBdr>
            <w:top w:val="none" w:sz="0" w:space="0" w:color="auto"/>
            <w:left w:val="none" w:sz="0" w:space="0" w:color="auto"/>
            <w:bottom w:val="none" w:sz="0" w:space="0" w:color="auto"/>
            <w:right w:val="none" w:sz="0" w:space="0" w:color="auto"/>
          </w:divBdr>
        </w:div>
      </w:divsChild>
    </w:div>
    <w:div w:id="1926306006">
      <w:bodyDiv w:val="1"/>
      <w:marLeft w:val="0"/>
      <w:marRight w:val="0"/>
      <w:marTop w:val="0"/>
      <w:marBottom w:val="0"/>
      <w:divBdr>
        <w:top w:val="none" w:sz="0" w:space="0" w:color="auto"/>
        <w:left w:val="none" w:sz="0" w:space="0" w:color="auto"/>
        <w:bottom w:val="none" w:sz="0" w:space="0" w:color="auto"/>
        <w:right w:val="none" w:sz="0" w:space="0" w:color="auto"/>
      </w:divBdr>
    </w:div>
    <w:div w:id="1943995322">
      <w:bodyDiv w:val="1"/>
      <w:marLeft w:val="0"/>
      <w:marRight w:val="0"/>
      <w:marTop w:val="0"/>
      <w:marBottom w:val="0"/>
      <w:divBdr>
        <w:top w:val="none" w:sz="0" w:space="0" w:color="auto"/>
        <w:left w:val="none" w:sz="0" w:space="0" w:color="auto"/>
        <w:bottom w:val="none" w:sz="0" w:space="0" w:color="auto"/>
        <w:right w:val="none" w:sz="0" w:space="0" w:color="auto"/>
      </w:divBdr>
    </w:div>
    <w:div w:id="1944265890">
      <w:bodyDiv w:val="1"/>
      <w:marLeft w:val="0"/>
      <w:marRight w:val="0"/>
      <w:marTop w:val="0"/>
      <w:marBottom w:val="0"/>
      <w:divBdr>
        <w:top w:val="none" w:sz="0" w:space="0" w:color="auto"/>
        <w:left w:val="none" w:sz="0" w:space="0" w:color="auto"/>
        <w:bottom w:val="none" w:sz="0" w:space="0" w:color="auto"/>
        <w:right w:val="none" w:sz="0" w:space="0" w:color="auto"/>
      </w:divBdr>
      <w:divsChild>
        <w:div w:id="890265057">
          <w:marLeft w:val="0"/>
          <w:marRight w:val="0"/>
          <w:marTop w:val="0"/>
          <w:marBottom w:val="0"/>
          <w:divBdr>
            <w:top w:val="none" w:sz="0" w:space="0" w:color="auto"/>
            <w:left w:val="none" w:sz="0" w:space="0" w:color="auto"/>
            <w:bottom w:val="none" w:sz="0" w:space="0" w:color="auto"/>
            <w:right w:val="none" w:sz="0" w:space="0" w:color="auto"/>
          </w:divBdr>
        </w:div>
        <w:div w:id="717700294">
          <w:marLeft w:val="0"/>
          <w:marRight w:val="0"/>
          <w:marTop w:val="0"/>
          <w:marBottom w:val="0"/>
          <w:divBdr>
            <w:top w:val="none" w:sz="0" w:space="0" w:color="auto"/>
            <w:left w:val="none" w:sz="0" w:space="0" w:color="auto"/>
            <w:bottom w:val="none" w:sz="0" w:space="0" w:color="auto"/>
            <w:right w:val="none" w:sz="0" w:space="0" w:color="auto"/>
          </w:divBdr>
        </w:div>
        <w:div w:id="472672194">
          <w:marLeft w:val="0"/>
          <w:marRight w:val="0"/>
          <w:marTop w:val="0"/>
          <w:marBottom w:val="0"/>
          <w:divBdr>
            <w:top w:val="none" w:sz="0" w:space="0" w:color="auto"/>
            <w:left w:val="none" w:sz="0" w:space="0" w:color="auto"/>
            <w:bottom w:val="none" w:sz="0" w:space="0" w:color="auto"/>
            <w:right w:val="none" w:sz="0" w:space="0" w:color="auto"/>
          </w:divBdr>
        </w:div>
        <w:div w:id="783697372">
          <w:marLeft w:val="0"/>
          <w:marRight w:val="0"/>
          <w:marTop w:val="0"/>
          <w:marBottom w:val="0"/>
          <w:divBdr>
            <w:top w:val="none" w:sz="0" w:space="0" w:color="auto"/>
            <w:left w:val="none" w:sz="0" w:space="0" w:color="auto"/>
            <w:bottom w:val="none" w:sz="0" w:space="0" w:color="auto"/>
            <w:right w:val="none" w:sz="0" w:space="0" w:color="auto"/>
          </w:divBdr>
        </w:div>
        <w:div w:id="577666772">
          <w:marLeft w:val="0"/>
          <w:marRight w:val="0"/>
          <w:marTop w:val="0"/>
          <w:marBottom w:val="0"/>
          <w:divBdr>
            <w:top w:val="none" w:sz="0" w:space="0" w:color="auto"/>
            <w:left w:val="none" w:sz="0" w:space="0" w:color="auto"/>
            <w:bottom w:val="none" w:sz="0" w:space="0" w:color="auto"/>
            <w:right w:val="none" w:sz="0" w:space="0" w:color="auto"/>
          </w:divBdr>
        </w:div>
        <w:div w:id="1207722702">
          <w:marLeft w:val="0"/>
          <w:marRight w:val="0"/>
          <w:marTop w:val="0"/>
          <w:marBottom w:val="0"/>
          <w:divBdr>
            <w:top w:val="none" w:sz="0" w:space="0" w:color="auto"/>
            <w:left w:val="none" w:sz="0" w:space="0" w:color="auto"/>
            <w:bottom w:val="none" w:sz="0" w:space="0" w:color="auto"/>
            <w:right w:val="none" w:sz="0" w:space="0" w:color="auto"/>
          </w:divBdr>
        </w:div>
        <w:div w:id="395930883">
          <w:marLeft w:val="0"/>
          <w:marRight w:val="0"/>
          <w:marTop w:val="0"/>
          <w:marBottom w:val="0"/>
          <w:divBdr>
            <w:top w:val="none" w:sz="0" w:space="0" w:color="auto"/>
            <w:left w:val="none" w:sz="0" w:space="0" w:color="auto"/>
            <w:bottom w:val="none" w:sz="0" w:space="0" w:color="auto"/>
            <w:right w:val="none" w:sz="0" w:space="0" w:color="auto"/>
          </w:divBdr>
        </w:div>
        <w:div w:id="734088724">
          <w:marLeft w:val="0"/>
          <w:marRight w:val="0"/>
          <w:marTop w:val="0"/>
          <w:marBottom w:val="0"/>
          <w:divBdr>
            <w:top w:val="none" w:sz="0" w:space="0" w:color="auto"/>
            <w:left w:val="none" w:sz="0" w:space="0" w:color="auto"/>
            <w:bottom w:val="none" w:sz="0" w:space="0" w:color="auto"/>
            <w:right w:val="none" w:sz="0" w:space="0" w:color="auto"/>
          </w:divBdr>
        </w:div>
        <w:div w:id="1750228193">
          <w:marLeft w:val="0"/>
          <w:marRight w:val="0"/>
          <w:marTop w:val="0"/>
          <w:marBottom w:val="0"/>
          <w:divBdr>
            <w:top w:val="none" w:sz="0" w:space="0" w:color="auto"/>
            <w:left w:val="none" w:sz="0" w:space="0" w:color="auto"/>
            <w:bottom w:val="none" w:sz="0" w:space="0" w:color="auto"/>
            <w:right w:val="none" w:sz="0" w:space="0" w:color="auto"/>
          </w:divBdr>
        </w:div>
        <w:div w:id="1496726718">
          <w:marLeft w:val="0"/>
          <w:marRight w:val="0"/>
          <w:marTop w:val="0"/>
          <w:marBottom w:val="0"/>
          <w:divBdr>
            <w:top w:val="none" w:sz="0" w:space="0" w:color="auto"/>
            <w:left w:val="none" w:sz="0" w:space="0" w:color="auto"/>
            <w:bottom w:val="none" w:sz="0" w:space="0" w:color="auto"/>
            <w:right w:val="none" w:sz="0" w:space="0" w:color="auto"/>
          </w:divBdr>
        </w:div>
        <w:div w:id="1912738632">
          <w:marLeft w:val="0"/>
          <w:marRight w:val="0"/>
          <w:marTop w:val="0"/>
          <w:marBottom w:val="0"/>
          <w:divBdr>
            <w:top w:val="none" w:sz="0" w:space="0" w:color="auto"/>
            <w:left w:val="none" w:sz="0" w:space="0" w:color="auto"/>
            <w:bottom w:val="none" w:sz="0" w:space="0" w:color="auto"/>
            <w:right w:val="none" w:sz="0" w:space="0" w:color="auto"/>
          </w:divBdr>
        </w:div>
        <w:div w:id="793518812">
          <w:marLeft w:val="0"/>
          <w:marRight w:val="0"/>
          <w:marTop w:val="0"/>
          <w:marBottom w:val="0"/>
          <w:divBdr>
            <w:top w:val="none" w:sz="0" w:space="0" w:color="auto"/>
            <w:left w:val="none" w:sz="0" w:space="0" w:color="auto"/>
            <w:bottom w:val="none" w:sz="0" w:space="0" w:color="auto"/>
            <w:right w:val="none" w:sz="0" w:space="0" w:color="auto"/>
          </w:divBdr>
        </w:div>
      </w:divsChild>
    </w:div>
    <w:div w:id="1961721630">
      <w:bodyDiv w:val="1"/>
      <w:marLeft w:val="0"/>
      <w:marRight w:val="0"/>
      <w:marTop w:val="0"/>
      <w:marBottom w:val="0"/>
      <w:divBdr>
        <w:top w:val="none" w:sz="0" w:space="0" w:color="auto"/>
        <w:left w:val="none" w:sz="0" w:space="0" w:color="auto"/>
        <w:bottom w:val="none" w:sz="0" w:space="0" w:color="auto"/>
        <w:right w:val="none" w:sz="0" w:space="0" w:color="auto"/>
      </w:divBdr>
      <w:divsChild>
        <w:div w:id="523401980">
          <w:marLeft w:val="0"/>
          <w:marRight w:val="0"/>
          <w:marTop w:val="0"/>
          <w:marBottom w:val="0"/>
          <w:divBdr>
            <w:top w:val="none" w:sz="0" w:space="0" w:color="auto"/>
            <w:left w:val="none" w:sz="0" w:space="0" w:color="auto"/>
            <w:bottom w:val="none" w:sz="0" w:space="0" w:color="auto"/>
            <w:right w:val="none" w:sz="0" w:space="0" w:color="auto"/>
          </w:divBdr>
        </w:div>
        <w:div w:id="793523264">
          <w:marLeft w:val="0"/>
          <w:marRight w:val="0"/>
          <w:marTop w:val="0"/>
          <w:marBottom w:val="0"/>
          <w:divBdr>
            <w:top w:val="none" w:sz="0" w:space="0" w:color="auto"/>
            <w:left w:val="none" w:sz="0" w:space="0" w:color="auto"/>
            <w:bottom w:val="none" w:sz="0" w:space="0" w:color="auto"/>
            <w:right w:val="none" w:sz="0" w:space="0" w:color="auto"/>
          </w:divBdr>
        </w:div>
        <w:div w:id="1267539012">
          <w:marLeft w:val="0"/>
          <w:marRight w:val="0"/>
          <w:marTop w:val="0"/>
          <w:marBottom w:val="0"/>
          <w:divBdr>
            <w:top w:val="none" w:sz="0" w:space="0" w:color="auto"/>
            <w:left w:val="none" w:sz="0" w:space="0" w:color="auto"/>
            <w:bottom w:val="none" w:sz="0" w:space="0" w:color="auto"/>
            <w:right w:val="none" w:sz="0" w:space="0" w:color="auto"/>
          </w:divBdr>
        </w:div>
        <w:div w:id="1641231114">
          <w:marLeft w:val="0"/>
          <w:marRight w:val="0"/>
          <w:marTop w:val="0"/>
          <w:marBottom w:val="0"/>
          <w:divBdr>
            <w:top w:val="none" w:sz="0" w:space="0" w:color="auto"/>
            <w:left w:val="none" w:sz="0" w:space="0" w:color="auto"/>
            <w:bottom w:val="none" w:sz="0" w:space="0" w:color="auto"/>
            <w:right w:val="none" w:sz="0" w:space="0" w:color="auto"/>
          </w:divBdr>
        </w:div>
        <w:div w:id="1665550741">
          <w:marLeft w:val="0"/>
          <w:marRight w:val="0"/>
          <w:marTop w:val="0"/>
          <w:marBottom w:val="0"/>
          <w:divBdr>
            <w:top w:val="none" w:sz="0" w:space="0" w:color="auto"/>
            <w:left w:val="none" w:sz="0" w:space="0" w:color="auto"/>
            <w:bottom w:val="none" w:sz="0" w:space="0" w:color="auto"/>
            <w:right w:val="none" w:sz="0" w:space="0" w:color="auto"/>
          </w:divBdr>
          <w:divsChild>
            <w:div w:id="189419371">
              <w:marLeft w:val="0"/>
              <w:marRight w:val="0"/>
              <w:marTop w:val="0"/>
              <w:marBottom w:val="0"/>
              <w:divBdr>
                <w:top w:val="none" w:sz="0" w:space="0" w:color="auto"/>
                <w:left w:val="none" w:sz="0" w:space="0" w:color="auto"/>
                <w:bottom w:val="none" w:sz="0" w:space="0" w:color="auto"/>
                <w:right w:val="none" w:sz="0" w:space="0" w:color="auto"/>
              </w:divBdr>
            </w:div>
          </w:divsChild>
        </w:div>
        <w:div w:id="1724912467">
          <w:marLeft w:val="0"/>
          <w:marRight w:val="0"/>
          <w:marTop w:val="0"/>
          <w:marBottom w:val="0"/>
          <w:divBdr>
            <w:top w:val="none" w:sz="0" w:space="0" w:color="auto"/>
            <w:left w:val="none" w:sz="0" w:space="0" w:color="auto"/>
            <w:bottom w:val="none" w:sz="0" w:space="0" w:color="auto"/>
            <w:right w:val="none" w:sz="0" w:space="0" w:color="auto"/>
          </w:divBdr>
        </w:div>
        <w:div w:id="1828520981">
          <w:marLeft w:val="0"/>
          <w:marRight w:val="0"/>
          <w:marTop w:val="0"/>
          <w:marBottom w:val="0"/>
          <w:divBdr>
            <w:top w:val="none" w:sz="0" w:space="0" w:color="auto"/>
            <w:left w:val="none" w:sz="0" w:space="0" w:color="auto"/>
            <w:bottom w:val="none" w:sz="0" w:space="0" w:color="auto"/>
            <w:right w:val="none" w:sz="0" w:space="0" w:color="auto"/>
          </w:divBdr>
        </w:div>
        <w:div w:id="1946688220">
          <w:marLeft w:val="0"/>
          <w:marRight w:val="0"/>
          <w:marTop w:val="0"/>
          <w:marBottom w:val="0"/>
          <w:divBdr>
            <w:top w:val="none" w:sz="0" w:space="0" w:color="auto"/>
            <w:left w:val="none" w:sz="0" w:space="0" w:color="auto"/>
            <w:bottom w:val="none" w:sz="0" w:space="0" w:color="auto"/>
            <w:right w:val="none" w:sz="0" w:space="0" w:color="auto"/>
          </w:divBdr>
        </w:div>
        <w:div w:id="2010794085">
          <w:marLeft w:val="0"/>
          <w:marRight w:val="0"/>
          <w:marTop w:val="0"/>
          <w:marBottom w:val="0"/>
          <w:divBdr>
            <w:top w:val="none" w:sz="0" w:space="0" w:color="auto"/>
            <w:left w:val="none" w:sz="0" w:space="0" w:color="auto"/>
            <w:bottom w:val="none" w:sz="0" w:space="0" w:color="auto"/>
            <w:right w:val="none" w:sz="0" w:space="0" w:color="auto"/>
          </w:divBdr>
        </w:div>
        <w:div w:id="2016226890">
          <w:marLeft w:val="0"/>
          <w:marRight w:val="0"/>
          <w:marTop w:val="0"/>
          <w:marBottom w:val="0"/>
          <w:divBdr>
            <w:top w:val="none" w:sz="0" w:space="0" w:color="auto"/>
            <w:left w:val="none" w:sz="0" w:space="0" w:color="auto"/>
            <w:bottom w:val="none" w:sz="0" w:space="0" w:color="auto"/>
            <w:right w:val="none" w:sz="0" w:space="0" w:color="auto"/>
          </w:divBdr>
        </w:div>
      </w:divsChild>
    </w:div>
    <w:div w:id="1965428294">
      <w:bodyDiv w:val="1"/>
      <w:marLeft w:val="0"/>
      <w:marRight w:val="0"/>
      <w:marTop w:val="0"/>
      <w:marBottom w:val="0"/>
      <w:divBdr>
        <w:top w:val="none" w:sz="0" w:space="0" w:color="auto"/>
        <w:left w:val="none" w:sz="0" w:space="0" w:color="auto"/>
        <w:bottom w:val="none" w:sz="0" w:space="0" w:color="auto"/>
        <w:right w:val="none" w:sz="0" w:space="0" w:color="auto"/>
      </w:divBdr>
    </w:div>
    <w:div w:id="2010476250">
      <w:bodyDiv w:val="1"/>
      <w:marLeft w:val="0"/>
      <w:marRight w:val="0"/>
      <w:marTop w:val="0"/>
      <w:marBottom w:val="0"/>
      <w:divBdr>
        <w:top w:val="none" w:sz="0" w:space="0" w:color="auto"/>
        <w:left w:val="none" w:sz="0" w:space="0" w:color="auto"/>
        <w:bottom w:val="none" w:sz="0" w:space="0" w:color="auto"/>
        <w:right w:val="none" w:sz="0" w:space="0" w:color="auto"/>
      </w:divBdr>
    </w:div>
    <w:div w:id="2113164811">
      <w:bodyDiv w:val="1"/>
      <w:marLeft w:val="0"/>
      <w:marRight w:val="0"/>
      <w:marTop w:val="0"/>
      <w:marBottom w:val="0"/>
      <w:divBdr>
        <w:top w:val="none" w:sz="0" w:space="0" w:color="auto"/>
        <w:left w:val="none" w:sz="0" w:space="0" w:color="auto"/>
        <w:bottom w:val="none" w:sz="0" w:space="0" w:color="auto"/>
        <w:right w:val="none" w:sz="0" w:space="0" w:color="auto"/>
      </w:divBdr>
      <w:divsChild>
        <w:div w:id="1884632831">
          <w:marLeft w:val="0"/>
          <w:marRight w:val="0"/>
          <w:marTop w:val="0"/>
          <w:marBottom w:val="0"/>
          <w:divBdr>
            <w:top w:val="none" w:sz="0" w:space="0" w:color="auto"/>
            <w:left w:val="none" w:sz="0" w:space="0" w:color="auto"/>
            <w:bottom w:val="none" w:sz="0" w:space="0" w:color="auto"/>
            <w:right w:val="none" w:sz="0" w:space="0" w:color="auto"/>
          </w:divBdr>
          <w:divsChild>
            <w:div w:id="88552631">
              <w:marLeft w:val="0"/>
              <w:marRight w:val="0"/>
              <w:marTop w:val="0"/>
              <w:marBottom w:val="0"/>
              <w:divBdr>
                <w:top w:val="none" w:sz="0" w:space="0" w:color="auto"/>
                <w:left w:val="none" w:sz="0" w:space="0" w:color="auto"/>
                <w:bottom w:val="none" w:sz="0" w:space="0" w:color="auto"/>
                <w:right w:val="none" w:sz="0" w:space="0" w:color="auto"/>
              </w:divBdr>
            </w:div>
            <w:div w:id="958494458">
              <w:marLeft w:val="0"/>
              <w:marRight w:val="0"/>
              <w:marTop w:val="0"/>
              <w:marBottom w:val="0"/>
              <w:divBdr>
                <w:top w:val="none" w:sz="0" w:space="0" w:color="auto"/>
                <w:left w:val="none" w:sz="0" w:space="0" w:color="auto"/>
                <w:bottom w:val="none" w:sz="0" w:space="0" w:color="auto"/>
                <w:right w:val="none" w:sz="0" w:space="0" w:color="auto"/>
              </w:divBdr>
            </w:div>
            <w:div w:id="1654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ws.amazon.com/rds/" TargetMode="External"/><Relationship Id="rId5" Type="http://schemas.openxmlformats.org/officeDocument/2006/relationships/settings" Target="settings.xml"/><Relationship Id="rId10" Type="http://schemas.openxmlformats.org/officeDocument/2006/relationships/hyperlink" Target="http://aws.amazon.com/ec2/instance-type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vishal_Desktop_info\New_project\RSL.Defaul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75E98-D856-4CD0-99F8-AFD17B390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RSL.Default (1).dotx</Template>
  <TotalTime>0</TotalTime>
  <Pages>5</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Raja Software</Company>
  <LinksUpToDate>false</LinksUpToDate>
  <CharactersWithSpaces>7484</CharactersWithSpaces>
  <SharedDoc>false</SharedDoc>
  <HLinks>
    <vt:vector size="66" baseType="variant">
      <vt:variant>
        <vt:i4>4784131</vt:i4>
      </vt:variant>
      <vt:variant>
        <vt:i4>30</vt:i4>
      </vt:variant>
      <vt:variant>
        <vt:i4>0</vt:i4>
      </vt:variant>
      <vt:variant>
        <vt:i4>5</vt:i4>
      </vt:variant>
      <vt:variant>
        <vt:lpwstr>http://neatostaging.rajatogo.com/wstest/</vt:lpwstr>
      </vt:variant>
      <vt:variant>
        <vt:lpwstr/>
      </vt:variant>
      <vt:variant>
        <vt:i4>3407988</vt:i4>
      </vt:variant>
      <vt:variant>
        <vt:i4>27</vt:i4>
      </vt:variant>
      <vt:variant>
        <vt:i4>0</vt:i4>
      </vt:variant>
      <vt:variant>
        <vt:i4>5</vt:i4>
      </vt:variant>
      <vt:variant>
        <vt:lpwstr>http://seleniumhq.org/</vt:lpwstr>
      </vt:variant>
      <vt:variant>
        <vt:lpwstr/>
      </vt:variant>
      <vt:variant>
        <vt:i4>4718602</vt:i4>
      </vt:variant>
      <vt:variant>
        <vt:i4>24</vt:i4>
      </vt:variant>
      <vt:variant>
        <vt:i4>0</vt:i4>
      </vt:variant>
      <vt:variant>
        <vt:i4>5</vt:i4>
      </vt:variant>
      <vt:variant>
        <vt:lpwstr>http://www.phpunit.de/manual/current/en/</vt:lpwstr>
      </vt:variant>
      <vt:variant>
        <vt:lpwstr/>
      </vt:variant>
      <vt:variant>
        <vt:i4>3604535</vt:i4>
      </vt:variant>
      <vt:variant>
        <vt:i4>21</vt:i4>
      </vt:variant>
      <vt:variant>
        <vt:i4>0</vt:i4>
      </vt:variant>
      <vt:variant>
        <vt:i4>5</vt:i4>
      </vt:variant>
      <vt:variant>
        <vt:lpwstr>http://www.phpdoc.org/</vt:lpwstr>
      </vt:variant>
      <vt:variant>
        <vt:lpwstr/>
      </vt:variant>
      <vt:variant>
        <vt:i4>7405690</vt:i4>
      </vt:variant>
      <vt:variant>
        <vt:i4>18</vt:i4>
      </vt:variant>
      <vt:variant>
        <vt:i4>0</vt:i4>
      </vt:variant>
      <vt:variant>
        <vt:i4>5</vt:i4>
      </vt:variant>
      <vt:variant>
        <vt:lpwstr>http://neatoroboticswebapp.com/server/Neato</vt:lpwstr>
      </vt:variant>
      <vt:variant>
        <vt:lpwstr/>
      </vt:variant>
      <vt:variant>
        <vt:i4>2818107</vt:i4>
      </vt:variant>
      <vt:variant>
        <vt:i4>15</vt:i4>
      </vt:variant>
      <vt:variant>
        <vt:i4>0</vt:i4>
      </vt:variant>
      <vt:variant>
        <vt:i4>5</vt:i4>
      </vt:variant>
      <vt:variant>
        <vt:lpwstr>http://neatoroboticswebapp.com/</vt:lpwstr>
      </vt:variant>
      <vt:variant>
        <vt:lpwstr/>
      </vt:variant>
      <vt:variant>
        <vt:i4>2621546</vt:i4>
      </vt:variant>
      <vt:variant>
        <vt:i4>12</vt:i4>
      </vt:variant>
      <vt:variant>
        <vt:i4>0</vt:i4>
      </vt:variant>
      <vt:variant>
        <vt:i4>5</vt:i4>
      </vt:variant>
      <vt:variant>
        <vt:lpwstr>http://jquery.com/</vt:lpwstr>
      </vt:variant>
      <vt:variant>
        <vt:lpwstr/>
      </vt:variant>
      <vt:variant>
        <vt:i4>3539067</vt:i4>
      </vt:variant>
      <vt:variant>
        <vt:i4>9</vt:i4>
      </vt:variant>
      <vt:variant>
        <vt:i4>0</vt:i4>
      </vt:variant>
      <vt:variant>
        <vt:i4>5</vt:i4>
      </vt:variant>
      <vt:variant>
        <vt:lpwstr>www.w3c.org</vt:lpwstr>
      </vt:variant>
      <vt:variant>
        <vt:lpwstr/>
      </vt:variant>
      <vt:variant>
        <vt:i4>5701657</vt:i4>
      </vt:variant>
      <vt:variant>
        <vt:i4>6</vt:i4>
      </vt:variant>
      <vt:variant>
        <vt:i4>0</vt:i4>
      </vt:variant>
      <vt:variant>
        <vt:i4>5</vt:i4>
      </vt:variant>
      <vt:variant>
        <vt:lpwstr>http://www.mysql.com/</vt:lpwstr>
      </vt:variant>
      <vt:variant>
        <vt:lpwstr/>
      </vt:variant>
      <vt:variant>
        <vt:i4>1245274</vt:i4>
      </vt:variant>
      <vt:variant>
        <vt:i4>3</vt:i4>
      </vt:variant>
      <vt:variant>
        <vt:i4>0</vt:i4>
      </vt:variant>
      <vt:variant>
        <vt:i4>5</vt:i4>
      </vt:variant>
      <vt:variant>
        <vt:lpwstr>http://www.yiiframework.com/performance/</vt:lpwstr>
      </vt:variant>
      <vt:variant>
        <vt:lpwstr/>
      </vt:variant>
      <vt:variant>
        <vt:i4>5767243</vt:i4>
      </vt:variant>
      <vt:variant>
        <vt:i4>0</vt:i4>
      </vt:variant>
      <vt:variant>
        <vt:i4>0</vt:i4>
      </vt:variant>
      <vt:variant>
        <vt:i4>5</vt:i4>
      </vt:variant>
      <vt:variant>
        <vt:lpwstr>www.yiiframework.com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c:creator>
  <cp:lastModifiedBy>Raja Venkataraman</cp:lastModifiedBy>
  <cp:revision>2</cp:revision>
  <dcterms:created xsi:type="dcterms:W3CDTF">2014-04-02T18:10:00Z</dcterms:created>
  <dcterms:modified xsi:type="dcterms:W3CDTF">2014-04-02T18:10:00Z</dcterms:modified>
</cp:coreProperties>
</file>