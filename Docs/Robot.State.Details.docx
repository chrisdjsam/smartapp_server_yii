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022092" w:rsidP="006218F4">
      <w:pPr>
        <w:pStyle w:val="Heading1"/>
      </w:pPr>
      <w:r>
        <w:t>Robot State Details – Robot and Plugin interaction</w:t>
      </w:r>
    </w:p>
    <w:p w:rsidR="00045845" w:rsidRDefault="00045845" w:rsidP="006218F4"/>
    <w:p w:rsidR="00045845" w:rsidRPr="006218F4" w:rsidRDefault="00022092" w:rsidP="006218F4">
      <w:r>
        <w:t>Raja Software</w:t>
      </w:r>
    </w:p>
    <w:p w:rsidR="003F0789" w:rsidRDefault="003F0789" w:rsidP="003F0789">
      <w:r>
        <w:t xml:space="preserve">Last updated: </w:t>
      </w:r>
      <w:r w:rsidR="00022092">
        <w:t>04/07/2014</w:t>
      </w:r>
    </w:p>
    <w:p w:rsidR="003F0789" w:rsidRDefault="003F0789" w:rsidP="003F0789"/>
    <w:tbl>
      <w:tblPr>
        <w:tblStyle w:val="TableGrid"/>
        <w:tblW w:w="0" w:type="auto"/>
        <w:tblLook w:val="04A0" w:firstRow="1" w:lastRow="0" w:firstColumn="1" w:lastColumn="0" w:noHBand="0" w:noVBand="1"/>
      </w:tblPr>
      <w:tblGrid>
        <w:gridCol w:w="1548"/>
        <w:gridCol w:w="1350"/>
        <w:gridCol w:w="6678"/>
      </w:tblGrid>
      <w:tr w:rsidR="003F0789" w:rsidRPr="0082076A" w:rsidTr="00CF19CF">
        <w:tc>
          <w:tcPr>
            <w:tcW w:w="1548" w:type="dxa"/>
          </w:tcPr>
          <w:p w:rsidR="003F0789" w:rsidRPr="0082076A" w:rsidRDefault="003F0789" w:rsidP="00CF19CF">
            <w:pPr>
              <w:jc w:val="center"/>
            </w:pPr>
            <w:r w:rsidRPr="0082076A">
              <w:t>Date</w:t>
            </w:r>
          </w:p>
        </w:tc>
        <w:tc>
          <w:tcPr>
            <w:tcW w:w="1350" w:type="dxa"/>
          </w:tcPr>
          <w:p w:rsidR="003F0789" w:rsidRPr="0082076A" w:rsidRDefault="003F0789" w:rsidP="00CF19CF">
            <w:pPr>
              <w:jc w:val="center"/>
            </w:pPr>
            <w:r w:rsidRPr="0082076A">
              <w:t>Version</w:t>
            </w:r>
          </w:p>
        </w:tc>
        <w:tc>
          <w:tcPr>
            <w:tcW w:w="6678" w:type="dxa"/>
          </w:tcPr>
          <w:p w:rsidR="003F0789" w:rsidRPr="0082076A" w:rsidRDefault="003F0789" w:rsidP="00CF19CF">
            <w:pPr>
              <w:jc w:val="center"/>
            </w:pPr>
            <w:r>
              <w:t>Author/</w:t>
            </w:r>
            <w:r w:rsidRPr="0082076A">
              <w:t>Comments</w:t>
            </w:r>
          </w:p>
        </w:tc>
      </w:tr>
      <w:tr w:rsidR="003F0789" w:rsidRPr="0082076A" w:rsidTr="00CF19CF">
        <w:tc>
          <w:tcPr>
            <w:tcW w:w="1548" w:type="dxa"/>
          </w:tcPr>
          <w:p w:rsidR="003F0789" w:rsidRPr="0082076A" w:rsidRDefault="00022092" w:rsidP="00CF19CF">
            <w:pPr>
              <w:jc w:val="center"/>
            </w:pPr>
            <w:r>
              <w:t>04/07/2014</w:t>
            </w:r>
          </w:p>
        </w:tc>
        <w:tc>
          <w:tcPr>
            <w:tcW w:w="1350" w:type="dxa"/>
          </w:tcPr>
          <w:p w:rsidR="003F0789" w:rsidRPr="0082076A" w:rsidRDefault="003F0789" w:rsidP="00CF19CF">
            <w:pPr>
              <w:jc w:val="center"/>
            </w:pPr>
            <w:r>
              <w:t>0.1</w:t>
            </w:r>
          </w:p>
        </w:tc>
        <w:tc>
          <w:tcPr>
            <w:tcW w:w="6678" w:type="dxa"/>
          </w:tcPr>
          <w:p w:rsidR="003F0789" w:rsidRPr="0082076A" w:rsidRDefault="00022092" w:rsidP="00CF19CF">
            <w:r>
              <w:t>Initial draft</w:t>
            </w:r>
          </w:p>
        </w:tc>
      </w:tr>
    </w:tbl>
    <w:p w:rsidR="003F0789" w:rsidRDefault="003F0789" w:rsidP="003F0789"/>
    <w:p w:rsidR="00022092" w:rsidRDefault="00022092" w:rsidP="00022092">
      <w:r>
        <w:t xml:space="preserve">This is a quick write-up on how the robot and the UI layer need to set and get the robot state details. </w:t>
      </w:r>
      <w:r>
        <w:t>Recent Linux and Android Rosie simulator versions store the robot state details on the server. If the robot is currently cleaning, the state details contain the cleaning category, cleaning modifier, spot dimensions, etc. A new plugin API has been exposed on the Android plugin interface to get this information from the server. (The iOS plugin will be updated shortly).</w:t>
      </w:r>
    </w:p>
    <w:p w:rsidR="00022092" w:rsidRDefault="00022092" w:rsidP="00022092">
      <w:pPr>
        <w:pStyle w:val="Heading2"/>
      </w:pPr>
      <w:r>
        <w:t>Robot Interaction</w:t>
      </w:r>
    </w:p>
    <w:p w:rsidR="00022092" w:rsidRDefault="00022092" w:rsidP="00022092"/>
    <w:p w:rsidR="00022092" w:rsidRDefault="00022092" w:rsidP="00022092">
      <w:pPr>
        <w:pStyle w:val="ListParagraph"/>
        <w:numPr>
          <w:ilvl w:val="0"/>
          <w:numId w:val="7"/>
        </w:numPr>
      </w:pPr>
      <w:r>
        <w:t>Whenever, the robot state changes, it calls</w:t>
      </w:r>
      <w:r>
        <w:t xml:space="preserve"> setRobotProfileDetails3 </w:t>
      </w:r>
      <w:r>
        <w:t>with key “</w:t>
      </w:r>
      <w:proofErr w:type="spellStart"/>
      <w:r>
        <w:t>robotCurrentState</w:t>
      </w:r>
      <w:proofErr w:type="spellEnd"/>
      <w:r>
        <w:t>"” to set the current state – this is an integer value that sets the state, but does not contain any additional information.</w:t>
      </w:r>
    </w:p>
    <w:p w:rsidR="00022092" w:rsidRDefault="00022092" w:rsidP="00022092">
      <w:pPr>
        <w:pStyle w:val="ListParagraph"/>
        <w:numPr>
          <w:ilvl w:val="0"/>
          <w:numId w:val="7"/>
        </w:numPr>
      </w:pPr>
      <w:r>
        <w:t xml:space="preserve">To set additional details, it </w:t>
      </w:r>
      <w:proofErr w:type="gramStart"/>
      <w:r>
        <w:t>call</w:t>
      </w:r>
      <w:proofErr w:type="gramEnd"/>
      <w:r>
        <w:t xml:space="preserve"> </w:t>
      </w:r>
      <w:proofErr w:type="spellStart"/>
      <w:r>
        <w:t>call</w:t>
      </w:r>
      <w:proofErr w:type="spellEnd"/>
      <w:r>
        <w:t xml:space="preserve"> setRobotProfileDetails3 with the key “</w:t>
      </w:r>
      <w:proofErr w:type="spellStart"/>
      <w:r>
        <w:t>robotCurrentStateDetails</w:t>
      </w:r>
      <w:proofErr w:type="spellEnd"/>
      <w:r>
        <w:t>” – it can set both keys in the same setRobotProfileDetails3 call.</w:t>
      </w:r>
      <w:r>
        <w:t xml:space="preserve">   </w:t>
      </w:r>
    </w:p>
    <w:p w:rsidR="00022092" w:rsidRDefault="00022092" w:rsidP="00022092"/>
    <w:p w:rsidR="00022092" w:rsidRDefault="00022092" w:rsidP="00022092">
      <w:r>
        <w:t xml:space="preserve">The value for </w:t>
      </w:r>
      <w:r>
        <w:t>“</w:t>
      </w:r>
      <w:proofErr w:type="spellStart"/>
      <w:r>
        <w:t>robotCurrentStateDetails</w:t>
      </w:r>
      <w:proofErr w:type="spellEnd"/>
      <w:r>
        <w:t>”</w:t>
      </w:r>
      <w:r>
        <w:t xml:space="preserve"> </w:t>
      </w:r>
      <w:r>
        <w:t>has the following format:</w:t>
      </w:r>
    </w:p>
    <w:p w:rsidR="00022092" w:rsidRDefault="00022092" w:rsidP="00022092">
      <w:pPr>
        <w:ind w:firstLine="720"/>
      </w:pPr>
      <w:r>
        <w:t>{"</w:t>
      </w:r>
      <w:proofErr w:type="spellStart"/>
      <w:proofErr w:type="gramStart"/>
      <w:r>
        <w:t>robotCurrentState</w:t>
      </w:r>
      <w:proofErr w:type="spellEnd"/>
      <w:r>
        <w:t>:</w:t>
      </w:r>
      <w:proofErr w:type="gramEnd"/>
      <w:r>
        <w:t>"&lt;</w:t>
      </w:r>
      <w:proofErr w:type="spellStart"/>
      <w:r>
        <w:t>stateId</w:t>
      </w:r>
      <w:proofErr w:type="spellEnd"/>
      <w:r>
        <w:t>&gt;", "</w:t>
      </w:r>
      <w:proofErr w:type="spellStart"/>
      <w:r>
        <w:t>robotStateParams</w:t>
      </w:r>
      <w:proofErr w:type="spellEnd"/>
      <w:r>
        <w:t>":&lt;JSON Object with state details&gt;}}</w:t>
      </w:r>
    </w:p>
    <w:p w:rsidR="00022092" w:rsidRDefault="00022092" w:rsidP="00022092"/>
    <w:p w:rsidR="00022092" w:rsidRDefault="00022092" w:rsidP="00022092">
      <w:pPr>
        <w:pStyle w:val="ListParagraph"/>
        <w:numPr>
          <w:ilvl w:val="0"/>
          <w:numId w:val="7"/>
        </w:numPr>
      </w:pPr>
      <w:proofErr w:type="spellStart"/>
      <w:proofErr w:type="gramStart"/>
      <w:r>
        <w:t>robotCurrentState</w:t>
      </w:r>
      <w:proofErr w:type="spellEnd"/>
      <w:proofErr w:type="gramEnd"/>
      <w:r>
        <w:t xml:space="preserve"> is the same integer determining the state of the robot. </w:t>
      </w:r>
    </w:p>
    <w:p w:rsidR="00022092" w:rsidRDefault="00022092" w:rsidP="00022092">
      <w:pPr>
        <w:pStyle w:val="ListParagraph"/>
        <w:numPr>
          <w:ilvl w:val="0"/>
          <w:numId w:val="7"/>
        </w:numPr>
      </w:pPr>
      <w:proofErr w:type="spellStart"/>
      <w:proofErr w:type="gramStart"/>
      <w:r>
        <w:t>robotStateParams</w:t>
      </w:r>
      <w:proofErr w:type="spellEnd"/>
      <w:proofErr w:type="gramEnd"/>
      <w:r>
        <w:t xml:space="preserve"> </w:t>
      </w:r>
      <w:r>
        <w:t xml:space="preserve">contains the extra </w:t>
      </w:r>
      <w:proofErr w:type="spellStart"/>
      <w:r>
        <w:t>params</w:t>
      </w:r>
      <w:proofErr w:type="spellEnd"/>
      <w:r>
        <w:t xml:space="preserve"> associated with the state. This depends on the </w:t>
      </w:r>
      <w:proofErr w:type="spellStart"/>
      <w:r>
        <w:t>robotCurrentState</w:t>
      </w:r>
      <w:proofErr w:type="spellEnd"/>
      <w:r>
        <w:t xml:space="preserve"> value, and can be empty also.</w:t>
      </w:r>
    </w:p>
    <w:p w:rsidR="00022092" w:rsidRDefault="00022092" w:rsidP="00022092">
      <w:pPr>
        <w:pStyle w:val="ListParagraph"/>
        <w:numPr>
          <w:ilvl w:val="0"/>
          <w:numId w:val="7"/>
        </w:numPr>
      </w:pPr>
      <w:r>
        <w:t>As an example, when the robot is spot cleaning, the values could be:</w:t>
      </w:r>
    </w:p>
    <w:p w:rsidR="00022092" w:rsidRDefault="00022092" w:rsidP="00022092">
      <w:pPr>
        <w:pStyle w:val="ListParagraph"/>
        <w:ind w:left="360" w:firstLine="360"/>
      </w:pPr>
      <w:r>
        <w:t xml:space="preserve"> {"</w:t>
      </w:r>
      <w:proofErr w:type="spellStart"/>
      <w:r>
        <w:t>robotCurrentState</w:t>
      </w:r>
      <w:proofErr w:type="spellEnd"/>
      <w:r>
        <w:t xml:space="preserve">: 10002, </w:t>
      </w:r>
      <w:proofErr w:type="spellStart"/>
      <w:r>
        <w:t>robotStateParams</w:t>
      </w:r>
      <w:proofErr w:type="spellEnd"/>
      <w:r>
        <w:t xml:space="preserve">: </w:t>
      </w:r>
      <w:proofErr w:type="gramStart"/>
      <w:r>
        <w:t>{ robotCleaningCategory:3</w:t>
      </w:r>
      <w:proofErr w:type="gramEnd"/>
      <w:r>
        <w:t xml:space="preserve">, </w:t>
      </w:r>
      <w:proofErr w:type="spellStart"/>
      <w:r>
        <w:t>robotCleaningMode</w:t>
      </w:r>
      <w:proofErr w:type="spellEnd"/>
      <w:r>
        <w:t xml:space="preserve">: 1, </w:t>
      </w:r>
      <w:proofErr w:type="spellStart"/>
      <w:r>
        <w:t>extraStateParams</w:t>
      </w:r>
      <w:proofErr w:type="spellEnd"/>
      <w:r>
        <w:t>:{robotSpotCleaningArealength:5,  robotSpotCleaningAreaheight:3}}}</w:t>
      </w:r>
    </w:p>
    <w:p w:rsidR="00022092" w:rsidRDefault="00022092" w:rsidP="00022092">
      <w:r>
        <w:t xml:space="preserve">   </w:t>
      </w:r>
    </w:p>
    <w:p w:rsidR="00022092" w:rsidRDefault="00022092" w:rsidP="00022092">
      <w:pPr>
        <w:pStyle w:val="ListParagraph"/>
        <w:numPr>
          <w:ilvl w:val="0"/>
          <w:numId w:val="7"/>
        </w:numPr>
      </w:pPr>
      <w:r>
        <w:t>For a non-spot cleaning, the values could be:</w:t>
      </w:r>
    </w:p>
    <w:p w:rsidR="00022092" w:rsidRDefault="00022092" w:rsidP="00022092">
      <w:pPr>
        <w:pStyle w:val="ListParagraph"/>
        <w:ind w:left="360" w:firstLine="360"/>
      </w:pPr>
      <w:r>
        <w:t>{"</w:t>
      </w:r>
      <w:proofErr w:type="spellStart"/>
      <w:r>
        <w:t>robotCurrentState</w:t>
      </w:r>
      <w:proofErr w:type="spellEnd"/>
      <w:r>
        <w:t xml:space="preserve">: 10002, </w:t>
      </w:r>
      <w:proofErr w:type="spellStart"/>
      <w:r>
        <w:t>robotStateParams</w:t>
      </w:r>
      <w:proofErr w:type="spellEnd"/>
      <w:r>
        <w:t xml:space="preserve">: </w:t>
      </w:r>
      <w:proofErr w:type="gramStart"/>
      <w:r>
        <w:t xml:space="preserve">{ </w:t>
      </w:r>
      <w:proofErr w:type="spellStart"/>
      <w:r>
        <w:t>robotCleaningCategory</w:t>
      </w:r>
      <w:proofErr w:type="spellEnd"/>
      <w:proofErr w:type="gramEnd"/>
      <w:r>
        <w:t xml:space="preserve">:&lt;category&gt;, </w:t>
      </w:r>
      <w:proofErr w:type="spellStart"/>
      <w:r>
        <w:t>robotCleaningMode</w:t>
      </w:r>
      <w:proofErr w:type="spellEnd"/>
      <w:r>
        <w:t xml:space="preserve">: &lt;mode&gt;, </w:t>
      </w:r>
      <w:proofErr w:type="spellStart"/>
      <w:r>
        <w:t>extraStateParams</w:t>
      </w:r>
      <w:proofErr w:type="spellEnd"/>
      <w:r>
        <w:t>:{}}}</w:t>
      </w:r>
    </w:p>
    <w:p w:rsidR="00022092" w:rsidRDefault="00022092" w:rsidP="00022092">
      <w:pPr>
        <w:pStyle w:val="ListParagraph"/>
        <w:numPr>
          <w:ilvl w:val="0"/>
          <w:numId w:val="7"/>
        </w:numPr>
      </w:pPr>
      <w:r>
        <w:t xml:space="preserve">If the robot has stopped </w:t>
      </w:r>
      <w:proofErr w:type="spellStart"/>
      <w:r>
        <w:t>cleaing</w:t>
      </w:r>
      <w:proofErr w:type="spellEnd"/>
      <w:r>
        <w:t xml:space="preserve"> the </w:t>
      </w:r>
      <w:proofErr w:type="spellStart"/>
      <w:r>
        <w:t>robotStateParams</w:t>
      </w:r>
      <w:proofErr w:type="spellEnd"/>
      <w:r>
        <w:t xml:space="preserve"> would be an empty object.</w:t>
      </w:r>
    </w:p>
    <w:p w:rsidR="00022092" w:rsidRDefault="00022092" w:rsidP="00022092"/>
    <w:p w:rsidR="00022092" w:rsidRDefault="00BE4B90" w:rsidP="00022092">
      <w:r>
        <w:t xml:space="preserve">Basically, whenever the robot state changes, it should </w:t>
      </w:r>
      <w:r w:rsidR="00022092">
        <w:t>set 2 keys in set robot profile details (</w:t>
      </w:r>
      <w:r>
        <w:t xml:space="preserve">can be done in a single </w:t>
      </w:r>
      <w:r w:rsidR="00022092">
        <w:t>web</w:t>
      </w:r>
      <w:r>
        <w:t xml:space="preserve"> </w:t>
      </w:r>
      <w:r w:rsidR="00022092">
        <w:t>service call):</w:t>
      </w:r>
    </w:p>
    <w:p w:rsidR="00BE4B90" w:rsidRDefault="00022092" w:rsidP="00BE4B90">
      <w:pPr>
        <w:pStyle w:val="ListParagraph"/>
        <w:numPr>
          <w:ilvl w:val="0"/>
          <w:numId w:val="7"/>
        </w:numPr>
      </w:pPr>
      <w:proofErr w:type="spellStart"/>
      <w:r>
        <w:t>robotCurrentState</w:t>
      </w:r>
      <w:proofErr w:type="spellEnd"/>
      <w:r>
        <w:t xml:space="preserve"> </w:t>
      </w:r>
      <w:r w:rsidR="00BE4B90">
        <w:t>like before</w:t>
      </w:r>
    </w:p>
    <w:p w:rsidR="00022092" w:rsidRDefault="00022092" w:rsidP="00BE4B90">
      <w:pPr>
        <w:pStyle w:val="ListParagraph"/>
        <w:numPr>
          <w:ilvl w:val="0"/>
          <w:numId w:val="7"/>
        </w:numPr>
      </w:pPr>
      <w:proofErr w:type="spellStart"/>
      <w:r>
        <w:t>robotCurrentStateDetails</w:t>
      </w:r>
      <w:proofErr w:type="spellEnd"/>
      <w:r>
        <w:t xml:space="preserve"> - with format {"</w:t>
      </w:r>
      <w:proofErr w:type="spellStart"/>
      <w:r>
        <w:t>robotCurrentState</w:t>
      </w:r>
      <w:proofErr w:type="spellEnd"/>
      <w:r>
        <w:t>:"&lt;</w:t>
      </w:r>
      <w:proofErr w:type="spellStart"/>
      <w:r>
        <w:t>stateId</w:t>
      </w:r>
      <w:proofErr w:type="spellEnd"/>
      <w:r>
        <w:t>&gt;", "</w:t>
      </w:r>
      <w:proofErr w:type="spellStart"/>
      <w:r>
        <w:t>robotStateParams</w:t>
      </w:r>
      <w:proofErr w:type="spellEnd"/>
      <w:r>
        <w:t>":&lt;JSON Object with state details&gt;}}</w:t>
      </w:r>
    </w:p>
    <w:p w:rsidR="00022092" w:rsidRDefault="00022092" w:rsidP="00022092"/>
    <w:p w:rsidR="00022092" w:rsidRDefault="00BE4B90" w:rsidP="00BE4B90">
      <w:pPr>
        <w:pStyle w:val="Heading2"/>
      </w:pPr>
      <w:r>
        <w:t>Plugin Native Layer</w:t>
      </w:r>
    </w:p>
    <w:p w:rsidR="00022092" w:rsidRDefault="00022092" w:rsidP="00022092"/>
    <w:p w:rsidR="00BE4B90" w:rsidRDefault="00BE4B90" w:rsidP="00022092">
      <w:r>
        <w:t xml:space="preserve">Note: As of 04/07/2014, this has been implemented on Android. The iOS changes will follow shortly. </w:t>
      </w:r>
    </w:p>
    <w:p w:rsidR="00BE4B90" w:rsidRDefault="00BE4B90" w:rsidP="00022092">
      <w:r>
        <w:lastRenderedPageBreak/>
        <w:t xml:space="preserve">A new </w:t>
      </w:r>
      <w:proofErr w:type="spellStart"/>
      <w:r w:rsidR="00022092">
        <w:t>RobotManagerPlugin</w:t>
      </w:r>
      <w:proofErr w:type="spellEnd"/>
      <w:r>
        <w:t xml:space="preserve"> plugin API </w:t>
      </w:r>
      <w:proofErr w:type="spellStart"/>
      <w:r>
        <w:t>getRobotCurrentCleaningDetails</w:t>
      </w:r>
      <w:proofErr w:type="spellEnd"/>
      <w:r>
        <w:t xml:space="preserve"> has been implemented – this internally calls </w:t>
      </w:r>
      <w:r w:rsidR="00022092">
        <w:t xml:space="preserve">getRobotProfileDetails2 </w:t>
      </w:r>
      <w:r>
        <w:t xml:space="preserve">for key </w:t>
      </w:r>
      <w:r w:rsidR="00022092">
        <w:t>"</w:t>
      </w:r>
      <w:proofErr w:type="spellStart"/>
      <w:r w:rsidR="00022092">
        <w:t>robotCurrentStateDetails</w:t>
      </w:r>
      <w:proofErr w:type="spellEnd"/>
      <w:r w:rsidR="00022092">
        <w:t>".</w:t>
      </w:r>
      <w:r>
        <w:t xml:space="preserve"> The plugin does NOT process the response – it simply returns the complete value to the JS layer.</w:t>
      </w:r>
    </w:p>
    <w:p w:rsidR="00BE4B90" w:rsidRDefault="00BE4B90" w:rsidP="00022092"/>
    <w:p w:rsidR="00022092" w:rsidRDefault="00022092" w:rsidP="00022092">
      <w:r>
        <w:t>The details of the plugin method are:</w:t>
      </w:r>
    </w:p>
    <w:p w:rsidR="00022092" w:rsidRDefault="00022092" w:rsidP="00022092"/>
    <w:p w:rsidR="00022092" w:rsidRDefault="00022092" w:rsidP="00022092">
      <w:r>
        <w:t xml:space="preserve">Method: </w:t>
      </w:r>
      <w:proofErr w:type="spellStart"/>
      <w:r>
        <w:t>RobotMgr.prototype.getRobotCurrentCleaningDetails</w:t>
      </w:r>
      <w:proofErr w:type="spellEnd"/>
    </w:p>
    <w:p w:rsidR="00022092" w:rsidRDefault="00022092" w:rsidP="00022092">
      <w:proofErr w:type="gramStart"/>
      <w:r>
        <w:t>parameters</w:t>
      </w:r>
      <w:proofErr w:type="gramEnd"/>
      <w:r>
        <w:t xml:space="preserve">: </w:t>
      </w:r>
      <w:proofErr w:type="spellStart"/>
      <w:r>
        <w:t>RobotId</w:t>
      </w:r>
      <w:proofErr w:type="spellEnd"/>
    </w:p>
    <w:p w:rsidR="00022092" w:rsidRDefault="00022092" w:rsidP="00022092">
      <w:r>
        <w:t xml:space="preserve">Success Callback: </w:t>
      </w:r>
    </w:p>
    <w:p w:rsidR="00022092" w:rsidRDefault="00022092" w:rsidP="00BE4B90">
      <w:pPr>
        <w:ind w:firstLine="720"/>
      </w:pPr>
      <w:r>
        <w:t>{</w:t>
      </w:r>
      <w:proofErr w:type="spellStart"/>
      <w:proofErr w:type="gramStart"/>
      <w:r>
        <w:t>robotCurrentStateDetails</w:t>
      </w:r>
      <w:proofErr w:type="spellEnd"/>
      <w:proofErr w:type="gramEnd"/>
      <w:r>
        <w:t>: &lt;state details&gt;}</w:t>
      </w:r>
    </w:p>
    <w:p w:rsidR="00022092" w:rsidRDefault="00022092" w:rsidP="00022092"/>
    <w:p w:rsidR="00022092" w:rsidRDefault="00022092" w:rsidP="00022092">
      <w:r>
        <w:t>So in case of spot cleaning the success result would be like:</w:t>
      </w:r>
    </w:p>
    <w:p w:rsidR="00022092" w:rsidRDefault="00022092" w:rsidP="00BE4B90">
      <w:pPr>
        <w:ind w:firstLine="720"/>
      </w:pPr>
      <w:r>
        <w:t>{</w:t>
      </w:r>
      <w:proofErr w:type="spellStart"/>
      <w:r>
        <w:t>robotCurrentStateDetails</w:t>
      </w:r>
      <w:proofErr w:type="spellEnd"/>
      <w:r>
        <w:t>: {"</w:t>
      </w:r>
      <w:proofErr w:type="spellStart"/>
      <w:r>
        <w:t>robotCurrentState</w:t>
      </w:r>
      <w:proofErr w:type="spellEnd"/>
      <w:r>
        <w:t xml:space="preserve">: 10002, </w:t>
      </w:r>
      <w:proofErr w:type="spellStart"/>
      <w:r>
        <w:t>robotStateParams</w:t>
      </w:r>
      <w:proofErr w:type="spellEnd"/>
      <w:r>
        <w:t xml:space="preserve">: </w:t>
      </w:r>
      <w:proofErr w:type="gramStart"/>
      <w:r>
        <w:t>{ robotCleaningCategory:3</w:t>
      </w:r>
      <w:proofErr w:type="gramEnd"/>
      <w:r>
        <w:t xml:space="preserve">, </w:t>
      </w:r>
      <w:proofErr w:type="spellStart"/>
      <w:r>
        <w:t>robotCleaningMode</w:t>
      </w:r>
      <w:proofErr w:type="spellEnd"/>
      <w:r>
        <w:t xml:space="preserve">: 1, </w:t>
      </w:r>
      <w:proofErr w:type="spellStart"/>
      <w:r>
        <w:t>extraStateParams</w:t>
      </w:r>
      <w:proofErr w:type="spellEnd"/>
      <w:r>
        <w:t>:{robotSpotCleaningArealength:5,     robotSpotCleaningAreaheight:3}}}}</w:t>
      </w:r>
    </w:p>
    <w:p w:rsidR="00022092" w:rsidRDefault="00022092" w:rsidP="00022092"/>
    <w:p w:rsidR="00022092" w:rsidRDefault="00BE4B90" w:rsidP="00022092">
      <w:r>
        <w:t>UI Layer Responsibility</w:t>
      </w:r>
    </w:p>
    <w:p w:rsidR="00BE4B90" w:rsidRDefault="00022092" w:rsidP="00022092">
      <w:r>
        <w:t xml:space="preserve">The </w:t>
      </w:r>
      <w:r w:rsidR="00BE4B90">
        <w:t xml:space="preserve">UI </w:t>
      </w:r>
      <w:r>
        <w:t xml:space="preserve">layer should call the method </w:t>
      </w:r>
      <w:proofErr w:type="spellStart"/>
      <w:r>
        <w:t>RobotMgr.prototype.getRobotCurrentCleaningDetails</w:t>
      </w:r>
      <w:proofErr w:type="spellEnd"/>
      <w:r>
        <w:t xml:space="preserve"> to get the details of the current state of the robot</w:t>
      </w:r>
      <w:r w:rsidR="00BE4B90">
        <w:t>, and update the UI depending on the robot state.</w:t>
      </w:r>
    </w:p>
    <w:p w:rsidR="003F0789" w:rsidRDefault="003F0789" w:rsidP="003F0789"/>
    <w:p w:rsidR="00BE4B90" w:rsidRDefault="00BE4B90" w:rsidP="003F0789">
      <w:r>
        <w:t>End.</w:t>
      </w:r>
    </w:p>
    <w:p w:rsidR="00BE4B90" w:rsidRDefault="00BE4B90" w:rsidP="003F0789">
      <w:bookmarkStart w:id="0" w:name="_GoBack"/>
      <w:bookmarkEnd w:id="0"/>
    </w:p>
    <w:sectPr w:rsidR="00BE4B90" w:rsidSect="00A26A7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012" w:rsidRDefault="00526012" w:rsidP="006218F4">
      <w:r>
        <w:separator/>
      </w:r>
    </w:p>
  </w:endnote>
  <w:endnote w:type="continuationSeparator" w:id="0">
    <w:p w:rsidR="00526012" w:rsidRDefault="00526012"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773" w:rsidRPr="00C55773" w:rsidRDefault="00C55773" w:rsidP="006218F4">
    <w:pPr>
      <w:pStyle w:val="Footer"/>
    </w:pPr>
    <w:r w:rsidRPr="00C55773">
      <w:t>Raja Software</w:t>
    </w:r>
    <w:r w:rsidR="00365929">
      <w:t xml:space="preserve"> </w:t>
    </w:r>
    <w:r w:rsidR="00EF1AAF">
      <w:t>C</w:t>
    </w:r>
    <w:r w:rsidRPr="00C55773">
      <w:t>onfidential</w:t>
    </w:r>
    <w:r w:rsidRPr="00C55773">
      <w:ptab w:relativeTo="margin" w:alignment="right" w:leader="none"/>
    </w:r>
    <w:r w:rsidR="00194D9A" w:rsidRPr="00C55773">
      <w:fldChar w:fldCharType="begin"/>
    </w:r>
    <w:r w:rsidRPr="00C55773">
      <w:instrText xml:space="preserve"> PAGE   \* MERGEFORMAT </w:instrText>
    </w:r>
    <w:r w:rsidR="00194D9A" w:rsidRPr="00C55773">
      <w:fldChar w:fldCharType="separate"/>
    </w:r>
    <w:r w:rsidR="00BE4B90">
      <w:rPr>
        <w:noProof/>
      </w:rPr>
      <w:t>2</w:t>
    </w:r>
    <w:r w:rsidR="00194D9A" w:rsidRPr="00C55773">
      <w:fldChar w:fldCharType="end"/>
    </w:r>
  </w:p>
  <w:p w:rsidR="00C55773" w:rsidRDefault="00C55773"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012" w:rsidRDefault="00526012" w:rsidP="006218F4">
      <w:r>
        <w:separator/>
      </w:r>
    </w:p>
  </w:footnote>
  <w:footnote w:type="continuationSeparator" w:id="0">
    <w:p w:rsidR="00526012" w:rsidRDefault="00526012"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1097D"/>
    <w:multiLevelType w:val="hybridMultilevel"/>
    <w:tmpl w:val="4484ECB8"/>
    <w:lvl w:ilvl="0" w:tplc="23F8413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9415A9"/>
    <w:multiLevelType w:val="hybridMultilevel"/>
    <w:tmpl w:val="44E0BC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3804EA"/>
    <w:multiLevelType w:val="hybridMultilevel"/>
    <w:tmpl w:val="809A0BFE"/>
    <w:lvl w:ilvl="0" w:tplc="539886B6">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2B2B17"/>
    <w:multiLevelType w:val="hybridMultilevel"/>
    <w:tmpl w:val="20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7082B"/>
    <w:multiLevelType w:val="hybridMultilevel"/>
    <w:tmpl w:val="37A628E8"/>
    <w:lvl w:ilvl="0" w:tplc="05909F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8C3100"/>
    <w:multiLevelType w:val="hybridMultilevel"/>
    <w:tmpl w:val="ACFCCB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2D3AF2"/>
    <w:multiLevelType w:val="hybridMultilevel"/>
    <w:tmpl w:val="E8E662FC"/>
    <w:lvl w:ilvl="0" w:tplc="18221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92"/>
    <w:rsid w:val="00016B43"/>
    <w:rsid w:val="00020F41"/>
    <w:rsid w:val="00022092"/>
    <w:rsid w:val="00045845"/>
    <w:rsid w:val="00062602"/>
    <w:rsid w:val="000B47B4"/>
    <w:rsid w:val="000C6989"/>
    <w:rsid w:val="000F40A0"/>
    <w:rsid w:val="00114011"/>
    <w:rsid w:val="00194D9A"/>
    <w:rsid w:val="001C60AD"/>
    <w:rsid w:val="001E490A"/>
    <w:rsid w:val="001F574A"/>
    <w:rsid w:val="001F6DB2"/>
    <w:rsid w:val="001F7BC3"/>
    <w:rsid w:val="0021703E"/>
    <w:rsid w:val="00235C8F"/>
    <w:rsid w:val="00236F58"/>
    <w:rsid w:val="0025414A"/>
    <w:rsid w:val="002A15E4"/>
    <w:rsid w:val="00365929"/>
    <w:rsid w:val="00366928"/>
    <w:rsid w:val="00382141"/>
    <w:rsid w:val="003D4ABB"/>
    <w:rsid w:val="003E53E6"/>
    <w:rsid w:val="003F0789"/>
    <w:rsid w:val="003F3D98"/>
    <w:rsid w:val="00400881"/>
    <w:rsid w:val="00407BE4"/>
    <w:rsid w:val="00414533"/>
    <w:rsid w:val="00416CBB"/>
    <w:rsid w:val="004262EF"/>
    <w:rsid w:val="0042706E"/>
    <w:rsid w:val="00440C17"/>
    <w:rsid w:val="00446205"/>
    <w:rsid w:val="00447CBD"/>
    <w:rsid w:val="00473E99"/>
    <w:rsid w:val="004E7C7E"/>
    <w:rsid w:val="00513236"/>
    <w:rsid w:val="00523012"/>
    <w:rsid w:val="00526012"/>
    <w:rsid w:val="00535F62"/>
    <w:rsid w:val="00553767"/>
    <w:rsid w:val="005635FE"/>
    <w:rsid w:val="005A5F04"/>
    <w:rsid w:val="005A63FF"/>
    <w:rsid w:val="005C659C"/>
    <w:rsid w:val="005D381D"/>
    <w:rsid w:val="005F3AA5"/>
    <w:rsid w:val="006034BF"/>
    <w:rsid w:val="006218F4"/>
    <w:rsid w:val="00625D2C"/>
    <w:rsid w:val="00630F92"/>
    <w:rsid w:val="00631361"/>
    <w:rsid w:val="006377F4"/>
    <w:rsid w:val="00641195"/>
    <w:rsid w:val="00642654"/>
    <w:rsid w:val="00670F60"/>
    <w:rsid w:val="0067101C"/>
    <w:rsid w:val="006769A1"/>
    <w:rsid w:val="006D2E9F"/>
    <w:rsid w:val="006F2FA2"/>
    <w:rsid w:val="00780423"/>
    <w:rsid w:val="0078243A"/>
    <w:rsid w:val="007B1A47"/>
    <w:rsid w:val="007C73FE"/>
    <w:rsid w:val="0082160D"/>
    <w:rsid w:val="00830787"/>
    <w:rsid w:val="008377F3"/>
    <w:rsid w:val="00840029"/>
    <w:rsid w:val="00890DF8"/>
    <w:rsid w:val="009258DC"/>
    <w:rsid w:val="00941EB7"/>
    <w:rsid w:val="00947C3D"/>
    <w:rsid w:val="0095031B"/>
    <w:rsid w:val="009A737D"/>
    <w:rsid w:val="009D012E"/>
    <w:rsid w:val="009F14EA"/>
    <w:rsid w:val="009F53FA"/>
    <w:rsid w:val="00A05B7F"/>
    <w:rsid w:val="00A11464"/>
    <w:rsid w:val="00A26A79"/>
    <w:rsid w:val="00A55D03"/>
    <w:rsid w:val="00AC0B0E"/>
    <w:rsid w:val="00AC34CE"/>
    <w:rsid w:val="00B0486D"/>
    <w:rsid w:val="00B15560"/>
    <w:rsid w:val="00B45D4C"/>
    <w:rsid w:val="00B74F07"/>
    <w:rsid w:val="00B800C4"/>
    <w:rsid w:val="00B93384"/>
    <w:rsid w:val="00BB6087"/>
    <w:rsid w:val="00BB7E17"/>
    <w:rsid w:val="00BC1A41"/>
    <w:rsid w:val="00BD2A14"/>
    <w:rsid w:val="00BE4B90"/>
    <w:rsid w:val="00BE5298"/>
    <w:rsid w:val="00BF20BE"/>
    <w:rsid w:val="00BF6911"/>
    <w:rsid w:val="00C317D8"/>
    <w:rsid w:val="00C429D3"/>
    <w:rsid w:val="00C55773"/>
    <w:rsid w:val="00C7230E"/>
    <w:rsid w:val="00CA41B7"/>
    <w:rsid w:val="00CC1562"/>
    <w:rsid w:val="00D00009"/>
    <w:rsid w:val="00D2050F"/>
    <w:rsid w:val="00D372CE"/>
    <w:rsid w:val="00D41017"/>
    <w:rsid w:val="00D96613"/>
    <w:rsid w:val="00DB0036"/>
    <w:rsid w:val="00E12C2A"/>
    <w:rsid w:val="00E15548"/>
    <w:rsid w:val="00E26E02"/>
    <w:rsid w:val="00E45AC2"/>
    <w:rsid w:val="00E559BC"/>
    <w:rsid w:val="00E6721E"/>
    <w:rsid w:val="00EC13DF"/>
    <w:rsid w:val="00ED63F4"/>
    <w:rsid w:val="00EE650D"/>
    <w:rsid w:val="00EF1AAF"/>
    <w:rsid w:val="00F03CF4"/>
    <w:rsid w:val="00F25F10"/>
    <w:rsid w:val="00F27DDD"/>
    <w:rsid w:val="00F27FA1"/>
    <w:rsid w:val="00F31A77"/>
    <w:rsid w:val="00F41AA1"/>
    <w:rsid w:val="00F4376B"/>
    <w:rsid w:val="00F741DC"/>
    <w:rsid w:val="00F8797C"/>
    <w:rsid w:val="00F948FC"/>
    <w:rsid w:val="00FB27E6"/>
    <w:rsid w:val="00FE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after="0"/>
    </w:pPr>
    <w:rPr>
      <w:rFonts w:ascii="Arial" w:hAnsi="Arial" w:cs="Arial"/>
      <w:sz w:val="20"/>
    </w:rPr>
  </w:style>
  <w:style w:type="paragraph" w:styleId="Heading1">
    <w:name w:val="heading 1"/>
    <w:basedOn w:val="Normal"/>
    <w:next w:val="Normal"/>
    <w:link w:val="Heading1Char"/>
    <w:uiPriority w:val="9"/>
    <w:qFormat/>
    <w:rsid w:val="006218F4"/>
    <w:pPr>
      <w:keepNext/>
      <w:keepLines/>
      <w:spacing w:before="36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4EA"/>
    <w:rPr>
      <w:color w:val="0000FF" w:themeColor="hyperlink"/>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773"/>
    <w:rPr>
      <w:rFonts w:ascii="Tahoma" w:hAnsi="Tahoma" w:cs="Tahoma"/>
      <w:sz w:val="16"/>
      <w:szCs w:val="16"/>
    </w:rPr>
  </w:style>
  <w:style w:type="character" w:customStyle="1" w:styleId="Heading1Char">
    <w:name w:val="Heading 1 Char"/>
    <w:basedOn w:val="DefaultParagraphFont"/>
    <w:link w:val="Heading1"/>
    <w:uiPriority w:val="9"/>
    <w:rsid w:val="006218F4"/>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218F4"/>
    <w:rPr>
      <w:rFonts w:ascii="Arial" w:eastAsiaTheme="majorEastAsia" w:hAnsi="Arial" w:cstheme="majorBidi"/>
      <w:b/>
      <w:bCs/>
      <w:color w:val="4F81BD" w:themeColor="accent1"/>
      <w:sz w:val="28"/>
      <w:szCs w:val="26"/>
    </w:rPr>
  </w:style>
  <w:style w:type="table" w:styleId="TableGrid">
    <w:name w:val="Table Grid"/>
    <w:basedOn w:val="TableNormal"/>
    <w:uiPriority w:val="59"/>
    <w:rsid w:val="003F0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aja\RSL\RSL.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89838-491F-428A-B9E0-CBF6B8E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RSL.Default.dotx</Template>
  <TotalTime>17</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Venkataraman</dc:creator>
  <cp:lastModifiedBy>Raja Venkataraman</cp:lastModifiedBy>
  <cp:revision>1</cp:revision>
  <dcterms:created xsi:type="dcterms:W3CDTF">2014-04-08T01:15:00Z</dcterms:created>
  <dcterms:modified xsi:type="dcterms:W3CDTF">2014-04-08T01:32:00Z</dcterms:modified>
</cp:coreProperties>
</file>