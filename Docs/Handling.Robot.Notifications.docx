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F4" w:rsidRDefault="00EF0839" w:rsidP="006218F4">
      <w:pPr>
        <w:pStyle w:val="Heading1"/>
      </w:pPr>
      <w:r>
        <w:t xml:space="preserve">Neato: Handling </w:t>
      </w:r>
      <w:r w:rsidR="008417D3">
        <w:t>Robot Notifications</w:t>
      </w:r>
      <w:r>
        <w:t xml:space="preserve"> &amp; Online Status</w:t>
      </w:r>
    </w:p>
    <w:p w:rsidR="00045845" w:rsidRDefault="00045845" w:rsidP="006218F4"/>
    <w:p w:rsidR="00045845" w:rsidRPr="006218F4" w:rsidRDefault="001A1498" w:rsidP="006218F4">
      <w:r>
        <w:t>Raja Software</w:t>
      </w:r>
    </w:p>
    <w:p w:rsidR="003F0789" w:rsidRDefault="006608DD" w:rsidP="003F0789">
      <w:r>
        <w:t xml:space="preserve">Last updated: </w:t>
      </w:r>
      <w:r w:rsidR="001A1498">
        <w:t>04/03</w:t>
      </w:r>
      <w:r w:rsidR="00212D00">
        <w:t>/2014</w:t>
      </w:r>
    </w:p>
    <w:p w:rsidR="003F0789" w:rsidRDefault="003F0789" w:rsidP="003F07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50"/>
        <w:gridCol w:w="6678"/>
      </w:tblGrid>
      <w:tr w:rsidR="003F0789" w:rsidRPr="0082076A" w:rsidTr="00CF19CF">
        <w:tc>
          <w:tcPr>
            <w:tcW w:w="1548" w:type="dxa"/>
          </w:tcPr>
          <w:p w:rsidR="003F0789" w:rsidRPr="0082076A" w:rsidRDefault="003F0789" w:rsidP="00CF19CF">
            <w:pPr>
              <w:jc w:val="center"/>
            </w:pPr>
            <w:r w:rsidRPr="0082076A">
              <w:t>Date</w:t>
            </w:r>
          </w:p>
        </w:tc>
        <w:tc>
          <w:tcPr>
            <w:tcW w:w="1350" w:type="dxa"/>
          </w:tcPr>
          <w:p w:rsidR="003F0789" w:rsidRPr="0082076A" w:rsidRDefault="003F0789" w:rsidP="00CF19CF">
            <w:pPr>
              <w:jc w:val="center"/>
            </w:pPr>
            <w:r w:rsidRPr="0082076A">
              <w:t>Version</w:t>
            </w:r>
          </w:p>
        </w:tc>
        <w:tc>
          <w:tcPr>
            <w:tcW w:w="6678" w:type="dxa"/>
          </w:tcPr>
          <w:p w:rsidR="003F0789" w:rsidRPr="0082076A" w:rsidRDefault="003F0789" w:rsidP="00CF19CF">
            <w:pPr>
              <w:jc w:val="center"/>
            </w:pPr>
            <w:r>
              <w:t>Author/</w:t>
            </w:r>
            <w:r w:rsidRPr="0082076A">
              <w:t>Comments</w:t>
            </w:r>
          </w:p>
        </w:tc>
      </w:tr>
      <w:tr w:rsidR="003F0789" w:rsidRPr="0082076A" w:rsidTr="00CF19CF">
        <w:tc>
          <w:tcPr>
            <w:tcW w:w="1548" w:type="dxa"/>
          </w:tcPr>
          <w:p w:rsidR="003F0789" w:rsidRPr="0082076A" w:rsidRDefault="001A1498" w:rsidP="00CF19CF">
            <w:pPr>
              <w:jc w:val="center"/>
            </w:pPr>
            <w:r>
              <w:t>0</w:t>
            </w:r>
            <w:r w:rsidR="007C2654">
              <w:t>3/26/2014</w:t>
            </w:r>
          </w:p>
        </w:tc>
        <w:tc>
          <w:tcPr>
            <w:tcW w:w="1350" w:type="dxa"/>
          </w:tcPr>
          <w:p w:rsidR="003F0789" w:rsidRPr="0082076A" w:rsidRDefault="003F0789" w:rsidP="00CF19CF">
            <w:pPr>
              <w:jc w:val="center"/>
            </w:pPr>
            <w:r>
              <w:t>0.1</w:t>
            </w:r>
          </w:p>
        </w:tc>
        <w:tc>
          <w:tcPr>
            <w:tcW w:w="6678" w:type="dxa"/>
          </w:tcPr>
          <w:p w:rsidR="003F0789" w:rsidRPr="0082076A" w:rsidRDefault="008417D3" w:rsidP="00CF19CF">
            <w:r>
              <w:t>First draft for support of notifications/error from robot and robot online status</w:t>
            </w:r>
          </w:p>
        </w:tc>
      </w:tr>
      <w:tr w:rsidR="000B575D" w:rsidRPr="0082076A" w:rsidTr="000B575D">
        <w:tc>
          <w:tcPr>
            <w:tcW w:w="1548" w:type="dxa"/>
          </w:tcPr>
          <w:p w:rsidR="000B575D" w:rsidRPr="0082076A" w:rsidRDefault="001013E1" w:rsidP="00413574">
            <w:pPr>
              <w:jc w:val="center"/>
            </w:pPr>
            <w:r>
              <w:t>0</w:t>
            </w:r>
            <w:r w:rsidR="00B8307F">
              <w:t>4</w:t>
            </w:r>
            <w:r>
              <w:t>/</w:t>
            </w:r>
            <w:r w:rsidR="00B8307F">
              <w:t>03</w:t>
            </w:r>
            <w:r w:rsidR="000B575D">
              <w:t>/2014</w:t>
            </w:r>
          </w:p>
        </w:tc>
        <w:tc>
          <w:tcPr>
            <w:tcW w:w="1350" w:type="dxa"/>
          </w:tcPr>
          <w:p w:rsidR="000B575D" w:rsidRPr="0082076A" w:rsidRDefault="001A1498" w:rsidP="00413574">
            <w:pPr>
              <w:jc w:val="center"/>
            </w:pPr>
            <w:r>
              <w:t>0.2</w:t>
            </w:r>
          </w:p>
        </w:tc>
        <w:tc>
          <w:tcPr>
            <w:tcW w:w="6678" w:type="dxa"/>
          </w:tcPr>
          <w:p w:rsidR="000B575D" w:rsidRPr="0082076A" w:rsidRDefault="00BE6A7E" w:rsidP="00413574">
            <w:r>
              <w:t>Added examples for error and notification request/response</w:t>
            </w:r>
          </w:p>
        </w:tc>
      </w:tr>
    </w:tbl>
    <w:p w:rsidR="003F0789" w:rsidRDefault="003F0789" w:rsidP="003F0789"/>
    <w:p w:rsidR="003F0789" w:rsidRDefault="003F0789" w:rsidP="003F0789"/>
    <w:p w:rsidR="000F6767" w:rsidRDefault="000326B6" w:rsidP="000F6767">
      <w:pPr>
        <w:pStyle w:val="Heading1"/>
      </w:pPr>
      <w:r>
        <w:t>Overview</w:t>
      </w:r>
    </w:p>
    <w:p w:rsidR="007C2654" w:rsidRDefault="00C73FB4" w:rsidP="003F0789">
      <w:r>
        <w:t xml:space="preserve">This document is intended for the </w:t>
      </w:r>
      <w:r w:rsidR="00AC1E8E">
        <w:t>robot</w:t>
      </w:r>
      <w:r w:rsidR="00B35121">
        <w:t xml:space="preserve"> team as well as </w:t>
      </w:r>
      <w:r w:rsidR="000F6767">
        <w:t xml:space="preserve">the UI team to </w:t>
      </w:r>
      <w:r w:rsidR="004329BD">
        <w:t>understand</w:t>
      </w:r>
      <w:r w:rsidR="000F6767">
        <w:t xml:space="preserve"> and handle the robot notifications as well as handle the online state change of robot.</w:t>
      </w:r>
    </w:p>
    <w:p w:rsidR="000F6767" w:rsidRDefault="000F6767" w:rsidP="003F0789"/>
    <w:p w:rsidR="000F6767" w:rsidRDefault="00DA4F6E" w:rsidP="003F0789">
      <w:r>
        <w:t>Th</w:t>
      </w:r>
      <w:r w:rsidR="00C4359C">
        <w:t xml:space="preserve">e document discusses on how the robot can send notifications to the </w:t>
      </w:r>
      <w:r w:rsidR="00095E8E">
        <w:t>associated SmartApp</w:t>
      </w:r>
      <w:r w:rsidR="002250EB">
        <w:t xml:space="preserve"> and </w:t>
      </w:r>
      <w:r w:rsidR="000A60D4">
        <w:t xml:space="preserve">how the SmartApp can parse the notification. It also discusses about the </w:t>
      </w:r>
      <w:r w:rsidR="006738E8">
        <w:t xml:space="preserve">support for knowing the online/offline </w:t>
      </w:r>
      <w:r w:rsidR="007D6FBF">
        <w:t>status</w:t>
      </w:r>
      <w:r w:rsidR="006738E8">
        <w:t xml:space="preserve"> for robot.</w:t>
      </w:r>
    </w:p>
    <w:p w:rsidR="00237A17" w:rsidRDefault="000326B6" w:rsidP="00237A17">
      <w:pPr>
        <w:pStyle w:val="Heading1"/>
      </w:pPr>
      <w:r>
        <w:t>Robot:</w:t>
      </w:r>
      <w:r w:rsidR="00B52D90">
        <w:t xml:space="preserve"> </w:t>
      </w:r>
      <w:r w:rsidR="00FA2764">
        <w:t xml:space="preserve">Send </w:t>
      </w:r>
      <w:r>
        <w:t>Notifications/Error</w:t>
      </w:r>
    </w:p>
    <w:p w:rsidR="00C672BA" w:rsidRDefault="00C672BA" w:rsidP="00237A17"/>
    <w:p w:rsidR="00237A17" w:rsidRDefault="00C672BA" w:rsidP="00237A17">
      <w:r>
        <w:t>The robot messages have been distinguished into two types which are– “Notifications” and “Errors”</w:t>
      </w:r>
      <w:r w:rsidR="00144F35">
        <w:t>.</w:t>
      </w:r>
    </w:p>
    <w:p w:rsidR="00C672BA" w:rsidRDefault="00C672BA" w:rsidP="00237A17"/>
    <w:p w:rsidR="00237A17" w:rsidRDefault="000326B6" w:rsidP="00935F0C">
      <w:pPr>
        <w:pStyle w:val="Heading2"/>
      </w:pPr>
      <w:r>
        <w:t>Notifications</w:t>
      </w:r>
    </w:p>
    <w:p w:rsidR="00A55D58" w:rsidRDefault="00A55D58" w:rsidP="00237A17"/>
    <w:p w:rsidR="00F22F33" w:rsidRDefault="00F22F33" w:rsidP="00237A17">
      <w:r>
        <w:t>There can be many notifications which the robot would want to send to the user for information.</w:t>
      </w:r>
    </w:p>
    <w:p w:rsidR="00C36CB5" w:rsidRDefault="00F53245" w:rsidP="00237A17">
      <w:r>
        <w:t>This can be do</w:t>
      </w:r>
      <w:r w:rsidR="00C36CB5">
        <w:t>ne by following steps:</w:t>
      </w:r>
    </w:p>
    <w:p w:rsidR="000F6767" w:rsidRDefault="000F6767" w:rsidP="003F0789"/>
    <w:p w:rsidR="004E4062" w:rsidRDefault="004E4062" w:rsidP="004E4062">
      <w:proofErr w:type="spellStart"/>
      <w:r w:rsidRPr="007E449B">
        <w:rPr>
          <w:b/>
        </w:rPr>
        <w:t>Webservice</w:t>
      </w:r>
      <w:proofErr w:type="spellEnd"/>
      <w:r w:rsidRPr="007E449B">
        <w:rPr>
          <w:b/>
        </w:rPr>
        <w:t xml:space="preserve"> Method Name</w:t>
      </w:r>
      <w:r>
        <w:t>: “</w:t>
      </w:r>
      <w:r w:rsidRPr="00424BBC">
        <w:t>robot.set_profile_details3</w:t>
      </w:r>
      <w:r>
        <w:t>”</w:t>
      </w:r>
    </w:p>
    <w:p w:rsidR="004E4062" w:rsidRDefault="004E4062" w:rsidP="004E4062">
      <w:r>
        <w:t xml:space="preserve"> [Note this method name is prefixed by the base </w:t>
      </w:r>
      <w:proofErr w:type="spellStart"/>
      <w:r>
        <w:t>json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for the server in use].</w:t>
      </w:r>
    </w:p>
    <w:p w:rsidR="00B66F41" w:rsidRDefault="00B66F41" w:rsidP="00E05EE8"/>
    <w:p w:rsidR="00E05EE8" w:rsidRDefault="00E05EE8" w:rsidP="00E05EE8">
      <w:r w:rsidRPr="00627281">
        <w:rPr>
          <w:b/>
        </w:rPr>
        <w:t>The post parameters being</w:t>
      </w:r>
      <w:r>
        <w:t>:</w:t>
      </w:r>
    </w:p>
    <w:p w:rsidR="00E05EE8" w:rsidRDefault="00E05EE8" w:rsidP="00E05EE8">
      <w:proofErr w:type="gramStart"/>
      <w:r w:rsidRPr="00974E85">
        <w:t>profile</w:t>
      </w:r>
      <w:r>
        <w:t>[</w:t>
      </w:r>
      <w:proofErr w:type="spellStart"/>
      <w:proofErr w:type="gramEnd"/>
      <w:r w:rsidRPr="00B34FA1">
        <w:t>robotNotificationMsg</w:t>
      </w:r>
      <w:proofErr w:type="spellEnd"/>
      <w:r>
        <w:t xml:space="preserve">]: &lt;the </w:t>
      </w:r>
      <w:proofErr w:type="spellStart"/>
      <w:r>
        <w:t>json</w:t>
      </w:r>
      <w:proofErr w:type="spellEnd"/>
      <w:r>
        <w:t xml:space="preserve"> string for the message as described above&gt;</w:t>
      </w:r>
    </w:p>
    <w:p w:rsidR="00E05EE8" w:rsidRDefault="00E05EE8" w:rsidP="00E05EE8"/>
    <w:p w:rsidR="00E05EE8" w:rsidRDefault="00E05EE8" w:rsidP="00E05EE8">
      <w:r>
        <w:t xml:space="preserve">The other parameters which always go with the setRobotProfileDetails3 being: </w:t>
      </w:r>
    </w:p>
    <w:p w:rsidR="00E05EE8" w:rsidRDefault="00E05EE8" w:rsidP="00E05EE8">
      <w:proofErr w:type="spellStart"/>
      <w:r w:rsidRPr="000D259B">
        <w:t>notification_flag</w:t>
      </w:r>
      <w:proofErr w:type="spellEnd"/>
      <w:r>
        <w:t>: 1</w:t>
      </w:r>
      <w:r w:rsidR="00D11789">
        <w:t xml:space="preserve"> [1 is to signify that the data changed notification should be sent to associated users]</w:t>
      </w:r>
    </w:p>
    <w:p w:rsidR="00E05EE8" w:rsidRDefault="00E05EE8" w:rsidP="00E05EE8">
      <w:proofErr w:type="spellStart"/>
      <w:r w:rsidRPr="00292BA4">
        <w:t>serial_number</w:t>
      </w:r>
      <w:proofErr w:type="spellEnd"/>
      <w:r>
        <w:t xml:space="preserve">: &lt;serial number of the robot&gt; </w:t>
      </w:r>
    </w:p>
    <w:p w:rsidR="00E05EE8" w:rsidRDefault="00E05EE8" w:rsidP="00E05EE8">
      <w:proofErr w:type="spellStart"/>
      <w:r w:rsidRPr="00913FA3">
        <w:t>source_serial_number</w:t>
      </w:r>
      <w:proofErr w:type="spellEnd"/>
      <w:r>
        <w:t>: &lt;serial number of the robot&gt;</w:t>
      </w:r>
    </w:p>
    <w:p w:rsidR="00E05EE8" w:rsidRDefault="00E05EE8" w:rsidP="00E05EE8">
      <w:proofErr w:type="spellStart"/>
      <w:r w:rsidRPr="00272618">
        <w:t>cause_agent_id</w:t>
      </w:r>
      <w:proofErr w:type="spellEnd"/>
      <w:r>
        <w:t xml:space="preserve">: &lt;serial number of the robot&gt; </w:t>
      </w:r>
    </w:p>
    <w:p w:rsidR="004E4062" w:rsidRDefault="004E4062" w:rsidP="003F0789"/>
    <w:p w:rsidR="004E4062" w:rsidRDefault="004E4062" w:rsidP="003F0789"/>
    <w:p w:rsidR="00CC5073" w:rsidRDefault="00CC5073" w:rsidP="003F0789"/>
    <w:p w:rsidR="00915C0A" w:rsidRDefault="00915C0A" w:rsidP="00915C0A">
      <w:r>
        <w:lastRenderedPageBreak/>
        <w:t>This will trigger a data changed notifications which will ask the SmartApp to make the call to get the latest notification queued for it.</w:t>
      </w:r>
    </w:p>
    <w:p w:rsidR="00CC5073" w:rsidRDefault="00CC5073" w:rsidP="003F0789"/>
    <w:p w:rsidR="008A0369" w:rsidRDefault="00C3318C" w:rsidP="003F0789">
      <w:r>
        <w:t>The actual notification is represented by a JSON String.</w:t>
      </w:r>
    </w:p>
    <w:p w:rsidR="00A56B9C" w:rsidRDefault="00A17F20" w:rsidP="003F0789">
      <w:r>
        <w:t xml:space="preserve">Currently the Simulator sends a notification </w:t>
      </w:r>
      <w:proofErr w:type="spellStart"/>
      <w:r>
        <w:t>json</w:t>
      </w:r>
      <w:proofErr w:type="spellEnd"/>
      <w:r>
        <w:t xml:space="preserve"> as follows:</w:t>
      </w:r>
    </w:p>
    <w:p w:rsidR="00A56B9C" w:rsidRPr="00132EDE" w:rsidRDefault="00A56B9C" w:rsidP="003F0789">
      <w:pPr>
        <w:rPr>
          <w:b/>
        </w:rPr>
      </w:pPr>
      <w:r w:rsidRPr="00132EDE">
        <w:rPr>
          <w:b/>
        </w:rPr>
        <w:t>{“</w:t>
      </w:r>
      <w:proofErr w:type="spellStart"/>
      <w:r w:rsidRPr="00132EDE">
        <w:rPr>
          <w:b/>
        </w:rPr>
        <w:t>messageID</w:t>
      </w:r>
      <w:proofErr w:type="spellEnd"/>
      <w:proofErr w:type="gramStart"/>
      <w:r w:rsidRPr="00132EDE">
        <w:rPr>
          <w:b/>
        </w:rPr>
        <w:t>”:</w:t>
      </w:r>
      <w:proofErr w:type="gramEnd"/>
      <w:r w:rsidRPr="00132EDE">
        <w:rPr>
          <w:b/>
        </w:rPr>
        <w:t xml:space="preserve"> &lt;id for the message&gt;}</w:t>
      </w:r>
    </w:p>
    <w:p w:rsidR="00491E50" w:rsidRDefault="00491E50" w:rsidP="003F0789"/>
    <w:p w:rsidR="00167ACF" w:rsidRDefault="001F73C5" w:rsidP="003F0789">
      <w:r>
        <w:t xml:space="preserve">The </w:t>
      </w:r>
      <w:proofErr w:type="spellStart"/>
      <w:r w:rsidRPr="003A38F6">
        <w:rPr>
          <w:b/>
        </w:rPr>
        <w:t>messageID</w:t>
      </w:r>
      <w:proofErr w:type="spellEnd"/>
      <w:r>
        <w:t xml:space="preserve"> is the unique identifier for the notification which the </w:t>
      </w:r>
      <w:r w:rsidR="00C14B40">
        <w:t>SmartApp</w:t>
      </w:r>
      <w:r>
        <w:t xml:space="preserve"> should interpret and show to the user.</w:t>
      </w:r>
      <w:r w:rsidR="00905454" w:rsidRPr="00905454">
        <w:t xml:space="preserve"> </w:t>
      </w:r>
      <w:r w:rsidR="00905454">
        <w:t>More attributes can be added to this structure if needed.</w:t>
      </w:r>
      <w:r w:rsidR="00B23222">
        <w:t xml:space="preserve"> </w:t>
      </w:r>
      <w:r w:rsidR="005C1497">
        <w:t>T</w:t>
      </w:r>
    </w:p>
    <w:p w:rsidR="00167132" w:rsidRDefault="00167132" w:rsidP="003F0789"/>
    <w:p w:rsidR="006E0F70" w:rsidRDefault="006E0F70" w:rsidP="003F0789">
      <w:pPr>
        <w:rPr>
          <w:b/>
        </w:rPr>
      </w:pPr>
      <w:r w:rsidRPr="00DB0C20">
        <w:rPr>
          <w:b/>
        </w:rPr>
        <w:t>The message ids for the notifications should be defined by the robot team for various notifications. The robot team can also add</w:t>
      </w:r>
      <w:r w:rsidR="00237E2B" w:rsidRPr="00DB0C20">
        <w:rPr>
          <w:b/>
        </w:rPr>
        <w:t xml:space="preserve"> </w:t>
      </w:r>
      <w:r w:rsidRPr="00DB0C20">
        <w:rPr>
          <w:b/>
        </w:rPr>
        <w:t>other attribu</w:t>
      </w:r>
      <w:r w:rsidR="00264119" w:rsidRPr="00DB0C20">
        <w:rPr>
          <w:b/>
        </w:rPr>
        <w:t>t</w:t>
      </w:r>
      <w:r w:rsidRPr="00DB0C20">
        <w:rPr>
          <w:b/>
        </w:rPr>
        <w:t>es to this JSON object which the SmartApp UI should handle.</w:t>
      </w:r>
    </w:p>
    <w:p w:rsidR="00561482" w:rsidRPr="00DB0C20" w:rsidRDefault="00561482" w:rsidP="003F0789">
      <w:pPr>
        <w:rPr>
          <w:b/>
        </w:rPr>
      </w:pPr>
    </w:p>
    <w:p w:rsidR="00167132" w:rsidRPr="00892583" w:rsidRDefault="00167132" w:rsidP="003F0789">
      <w:pPr>
        <w:rPr>
          <w:b/>
        </w:rPr>
      </w:pPr>
      <w:r w:rsidRPr="00892583">
        <w:rPr>
          <w:b/>
        </w:rPr>
        <w:t>Example:</w:t>
      </w:r>
    </w:p>
    <w:p w:rsidR="00167132" w:rsidRDefault="00167132" w:rsidP="003F0789">
      <w:r>
        <w:t>If</w:t>
      </w:r>
      <w:r w:rsidR="00FA7F47">
        <w:t xml:space="preserve"> a</w:t>
      </w:r>
      <w:r w:rsidR="00A958E3">
        <w:t xml:space="preserve"> robot</w:t>
      </w:r>
      <w:r w:rsidR="00350033">
        <w:t xml:space="preserve"> </w:t>
      </w:r>
      <w:r w:rsidR="00BF662B">
        <w:t>“</w:t>
      </w:r>
      <w:proofErr w:type="spellStart"/>
      <w:r w:rsidR="00BF662B">
        <w:t>yana</w:t>
      </w:r>
      <w:proofErr w:type="spellEnd"/>
      <w:r w:rsidR="00BF662B">
        <w:t xml:space="preserve">” </w:t>
      </w:r>
      <w:r>
        <w:t>wants to send a “Low Battery”</w:t>
      </w:r>
      <w:r w:rsidR="00536EAC">
        <w:t xml:space="preserve"> notification</w:t>
      </w:r>
      <w:r w:rsidR="000847F3">
        <w:t xml:space="preserve"> with </w:t>
      </w:r>
      <w:proofErr w:type="spellStart"/>
      <w:r w:rsidR="000847F3" w:rsidRPr="00F645E0">
        <w:rPr>
          <w:b/>
        </w:rPr>
        <w:t>messageID</w:t>
      </w:r>
      <w:proofErr w:type="spellEnd"/>
      <w:r w:rsidR="000847F3">
        <w:t xml:space="preserve"> being </w:t>
      </w:r>
      <w:r w:rsidR="003A6185" w:rsidRPr="003A6185">
        <w:t>10001</w:t>
      </w:r>
      <w:r w:rsidR="003A6185">
        <w:t>.</w:t>
      </w:r>
    </w:p>
    <w:p w:rsidR="00907E2B" w:rsidRDefault="00907E2B" w:rsidP="003F078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4888"/>
      </w:tblGrid>
      <w:tr w:rsidR="007542B1" w:rsidRPr="007542B1" w:rsidTr="00754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cause_agent_id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yana</w:t>
            </w:r>
            <w:proofErr w:type="spellEnd"/>
          </w:p>
        </w:tc>
      </w:tr>
      <w:tr w:rsidR="007542B1" w:rsidRPr="007542B1" w:rsidTr="00754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profile[</w:t>
            </w:r>
            <w:proofErr w:type="spellStart"/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robotNotificationMsg</w:t>
            </w:r>
            <w:proofErr w:type="spellEnd"/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{"messageID":10001}</w:t>
            </w:r>
          </w:p>
        </w:tc>
      </w:tr>
      <w:tr w:rsidR="007542B1" w:rsidRPr="007542B1" w:rsidTr="00754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42B1" w:rsidRPr="007542B1" w:rsidTr="00754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api_key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1e26686d806d82144a71ea9a99d1b3169adaad917</w:t>
            </w:r>
          </w:p>
        </w:tc>
      </w:tr>
      <w:tr w:rsidR="007542B1" w:rsidRPr="007542B1" w:rsidTr="00754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source_serial_number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yana</w:t>
            </w:r>
            <w:proofErr w:type="spellEnd"/>
          </w:p>
        </w:tc>
      </w:tr>
      <w:tr w:rsidR="007542B1" w:rsidRPr="007542B1" w:rsidTr="00754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serial_number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42B1" w:rsidRPr="007542B1" w:rsidRDefault="007542B1" w:rsidP="00754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2B1">
              <w:rPr>
                <w:rFonts w:ascii="Times New Roman" w:eastAsia="Times New Roman" w:hAnsi="Times New Roman" w:cs="Times New Roman"/>
                <w:sz w:val="24"/>
                <w:szCs w:val="24"/>
              </w:rPr>
              <w:t>yana</w:t>
            </w:r>
            <w:proofErr w:type="spellEnd"/>
          </w:p>
        </w:tc>
      </w:tr>
    </w:tbl>
    <w:p w:rsidR="006C3E87" w:rsidRDefault="006C3E87" w:rsidP="003F0789"/>
    <w:p w:rsidR="00235E5D" w:rsidRDefault="00235E5D" w:rsidP="003F0789"/>
    <w:p w:rsidR="00506E2B" w:rsidRDefault="00F5008C" w:rsidP="003F0789">
      <w:r>
        <w:t>This will pass the da</w:t>
      </w:r>
      <w:r w:rsidR="006608DD">
        <w:t xml:space="preserve">ta changed notification to the </w:t>
      </w:r>
      <w:proofErr w:type="spellStart"/>
      <w:r w:rsidR="006608DD">
        <w:t>SmartA</w:t>
      </w:r>
      <w:r>
        <w:t>pps</w:t>
      </w:r>
      <w:proofErr w:type="spellEnd"/>
      <w:r>
        <w:t xml:space="preserve"> which then will process the notification.</w:t>
      </w:r>
      <w:r w:rsidR="00EA3B06">
        <w:br/>
      </w:r>
    </w:p>
    <w:p w:rsidR="00EA3B06" w:rsidRDefault="000326B6" w:rsidP="000918A3">
      <w:pPr>
        <w:pStyle w:val="Heading2"/>
      </w:pPr>
      <w:r>
        <w:t>Errors</w:t>
      </w:r>
    </w:p>
    <w:p w:rsidR="00B21C1C" w:rsidRDefault="00B21C1C" w:rsidP="003F0789"/>
    <w:p w:rsidR="000918A3" w:rsidRDefault="000918A3" w:rsidP="000918A3">
      <w:r>
        <w:t xml:space="preserve">There can be many </w:t>
      </w:r>
      <w:r w:rsidR="004E2042">
        <w:t>errors</w:t>
      </w:r>
      <w:r>
        <w:t xml:space="preserve"> which the robot would want to send to the user for information.</w:t>
      </w:r>
    </w:p>
    <w:p w:rsidR="000918A3" w:rsidRPr="00237A17" w:rsidRDefault="000918A3" w:rsidP="000918A3">
      <w:r>
        <w:t>This can be done by following steps:</w:t>
      </w:r>
    </w:p>
    <w:p w:rsidR="000918A3" w:rsidRDefault="000918A3" w:rsidP="000918A3"/>
    <w:p w:rsidR="00F109F2" w:rsidRDefault="00F109F2" w:rsidP="00F109F2">
      <w:proofErr w:type="spellStart"/>
      <w:r w:rsidRPr="003B1AD0">
        <w:rPr>
          <w:b/>
        </w:rPr>
        <w:t>Webservice</w:t>
      </w:r>
      <w:proofErr w:type="spellEnd"/>
      <w:r w:rsidRPr="003B1AD0">
        <w:rPr>
          <w:b/>
        </w:rPr>
        <w:t xml:space="preserve"> Method Name</w:t>
      </w:r>
      <w:r>
        <w:t>: “</w:t>
      </w:r>
      <w:r w:rsidRPr="00424BBC">
        <w:t>robot.set_profile_details3</w:t>
      </w:r>
      <w:r>
        <w:t>”</w:t>
      </w:r>
    </w:p>
    <w:p w:rsidR="00F109F2" w:rsidRDefault="00F109F2" w:rsidP="00F109F2">
      <w:r>
        <w:t xml:space="preserve"> [Note this method name is prefixed by the base </w:t>
      </w:r>
      <w:proofErr w:type="spellStart"/>
      <w:r>
        <w:t>json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for the server in use].</w:t>
      </w:r>
    </w:p>
    <w:p w:rsidR="00F109F2" w:rsidRDefault="00F109F2" w:rsidP="00F109F2"/>
    <w:p w:rsidR="00F109F2" w:rsidRDefault="00F109F2" w:rsidP="00F109F2">
      <w:r w:rsidRPr="002874B4">
        <w:rPr>
          <w:b/>
        </w:rPr>
        <w:t>The post parameters being</w:t>
      </w:r>
      <w:r>
        <w:t>:</w:t>
      </w:r>
    </w:p>
    <w:p w:rsidR="00F109F2" w:rsidRDefault="00F109F2" w:rsidP="00F109F2">
      <w:proofErr w:type="gramStart"/>
      <w:r w:rsidRPr="00974E85">
        <w:t>profile</w:t>
      </w:r>
      <w:r>
        <w:t>[</w:t>
      </w:r>
      <w:proofErr w:type="spellStart"/>
      <w:proofErr w:type="gramEnd"/>
      <w:r w:rsidRPr="00EB5F65">
        <w:t>robotErrorMsg</w:t>
      </w:r>
      <w:proofErr w:type="spellEnd"/>
      <w:r>
        <w:t xml:space="preserve">]: &lt;the </w:t>
      </w:r>
      <w:proofErr w:type="spellStart"/>
      <w:r>
        <w:t>json</w:t>
      </w:r>
      <w:proofErr w:type="spellEnd"/>
      <w:r>
        <w:t xml:space="preserve"> string for the message as described above&gt;</w:t>
      </w:r>
    </w:p>
    <w:p w:rsidR="00F109F2" w:rsidRDefault="00F109F2" w:rsidP="00F109F2"/>
    <w:p w:rsidR="00F109F2" w:rsidRDefault="00F109F2" w:rsidP="00F109F2">
      <w:r>
        <w:t xml:space="preserve">The other parameters which always go with the setRobotProfileDetails3 being: </w:t>
      </w:r>
    </w:p>
    <w:p w:rsidR="009C6434" w:rsidRDefault="009C6434" w:rsidP="00F109F2"/>
    <w:p w:rsidR="00F109F2" w:rsidRDefault="00F109F2" w:rsidP="00F109F2">
      <w:proofErr w:type="spellStart"/>
      <w:r w:rsidRPr="000D259B">
        <w:t>notification_flag</w:t>
      </w:r>
      <w:proofErr w:type="spellEnd"/>
      <w:r>
        <w:t>: 1</w:t>
      </w:r>
    </w:p>
    <w:p w:rsidR="00F109F2" w:rsidRDefault="00F109F2" w:rsidP="00F109F2">
      <w:proofErr w:type="spellStart"/>
      <w:r w:rsidRPr="00292BA4">
        <w:t>serial_number</w:t>
      </w:r>
      <w:proofErr w:type="spellEnd"/>
      <w:r>
        <w:t xml:space="preserve">: &lt;serial number of the robot&gt; </w:t>
      </w:r>
    </w:p>
    <w:p w:rsidR="001E2409" w:rsidRDefault="001E2409" w:rsidP="001E2409"/>
    <w:p w:rsidR="001E2409" w:rsidRDefault="001E2409" w:rsidP="001E2409">
      <w:proofErr w:type="spellStart"/>
      <w:r w:rsidRPr="00913FA3">
        <w:t>source_serial_number</w:t>
      </w:r>
      <w:proofErr w:type="spellEnd"/>
      <w:r>
        <w:t>: &lt;serial number of the robot&gt;</w:t>
      </w:r>
    </w:p>
    <w:p w:rsidR="001E2409" w:rsidRDefault="001E2409" w:rsidP="001E2409">
      <w:proofErr w:type="spellStart"/>
      <w:r w:rsidRPr="00272618">
        <w:t>cause_agent_id</w:t>
      </w:r>
      <w:proofErr w:type="spellEnd"/>
      <w:r>
        <w:t xml:space="preserve">: &lt;serial number of the robot&gt; </w:t>
      </w:r>
    </w:p>
    <w:p w:rsidR="001E2409" w:rsidRDefault="001E2409" w:rsidP="001E2409"/>
    <w:p w:rsidR="00EE4F14" w:rsidRDefault="00EE4F14" w:rsidP="00EE4F14"/>
    <w:p w:rsidR="00EE4F14" w:rsidRDefault="00EE4F14" w:rsidP="00EE4F14">
      <w:r>
        <w:t>This will trigger a data changed notifications which will make the SmartApp to make the call to get the latest error queued for it.</w:t>
      </w:r>
    </w:p>
    <w:p w:rsidR="00EE4F14" w:rsidRDefault="00EE4F14" w:rsidP="00F109F2"/>
    <w:p w:rsidR="00F109F2" w:rsidRDefault="00F109F2" w:rsidP="000918A3"/>
    <w:p w:rsidR="000918A3" w:rsidRDefault="000918A3" w:rsidP="000918A3">
      <w:r>
        <w:t xml:space="preserve">The actual </w:t>
      </w:r>
      <w:r w:rsidR="00DF4812">
        <w:t>error</w:t>
      </w:r>
      <w:r>
        <w:t xml:space="preserve"> is represented by a JSON String.</w:t>
      </w:r>
    </w:p>
    <w:p w:rsidR="000918A3" w:rsidRDefault="000918A3" w:rsidP="000918A3">
      <w:r>
        <w:t xml:space="preserve">Currently the </w:t>
      </w:r>
      <w:r w:rsidR="00071743">
        <w:t>robot</w:t>
      </w:r>
      <w:r>
        <w:t xml:space="preserve"> sends a</w:t>
      </w:r>
      <w:r w:rsidR="000C7095">
        <w:t>n</w:t>
      </w:r>
      <w:r>
        <w:t xml:space="preserve"> </w:t>
      </w:r>
      <w:r w:rsidR="00072194">
        <w:t>error</w:t>
      </w:r>
      <w:r>
        <w:t xml:space="preserve"> </w:t>
      </w:r>
      <w:r w:rsidR="002E4732">
        <w:t>JSON</w:t>
      </w:r>
      <w:r>
        <w:t xml:space="preserve"> as follows</w:t>
      </w:r>
      <w:r w:rsidR="006E0723">
        <w:t xml:space="preserve"> (similar to the notification)</w:t>
      </w:r>
      <w:r>
        <w:t>:</w:t>
      </w:r>
    </w:p>
    <w:p w:rsidR="000918A3" w:rsidRDefault="000918A3" w:rsidP="000918A3">
      <w:r>
        <w:t>{“</w:t>
      </w:r>
      <w:proofErr w:type="spellStart"/>
      <w:r>
        <w:t>messageID</w:t>
      </w:r>
      <w:proofErr w:type="spellEnd"/>
      <w:proofErr w:type="gramStart"/>
      <w:r>
        <w:t>”:</w:t>
      </w:r>
      <w:proofErr w:type="gramEnd"/>
      <w:r>
        <w:t xml:space="preserve"> &lt;id for the message&gt;}</w:t>
      </w:r>
    </w:p>
    <w:p w:rsidR="00DD7B66" w:rsidRDefault="00DD7B66" w:rsidP="000918A3"/>
    <w:p w:rsidR="00716AB1" w:rsidRDefault="00716AB1" w:rsidP="00716AB1">
      <w:r>
        <w:t xml:space="preserve">The </w:t>
      </w:r>
      <w:proofErr w:type="spellStart"/>
      <w:r>
        <w:t>messageID</w:t>
      </w:r>
      <w:proofErr w:type="spellEnd"/>
      <w:r>
        <w:t xml:space="preserve"> is the unique identifier for the notification which the UI layer should interpret and show to the user.</w:t>
      </w:r>
      <w:r w:rsidR="00BC649D">
        <w:t xml:space="preserve"> More attributes can be added to this structure if needed.</w:t>
      </w:r>
    </w:p>
    <w:p w:rsidR="00E07488" w:rsidRDefault="00E07488" w:rsidP="00716AB1"/>
    <w:p w:rsidR="00E07488" w:rsidRDefault="00E07488" w:rsidP="00E07488">
      <w:pPr>
        <w:rPr>
          <w:b/>
        </w:rPr>
      </w:pPr>
      <w:r w:rsidRPr="00DB0C20">
        <w:rPr>
          <w:b/>
        </w:rPr>
        <w:t xml:space="preserve">The message ids for the </w:t>
      </w:r>
      <w:r w:rsidR="00EF1A30">
        <w:rPr>
          <w:b/>
        </w:rPr>
        <w:t>errors</w:t>
      </w:r>
      <w:r w:rsidRPr="00DB0C20">
        <w:rPr>
          <w:b/>
        </w:rPr>
        <w:t xml:space="preserve"> should be defined by the robot team for various notifications. The robot team can also add other attributes to this JSON object which the SmartApp UI should handle.</w:t>
      </w:r>
    </w:p>
    <w:p w:rsidR="00E07488" w:rsidRDefault="00E07488" w:rsidP="00716AB1"/>
    <w:p w:rsidR="00E07488" w:rsidRDefault="00E07488" w:rsidP="00716AB1"/>
    <w:p w:rsidR="00324662" w:rsidRDefault="00324662" w:rsidP="00324662">
      <w:r>
        <w:t>Example:</w:t>
      </w:r>
    </w:p>
    <w:p w:rsidR="00324662" w:rsidRDefault="00324662" w:rsidP="00324662">
      <w:proofErr w:type="gramStart"/>
      <w:r>
        <w:t>If the robot “</w:t>
      </w:r>
      <w:proofErr w:type="spellStart"/>
      <w:r w:rsidR="00660193">
        <w:t>yana</w:t>
      </w:r>
      <w:proofErr w:type="spellEnd"/>
      <w:r>
        <w:t>” wants to send a “</w:t>
      </w:r>
      <w:r w:rsidR="00871D26">
        <w:t>Cannot Find Base</w:t>
      </w:r>
      <w:r>
        <w:t xml:space="preserve">” </w:t>
      </w:r>
      <w:r w:rsidR="005E5438">
        <w:t>error</w:t>
      </w:r>
      <w:r>
        <w:t xml:space="preserve"> with </w:t>
      </w:r>
      <w:proofErr w:type="spellStart"/>
      <w:r>
        <w:t>messageID</w:t>
      </w:r>
      <w:proofErr w:type="spellEnd"/>
      <w:r>
        <w:t xml:space="preserve"> being </w:t>
      </w:r>
      <w:r w:rsidR="002F4ABD">
        <w:t>2</w:t>
      </w:r>
      <w:r w:rsidRPr="003A6185">
        <w:t>0001</w:t>
      </w:r>
      <w:r>
        <w:t>.</w:t>
      </w:r>
      <w:proofErr w:type="gramEnd"/>
    </w:p>
    <w:p w:rsidR="00324662" w:rsidRDefault="00324662" w:rsidP="00324662"/>
    <w:p w:rsidR="00324662" w:rsidRDefault="00324662" w:rsidP="00324662">
      <w:r>
        <w:t xml:space="preserve">The </w:t>
      </w:r>
      <w:proofErr w:type="spellStart"/>
      <w:r>
        <w:t>webservice</w:t>
      </w:r>
      <w:proofErr w:type="spellEnd"/>
      <w:r>
        <w:t xml:space="preserve"> post parameters for setRobotProfileDetails3</w:t>
      </w:r>
      <w:r w:rsidR="00E22548">
        <w:t xml:space="preserve"> would be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4888"/>
      </w:tblGrid>
      <w:tr w:rsidR="00EE0667" w:rsidRPr="00EE0667" w:rsidTr="00EE0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cause_agent_id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yana</w:t>
            </w:r>
            <w:proofErr w:type="spellEnd"/>
          </w:p>
        </w:tc>
      </w:tr>
      <w:tr w:rsidR="00EE0667" w:rsidRPr="00EE0667" w:rsidTr="00EE0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0667" w:rsidRPr="00EE0667" w:rsidTr="00EE0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profile[</w:t>
            </w:r>
            <w:proofErr w:type="spellStart"/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robotErrorMsg</w:t>
            </w:r>
            <w:proofErr w:type="spellEnd"/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{"messageID":20001}</w:t>
            </w:r>
          </w:p>
        </w:tc>
      </w:tr>
      <w:tr w:rsidR="00EE0667" w:rsidRPr="00EE0667" w:rsidTr="00EE0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api_key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1e26686d806d82144a71ea9a99d1b3169adaad917</w:t>
            </w:r>
          </w:p>
        </w:tc>
      </w:tr>
      <w:tr w:rsidR="00EE0667" w:rsidRPr="00EE0667" w:rsidTr="00EE0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source_serial_number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yana</w:t>
            </w:r>
            <w:proofErr w:type="spellEnd"/>
          </w:p>
        </w:tc>
      </w:tr>
      <w:tr w:rsidR="00EE0667" w:rsidRPr="00EE0667" w:rsidTr="00EE0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serial_number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0667" w:rsidRPr="00EE0667" w:rsidRDefault="00EE0667" w:rsidP="00EE06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0667">
              <w:rPr>
                <w:rFonts w:ascii="Times New Roman" w:eastAsia="Times New Roman" w:hAnsi="Times New Roman" w:cs="Times New Roman"/>
                <w:sz w:val="24"/>
                <w:szCs w:val="24"/>
              </w:rPr>
              <w:t>yana</w:t>
            </w:r>
            <w:proofErr w:type="spellEnd"/>
          </w:p>
        </w:tc>
      </w:tr>
    </w:tbl>
    <w:p w:rsidR="00324662" w:rsidRDefault="00324662" w:rsidP="003F0789"/>
    <w:p w:rsidR="001B3B6B" w:rsidRDefault="001B3B6B" w:rsidP="001B3B6B"/>
    <w:p w:rsidR="001B3B6B" w:rsidRDefault="001B3B6B" w:rsidP="001B3B6B">
      <w:r>
        <w:t xml:space="preserve">This will pass the data changed notification to the </w:t>
      </w:r>
      <w:proofErr w:type="spellStart"/>
      <w:r w:rsidR="006608DD">
        <w:t>SmartA</w:t>
      </w:r>
      <w:r>
        <w:t>pps</w:t>
      </w:r>
      <w:proofErr w:type="spellEnd"/>
      <w:r>
        <w:t xml:space="preserve"> which then will process the </w:t>
      </w:r>
      <w:r w:rsidR="00E6345C">
        <w:t>error</w:t>
      </w:r>
      <w:r>
        <w:t>.</w:t>
      </w:r>
    </w:p>
    <w:p w:rsidR="00676379" w:rsidRDefault="00676379" w:rsidP="003F0789"/>
    <w:p w:rsidR="006A37B8" w:rsidRDefault="006A37B8" w:rsidP="003F0789"/>
    <w:p w:rsidR="00B161B1" w:rsidRDefault="00B161B1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723665" w:rsidRDefault="00723665" w:rsidP="003F0789"/>
    <w:p w:rsidR="004148E7" w:rsidRDefault="000E542C" w:rsidP="00C17CEE">
      <w:pPr>
        <w:pStyle w:val="Heading1"/>
      </w:pPr>
      <w:r>
        <w:t>UI</w:t>
      </w:r>
      <w:r w:rsidR="0031463E">
        <w:t xml:space="preserve">: </w:t>
      </w:r>
      <w:r w:rsidR="002338D9">
        <w:t>Handling Robot Notifications/Erro</w:t>
      </w:r>
      <w:r w:rsidR="000326B6">
        <w:t>rs</w:t>
      </w:r>
    </w:p>
    <w:p w:rsidR="00D956DD" w:rsidRDefault="00D956DD" w:rsidP="00D956DD"/>
    <w:p w:rsidR="00D956DD" w:rsidRDefault="00D956DD" w:rsidP="00D956DD">
      <w:r>
        <w:t xml:space="preserve">Once the plugin layer receives the notification/error </w:t>
      </w:r>
      <w:r w:rsidR="00B32A93">
        <w:t>it will send the notification/error to the UI layer.</w:t>
      </w:r>
    </w:p>
    <w:p w:rsidR="0093270D" w:rsidRDefault="0093270D" w:rsidP="00D956DD">
      <w:r>
        <w:t>The UI layer should register a callback (which it already does</w:t>
      </w:r>
      <w:r w:rsidR="00392ED7">
        <w:t xml:space="preserve"> for other notifications</w:t>
      </w:r>
      <w:r>
        <w:t>)</w:t>
      </w:r>
      <w:r w:rsidR="00392ED7">
        <w:t xml:space="preserve"> on</w:t>
      </w:r>
      <w:r w:rsidR="00720821">
        <w:t xml:space="preserve"> </w:t>
      </w:r>
      <w:r w:rsidR="00FA4CD1" w:rsidRPr="00FA4CD1">
        <w:t>registerNotifications2</w:t>
      </w:r>
      <w:r w:rsidR="00FA4CD1">
        <w:t xml:space="preserve"> in Robot manager plugin.</w:t>
      </w:r>
    </w:p>
    <w:p w:rsidR="00447CFC" w:rsidRDefault="000A1FBD" w:rsidP="000A1FBD">
      <w:pPr>
        <w:tabs>
          <w:tab w:val="left" w:pos="3870"/>
        </w:tabs>
      </w:pPr>
      <w:r>
        <w:tab/>
      </w:r>
    </w:p>
    <w:p w:rsidR="00447CFC" w:rsidRDefault="00447CFC" w:rsidP="00D956DD">
      <w:r>
        <w:t>A general notification received as callback is:</w:t>
      </w:r>
    </w:p>
    <w:p w:rsidR="0010194F" w:rsidRDefault="0010194F" w:rsidP="00D956DD">
      <w:r w:rsidRPr="0010194F">
        <w:t>{</w:t>
      </w:r>
      <w:proofErr w:type="spellStart"/>
      <w:proofErr w:type="gramStart"/>
      <w:r w:rsidRPr="0010194F">
        <w:t>robotDataKeyId</w:t>
      </w:r>
      <w:proofErr w:type="spellEnd"/>
      <w:proofErr w:type="gramEnd"/>
      <w:r w:rsidRPr="0010194F">
        <w:t>:"</w:t>
      </w:r>
      <w:proofErr w:type="spellStart"/>
      <w:r w:rsidRPr="0010194F">
        <w:t>robotDataKeyId</w:t>
      </w:r>
      <w:proofErr w:type="spellEnd"/>
      <w:r w:rsidRPr="0010194F">
        <w:t xml:space="preserve">", </w:t>
      </w:r>
      <w:proofErr w:type="spellStart"/>
      <w:r w:rsidRPr="0010194F">
        <w:t>robotId</w:t>
      </w:r>
      <w:proofErr w:type="spellEnd"/>
      <w:r w:rsidRPr="0010194F">
        <w:t>:"</w:t>
      </w:r>
      <w:proofErr w:type="spellStart"/>
      <w:r w:rsidRPr="0010194F">
        <w:t>robotId</w:t>
      </w:r>
      <w:proofErr w:type="spellEnd"/>
      <w:r w:rsidRPr="0010194F">
        <w:t xml:space="preserve">", </w:t>
      </w:r>
      <w:proofErr w:type="spellStart"/>
      <w:r w:rsidRPr="0010194F">
        <w:t>robotData</w:t>
      </w:r>
      <w:proofErr w:type="spellEnd"/>
      <w:r w:rsidRPr="0010194F">
        <w:t>:"</w:t>
      </w:r>
      <w:proofErr w:type="spellStart"/>
      <w:r w:rsidRPr="0010194F">
        <w:t>robotData</w:t>
      </w:r>
      <w:proofErr w:type="spellEnd"/>
      <w:r w:rsidRPr="0010194F">
        <w:t>"}</w:t>
      </w:r>
    </w:p>
    <w:p w:rsidR="00BC3352" w:rsidRDefault="00BC3352" w:rsidP="00D956DD"/>
    <w:p w:rsidR="00BC3352" w:rsidRDefault="00BC3352" w:rsidP="00D956DD">
      <w:r>
        <w:t xml:space="preserve">The </w:t>
      </w:r>
      <w:proofErr w:type="spellStart"/>
      <w:r>
        <w:t>keyID</w:t>
      </w:r>
      <w:proofErr w:type="spellEnd"/>
      <w:r>
        <w:t xml:space="preserve"> for a notification and error are:</w:t>
      </w:r>
    </w:p>
    <w:p w:rsidR="001545C2" w:rsidRDefault="001545C2" w:rsidP="00D956DD"/>
    <w:p w:rsidR="001545C2" w:rsidRDefault="001545C2" w:rsidP="001545C2">
      <w:proofErr w:type="spellStart"/>
      <w:proofErr w:type="gramStart"/>
      <w:r>
        <w:t>var</w:t>
      </w:r>
      <w:proofErr w:type="spellEnd"/>
      <w:proofErr w:type="gramEnd"/>
      <w:r>
        <w:t xml:space="preserve"> ROBOT_MESSAGE_NOTIFICATION = 4013;</w:t>
      </w:r>
    </w:p>
    <w:p w:rsidR="001545C2" w:rsidRDefault="001545C2" w:rsidP="001545C2">
      <w:proofErr w:type="spellStart"/>
      <w:proofErr w:type="gramStart"/>
      <w:r>
        <w:t>var</w:t>
      </w:r>
      <w:proofErr w:type="spellEnd"/>
      <w:proofErr w:type="gramEnd"/>
      <w:r>
        <w:t xml:space="preserve"> ROBOT_MESSAGE_ERROR = 4014;</w:t>
      </w:r>
      <w:r w:rsidR="006D3BAA">
        <w:t xml:space="preserve"> </w:t>
      </w:r>
    </w:p>
    <w:p w:rsidR="006D3BAA" w:rsidRDefault="006D3BAA" w:rsidP="001545C2"/>
    <w:p w:rsidR="006D3BAA" w:rsidRDefault="00476445" w:rsidP="001545C2">
      <w:proofErr w:type="gramStart"/>
      <w:r>
        <w:t>which</w:t>
      </w:r>
      <w:proofErr w:type="gramEnd"/>
      <w:r>
        <w:t xml:space="preserve"> are defi</w:t>
      </w:r>
      <w:r w:rsidR="006D3BAA">
        <w:t>n</w:t>
      </w:r>
      <w:r>
        <w:t>e</w:t>
      </w:r>
      <w:r w:rsidR="006D3BAA">
        <w:t>d in neatosmartapphelper.js.</w:t>
      </w:r>
    </w:p>
    <w:p w:rsidR="005825E3" w:rsidRDefault="005825E3" w:rsidP="001545C2"/>
    <w:p w:rsidR="005825E3" w:rsidRDefault="00F20531" w:rsidP="001545C2">
      <w:r>
        <w:t xml:space="preserve">If a notification is received for these Key Ids, then the </w:t>
      </w:r>
      <w:proofErr w:type="spellStart"/>
      <w:r>
        <w:t>robotData</w:t>
      </w:r>
      <w:proofErr w:type="spellEnd"/>
      <w:r>
        <w:t xml:space="preserve"> consists of the notification </w:t>
      </w:r>
      <w:proofErr w:type="spellStart"/>
      <w:r>
        <w:t>json</w:t>
      </w:r>
      <w:proofErr w:type="spellEnd"/>
      <w:r w:rsidR="009C4067">
        <w:t xml:space="preserve"> se</w:t>
      </w:r>
      <w:r w:rsidR="00A267F3">
        <w:t>nt by the robot</w:t>
      </w:r>
      <w:r>
        <w:t>.</w:t>
      </w:r>
      <w:r w:rsidR="001332F2">
        <w:t xml:space="preserve"> </w:t>
      </w:r>
    </w:p>
    <w:p w:rsidR="001332F2" w:rsidRDefault="001332F2" w:rsidP="001545C2"/>
    <w:p w:rsidR="001332F2" w:rsidRDefault="001332F2" w:rsidP="001545C2">
      <w:r>
        <w:t xml:space="preserve">The </w:t>
      </w:r>
      <w:r w:rsidR="00322CA8">
        <w:t xml:space="preserve">format for the </w:t>
      </w:r>
      <w:proofErr w:type="spellStart"/>
      <w:r w:rsidR="00322CA8" w:rsidRPr="0010194F">
        <w:t>robotData</w:t>
      </w:r>
      <w:proofErr w:type="spellEnd"/>
      <w:r w:rsidR="00322CA8">
        <w:t xml:space="preserve"> is:</w:t>
      </w:r>
    </w:p>
    <w:p w:rsidR="00BC3352" w:rsidRDefault="00E8385C" w:rsidP="00D956DD">
      <w:r>
        <w:t>Noti</w:t>
      </w:r>
      <w:r w:rsidR="00E40821">
        <w:t xml:space="preserve">fication: </w:t>
      </w:r>
      <w:r>
        <w:t xml:space="preserve"> </w:t>
      </w:r>
      <w:proofErr w:type="gramStart"/>
      <w:r>
        <w:t>{</w:t>
      </w:r>
      <w:r w:rsidR="00160FA4" w:rsidRPr="00160FA4">
        <w:t xml:space="preserve"> </w:t>
      </w:r>
      <w:proofErr w:type="spellStart"/>
      <w:r w:rsidR="00160FA4" w:rsidRPr="00160FA4">
        <w:t>robotNotification</w:t>
      </w:r>
      <w:proofErr w:type="spellEnd"/>
      <w:proofErr w:type="gramEnd"/>
      <w:r w:rsidR="00160FA4">
        <w:t>: {JSON notification</w:t>
      </w:r>
      <w:r w:rsidR="00455252">
        <w:t xml:space="preserve"> string</w:t>
      </w:r>
      <w:r w:rsidR="00B64DCF">
        <w:t xml:space="preserve"> from robot</w:t>
      </w:r>
      <w:r w:rsidR="00160FA4">
        <w:t>}</w:t>
      </w:r>
      <w:r>
        <w:t>}</w:t>
      </w:r>
    </w:p>
    <w:p w:rsidR="005B531C" w:rsidRDefault="00C91518" w:rsidP="005B531C">
      <w:r>
        <w:t>Error</w:t>
      </w:r>
      <w:r w:rsidR="005B531C">
        <w:t>:  {</w:t>
      </w:r>
      <w:proofErr w:type="spellStart"/>
      <w:r w:rsidR="00CE75D3" w:rsidRPr="00CE75D3">
        <w:t>robotError</w:t>
      </w:r>
      <w:proofErr w:type="spellEnd"/>
      <w:r w:rsidR="005B531C">
        <w:t xml:space="preserve">: {JSON </w:t>
      </w:r>
      <w:r w:rsidR="00CE75D3">
        <w:t>error</w:t>
      </w:r>
      <w:r w:rsidR="0023162D">
        <w:t xml:space="preserve"> string</w:t>
      </w:r>
      <w:r w:rsidR="00CE75D3">
        <w:t xml:space="preserve"> from robot</w:t>
      </w:r>
      <w:r w:rsidR="005B531C">
        <w:t>}}</w:t>
      </w:r>
    </w:p>
    <w:p w:rsidR="00BB6CB8" w:rsidRDefault="00BB6CB8" w:rsidP="005B531C"/>
    <w:p w:rsidR="00200C16" w:rsidRDefault="007D18A6" w:rsidP="00200C16">
      <w:r>
        <w:t xml:space="preserve">The current notification/error format </w:t>
      </w:r>
      <w:r w:rsidR="00195E7D">
        <w:t xml:space="preserve">as described </w:t>
      </w:r>
      <w:r w:rsidR="007771AF">
        <w:t>above is</w:t>
      </w:r>
      <w:r>
        <w:t>:</w:t>
      </w:r>
      <w:r w:rsidR="00200C16" w:rsidRPr="00200C16">
        <w:t xml:space="preserve"> </w:t>
      </w:r>
      <w:r w:rsidR="00200C16">
        <w:t>{“</w:t>
      </w:r>
      <w:proofErr w:type="spellStart"/>
      <w:r w:rsidR="00200C16">
        <w:t>messageID</w:t>
      </w:r>
      <w:proofErr w:type="spellEnd"/>
      <w:proofErr w:type="gramStart"/>
      <w:r w:rsidR="00200C16">
        <w:t>”</w:t>
      </w:r>
      <w:r w:rsidR="00F514EB">
        <w:t>:</w:t>
      </w:r>
      <w:proofErr w:type="gramEnd"/>
      <w:r w:rsidR="00200C16">
        <w:t>&lt;id for the message&gt;}</w:t>
      </w:r>
      <w:r w:rsidR="00B7332E">
        <w:t>.</w:t>
      </w:r>
    </w:p>
    <w:p w:rsidR="00586265" w:rsidRDefault="00586265" w:rsidP="00200C16">
      <w:r>
        <w:t>The id will be a unique identifier for the notification/error.</w:t>
      </w:r>
    </w:p>
    <w:p w:rsidR="008A72DA" w:rsidRDefault="008A72DA" w:rsidP="00200C16"/>
    <w:p w:rsidR="008A72DA" w:rsidRDefault="008A72DA" w:rsidP="008A72DA">
      <w:pPr>
        <w:rPr>
          <w:b/>
        </w:rPr>
      </w:pPr>
      <w:r w:rsidRPr="00DB0C20">
        <w:rPr>
          <w:b/>
        </w:rPr>
        <w:t>The message ids for the notifications</w:t>
      </w:r>
      <w:r w:rsidR="00820315">
        <w:rPr>
          <w:b/>
        </w:rPr>
        <w:t>/errors</w:t>
      </w:r>
      <w:r w:rsidRPr="00DB0C20">
        <w:rPr>
          <w:b/>
        </w:rPr>
        <w:t xml:space="preserve"> should be defined by the robot team for various notifications. The robot team can also add other attributes to this JSON object which the SmartApp UI should handle.</w:t>
      </w:r>
    </w:p>
    <w:p w:rsidR="008A72DA" w:rsidRDefault="008A72DA" w:rsidP="00200C16"/>
    <w:p w:rsidR="005E7C33" w:rsidRDefault="005E7C33" w:rsidP="00200C16"/>
    <w:p w:rsidR="00A27E12" w:rsidRDefault="00866FEC" w:rsidP="00200C16">
      <w:r w:rsidRPr="005862D9">
        <w:rPr>
          <w:b/>
        </w:rPr>
        <w:t>Example</w:t>
      </w:r>
      <w:r>
        <w:t xml:space="preserve">: </w:t>
      </w:r>
    </w:p>
    <w:p w:rsidR="00DD37BC" w:rsidRDefault="00866FEC" w:rsidP="00200C16">
      <w:r>
        <w:t>If the robot sends a low battery notification like explained in above section’s example</w:t>
      </w:r>
      <w:r w:rsidR="00013684">
        <w:t xml:space="preserve">, the UX will get a callback with the result </w:t>
      </w:r>
      <w:proofErr w:type="spellStart"/>
      <w:r w:rsidR="00013684">
        <w:t>json</w:t>
      </w:r>
      <w:proofErr w:type="spellEnd"/>
      <w:r w:rsidR="00013684">
        <w:t xml:space="preserve"> being:</w:t>
      </w:r>
    </w:p>
    <w:p w:rsidR="00944D4F" w:rsidRDefault="00866FEC" w:rsidP="0029321B">
      <w:r>
        <w:t xml:space="preserve"> </w:t>
      </w:r>
      <w:r w:rsidR="006B0B1F">
        <w:t>{</w:t>
      </w:r>
      <w:proofErr w:type="gramStart"/>
      <w:r w:rsidR="006B0B1F">
        <w:t>robotDataKeyId:</w:t>
      </w:r>
      <w:proofErr w:type="gramEnd"/>
      <w:r w:rsidR="006B0B1F">
        <w:t>4013</w:t>
      </w:r>
      <w:r w:rsidR="00515792">
        <w:t xml:space="preserve">, </w:t>
      </w:r>
      <w:proofErr w:type="spellStart"/>
      <w:r w:rsidR="00515792">
        <w:t>robotId:testrobot</w:t>
      </w:r>
      <w:proofErr w:type="spellEnd"/>
      <w:r w:rsidR="0029321B" w:rsidRPr="0010194F">
        <w:t xml:space="preserve">, </w:t>
      </w:r>
      <w:proofErr w:type="spellStart"/>
      <w:r w:rsidR="0029321B" w:rsidRPr="0010194F">
        <w:t>robotData</w:t>
      </w:r>
      <w:proofErr w:type="spellEnd"/>
      <w:r w:rsidR="001206A8">
        <w:t>: {</w:t>
      </w:r>
      <w:r w:rsidR="00B3653C" w:rsidRPr="00B3653C">
        <w:t xml:space="preserve"> </w:t>
      </w:r>
      <w:proofErr w:type="spellStart"/>
      <w:r w:rsidR="00B3653C" w:rsidRPr="00160FA4">
        <w:t>robotNotification</w:t>
      </w:r>
      <w:proofErr w:type="spellEnd"/>
      <w:r w:rsidR="00B3653C">
        <w:t>: {</w:t>
      </w:r>
      <w:proofErr w:type="spellStart"/>
      <w:r w:rsidR="00FA642D">
        <w:t>messageID</w:t>
      </w:r>
      <w:proofErr w:type="spellEnd"/>
      <w:r w:rsidR="00FA642D">
        <w:t xml:space="preserve">: </w:t>
      </w:r>
      <w:r w:rsidR="00B10FC5">
        <w:t>10001</w:t>
      </w:r>
      <w:r w:rsidR="00B3653C">
        <w:t>}</w:t>
      </w:r>
      <w:r w:rsidR="001206A8">
        <w:t>}</w:t>
      </w:r>
      <w:r w:rsidR="0029321B" w:rsidRPr="0010194F">
        <w:t>}</w:t>
      </w:r>
    </w:p>
    <w:p w:rsidR="00944D4F" w:rsidRDefault="00944D4F" w:rsidP="0029321B">
      <w:r>
        <w:t xml:space="preserve">Here by the </w:t>
      </w:r>
      <w:proofErr w:type="spellStart"/>
      <w:r>
        <w:t>messageID</w:t>
      </w:r>
      <w:proofErr w:type="spellEnd"/>
      <w:r>
        <w:t xml:space="preserve"> the UX would show the appropriate </w:t>
      </w:r>
      <w:r w:rsidR="006711ED">
        <w:t>notification to the UI.</w:t>
      </w:r>
    </w:p>
    <w:p w:rsidR="00866FEC" w:rsidRDefault="00866FEC" w:rsidP="00200C16"/>
    <w:p w:rsidR="0035386C" w:rsidRDefault="0035386C" w:rsidP="00200C16"/>
    <w:p w:rsidR="0035386C" w:rsidRDefault="0035386C" w:rsidP="00200C16"/>
    <w:p w:rsidR="005E7C33" w:rsidRDefault="0035386C" w:rsidP="00FA2764">
      <w:pPr>
        <w:pStyle w:val="Heading1"/>
      </w:pPr>
      <w:r>
        <w:lastRenderedPageBreak/>
        <w:t>UI</w:t>
      </w:r>
      <w:r w:rsidR="007C0B23">
        <w:t xml:space="preserve">: </w:t>
      </w:r>
      <w:r w:rsidR="000326B6">
        <w:t>Handling Robot Online/Offline</w:t>
      </w:r>
    </w:p>
    <w:p w:rsidR="00C20D27" w:rsidRDefault="00C20D27" w:rsidP="00C20D27"/>
    <w:p w:rsidR="00C20D27" w:rsidRDefault="00C20D27" w:rsidP="00C20D27">
      <w:r>
        <w:t>The server sends a notif</w:t>
      </w:r>
      <w:r w:rsidR="009438EB">
        <w:t>ication to the associated users</w:t>
      </w:r>
      <w:r w:rsidR="00CD75B0">
        <w:t xml:space="preserve"> when the robot</w:t>
      </w:r>
      <w:r w:rsidR="009438EB">
        <w:t xml:space="preserve"> online status changes</w:t>
      </w:r>
      <w:r w:rsidR="000A1FBD">
        <w:t>.</w:t>
      </w:r>
    </w:p>
    <w:p w:rsidR="000A1FBD" w:rsidRDefault="000A1FBD" w:rsidP="00C20D27"/>
    <w:p w:rsidR="000A1FBD" w:rsidRDefault="000A1FBD" w:rsidP="000A1FBD">
      <w:r>
        <w:t xml:space="preserve">The UI layer should register a callback (which it already does for other notifications) on </w:t>
      </w:r>
      <w:r w:rsidRPr="00FA4CD1">
        <w:t>registerNotifications2</w:t>
      </w:r>
      <w:r>
        <w:t xml:space="preserve"> in Robot manager plugin.</w:t>
      </w:r>
    </w:p>
    <w:p w:rsidR="000A1FBD" w:rsidRDefault="000A1FBD" w:rsidP="000A1FBD">
      <w:pPr>
        <w:tabs>
          <w:tab w:val="left" w:pos="3870"/>
        </w:tabs>
      </w:pPr>
      <w:r>
        <w:tab/>
      </w:r>
    </w:p>
    <w:p w:rsidR="000A1FBD" w:rsidRDefault="000A1FBD" w:rsidP="000A1FBD">
      <w:r>
        <w:t>A general notification received as callback is:</w:t>
      </w:r>
    </w:p>
    <w:p w:rsidR="000A1FBD" w:rsidRDefault="000A1FBD" w:rsidP="000A1FBD">
      <w:r w:rsidRPr="0010194F">
        <w:t>{</w:t>
      </w:r>
      <w:proofErr w:type="spellStart"/>
      <w:proofErr w:type="gramStart"/>
      <w:r w:rsidRPr="0010194F">
        <w:t>robotDataKeyId</w:t>
      </w:r>
      <w:proofErr w:type="spellEnd"/>
      <w:proofErr w:type="gramEnd"/>
      <w:r w:rsidRPr="0010194F">
        <w:t>:"</w:t>
      </w:r>
      <w:proofErr w:type="spellStart"/>
      <w:r w:rsidRPr="0010194F">
        <w:t>robotDataKeyId</w:t>
      </w:r>
      <w:proofErr w:type="spellEnd"/>
      <w:r w:rsidRPr="0010194F">
        <w:t xml:space="preserve">", </w:t>
      </w:r>
      <w:proofErr w:type="spellStart"/>
      <w:r w:rsidRPr="0010194F">
        <w:t>robotId</w:t>
      </w:r>
      <w:proofErr w:type="spellEnd"/>
      <w:r w:rsidRPr="0010194F">
        <w:t>:"</w:t>
      </w:r>
      <w:proofErr w:type="spellStart"/>
      <w:r w:rsidRPr="0010194F">
        <w:t>robotId</w:t>
      </w:r>
      <w:proofErr w:type="spellEnd"/>
      <w:r w:rsidRPr="0010194F">
        <w:t xml:space="preserve">", </w:t>
      </w:r>
      <w:proofErr w:type="spellStart"/>
      <w:r w:rsidRPr="0010194F">
        <w:t>robotData</w:t>
      </w:r>
      <w:proofErr w:type="spellEnd"/>
      <w:r w:rsidRPr="0010194F">
        <w:t>:"</w:t>
      </w:r>
      <w:proofErr w:type="spellStart"/>
      <w:r w:rsidRPr="0010194F">
        <w:t>robotData</w:t>
      </w:r>
      <w:proofErr w:type="spellEnd"/>
      <w:r w:rsidRPr="0010194F">
        <w:t>"}</w:t>
      </w:r>
    </w:p>
    <w:p w:rsidR="000A1FBD" w:rsidRDefault="000A1FBD" w:rsidP="000A1FBD"/>
    <w:p w:rsidR="000A1FBD" w:rsidRDefault="000A1FBD" w:rsidP="000A1FBD">
      <w:r>
        <w:t xml:space="preserve">The </w:t>
      </w:r>
      <w:proofErr w:type="spellStart"/>
      <w:r>
        <w:t>keyID</w:t>
      </w:r>
      <w:proofErr w:type="spellEnd"/>
      <w:r>
        <w:t xml:space="preserve"> for a </w:t>
      </w:r>
      <w:r w:rsidR="00B66BD9">
        <w:t>robot online/offline</w:t>
      </w:r>
      <w:r w:rsidR="00387896">
        <w:t xml:space="preserve"> is</w:t>
      </w:r>
      <w:r>
        <w:t>:</w:t>
      </w:r>
    </w:p>
    <w:p w:rsidR="00852B00" w:rsidRDefault="00852B00" w:rsidP="000A1FBD"/>
    <w:p w:rsidR="00852B00" w:rsidRDefault="007A6B29" w:rsidP="000A1FBD">
      <w:proofErr w:type="spellStart"/>
      <w:proofErr w:type="gramStart"/>
      <w:r>
        <w:t>v</w:t>
      </w:r>
      <w:r w:rsidR="0053679C">
        <w:t>ar</w:t>
      </w:r>
      <w:proofErr w:type="spellEnd"/>
      <w:proofErr w:type="gramEnd"/>
      <w:r w:rsidR="0053679C">
        <w:t xml:space="preserve"> </w:t>
      </w:r>
      <w:r w:rsidR="002944A5" w:rsidRPr="002944A5">
        <w:t>ROBOT_ONLINE_STATUS_CHANGED = 4015</w:t>
      </w:r>
      <w:r w:rsidR="008E55E0">
        <w:t>.</w:t>
      </w:r>
    </w:p>
    <w:p w:rsidR="004872BB" w:rsidRDefault="004872BB" w:rsidP="000A1FBD"/>
    <w:p w:rsidR="00B004B7" w:rsidRDefault="002B2DF8" w:rsidP="000A1FBD">
      <w:r>
        <w:t xml:space="preserve">The </w:t>
      </w:r>
      <w:proofErr w:type="spellStart"/>
      <w:r>
        <w:t>robotData</w:t>
      </w:r>
      <w:proofErr w:type="spellEnd"/>
      <w:r>
        <w:t xml:space="preserve"> format being:</w:t>
      </w:r>
      <w:r w:rsidR="00074E0B">
        <w:t xml:space="preserve"> </w:t>
      </w:r>
    </w:p>
    <w:p w:rsidR="00074E0B" w:rsidRDefault="00074E0B" w:rsidP="000A1FBD">
      <w:proofErr w:type="gramStart"/>
      <w:r>
        <w:t>{</w:t>
      </w:r>
      <w:r w:rsidRPr="00074E0B">
        <w:t xml:space="preserve"> online</w:t>
      </w:r>
      <w:proofErr w:type="gramEnd"/>
      <w:r>
        <w:t>: 1} for robot online and {</w:t>
      </w:r>
      <w:r w:rsidRPr="00074E0B">
        <w:t xml:space="preserve"> online</w:t>
      </w:r>
      <w:r>
        <w:t>: 0} for robot offline.</w:t>
      </w:r>
    </w:p>
    <w:p w:rsidR="009B21F2" w:rsidRDefault="009B21F2" w:rsidP="000A1FBD"/>
    <w:p w:rsidR="00687558" w:rsidRDefault="004126E7" w:rsidP="004126E7">
      <w:r w:rsidRPr="00897B73">
        <w:rPr>
          <w:b/>
        </w:rPr>
        <w:t>Example</w:t>
      </w:r>
      <w:r>
        <w:t xml:space="preserve">: </w:t>
      </w:r>
    </w:p>
    <w:p w:rsidR="00881EF5" w:rsidRDefault="004126E7" w:rsidP="004126E7">
      <w:r>
        <w:t xml:space="preserve">If the robot </w:t>
      </w:r>
      <w:r w:rsidR="00EB3034">
        <w:t>– “</w:t>
      </w:r>
      <w:proofErr w:type="spellStart"/>
      <w:r w:rsidR="00EB3034">
        <w:t>testrobot</w:t>
      </w:r>
      <w:proofErr w:type="spellEnd"/>
      <w:r w:rsidR="00EB3034">
        <w:t>”</w:t>
      </w:r>
      <w:r w:rsidR="00721910">
        <w:t xml:space="preserve"> </w:t>
      </w:r>
      <w:r w:rsidR="00F103F0">
        <w:t>goes offline</w:t>
      </w:r>
      <w:r w:rsidR="00881EF5">
        <w:t xml:space="preserve"> the UX will get a notification as:</w:t>
      </w:r>
    </w:p>
    <w:p w:rsidR="00391273" w:rsidRDefault="004126E7" w:rsidP="004126E7">
      <w:r>
        <w:t>{</w:t>
      </w:r>
      <w:proofErr w:type="spellStart"/>
      <w:proofErr w:type="gramStart"/>
      <w:r>
        <w:t>robotDataKeyId</w:t>
      </w:r>
      <w:proofErr w:type="spellEnd"/>
      <w:proofErr w:type="gramEnd"/>
      <w:r>
        <w:t>:</w:t>
      </w:r>
      <w:r w:rsidR="00881EF5" w:rsidRPr="00881EF5">
        <w:t xml:space="preserve"> </w:t>
      </w:r>
      <w:r w:rsidR="00881EF5" w:rsidRPr="002944A5">
        <w:t>4015</w:t>
      </w:r>
      <w:r>
        <w:t xml:space="preserve">, </w:t>
      </w:r>
      <w:proofErr w:type="spellStart"/>
      <w:r>
        <w:t>robotId:testrobot</w:t>
      </w:r>
      <w:proofErr w:type="spellEnd"/>
      <w:r w:rsidRPr="0010194F">
        <w:t xml:space="preserve">, </w:t>
      </w:r>
      <w:proofErr w:type="spellStart"/>
      <w:r w:rsidRPr="0010194F">
        <w:t>robotData</w:t>
      </w:r>
      <w:proofErr w:type="spellEnd"/>
      <w:r>
        <w:t>: {</w:t>
      </w:r>
      <w:r w:rsidR="003F114C">
        <w:t>“online”</w:t>
      </w:r>
      <w:r w:rsidR="0094717B">
        <w:t xml:space="preserve"> : 0</w:t>
      </w:r>
      <w:r w:rsidRPr="0010194F">
        <w:t>}</w:t>
      </w:r>
    </w:p>
    <w:p w:rsidR="004126E7" w:rsidRDefault="00C20078" w:rsidP="000A1FBD">
      <w:r>
        <w:t>Here as the online status is 0</w:t>
      </w:r>
      <w:r w:rsidR="00652078">
        <w:t>, the UX should show the appropriate state to the user</w:t>
      </w:r>
      <w:r w:rsidR="002D090F">
        <w:t>.</w:t>
      </w:r>
    </w:p>
    <w:p w:rsidR="004126E7" w:rsidRDefault="004126E7" w:rsidP="000A1FBD"/>
    <w:p w:rsidR="00A17F20" w:rsidRDefault="00A17F20" w:rsidP="003F0789"/>
    <w:p w:rsidR="00EF0839" w:rsidRDefault="00EF0839" w:rsidP="003F0789">
      <w:r>
        <w:t>End.</w:t>
      </w:r>
    </w:p>
    <w:p w:rsidR="00EF0839" w:rsidRDefault="00EF0839" w:rsidP="003F0789">
      <w:bookmarkStart w:id="0" w:name="_GoBack"/>
      <w:bookmarkEnd w:id="0"/>
    </w:p>
    <w:sectPr w:rsidR="00EF0839" w:rsidSect="00A26A7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5A2" w:rsidRDefault="000F55A2" w:rsidP="006218F4">
      <w:r>
        <w:separator/>
      </w:r>
    </w:p>
  </w:endnote>
  <w:endnote w:type="continuationSeparator" w:id="0">
    <w:p w:rsidR="000F55A2" w:rsidRDefault="000F55A2" w:rsidP="0062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73" w:rsidRPr="00C55773" w:rsidRDefault="00C55773" w:rsidP="006218F4">
    <w:pPr>
      <w:pStyle w:val="Footer"/>
    </w:pPr>
    <w:r w:rsidRPr="00C55773">
      <w:t>Raja Software</w:t>
    </w:r>
    <w:r w:rsidR="00365929">
      <w:t xml:space="preserve"> </w:t>
    </w:r>
    <w:r w:rsidR="00EF1AAF">
      <w:t>C</w:t>
    </w:r>
    <w:r w:rsidRPr="00C55773">
      <w:t>onfidential</w:t>
    </w:r>
    <w:r w:rsidRPr="00C55773">
      <w:ptab w:relativeTo="margin" w:alignment="right" w:leader="none"/>
    </w:r>
    <w:r w:rsidR="00194D9A" w:rsidRPr="00C55773">
      <w:fldChar w:fldCharType="begin"/>
    </w:r>
    <w:r w:rsidRPr="00C55773">
      <w:instrText xml:space="preserve"> PAGE   \* MERGEFORMAT </w:instrText>
    </w:r>
    <w:r w:rsidR="00194D9A" w:rsidRPr="00C55773">
      <w:fldChar w:fldCharType="separate"/>
    </w:r>
    <w:r w:rsidR="00EF0839">
      <w:rPr>
        <w:noProof/>
      </w:rPr>
      <w:t>5</w:t>
    </w:r>
    <w:r w:rsidR="00194D9A" w:rsidRPr="00C55773">
      <w:fldChar w:fldCharType="end"/>
    </w:r>
  </w:p>
  <w:p w:rsidR="00C55773" w:rsidRDefault="00C55773" w:rsidP="00621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5A2" w:rsidRDefault="000F55A2" w:rsidP="006218F4">
      <w:r>
        <w:separator/>
      </w:r>
    </w:p>
  </w:footnote>
  <w:footnote w:type="continuationSeparator" w:id="0">
    <w:p w:rsidR="000F55A2" w:rsidRDefault="000F55A2" w:rsidP="00621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415A9"/>
    <w:multiLevelType w:val="hybridMultilevel"/>
    <w:tmpl w:val="44E0B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3804EA"/>
    <w:multiLevelType w:val="hybridMultilevel"/>
    <w:tmpl w:val="809A0BFE"/>
    <w:lvl w:ilvl="0" w:tplc="539886B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2B2B17"/>
    <w:multiLevelType w:val="hybridMultilevel"/>
    <w:tmpl w:val="20BC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C3100"/>
    <w:multiLevelType w:val="hybridMultilevel"/>
    <w:tmpl w:val="ACFCC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D3AF2"/>
    <w:multiLevelType w:val="hybridMultilevel"/>
    <w:tmpl w:val="E8E662FC"/>
    <w:lvl w:ilvl="0" w:tplc="18221B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D3"/>
    <w:rsid w:val="0001351A"/>
    <w:rsid w:val="00013684"/>
    <w:rsid w:val="00016B43"/>
    <w:rsid w:val="00020F41"/>
    <w:rsid w:val="000210A9"/>
    <w:rsid w:val="00025CC4"/>
    <w:rsid w:val="000326B6"/>
    <w:rsid w:val="00044AF7"/>
    <w:rsid w:val="00045845"/>
    <w:rsid w:val="00062602"/>
    <w:rsid w:val="00071743"/>
    <w:rsid w:val="00072194"/>
    <w:rsid w:val="00074E0B"/>
    <w:rsid w:val="0008003B"/>
    <w:rsid w:val="000847F3"/>
    <w:rsid w:val="000918A3"/>
    <w:rsid w:val="00092BEB"/>
    <w:rsid w:val="000934AD"/>
    <w:rsid w:val="0009476A"/>
    <w:rsid w:val="00095E8E"/>
    <w:rsid w:val="000A1FBD"/>
    <w:rsid w:val="000A60D4"/>
    <w:rsid w:val="000B47B4"/>
    <w:rsid w:val="000B575D"/>
    <w:rsid w:val="000C6989"/>
    <w:rsid w:val="000C7095"/>
    <w:rsid w:val="000D259B"/>
    <w:rsid w:val="000E542C"/>
    <w:rsid w:val="000F2F49"/>
    <w:rsid w:val="000F40A0"/>
    <w:rsid w:val="000F55A2"/>
    <w:rsid w:val="000F6767"/>
    <w:rsid w:val="001013E1"/>
    <w:rsid w:val="0010194F"/>
    <w:rsid w:val="00102D30"/>
    <w:rsid w:val="00110591"/>
    <w:rsid w:val="00114011"/>
    <w:rsid w:val="001206A8"/>
    <w:rsid w:val="00130355"/>
    <w:rsid w:val="00132EDE"/>
    <w:rsid w:val="001332F2"/>
    <w:rsid w:val="00141689"/>
    <w:rsid w:val="00142F8F"/>
    <w:rsid w:val="00144F35"/>
    <w:rsid w:val="001545C2"/>
    <w:rsid w:val="00160110"/>
    <w:rsid w:val="00160FA4"/>
    <w:rsid w:val="00163B8F"/>
    <w:rsid w:val="00167132"/>
    <w:rsid w:val="00167ACF"/>
    <w:rsid w:val="0017314C"/>
    <w:rsid w:val="0018329B"/>
    <w:rsid w:val="00193C36"/>
    <w:rsid w:val="00194D9A"/>
    <w:rsid w:val="00195E7D"/>
    <w:rsid w:val="001A1498"/>
    <w:rsid w:val="001A32B9"/>
    <w:rsid w:val="001A49CE"/>
    <w:rsid w:val="001A7349"/>
    <w:rsid w:val="001B1869"/>
    <w:rsid w:val="001B3732"/>
    <w:rsid w:val="001B3B6B"/>
    <w:rsid w:val="001C1BB6"/>
    <w:rsid w:val="001C60AD"/>
    <w:rsid w:val="001C6DDA"/>
    <w:rsid w:val="001D0666"/>
    <w:rsid w:val="001D4E8F"/>
    <w:rsid w:val="001E2409"/>
    <w:rsid w:val="001E490A"/>
    <w:rsid w:val="001F0387"/>
    <w:rsid w:val="001F574A"/>
    <w:rsid w:val="001F6DB2"/>
    <w:rsid w:val="001F73C5"/>
    <w:rsid w:val="001F7BC3"/>
    <w:rsid w:val="00200C16"/>
    <w:rsid w:val="00203564"/>
    <w:rsid w:val="00212D00"/>
    <w:rsid w:val="0021703E"/>
    <w:rsid w:val="00223A6F"/>
    <w:rsid w:val="002250EB"/>
    <w:rsid w:val="00227C8C"/>
    <w:rsid w:val="0023162D"/>
    <w:rsid w:val="002338D9"/>
    <w:rsid w:val="00235C8F"/>
    <w:rsid w:val="00235E5D"/>
    <w:rsid w:val="00236F58"/>
    <w:rsid w:val="00237A17"/>
    <w:rsid w:val="00237E2B"/>
    <w:rsid w:val="0024174F"/>
    <w:rsid w:val="0025414A"/>
    <w:rsid w:val="00264119"/>
    <w:rsid w:val="00272618"/>
    <w:rsid w:val="002874B4"/>
    <w:rsid w:val="00292BA4"/>
    <w:rsid w:val="0029321B"/>
    <w:rsid w:val="002944A5"/>
    <w:rsid w:val="002A15E4"/>
    <w:rsid w:val="002B2DF8"/>
    <w:rsid w:val="002C3519"/>
    <w:rsid w:val="002C4D5F"/>
    <w:rsid w:val="002D090F"/>
    <w:rsid w:val="002D4E73"/>
    <w:rsid w:val="002E4732"/>
    <w:rsid w:val="002F18D6"/>
    <w:rsid w:val="002F4ABD"/>
    <w:rsid w:val="0031463E"/>
    <w:rsid w:val="00317E6A"/>
    <w:rsid w:val="00322CA8"/>
    <w:rsid w:val="00324662"/>
    <w:rsid w:val="00325CBC"/>
    <w:rsid w:val="00350033"/>
    <w:rsid w:val="00350F1C"/>
    <w:rsid w:val="0035386C"/>
    <w:rsid w:val="0036567D"/>
    <w:rsid w:val="00365929"/>
    <w:rsid w:val="00366928"/>
    <w:rsid w:val="0037370F"/>
    <w:rsid w:val="00382141"/>
    <w:rsid w:val="00384055"/>
    <w:rsid w:val="0038498C"/>
    <w:rsid w:val="00384CF2"/>
    <w:rsid w:val="00387896"/>
    <w:rsid w:val="00391273"/>
    <w:rsid w:val="00392ED7"/>
    <w:rsid w:val="00393ABB"/>
    <w:rsid w:val="003A38F6"/>
    <w:rsid w:val="003A3B9E"/>
    <w:rsid w:val="003A6185"/>
    <w:rsid w:val="003B1AD0"/>
    <w:rsid w:val="003C158B"/>
    <w:rsid w:val="003C1E83"/>
    <w:rsid w:val="003C5F4A"/>
    <w:rsid w:val="003D07E8"/>
    <w:rsid w:val="003D345A"/>
    <w:rsid w:val="003D4ABB"/>
    <w:rsid w:val="003D6252"/>
    <w:rsid w:val="003E53E6"/>
    <w:rsid w:val="003F0789"/>
    <w:rsid w:val="003F114C"/>
    <w:rsid w:val="003F3D98"/>
    <w:rsid w:val="00400881"/>
    <w:rsid w:val="0040787E"/>
    <w:rsid w:val="00407BE4"/>
    <w:rsid w:val="00410FD7"/>
    <w:rsid w:val="004126E7"/>
    <w:rsid w:val="00414533"/>
    <w:rsid w:val="004148E7"/>
    <w:rsid w:val="00416CBB"/>
    <w:rsid w:val="00417426"/>
    <w:rsid w:val="00417472"/>
    <w:rsid w:val="004234D9"/>
    <w:rsid w:val="00424BBC"/>
    <w:rsid w:val="004262EF"/>
    <w:rsid w:val="0042706E"/>
    <w:rsid w:val="004329BD"/>
    <w:rsid w:val="00440C17"/>
    <w:rsid w:val="00446205"/>
    <w:rsid w:val="00447CBD"/>
    <w:rsid w:val="00447CFC"/>
    <w:rsid w:val="00453487"/>
    <w:rsid w:val="00455252"/>
    <w:rsid w:val="00472DAC"/>
    <w:rsid w:val="00473E99"/>
    <w:rsid w:val="00474235"/>
    <w:rsid w:val="00476445"/>
    <w:rsid w:val="004872BB"/>
    <w:rsid w:val="00491E50"/>
    <w:rsid w:val="004A64F1"/>
    <w:rsid w:val="004B7878"/>
    <w:rsid w:val="004E2042"/>
    <w:rsid w:val="004E35C0"/>
    <w:rsid w:val="004E4062"/>
    <w:rsid w:val="004E7C7E"/>
    <w:rsid w:val="004F2A8C"/>
    <w:rsid w:val="004F5AE3"/>
    <w:rsid w:val="004F75E1"/>
    <w:rsid w:val="005020FB"/>
    <w:rsid w:val="00506E2B"/>
    <w:rsid w:val="005130C4"/>
    <w:rsid w:val="00513236"/>
    <w:rsid w:val="00513B7F"/>
    <w:rsid w:val="00515792"/>
    <w:rsid w:val="00516B64"/>
    <w:rsid w:val="00523012"/>
    <w:rsid w:val="005268FB"/>
    <w:rsid w:val="00535F62"/>
    <w:rsid w:val="0053679C"/>
    <w:rsid w:val="00536EAC"/>
    <w:rsid w:val="00540505"/>
    <w:rsid w:val="005451BD"/>
    <w:rsid w:val="00553767"/>
    <w:rsid w:val="00561482"/>
    <w:rsid w:val="005635FE"/>
    <w:rsid w:val="00581CB9"/>
    <w:rsid w:val="005825E3"/>
    <w:rsid w:val="00586265"/>
    <w:rsid w:val="005862D9"/>
    <w:rsid w:val="005A0B54"/>
    <w:rsid w:val="005A5F04"/>
    <w:rsid w:val="005A63FF"/>
    <w:rsid w:val="005B0203"/>
    <w:rsid w:val="005B531C"/>
    <w:rsid w:val="005C1497"/>
    <w:rsid w:val="005C2FFE"/>
    <w:rsid w:val="005C659C"/>
    <w:rsid w:val="005D381D"/>
    <w:rsid w:val="005E5438"/>
    <w:rsid w:val="005E7C33"/>
    <w:rsid w:val="005F3AA5"/>
    <w:rsid w:val="00602C1B"/>
    <w:rsid w:val="006034BF"/>
    <w:rsid w:val="00614A67"/>
    <w:rsid w:val="006218F4"/>
    <w:rsid w:val="00625D2C"/>
    <w:rsid w:val="00626238"/>
    <w:rsid w:val="00627281"/>
    <w:rsid w:val="00630F92"/>
    <w:rsid w:val="00631361"/>
    <w:rsid w:val="00635CBD"/>
    <w:rsid w:val="006377F4"/>
    <w:rsid w:val="00641195"/>
    <w:rsid w:val="00641251"/>
    <w:rsid w:val="00642654"/>
    <w:rsid w:val="00652078"/>
    <w:rsid w:val="006560CB"/>
    <w:rsid w:val="00660193"/>
    <w:rsid w:val="006608DD"/>
    <w:rsid w:val="00670F60"/>
    <w:rsid w:val="0067101C"/>
    <w:rsid w:val="006711ED"/>
    <w:rsid w:val="006738E8"/>
    <w:rsid w:val="00676379"/>
    <w:rsid w:val="006769A1"/>
    <w:rsid w:val="006833BD"/>
    <w:rsid w:val="00684987"/>
    <w:rsid w:val="006870D4"/>
    <w:rsid w:val="006870F7"/>
    <w:rsid w:val="00687558"/>
    <w:rsid w:val="0069279A"/>
    <w:rsid w:val="006A061C"/>
    <w:rsid w:val="006A37B8"/>
    <w:rsid w:val="006A627F"/>
    <w:rsid w:val="006A7B03"/>
    <w:rsid w:val="006B0B1F"/>
    <w:rsid w:val="006C3E87"/>
    <w:rsid w:val="006D24AF"/>
    <w:rsid w:val="006D2E9F"/>
    <w:rsid w:val="006D3BAA"/>
    <w:rsid w:val="006E0723"/>
    <w:rsid w:val="006E0F70"/>
    <w:rsid w:val="006F273B"/>
    <w:rsid w:val="006F2FA2"/>
    <w:rsid w:val="007121A5"/>
    <w:rsid w:val="0071573F"/>
    <w:rsid w:val="00716AB1"/>
    <w:rsid w:val="00717005"/>
    <w:rsid w:val="00720821"/>
    <w:rsid w:val="007216B8"/>
    <w:rsid w:val="00721910"/>
    <w:rsid w:val="00723665"/>
    <w:rsid w:val="00724AD6"/>
    <w:rsid w:val="0072515F"/>
    <w:rsid w:val="00727A9F"/>
    <w:rsid w:val="00742B4C"/>
    <w:rsid w:val="007517CE"/>
    <w:rsid w:val="007542B1"/>
    <w:rsid w:val="00754F73"/>
    <w:rsid w:val="00755D3F"/>
    <w:rsid w:val="0075660F"/>
    <w:rsid w:val="00757DA8"/>
    <w:rsid w:val="00765810"/>
    <w:rsid w:val="00766B10"/>
    <w:rsid w:val="007771AF"/>
    <w:rsid w:val="00780423"/>
    <w:rsid w:val="0078243A"/>
    <w:rsid w:val="007961E8"/>
    <w:rsid w:val="007A6B29"/>
    <w:rsid w:val="007B1A47"/>
    <w:rsid w:val="007C0B23"/>
    <w:rsid w:val="007C2654"/>
    <w:rsid w:val="007C2C16"/>
    <w:rsid w:val="007C73FE"/>
    <w:rsid w:val="007D18A6"/>
    <w:rsid w:val="007D29CF"/>
    <w:rsid w:val="007D6FBF"/>
    <w:rsid w:val="007E449B"/>
    <w:rsid w:val="008104E2"/>
    <w:rsid w:val="008176D9"/>
    <w:rsid w:val="00820315"/>
    <w:rsid w:val="0082160D"/>
    <w:rsid w:val="0083033C"/>
    <w:rsid w:val="00830787"/>
    <w:rsid w:val="008377F3"/>
    <w:rsid w:val="00840029"/>
    <w:rsid w:val="008417D3"/>
    <w:rsid w:val="00852B00"/>
    <w:rsid w:val="00854583"/>
    <w:rsid w:val="00855776"/>
    <w:rsid w:val="00866FEC"/>
    <w:rsid w:val="00871D26"/>
    <w:rsid w:val="00873E96"/>
    <w:rsid w:val="00881EF5"/>
    <w:rsid w:val="008824DB"/>
    <w:rsid w:val="00883A9E"/>
    <w:rsid w:val="00890DF8"/>
    <w:rsid w:val="00892583"/>
    <w:rsid w:val="00894E42"/>
    <w:rsid w:val="00897B73"/>
    <w:rsid w:val="008A0369"/>
    <w:rsid w:val="008A72DA"/>
    <w:rsid w:val="008C3344"/>
    <w:rsid w:val="008D37E6"/>
    <w:rsid w:val="008E55E0"/>
    <w:rsid w:val="008F2F3A"/>
    <w:rsid w:val="008F4D86"/>
    <w:rsid w:val="00905454"/>
    <w:rsid w:val="00907E2B"/>
    <w:rsid w:val="00913FA3"/>
    <w:rsid w:val="00914D8F"/>
    <w:rsid w:val="00915C0A"/>
    <w:rsid w:val="009258DC"/>
    <w:rsid w:val="0093270D"/>
    <w:rsid w:val="00935F0C"/>
    <w:rsid w:val="00941EB7"/>
    <w:rsid w:val="009438EB"/>
    <w:rsid w:val="00944D4F"/>
    <w:rsid w:val="0094717B"/>
    <w:rsid w:val="00947C3D"/>
    <w:rsid w:val="0095031B"/>
    <w:rsid w:val="00951C12"/>
    <w:rsid w:val="009724F0"/>
    <w:rsid w:val="00974E85"/>
    <w:rsid w:val="0098188F"/>
    <w:rsid w:val="00983BD6"/>
    <w:rsid w:val="00985ED6"/>
    <w:rsid w:val="009A737D"/>
    <w:rsid w:val="009B0BB2"/>
    <w:rsid w:val="009B21F2"/>
    <w:rsid w:val="009B31C2"/>
    <w:rsid w:val="009C33AE"/>
    <w:rsid w:val="009C4067"/>
    <w:rsid w:val="009C6434"/>
    <w:rsid w:val="009D012E"/>
    <w:rsid w:val="009D032D"/>
    <w:rsid w:val="009E5AFC"/>
    <w:rsid w:val="009E6E82"/>
    <w:rsid w:val="009F14EA"/>
    <w:rsid w:val="009F53FA"/>
    <w:rsid w:val="00A04C14"/>
    <w:rsid w:val="00A05B7F"/>
    <w:rsid w:val="00A06AB7"/>
    <w:rsid w:val="00A10BE3"/>
    <w:rsid w:val="00A11464"/>
    <w:rsid w:val="00A17F20"/>
    <w:rsid w:val="00A25A2E"/>
    <w:rsid w:val="00A25EC0"/>
    <w:rsid w:val="00A267F3"/>
    <w:rsid w:val="00A26A79"/>
    <w:rsid w:val="00A27E12"/>
    <w:rsid w:val="00A45968"/>
    <w:rsid w:val="00A55D03"/>
    <w:rsid w:val="00A55D58"/>
    <w:rsid w:val="00A56B9C"/>
    <w:rsid w:val="00A61233"/>
    <w:rsid w:val="00A719C5"/>
    <w:rsid w:val="00A731A3"/>
    <w:rsid w:val="00A958E3"/>
    <w:rsid w:val="00AA43FC"/>
    <w:rsid w:val="00AB6EFD"/>
    <w:rsid w:val="00AC0B0E"/>
    <w:rsid w:val="00AC1E8E"/>
    <w:rsid w:val="00AC34CE"/>
    <w:rsid w:val="00AE1314"/>
    <w:rsid w:val="00AE2FB4"/>
    <w:rsid w:val="00AE4367"/>
    <w:rsid w:val="00AF1B60"/>
    <w:rsid w:val="00AF6785"/>
    <w:rsid w:val="00AF783B"/>
    <w:rsid w:val="00B004B7"/>
    <w:rsid w:val="00B0486D"/>
    <w:rsid w:val="00B10FC5"/>
    <w:rsid w:val="00B15560"/>
    <w:rsid w:val="00B161B1"/>
    <w:rsid w:val="00B20047"/>
    <w:rsid w:val="00B21C1C"/>
    <w:rsid w:val="00B23222"/>
    <w:rsid w:val="00B26A76"/>
    <w:rsid w:val="00B2755A"/>
    <w:rsid w:val="00B30C29"/>
    <w:rsid w:val="00B32A93"/>
    <w:rsid w:val="00B34FA1"/>
    <w:rsid w:val="00B35121"/>
    <w:rsid w:val="00B3653C"/>
    <w:rsid w:val="00B45D4C"/>
    <w:rsid w:val="00B506D7"/>
    <w:rsid w:val="00B52D90"/>
    <w:rsid w:val="00B5500B"/>
    <w:rsid w:val="00B6452B"/>
    <w:rsid w:val="00B64DCF"/>
    <w:rsid w:val="00B66BD9"/>
    <w:rsid w:val="00B66F41"/>
    <w:rsid w:val="00B7332E"/>
    <w:rsid w:val="00B74F07"/>
    <w:rsid w:val="00B800C4"/>
    <w:rsid w:val="00B8307F"/>
    <w:rsid w:val="00B93384"/>
    <w:rsid w:val="00BA2755"/>
    <w:rsid w:val="00BB6087"/>
    <w:rsid w:val="00BB6CB8"/>
    <w:rsid w:val="00BB7E17"/>
    <w:rsid w:val="00BC1A41"/>
    <w:rsid w:val="00BC3352"/>
    <w:rsid w:val="00BC649D"/>
    <w:rsid w:val="00BD2A14"/>
    <w:rsid w:val="00BD36D0"/>
    <w:rsid w:val="00BE5298"/>
    <w:rsid w:val="00BE6A7E"/>
    <w:rsid w:val="00BE7518"/>
    <w:rsid w:val="00BF20BE"/>
    <w:rsid w:val="00BF662B"/>
    <w:rsid w:val="00BF6911"/>
    <w:rsid w:val="00C10E44"/>
    <w:rsid w:val="00C13758"/>
    <w:rsid w:val="00C14B40"/>
    <w:rsid w:val="00C17CEE"/>
    <w:rsid w:val="00C20078"/>
    <w:rsid w:val="00C20D27"/>
    <w:rsid w:val="00C317D8"/>
    <w:rsid w:val="00C3318C"/>
    <w:rsid w:val="00C36CB5"/>
    <w:rsid w:val="00C429D3"/>
    <w:rsid w:val="00C4359C"/>
    <w:rsid w:val="00C45C1A"/>
    <w:rsid w:val="00C46FED"/>
    <w:rsid w:val="00C55773"/>
    <w:rsid w:val="00C57F7F"/>
    <w:rsid w:val="00C657B3"/>
    <w:rsid w:val="00C672BA"/>
    <w:rsid w:val="00C72165"/>
    <w:rsid w:val="00C7230E"/>
    <w:rsid w:val="00C73FB4"/>
    <w:rsid w:val="00C91518"/>
    <w:rsid w:val="00C9311E"/>
    <w:rsid w:val="00C94DD9"/>
    <w:rsid w:val="00CA04DF"/>
    <w:rsid w:val="00CA41B7"/>
    <w:rsid w:val="00CB6072"/>
    <w:rsid w:val="00CC1562"/>
    <w:rsid w:val="00CC3D05"/>
    <w:rsid w:val="00CC4A46"/>
    <w:rsid w:val="00CC5073"/>
    <w:rsid w:val="00CD266F"/>
    <w:rsid w:val="00CD38D2"/>
    <w:rsid w:val="00CD75B0"/>
    <w:rsid w:val="00CD75E5"/>
    <w:rsid w:val="00CE75D3"/>
    <w:rsid w:val="00CE7D9D"/>
    <w:rsid w:val="00CF73B8"/>
    <w:rsid w:val="00D00009"/>
    <w:rsid w:val="00D03428"/>
    <w:rsid w:val="00D03AD5"/>
    <w:rsid w:val="00D11789"/>
    <w:rsid w:val="00D2050F"/>
    <w:rsid w:val="00D26A36"/>
    <w:rsid w:val="00D27349"/>
    <w:rsid w:val="00D372CE"/>
    <w:rsid w:val="00D400FF"/>
    <w:rsid w:val="00D41017"/>
    <w:rsid w:val="00D42C82"/>
    <w:rsid w:val="00D66ED5"/>
    <w:rsid w:val="00D83124"/>
    <w:rsid w:val="00D84ED7"/>
    <w:rsid w:val="00D9445F"/>
    <w:rsid w:val="00D951C3"/>
    <w:rsid w:val="00D956DD"/>
    <w:rsid w:val="00D96613"/>
    <w:rsid w:val="00DA4F6E"/>
    <w:rsid w:val="00DA58EF"/>
    <w:rsid w:val="00DB0036"/>
    <w:rsid w:val="00DB0C20"/>
    <w:rsid w:val="00DD37BC"/>
    <w:rsid w:val="00DD7B66"/>
    <w:rsid w:val="00DF4812"/>
    <w:rsid w:val="00E05EE8"/>
    <w:rsid w:val="00E07488"/>
    <w:rsid w:val="00E12C2A"/>
    <w:rsid w:val="00E13C6D"/>
    <w:rsid w:val="00E14ED5"/>
    <w:rsid w:val="00E15548"/>
    <w:rsid w:val="00E1645F"/>
    <w:rsid w:val="00E22548"/>
    <w:rsid w:val="00E23259"/>
    <w:rsid w:val="00E2618A"/>
    <w:rsid w:val="00E26E02"/>
    <w:rsid w:val="00E30156"/>
    <w:rsid w:val="00E3418E"/>
    <w:rsid w:val="00E40821"/>
    <w:rsid w:val="00E45AC2"/>
    <w:rsid w:val="00E52398"/>
    <w:rsid w:val="00E559BC"/>
    <w:rsid w:val="00E61613"/>
    <w:rsid w:val="00E61888"/>
    <w:rsid w:val="00E6345C"/>
    <w:rsid w:val="00E6721E"/>
    <w:rsid w:val="00E73556"/>
    <w:rsid w:val="00E82E63"/>
    <w:rsid w:val="00E8385C"/>
    <w:rsid w:val="00E8394D"/>
    <w:rsid w:val="00E95D56"/>
    <w:rsid w:val="00EA3B06"/>
    <w:rsid w:val="00EB3034"/>
    <w:rsid w:val="00EB5F65"/>
    <w:rsid w:val="00EB6E11"/>
    <w:rsid w:val="00EB71E6"/>
    <w:rsid w:val="00EC13DF"/>
    <w:rsid w:val="00ED520B"/>
    <w:rsid w:val="00ED63F4"/>
    <w:rsid w:val="00EE0667"/>
    <w:rsid w:val="00EE2A69"/>
    <w:rsid w:val="00EE4F14"/>
    <w:rsid w:val="00EE5318"/>
    <w:rsid w:val="00EE650D"/>
    <w:rsid w:val="00EF0839"/>
    <w:rsid w:val="00EF1A30"/>
    <w:rsid w:val="00EF1AAF"/>
    <w:rsid w:val="00F03CF4"/>
    <w:rsid w:val="00F103F0"/>
    <w:rsid w:val="00F109F2"/>
    <w:rsid w:val="00F15D2F"/>
    <w:rsid w:val="00F17E04"/>
    <w:rsid w:val="00F20531"/>
    <w:rsid w:val="00F217CA"/>
    <w:rsid w:val="00F22B83"/>
    <w:rsid w:val="00F22F33"/>
    <w:rsid w:val="00F25F10"/>
    <w:rsid w:val="00F27DDD"/>
    <w:rsid w:val="00F27FA1"/>
    <w:rsid w:val="00F307CA"/>
    <w:rsid w:val="00F31A77"/>
    <w:rsid w:val="00F37947"/>
    <w:rsid w:val="00F41AA1"/>
    <w:rsid w:val="00F4376B"/>
    <w:rsid w:val="00F5008C"/>
    <w:rsid w:val="00F514EB"/>
    <w:rsid w:val="00F53245"/>
    <w:rsid w:val="00F57C11"/>
    <w:rsid w:val="00F645E0"/>
    <w:rsid w:val="00F65482"/>
    <w:rsid w:val="00F741DC"/>
    <w:rsid w:val="00F85371"/>
    <w:rsid w:val="00F87755"/>
    <w:rsid w:val="00F8797C"/>
    <w:rsid w:val="00F948FC"/>
    <w:rsid w:val="00FA2764"/>
    <w:rsid w:val="00FA4CD1"/>
    <w:rsid w:val="00FA5482"/>
    <w:rsid w:val="00FA642D"/>
    <w:rsid w:val="00FA7F47"/>
    <w:rsid w:val="00FB27E6"/>
    <w:rsid w:val="00FB28E9"/>
    <w:rsid w:val="00FB6523"/>
    <w:rsid w:val="00FC27C7"/>
    <w:rsid w:val="00FC6174"/>
    <w:rsid w:val="00FE10C5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after="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8F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8F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3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after="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8F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8F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3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1\Documents\RSL.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3F515-4FD5-442F-8C26-D78E13681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RSL.Default.dotx</Template>
  <TotalTime>8</TotalTime>
  <Pages>5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 Software</Company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Raja Venkataraman</cp:lastModifiedBy>
  <cp:revision>58</cp:revision>
  <dcterms:created xsi:type="dcterms:W3CDTF">2014-04-03T16:48:00Z</dcterms:created>
  <dcterms:modified xsi:type="dcterms:W3CDTF">2014-04-03T17:14:00Z</dcterms:modified>
</cp:coreProperties>
</file>