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18F4" w:rsidRDefault="00DB5825" w:rsidP="006218F4">
      <w:pPr>
        <w:pStyle w:val="Heading1"/>
      </w:pPr>
      <w:r>
        <w:t xml:space="preserve">Neato SmartApps </w:t>
      </w:r>
      <w:r w:rsidR="00580C21">
        <w:t>WordPress Integration</w:t>
      </w:r>
    </w:p>
    <w:p w:rsidR="00045845" w:rsidRDefault="00045845" w:rsidP="006218F4"/>
    <w:p w:rsidR="00143BC0" w:rsidRDefault="00143BC0" w:rsidP="006218F4">
      <w:r>
        <w:t>Raja Software</w:t>
      </w:r>
    </w:p>
    <w:p w:rsidR="003F0789" w:rsidRDefault="00937A1C" w:rsidP="003F0789">
      <w:r>
        <w:t xml:space="preserve">Last updated: </w:t>
      </w:r>
      <w:r w:rsidR="00E44B7D">
        <w:t>0</w:t>
      </w:r>
      <w:r w:rsidR="0031499D">
        <w:t>8</w:t>
      </w:r>
      <w:r w:rsidR="006B0B29">
        <w:t>/</w:t>
      </w:r>
      <w:r w:rsidR="0031499D">
        <w:t>0</w:t>
      </w:r>
      <w:r w:rsidR="00580C21">
        <w:t>5</w:t>
      </w:r>
      <w:r w:rsidR="00E44B7D">
        <w:t>/2014</w:t>
      </w:r>
    </w:p>
    <w:p w:rsidR="003F0789" w:rsidRDefault="003F0789" w:rsidP="003F0789"/>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48"/>
        <w:gridCol w:w="1350"/>
        <w:gridCol w:w="6678"/>
      </w:tblGrid>
      <w:tr w:rsidR="003F0789" w:rsidRPr="00744287" w:rsidTr="00744287">
        <w:tc>
          <w:tcPr>
            <w:tcW w:w="1548" w:type="dxa"/>
          </w:tcPr>
          <w:p w:rsidR="003F0789" w:rsidRPr="00744287" w:rsidRDefault="003F0789" w:rsidP="00744287">
            <w:pPr>
              <w:spacing w:line="240" w:lineRule="auto"/>
              <w:jc w:val="center"/>
            </w:pPr>
            <w:r w:rsidRPr="00744287">
              <w:t>Date</w:t>
            </w:r>
          </w:p>
        </w:tc>
        <w:tc>
          <w:tcPr>
            <w:tcW w:w="1350" w:type="dxa"/>
          </w:tcPr>
          <w:p w:rsidR="003F0789" w:rsidRPr="00744287" w:rsidRDefault="003F0789" w:rsidP="00744287">
            <w:pPr>
              <w:spacing w:line="240" w:lineRule="auto"/>
              <w:jc w:val="center"/>
            </w:pPr>
            <w:r w:rsidRPr="00744287">
              <w:t>Version</w:t>
            </w:r>
          </w:p>
        </w:tc>
        <w:tc>
          <w:tcPr>
            <w:tcW w:w="6678" w:type="dxa"/>
          </w:tcPr>
          <w:p w:rsidR="003F0789" w:rsidRPr="00744287" w:rsidRDefault="003F0789" w:rsidP="00744287">
            <w:pPr>
              <w:spacing w:line="240" w:lineRule="auto"/>
              <w:jc w:val="center"/>
            </w:pPr>
            <w:r w:rsidRPr="00744287">
              <w:t>Author/Comments</w:t>
            </w:r>
          </w:p>
        </w:tc>
      </w:tr>
      <w:tr w:rsidR="003F0789" w:rsidRPr="00744287" w:rsidTr="00744287">
        <w:tc>
          <w:tcPr>
            <w:tcW w:w="1548" w:type="dxa"/>
          </w:tcPr>
          <w:p w:rsidR="003F0789" w:rsidRPr="00744287" w:rsidRDefault="00D572D8" w:rsidP="00BD2549">
            <w:pPr>
              <w:spacing w:line="240" w:lineRule="auto"/>
              <w:jc w:val="center"/>
            </w:pPr>
            <w:r>
              <w:t>08</w:t>
            </w:r>
            <w:r w:rsidR="00251424" w:rsidRPr="00744287">
              <w:t>/</w:t>
            </w:r>
            <w:r>
              <w:t>05</w:t>
            </w:r>
            <w:r w:rsidR="00251424" w:rsidRPr="00744287">
              <w:t>/201</w:t>
            </w:r>
            <w:r w:rsidR="00580C21">
              <w:t>4</w:t>
            </w:r>
          </w:p>
        </w:tc>
        <w:tc>
          <w:tcPr>
            <w:tcW w:w="1350" w:type="dxa"/>
          </w:tcPr>
          <w:p w:rsidR="003F0789" w:rsidRPr="00744287" w:rsidRDefault="003F0789" w:rsidP="00744287">
            <w:pPr>
              <w:spacing w:line="240" w:lineRule="auto"/>
              <w:jc w:val="center"/>
            </w:pPr>
            <w:r w:rsidRPr="00744287">
              <w:t>0.1</w:t>
            </w:r>
          </w:p>
        </w:tc>
        <w:tc>
          <w:tcPr>
            <w:tcW w:w="6678" w:type="dxa"/>
          </w:tcPr>
          <w:p w:rsidR="003F0789" w:rsidRPr="00744287" w:rsidRDefault="00DB5825" w:rsidP="00744287">
            <w:pPr>
              <w:spacing w:line="240" w:lineRule="auto"/>
            </w:pPr>
            <w:r>
              <w:t>Moved this section out of the Setup document</w:t>
            </w:r>
          </w:p>
        </w:tc>
      </w:tr>
    </w:tbl>
    <w:p w:rsidR="00812612" w:rsidRDefault="00812612" w:rsidP="00EB2225">
      <w:pPr>
        <w:pStyle w:val="Heading1"/>
      </w:pPr>
      <w:bookmarkStart w:id="0" w:name="_Toc343795041"/>
      <w:r>
        <w:t>Summary</w:t>
      </w:r>
      <w:bookmarkEnd w:id="0"/>
    </w:p>
    <w:p w:rsidR="00DB5825" w:rsidRDefault="00812612" w:rsidP="00C014CB">
      <w:r>
        <w:t>Th</w:t>
      </w:r>
      <w:r w:rsidR="0032079F">
        <w:t xml:space="preserve">is document explains how to </w:t>
      </w:r>
      <w:r w:rsidR="00580C21">
        <w:t>integrate</w:t>
      </w:r>
      <w:r>
        <w:t xml:space="preserve"> the </w:t>
      </w:r>
      <w:r w:rsidR="00104919">
        <w:t>Neato</w:t>
      </w:r>
      <w:r w:rsidR="00DB5825">
        <w:t xml:space="preserve"> </w:t>
      </w:r>
      <w:r w:rsidR="00143BC0">
        <w:t xml:space="preserve">SmartApps server </w:t>
      </w:r>
      <w:r w:rsidR="00020FBD">
        <w:t>application</w:t>
      </w:r>
      <w:r w:rsidR="00580C21">
        <w:t xml:space="preserve"> to use a WordPress </w:t>
      </w:r>
      <w:r w:rsidR="00DB5825">
        <w:t>i</w:t>
      </w:r>
      <w:r w:rsidR="00580C21">
        <w:t xml:space="preserve">nstance data base for user management. </w:t>
      </w:r>
      <w:r w:rsidR="00DB5825">
        <w:t>If you enable this integration, the SmartApps backend no longer maintains the complete user object. Instead, it leverages WordPress to do the user registration and authentication, and uses the WordPress admin console for user management.</w:t>
      </w:r>
    </w:p>
    <w:p w:rsidR="00DB5825" w:rsidRDefault="00DB5825" w:rsidP="00C014CB"/>
    <w:p w:rsidR="00DB5825" w:rsidRDefault="00DB5825" w:rsidP="00DB5825">
      <w:r>
        <w:t>NOTE: This feature is not fully tested. While the initial design and abstraction is in place, please review and test before deploying.</w:t>
      </w:r>
      <w:bookmarkStart w:id="1" w:name="_Toc343795042"/>
    </w:p>
    <w:p w:rsidR="004C1625" w:rsidRDefault="004C1625" w:rsidP="00BB5E30">
      <w:pPr>
        <w:pStyle w:val="Heading1"/>
      </w:pPr>
      <w:r>
        <w:t>Assumptions</w:t>
      </w:r>
      <w:bookmarkEnd w:id="1"/>
    </w:p>
    <w:p w:rsidR="00DB5825" w:rsidRDefault="004C1625" w:rsidP="004C1625">
      <w:r>
        <w:t xml:space="preserve">This document assumes that </w:t>
      </w:r>
      <w:r w:rsidR="00580C21">
        <w:t xml:space="preserve">you have already followed the SmartApps.Server.Setup.docx and </w:t>
      </w:r>
      <w:r w:rsidR="00DB5825">
        <w:t xml:space="preserve">have the SmartApps backend </w:t>
      </w:r>
      <w:r w:rsidR="00580C21">
        <w:t xml:space="preserve">up and running. </w:t>
      </w:r>
      <w:r w:rsidR="00DB5825">
        <w:t>It also assumes basic familiarity with WordPress plugins.</w:t>
      </w:r>
    </w:p>
    <w:p w:rsidR="009B426E" w:rsidRDefault="002E33A9" w:rsidP="003510CE">
      <w:pPr>
        <w:pStyle w:val="Heading1"/>
      </w:pPr>
      <w:bookmarkStart w:id="2" w:name="_Toc343795056"/>
      <w:r>
        <w:rPr>
          <w:shd w:val="clear" w:color="auto" w:fill="FFFFFF"/>
        </w:rPr>
        <w:t>WordPress I</w:t>
      </w:r>
      <w:r w:rsidR="009B426E">
        <w:rPr>
          <w:shd w:val="clear" w:color="auto" w:fill="FFFFFF"/>
        </w:rPr>
        <w:t>ntegration</w:t>
      </w:r>
    </w:p>
    <w:p w:rsidR="009B426E" w:rsidRDefault="009B426E" w:rsidP="009B426E">
      <w:pPr>
        <w:shd w:val="clear" w:color="auto" w:fill="FFFFFF"/>
        <w:rPr>
          <w:rFonts w:eastAsia="Times New Roman"/>
          <w:color w:val="222222"/>
        </w:rPr>
      </w:pPr>
    </w:p>
    <w:p w:rsidR="003F576B" w:rsidRDefault="003F576B" w:rsidP="009B426E">
      <w:pPr>
        <w:shd w:val="clear" w:color="auto" w:fill="FFFFFF"/>
        <w:rPr>
          <w:rFonts w:eastAsia="Times New Roman"/>
          <w:color w:val="222222"/>
        </w:rPr>
      </w:pPr>
      <w:r>
        <w:rPr>
          <w:rFonts w:eastAsia="Times New Roman"/>
          <w:color w:val="222222"/>
        </w:rPr>
        <w:t>The SmartApps server has its own built-in user management module. However, it provides an option to integrate with an external WordPress user database. This configuration allows the SmartApps server to use the same user database that is part of the Neato Robotics website (</w:t>
      </w:r>
      <w:hyperlink r:id="rId9" w:history="1">
        <w:r w:rsidRPr="003205EA">
          <w:rPr>
            <w:rStyle w:val="Hyperlink"/>
            <w:rFonts w:eastAsia="Times New Roman"/>
          </w:rPr>
          <w:t>http://www.neatorobotics.com</w:t>
        </w:r>
      </w:hyperlink>
      <w:r>
        <w:rPr>
          <w:rFonts w:eastAsia="Times New Roman"/>
          <w:color w:val="222222"/>
        </w:rPr>
        <w:t>) – hereafter referred to as the Neato “CORP” website (the CORP website is built using WordPress). Using this mechanism, a user can log into the SmartApps server using credentials from an account created in the CORP website.</w:t>
      </w:r>
    </w:p>
    <w:p w:rsidR="00324068" w:rsidRDefault="00324068" w:rsidP="009B426E">
      <w:pPr>
        <w:shd w:val="clear" w:color="auto" w:fill="FFFFFF"/>
        <w:rPr>
          <w:rFonts w:eastAsia="Times New Roman"/>
          <w:color w:val="222222"/>
        </w:rPr>
      </w:pPr>
    </w:p>
    <w:p w:rsidR="003F576B" w:rsidRDefault="003F576B" w:rsidP="009B426E">
      <w:pPr>
        <w:shd w:val="clear" w:color="auto" w:fill="FFFFFF"/>
        <w:rPr>
          <w:rFonts w:eastAsia="Times New Roman"/>
          <w:color w:val="222222"/>
        </w:rPr>
      </w:pPr>
      <w:r>
        <w:rPr>
          <w:rFonts w:eastAsia="Times New Roman"/>
          <w:color w:val="222222"/>
        </w:rPr>
        <w:t>If you want to setup a fresh WordPress installation and configure it to work with the SmartApps server, do the following steps:</w:t>
      </w:r>
    </w:p>
    <w:p w:rsidR="00063437" w:rsidRDefault="00063437" w:rsidP="009B426E">
      <w:pPr>
        <w:shd w:val="clear" w:color="auto" w:fill="FFFFFF"/>
        <w:rPr>
          <w:rFonts w:eastAsia="Times New Roman"/>
          <w:color w:val="222222"/>
        </w:rPr>
      </w:pPr>
    </w:p>
    <w:p w:rsidR="002C23DF" w:rsidRDefault="009B426E" w:rsidP="003510CE">
      <w:pPr>
        <w:numPr>
          <w:ilvl w:val="0"/>
          <w:numId w:val="14"/>
        </w:numPr>
        <w:rPr>
          <w:rFonts w:eastAsia="Times New Roman"/>
          <w:color w:val="222222"/>
        </w:rPr>
      </w:pPr>
      <w:r>
        <w:rPr>
          <w:rFonts w:eastAsia="Times New Roman"/>
          <w:color w:val="222222"/>
        </w:rPr>
        <w:t>Download and unzip the latest version of WordPress inside a folder (let'</w:t>
      </w:r>
      <w:r w:rsidR="002C23DF">
        <w:rPr>
          <w:rFonts w:eastAsia="Times New Roman"/>
          <w:color w:val="222222"/>
        </w:rPr>
        <w:t xml:space="preserve">s say inside a folder named </w:t>
      </w:r>
      <w:proofErr w:type="spellStart"/>
      <w:r w:rsidR="002C23DF">
        <w:rPr>
          <w:rFonts w:eastAsia="Times New Roman"/>
          <w:color w:val="222222"/>
        </w:rPr>
        <w:t>wp</w:t>
      </w:r>
      <w:proofErr w:type="spellEnd"/>
      <w:r w:rsidR="002C23DF">
        <w:rPr>
          <w:rFonts w:eastAsia="Times New Roman"/>
          <w:color w:val="222222"/>
        </w:rPr>
        <w:t>)</w:t>
      </w:r>
    </w:p>
    <w:p w:rsidR="002C23DF" w:rsidRDefault="009B426E" w:rsidP="003510CE">
      <w:pPr>
        <w:numPr>
          <w:ilvl w:val="0"/>
          <w:numId w:val="14"/>
        </w:numPr>
        <w:rPr>
          <w:rFonts w:eastAsia="Times New Roman"/>
          <w:color w:val="222222"/>
        </w:rPr>
      </w:pPr>
      <w:r w:rsidRPr="002C23DF">
        <w:rPr>
          <w:rFonts w:eastAsia="Times New Roman"/>
          <w:color w:val="222222"/>
        </w:rPr>
        <w:t xml:space="preserve">Move </w:t>
      </w:r>
      <w:proofErr w:type="spellStart"/>
      <w:r w:rsidRPr="002C23DF">
        <w:rPr>
          <w:rFonts w:eastAsia="Times New Roman"/>
          <w:color w:val="222222"/>
        </w:rPr>
        <w:t>wp</w:t>
      </w:r>
      <w:proofErr w:type="spellEnd"/>
      <w:r w:rsidRPr="002C23DF">
        <w:rPr>
          <w:rFonts w:eastAsia="Times New Roman"/>
          <w:color w:val="222222"/>
        </w:rPr>
        <w:t xml:space="preserve"> folder inside /</w:t>
      </w:r>
      <w:proofErr w:type="spellStart"/>
      <w:r w:rsidRPr="002C23DF">
        <w:rPr>
          <w:rFonts w:eastAsia="Times New Roman"/>
          <w:color w:val="222222"/>
        </w:rPr>
        <w:t>var</w:t>
      </w:r>
      <w:proofErr w:type="spellEnd"/>
      <w:r w:rsidRPr="002C23DF">
        <w:rPr>
          <w:rFonts w:eastAsia="Times New Roman"/>
          <w:color w:val="222222"/>
        </w:rPr>
        <w:t xml:space="preserve">/www directory depending upon </w:t>
      </w:r>
      <w:r w:rsidR="00580C21">
        <w:rPr>
          <w:rFonts w:eastAsia="Times New Roman"/>
          <w:color w:val="222222"/>
        </w:rPr>
        <w:t xml:space="preserve">on </w:t>
      </w:r>
      <w:r w:rsidR="002C23DF" w:rsidRPr="002C23DF">
        <w:rPr>
          <w:rFonts w:eastAsia="Times New Roman"/>
          <w:color w:val="222222"/>
        </w:rPr>
        <w:t>Linux operating system</w:t>
      </w:r>
    </w:p>
    <w:p w:rsidR="009B426E" w:rsidRDefault="009B426E" w:rsidP="003510CE">
      <w:pPr>
        <w:numPr>
          <w:ilvl w:val="0"/>
          <w:numId w:val="14"/>
        </w:numPr>
        <w:rPr>
          <w:rFonts w:eastAsia="Times New Roman"/>
          <w:color w:val="222222"/>
        </w:rPr>
      </w:pPr>
      <w:r w:rsidRPr="002C23DF">
        <w:rPr>
          <w:rFonts w:eastAsia="Times New Roman"/>
          <w:color w:val="222222"/>
        </w:rPr>
        <w:t>Open your favorite browser and browse</w:t>
      </w:r>
      <w:r w:rsidRPr="002C23DF">
        <w:rPr>
          <w:rStyle w:val="apple-converted-space"/>
          <w:rFonts w:eastAsia="Times New Roman"/>
          <w:color w:val="222222"/>
        </w:rPr>
        <w:t> </w:t>
      </w:r>
      <w:r w:rsidR="00324068">
        <w:rPr>
          <w:rStyle w:val="apple-converted-space"/>
          <w:rFonts w:eastAsia="Times New Roman"/>
          <w:color w:val="222222"/>
        </w:rPr>
        <w:t xml:space="preserve">to </w:t>
      </w:r>
      <w:hyperlink r:id="rId10" w:tgtFrame="_blank" w:history="1">
        <w:r w:rsidRPr="002C23DF">
          <w:rPr>
            <w:rStyle w:val="Hyperlink"/>
            <w:rFonts w:eastAsia="Times New Roman"/>
            <w:color w:val="1155CC"/>
          </w:rPr>
          <w:t>http://localhost/wp</w:t>
        </w:r>
      </w:hyperlink>
      <w:r w:rsidRPr="002C23DF">
        <w:rPr>
          <w:rStyle w:val="apple-converted-space"/>
          <w:rFonts w:eastAsia="Times New Roman"/>
          <w:color w:val="222222"/>
        </w:rPr>
        <w:t> </w:t>
      </w:r>
      <w:r w:rsidRPr="002C23DF">
        <w:rPr>
          <w:rFonts w:eastAsia="Times New Roman"/>
          <w:color w:val="222222"/>
        </w:rPr>
        <w:t>and follow the WordPress installation step</w:t>
      </w:r>
      <w:r w:rsidR="002C23DF" w:rsidRPr="002C23DF">
        <w:rPr>
          <w:rFonts w:eastAsia="Times New Roman"/>
          <w:color w:val="222222"/>
        </w:rPr>
        <w:t>s. These steps would ask you to</w:t>
      </w:r>
      <w:r w:rsidRPr="002C23DF">
        <w:rPr>
          <w:rFonts w:eastAsia="Times New Roman"/>
          <w:color w:val="222222"/>
        </w:rPr>
        <w:t xml:space="preserve"> create a database and </w:t>
      </w:r>
      <w:r w:rsidR="002C23DF" w:rsidRPr="002C23DF">
        <w:rPr>
          <w:rFonts w:eastAsia="Times New Roman"/>
          <w:color w:val="222222"/>
        </w:rPr>
        <w:t>would create a sample WordPress site</w:t>
      </w:r>
      <w:r w:rsidR="00324068">
        <w:rPr>
          <w:rFonts w:eastAsia="Times New Roman"/>
          <w:color w:val="222222"/>
        </w:rPr>
        <w:t xml:space="preserve"> along with WordPress admin user account.</w:t>
      </w:r>
    </w:p>
    <w:p w:rsidR="00324068" w:rsidRDefault="00324068" w:rsidP="003F576B">
      <w:pPr>
        <w:ind w:left="720"/>
        <w:rPr>
          <w:rFonts w:eastAsia="Times New Roman"/>
          <w:color w:val="222222"/>
        </w:rPr>
      </w:pPr>
    </w:p>
    <w:p w:rsidR="00324068" w:rsidRDefault="00324068" w:rsidP="003F576B">
      <w:pPr>
        <w:rPr>
          <w:rFonts w:eastAsia="Times New Roman"/>
          <w:color w:val="222222"/>
        </w:rPr>
      </w:pPr>
      <w:r>
        <w:rPr>
          <w:rFonts w:eastAsia="Times New Roman"/>
          <w:color w:val="222222"/>
        </w:rPr>
        <w:t xml:space="preserve">At this stage either you have a fresh WordPress installed or you have an existing instance of WordPress running. In order to enable the </w:t>
      </w:r>
      <w:proofErr w:type="spellStart"/>
      <w:r>
        <w:rPr>
          <w:rFonts w:eastAsia="Times New Roman"/>
          <w:color w:val="222222"/>
        </w:rPr>
        <w:t>RESTful</w:t>
      </w:r>
      <w:proofErr w:type="spellEnd"/>
      <w:r>
        <w:rPr>
          <w:rFonts w:eastAsia="Times New Roman"/>
          <w:color w:val="222222"/>
        </w:rPr>
        <w:t xml:space="preserve"> APIs for WordPress, there is a standard plugin </w:t>
      </w:r>
      <w:proofErr w:type="spellStart"/>
      <w:r>
        <w:rPr>
          <w:rFonts w:eastAsia="Times New Roman"/>
          <w:color w:val="222222"/>
        </w:rPr>
        <w:t>json-api</w:t>
      </w:r>
      <w:proofErr w:type="spellEnd"/>
      <w:r>
        <w:rPr>
          <w:rFonts w:eastAsia="Times New Roman"/>
          <w:color w:val="222222"/>
        </w:rPr>
        <w:t xml:space="preserve"> is available. This plugin is committed in the SmartApp code repository (/</w:t>
      </w:r>
      <w:proofErr w:type="spellStart"/>
      <w:r>
        <w:rPr>
          <w:rFonts w:eastAsia="Times New Roman"/>
          <w:color w:val="222222"/>
        </w:rPr>
        <w:t>var</w:t>
      </w:r>
      <w:proofErr w:type="spellEnd"/>
      <w:r>
        <w:rPr>
          <w:rFonts w:eastAsia="Times New Roman"/>
          <w:color w:val="222222"/>
        </w:rPr>
        <w:t>/www/server/WordPress-connec</w:t>
      </w:r>
      <w:r w:rsidR="00DB5825">
        <w:rPr>
          <w:rFonts w:eastAsia="Times New Roman"/>
          <w:color w:val="222222"/>
        </w:rPr>
        <w:t>t</w:t>
      </w:r>
      <w:r>
        <w:rPr>
          <w:rFonts w:eastAsia="Times New Roman"/>
          <w:color w:val="222222"/>
        </w:rPr>
        <w:t>or/</w:t>
      </w:r>
      <w:proofErr w:type="spellStart"/>
      <w:r>
        <w:rPr>
          <w:rFonts w:eastAsia="Times New Roman"/>
          <w:color w:val="222222"/>
        </w:rPr>
        <w:t>json-api</w:t>
      </w:r>
      <w:proofErr w:type="spellEnd"/>
      <w:r>
        <w:rPr>
          <w:rFonts w:eastAsia="Times New Roman"/>
          <w:color w:val="222222"/>
        </w:rPr>
        <w:t>)</w:t>
      </w:r>
    </w:p>
    <w:p w:rsidR="00324068" w:rsidRDefault="00324068" w:rsidP="003510CE">
      <w:pPr>
        <w:numPr>
          <w:ilvl w:val="0"/>
          <w:numId w:val="14"/>
        </w:numPr>
        <w:rPr>
          <w:rFonts w:eastAsia="Times New Roman"/>
          <w:color w:val="222222"/>
        </w:rPr>
      </w:pPr>
      <w:r>
        <w:rPr>
          <w:rFonts w:eastAsia="Times New Roman"/>
          <w:color w:val="222222"/>
        </w:rPr>
        <w:lastRenderedPageBreak/>
        <w:t xml:space="preserve">Copy the </w:t>
      </w:r>
      <w:proofErr w:type="spellStart"/>
      <w:r>
        <w:rPr>
          <w:rFonts w:eastAsia="Times New Roman"/>
          <w:color w:val="222222"/>
        </w:rPr>
        <w:t>json-api</w:t>
      </w:r>
      <w:proofErr w:type="spellEnd"/>
      <w:r>
        <w:rPr>
          <w:rFonts w:eastAsia="Times New Roman"/>
          <w:color w:val="222222"/>
        </w:rPr>
        <w:t xml:space="preserve"> folder, and paste it inside </w:t>
      </w:r>
      <w:proofErr w:type="spellStart"/>
      <w:r>
        <w:rPr>
          <w:rFonts w:eastAsia="Times New Roman"/>
          <w:color w:val="222222"/>
        </w:rPr>
        <w:t>wp</w:t>
      </w:r>
      <w:proofErr w:type="spellEnd"/>
      <w:r>
        <w:rPr>
          <w:rFonts w:eastAsia="Times New Roman"/>
          <w:color w:val="222222"/>
        </w:rPr>
        <w:t>/</w:t>
      </w:r>
      <w:proofErr w:type="spellStart"/>
      <w:r>
        <w:rPr>
          <w:rFonts w:eastAsia="Times New Roman"/>
          <w:color w:val="222222"/>
        </w:rPr>
        <w:t>wp</w:t>
      </w:r>
      <w:proofErr w:type="spellEnd"/>
      <w:r>
        <w:rPr>
          <w:rFonts w:eastAsia="Times New Roman"/>
          <w:color w:val="222222"/>
        </w:rPr>
        <w:t>-content/plugins folder</w:t>
      </w:r>
    </w:p>
    <w:p w:rsidR="00324068" w:rsidRDefault="00324068" w:rsidP="003510CE">
      <w:pPr>
        <w:numPr>
          <w:ilvl w:val="0"/>
          <w:numId w:val="14"/>
        </w:numPr>
        <w:rPr>
          <w:rFonts w:eastAsia="Times New Roman"/>
          <w:color w:val="222222"/>
        </w:rPr>
      </w:pPr>
      <w:r>
        <w:rPr>
          <w:rFonts w:eastAsia="Times New Roman"/>
          <w:color w:val="222222"/>
        </w:rPr>
        <w:t xml:space="preserve">Login as WordPress admin on </w:t>
      </w:r>
      <w:hyperlink r:id="rId11" w:history="1">
        <w:r w:rsidRPr="007525C0">
          <w:rPr>
            <w:rStyle w:val="Hyperlink"/>
            <w:rFonts w:eastAsia="Times New Roman"/>
          </w:rPr>
          <w:t>http://localhost/wp/wp-login.php</w:t>
        </w:r>
      </w:hyperlink>
      <w:r>
        <w:rPr>
          <w:rFonts w:eastAsia="Times New Roman"/>
          <w:color w:val="222222"/>
        </w:rPr>
        <w:t xml:space="preserve"> and click on plugin link in the left menu.</w:t>
      </w:r>
    </w:p>
    <w:p w:rsidR="00324068" w:rsidRDefault="00324068" w:rsidP="003510CE">
      <w:pPr>
        <w:numPr>
          <w:ilvl w:val="0"/>
          <w:numId w:val="14"/>
        </w:numPr>
        <w:rPr>
          <w:rFonts w:eastAsia="Times New Roman"/>
          <w:color w:val="222222"/>
        </w:rPr>
      </w:pPr>
      <w:r>
        <w:rPr>
          <w:rFonts w:eastAsia="Times New Roman"/>
          <w:color w:val="222222"/>
        </w:rPr>
        <w:t xml:space="preserve">It would display all the available plugins. It would also display this newly added </w:t>
      </w:r>
      <w:proofErr w:type="spellStart"/>
      <w:r>
        <w:rPr>
          <w:rFonts w:eastAsia="Times New Roman"/>
          <w:color w:val="222222"/>
        </w:rPr>
        <w:t>json-api</w:t>
      </w:r>
      <w:proofErr w:type="spellEnd"/>
      <w:r>
        <w:rPr>
          <w:rFonts w:eastAsia="Times New Roman"/>
          <w:color w:val="222222"/>
        </w:rPr>
        <w:t xml:space="preserve"> plugin. Enable this plugin so that WordPress can expose the core feature</w:t>
      </w:r>
      <w:r w:rsidR="00A46782">
        <w:rPr>
          <w:rFonts w:eastAsia="Times New Roman"/>
          <w:color w:val="222222"/>
        </w:rPr>
        <w:t>s</w:t>
      </w:r>
      <w:r>
        <w:rPr>
          <w:rFonts w:eastAsia="Times New Roman"/>
          <w:color w:val="222222"/>
        </w:rPr>
        <w:t xml:space="preserve"> using JSON APIs. </w:t>
      </w:r>
    </w:p>
    <w:p w:rsidR="00580C21" w:rsidRPr="002C23DF" w:rsidRDefault="00580C21" w:rsidP="00D4716C">
      <w:pPr>
        <w:rPr>
          <w:rFonts w:eastAsia="Times New Roman"/>
          <w:color w:val="222222"/>
        </w:rPr>
      </w:pPr>
    </w:p>
    <w:p w:rsidR="00580C21" w:rsidRDefault="00580C21" w:rsidP="009B426E">
      <w:pPr>
        <w:shd w:val="clear" w:color="auto" w:fill="FFFFFF"/>
        <w:rPr>
          <w:rFonts w:eastAsia="Times New Roman"/>
          <w:color w:val="222222"/>
        </w:rPr>
      </w:pPr>
      <w:r>
        <w:rPr>
          <w:rFonts w:eastAsia="Times New Roman"/>
          <w:color w:val="222222"/>
        </w:rPr>
        <w:t>Now we have enabled the plugin that would enable the SmartApp backend to query the WordPress database. We still need to inform the SmartApp back end that instead of using your own user management</w:t>
      </w:r>
      <w:proofErr w:type="gramStart"/>
      <w:r>
        <w:rPr>
          <w:rFonts w:eastAsia="Times New Roman"/>
          <w:color w:val="222222"/>
        </w:rPr>
        <w:t>,  use</w:t>
      </w:r>
      <w:proofErr w:type="gramEnd"/>
      <w:r>
        <w:rPr>
          <w:rFonts w:eastAsia="Times New Roman"/>
          <w:color w:val="222222"/>
        </w:rPr>
        <w:t xml:space="preserve"> the WordPress user database. </w:t>
      </w:r>
    </w:p>
    <w:p w:rsidR="00580C21" w:rsidRDefault="00580C21" w:rsidP="009B426E">
      <w:pPr>
        <w:shd w:val="clear" w:color="auto" w:fill="FFFFFF"/>
        <w:rPr>
          <w:rFonts w:eastAsia="Times New Roman"/>
          <w:color w:val="222222"/>
        </w:rPr>
      </w:pPr>
    </w:p>
    <w:p w:rsidR="009B426E" w:rsidRDefault="009B426E" w:rsidP="009B426E">
      <w:pPr>
        <w:shd w:val="clear" w:color="auto" w:fill="FFFFFF"/>
        <w:rPr>
          <w:rFonts w:eastAsia="Times New Roman"/>
          <w:color w:val="222222"/>
        </w:rPr>
      </w:pPr>
      <w:r>
        <w:rPr>
          <w:rFonts w:eastAsia="Times New Roman"/>
          <w:color w:val="222222"/>
        </w:rPr>
        <w:t>I</w:t>
      </w:r>
      <w:r w:rsidR="00D4716C">
        <w:rPr>
          <w:rFonts w:eastAsia="Times New Roman"/>
          <w:color w:val="222222"/>
        </w:rPr>
        <w:t xml:space="preserve">n order to do that, open the </w:t>
      </w:r>
      <w:proofErr w:type="spellStart"/>
      <w:r w:rsidR="00D4716C">
        <w:rPr>
          <w:rFonts w:eastAsia="Times New Roman"/>
          <w:color w:val="222222"/>
        </w:rPr>
        <w:t>main.php</w:t>
      </w:r>
      <w:proofErr w:type="spellEnd"/>
      <w:r w:rsidR="00D4716C">
        <w:rPr>
          <w:rFonts w:eastAsia="Times New Roman"/>
          <w:color w:val="222222"/>
        </w:rPr>
        <w:t xml:space="preserve"> file of your application and set the </w:t>
      </w:r>
      <w:proofErr w:type="spellStart"/>
      <w:r>
        <w:rPr>
          <w:rFonts w:eastAsia="Times New Roman"/>
          <w:color w:val="222222"/>
        </w:rPr>
        <w:t>is_wp_enabled</w:t>
      </w:r>
      <w:proofErr w:type="spellEnd"/>
      <w:r>
        <w:rPr>
          <w:rFonts w:eastAsia="Times New Roman"/>
          <w:color w:val="222222"/>
        </w:rPr>
        <w:t xml:space="preserve"> to </w:t>
      </w:r>
      <w:r w:rsidR="00D4716C">
        <w:rPr>
          <w:rFonts w:eastAsia="Times New Roman"/>
          <w:color w:val="222222"/>
        </w:rPr>
        <w:t>true</w:t>
      </w:r>
      <w:r>
        <w:rPr>
          <w:rFonts w:eastAsia="Times New Roman"/>
          <w:color w:val="222222"/>
        </w:rPr>
        <w:t xml:space="preserve"> and also set the </w:t>
      </w:r>
      <w:proofErr w:type="spellStart"/>
      <w:r>
        <w:rPr>
          <w:rFonts w:eastAsia="Times New Roman"/>
          <w:color w:val="222222"/>
        </w:rPr>
        <w:t>wordpress_api_url</w:t>
      </w:r>
      <w:proofErr w:type="spellEnd"/>
      <w:r>
        <w:rPr>
          <w:rFonts w:eastAsia="Times New Roman"/>
          <w:color w:val="222222"/>
        </w:rPr>
        <w:t xml:space="preserve"> to the actual WordPress path as </w:t>
      </w:r>
      <w:r w:rsidR="00D4716C">
        <w:rPr>
          <w:rFonts w:eastAsia="Times New Roman"/>
          <w:color w:val="222222"/>
        </w:rPr>
        <w:t xml:space="preserve">shown </w:t>
      </w:r>
      <w:r>
        <w:rPr>
          <w:rFonts w:eastAsia="Times New Roman"/>
          <w:color w:val="222222"/>
        </w:rPr>
        <w:t>below:</w:t>
      </w:r>
    </w:p>
    <w:p w:rsidR="009B426E" w:rsidRDefault="009B426E" w:rsidP="009B426E">
      <w:pPr>
        <w:shd w:val="clear" w:color="auto" w:fill="FFFFFF"/>
        <w:rPr>
          <w:rFonts w:eastAsia="Times New Roman"/>
          <w:color w:val="222222"/>
        </w:rPr>
      </w:pPr>
    </w:p>
    <w:p w:rsidR="009B426E" w:rsidRPr="003510CE" w:rsidRDefault="009B426E" w:rsidP="00D4716C">
      <w:pPr>
        <w:shd w:val="clear" w:color="auto" w:fill="FFFFFF"/>
        <w:ind w:left="720"/>
        <w:rPr>
          <w:rFonts w:ascii="Courier New" w:eastAsia="Times New Roman" w:hAnsi="Courier New" w:cs="Courier New"/>
          <w:b/>
          <w:color w:val="222222"/>
          <w:szCs w:val="20"/>
        </w:rPr>
      </w:pPr>
      <w:r w:rsidRPr="003510CE">
        <w:rPr>
          <w:rFonts w:ascii="Courier New" w:eastAsia="Times New Roman" w:hAnsi="Courier New" w:cs="Courier New"/>
          <w:b/>
          <w:color w:val="222222"/>
          <w:szCs w:val="20"/>
        </w:rPr>
        <w:t>'</w:t>
      </w:r>
      <w:proofErr w:type="spellStart"/>
      <w:r w:rsidRPr="003510CE">
        <w:rPr>
          <w:rFonts w:ascii="Courier New" w:eastAsia="Times New Roman" w:hAnsi="Courier New" w:cs="Courier New"/>
          <w:b/>
          <w:color w:val="222222"/>
          <w:szCs w:val="20"/>
        </w:rPr>
        <w:t>is_wp_enabled</w:t>
      </w:r>
      <w:proofErr w:type="spellEnd"/>
      <w:r w:rsidRPr="003510CE">
        <w:rPr>
          <w:rFonts w:ascii="Courier New" w:eastAsia="Times New Roman" w:hAnsi="Courier New" w:cs="Courier New"/>
          <w:b/>
          <w:color w:val="222222"/>
          <w:szCs w:val="20"/>
        </w:rPr>
        <w:t>' =&gt; true,</w:t>
      </w:r>
    </w:p>
    <w:p w:rsidR="00324068" w:rsidRDefault="009B426E" w:rsidP="00D4716C">
      <w:pPr>
        <w:shd w:val="clear" w:color="auto" w:fill="FFFFFF"/>
        <w:ind w:left="720"/>
        <w:rPr>
          <w:rFonts w:ascii="Courier" w:eastAsia="Times New Roman" w:hAnsi="Courier"/>
          <w:b/>
          <w:color w:val="222222"/>
        </w:rPr>
      </w:pPr>
      <w:r w:rsidRPr="003510CE">
        <w:rPr>
          <w:rFonts w:ascii="Courier New" w:eastAsia="Times New Roman" w:hAnsi="Courier New" w:cs="Courier New"/>
          <w:b/>
          <w:color w:val="222222"/>
          <w:szCs w:val="20"/>
        </w:rPr>
        <w:t>'</w:t>
      </w:r>
      <w:proofErr w:type="spellStart"/>
      <w:r w:rsidRPr="003510CE">
        <w:rPr>
          <w:rFonts w:ascii="Courier New" w:eastAsia="Times New Roman" w:hAnsi="Courier New" w:cs="Courier New"/>
          <w:b/>
          <w:color w:val="222222"/>
          <w:szCs w:val="20"/>
        </w:rPr>
        <w:t>wordpress_api_url</w:t>
      </w:r>
      <w:proofErr w:type="spellEnd"/>
      <w:r w:rsidRPr="003510CE">
        <w:rPr>
          <w:rFonts w:ascii="Courier New" w:eastAsia="Times New Roman" w:hAnsi="Courier New" w:cs="Courier New"/>
          <w:b/>
          <w:color w:val="222222"/>
          <w:szCs w:val="20"/>
        </w:rPr>
        <w:t>' =&gt; '</w:t>
      </w:r>
      <w:hyperlink r:id="rId12" w:history="1">
        <w:r w:rsidR="00324068" w:rsidRPr="003F576B">
          <w:rPr>
            <w:rStyle w:val="Hyperlink"/>
            <w:rFonts w:ascii="Courier New" w:eastAsia="Times New Roman" w:hAnsi="Courier New" w:cs="Courier New"/>
            <w:b/>
            <w:szCs w:val="20"/>
          </w:rPr>
          <w:t>http://localhost/wp/</w:t>
        </w:r>
      </w:hyperlink>
      <w:r w:rsidRPr="003510CE">
        <w:rPr>
          <w:rFonts w:ascii="Courier" w:eastAsia="Times New Roman" w:hAnsi="Courier"/>
          <w:b/>
          <w:color w:val="222222"/>
        </w:rPr>
        <w:t>'</w:t>
      </w:r>
    </w:p>
    <w:p w:rsidR="00907EB8" w:rsidRDefault="00907EB8" w:rsidP="009B426E">
      <w:pPr>
        <w:shd w:val="clear" w:color="auto" w:fill="FFFFFF"/>
        <w:rPr>
          <w:rFonts w:ascii="Courier" w:eastAsia="Times New Roman" w:hAnsi="Courier"/>
          <w:b/>
          <w:color w:val="222222"/>
        </w:rPr>
      </w:pPr>
    </w:p>
    <w:p w:rsidR="009B426E" w:rsidRDefault="00D4716C" w:rsidP="009B426E">
      <w:pPr>
        <w:shd w:val="clear" w:color="auto" w:fill="FFFFFF"/>
        <w:rPr>
          <w:rFonts w:eastAsia="Times New Roman"/>
          <w:color w:val="222222"/>
        </w:rPr>
      </w:pPr>
      <w:r>
        <w:rPr>
          <w:rFonts w:eastAsia="Times New Roman"/>
          <w:color w:val="222222"/>
        </w:rPr>
        <w:t xml:space="preserve">Note that, </w:t>
      </w:r>
      <w:proofErr w:type="spellStart"/>
      <w:r w:rsidR="00324068" w:rsidRPr="00907EB8">
        <w:rPr>
          <w:rFonts w:eastAsia="Times New Roman"/>
          <w:color w:val="222222"/>
        </w:rPr>
        <w:t>wordpress_api_url</w:t>
      </w:r>
      <w:proofErr w:type="spellEnd"/>
      <w:r w:rsidR="00324068" w:rsidRPr="00907EB8">
        <w:rPr>
          <w:rFonts w:eastAsia="Times New Roman"/>
          <w:color w:val="222222"/>
        </w:rPr>
        <w:t xml:space="preserve"> should be the URL of your WordPress installation</w:t>
      </w:r>
      <w:r>
        <w:rPr>
          <w:rFonts w:eastAsia="Times New Roman"/>
          <w:color w:val="222222"/>
        </w:rPr>
        <w:t xml:space="preserve"> which has the</w:t>
      </w:r>
      <w:r w:rsidR="00324068" w:rsidRPr="00907EB8">
        <w:rPr>
          <w:rFonts w:eastAsia="Times New Roman"/>
          <w:color w:val="222222"/>
        </w:rPr>
        <w:t xml:space="preserve"> JSON-API plugin enabled so that WordPress can expose the core features over JSON based web services</w:t>
      </w:r>
      <w:r w:rsidR="009D5EDE" w:rsidRPr="00907EB8">
        <w:rPr>
          <w:rFonts w:eastAsia="Times New Roman"/>
          <w:color w:val="222222"/>
        </w:rPr>
        <w:t xml:space="preserve"> and these web services can be consumed by the Neato SmartApp backend</w:t>
      </w:r>
      <w:r w:rsidR="00324068" w:rsidRPr="00907EB8">
        <w:rPr>
          <w:rFonts w:eastAsia="Times New Roman"/>
          <w:color w:val="222222"/>
        </w:rPr>
        <w:t xml:space="preserve">. </w:t>
      </w:r>
    </w:p>
    <w:p w:rsidR="00DB5825" w:rsidRPr="00907EB8" w:rsidRDefault="00DB5825" w:rsidP="009B426E">
      <w:pPr>
        <w:shd w:val="clear" w:color="auto" w:fill="FFFFFF"/>
        <w:rPr>
          <w:rFonts w:eastAsia="Times New Roman"/>
          <w:color w:val="222222"/>
        </w:rPr>
      </w:pPr>
    </w:p>
    <w:bookmarkEnd w:id="2"/>
    <w:p w:rsidR="00ED3A88" w:rsidRDefault="00ED3A88" w:rsidP="00816BAF"/>
    <w:p w:rsidR="00F8183C" w:rsidRPr="00B81EC2" w:rsidRDefault="00816BAF" w:rsidP="00816BAF">
      <w:bookmarkStart w:id="3" w:name="_GoBack"/>
      <w:bookmarkEnd w:id="3"/>
      <w:r>
        <w:t>End.</w:t>
      </w:r>
    </w:p>
    <w:sectPr w:rsidR="00F8183C" w:rsidRPr="00B81EC2" w:rsidSect="00A26A79">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0984" w:rsidRDefault="00D60984" w:rsidP="006218F4">
      <w:r>
        <w:separator/>
      </w:r>
    </w:p>
  </w:endnote>
  <w:endnote w:type="continuationSeparator" w:id="0">
    <w:p w:rsidR="00D60984" w:rsidRDefault="00D60984" w:rsidP="006218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499D" w:rsidRPr="00C55773" w:rsidRDefault="0031499D" w:rsidP="00744287">
    <w:pPr>
      <w:pStyle w:val="Footer"/>
      <w:tabs>
        <w:tab w:val="clear" w:pos="4680"/>
      </w:tabs>
    </w:pPr>
    <w:r w:rsidRPr="00C55773">
      <w:t>Raja Software</w:t>
    </w:r>
    <w:r>
      <w:t xml:space="preserve"> C</w:t>
    </w:r>
    <w:r w:rsidRPr="00C55773">
      <w:t>onfidential</w:t>
    </w:r>
    <w:r w:rsidRPr="00C55773">
      <w:tab/>
    </w:r>
    <w:r w:rsidR="00221D67">
      <w:fldChar w:fldCharType="begin"/>
    </w:r>
    <w:r w:rsidR="006D48DB">
      <w:instrText xml:space="preserve"> PAGE   \* MERGEFORMAT </w:instrText>
    </w:r>
    <w:r w:rsidR="00221D67">
      <w:fldChar w:fldCharType="separate"/>
    </w:r>
    <w:r w:rsidR="00DB5825">
      <w:rPr>
        <w:noProof/>
      </w:rPr>
      <w:t>2</w:t>
    </w:r>
    <w:r w:rsidR="00221D67">
      <w:rPr>
        <w:noProof/>
      </w:rPr>
      <w:fldChar w:fldCharType="end"/>
    </w:r>
  </w:p>
  <w:p w:rsidR="0031499D" w:rsidRDefault="0031499D" w:rsidP="006218F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0984" w:rsidRDefault="00D60984" w:rsidP="006218F4">
      <w:r>
        <w:separator/>
      </w:r>
    </w:p>
  </w:footnote>
  <w:footnote w:type="continuationSeparator" w:id="0">
    <w:p w:rsidR="00D60984" w:rsidRDefault="00D60984" w:rsidP="006218F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76191"/>
    <w:multiLevelType w:val="multilevel"/>
    <w:tmpl w:val="8B2CB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D034F4"/>
    <w:multiLevelType w:val="multilevel"/>
    <w:tmpl w:val="5B60E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B2083E"/>
    <w:multiLevelType w:val="hybridMultilevel"/>
    <w:tmpl w:val="B2EEF9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D00349"/>
    <w:multiLevelType w:val="multilevel"/>
    <w:tmpl w:val="59E04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A13518"/>
    <w:multiLevelType w:val="hybridMultilevel"/>
    <w:tmpl w:val="243EB57E"/>
    <w:lvl w:ilvl="0" w:tplc="49C21EFC">
      <w:start w:val="1"/>
      <w:numFmt w:val="bullet"/>
      <w:lvlText w:val=""/>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123107C"/>
    <w:multiLevelType w:val="hybridMultilevel"/>
    <w:tmpl w:val="1E10A20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1616EEF"/>
    <w:multiLevelType w:val="hybridMultilevel"/>
    <w:tmpl w:val="31B661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2B85B3D"/>
    <w:multiLevelType w:val="hybridMultilevel"/>
    <w:tmpl w:val="1518A6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4250FDD"/>
    <w:multiLevelType w:val="multilevel"/>
    <w:tmpl w:val="A4306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49F3B68"/>
    <w:multiLevelType w:val="hybridMultilevel"/>
    <w:tmpl w:val="64C0B6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1CC60703"/>
    <w:multiLevelType w:val="multilevel"/>
    <w:tmpl w:val="4AF40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2350652"/>
    <w:multiLevelType w:val="hybridMultilevel"/>
    <w:tmpl w:val="4D9CB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43674C1"/>
    <w:multiLevelType w:val="hybridMultilevel"/>
    <w:tmpl w:val="C5AE2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6001869"/>
    <w:multiLevelType w:val="hybridMultilevel"/>
    <w:tmpl w:val="4E44E8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EB04E45"/>
    <w:multiLevelType w:val="hybridMultilevel"/>
    <w:tmpl w:val="10EC91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EBC22F7"/>
    <w:multiLevelType w:val="multilevel"/>
    <w:tmpl w:val="28780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374357F"/>
    <w:multiLevelType w:val="hybridMultilevel"/>
    <w:tmpl w:val="FFAE41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3AD37BB"/>
    <w:multiLevelType w:val="hybridMultilevel"/>
    <w:tmpl w:val="7B746E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3433432A"/>
    <w:multiLevelType w:val="hybridMultilevel"/>
    <w:tmpl w:val="EE9455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393D25D0"/>
    <w:multiLevelType w:val="multilevel"/>
    <w:tmpl w:val="CC567E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B34752D"/>
    <w:multiLevelType w:val="hybridMultilevel"/>
    <w:tmpl w:val="4522B2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3CD209E6"/>
    <w:multiLevelType w:val="multilevel"/>
    <w:tmpl w:val="ECD2C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0372C54"/>
    <w:multiLevelType w:val="multilevel"/>
    <w:tmpl w:val="B608C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4E41D9C"/>
    <w:multiLevelType w:val="hybridMultilevel"/>
    <w:tmpl w:val="5BE275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4E9B4FF6"/>
    <w:multiLevelType w:val="multilevel"/>
    <w:tmpl w:val="D1B82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33A1B4F"/>
    <w:multiLevelType w:val="hybridMultilevel"/>
    <w:tmpl w:val="C248FF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535D6427"/>
    <w:multiLevelType w:val="hybridMultilevel"/>
    <w:tmpl w:val="0032B4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5A192E80"/>
    <w:multiLevelType w:val="multilevel"/>
    <w:tmpl w:val="2CA2B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B2605C6"/>
    <w:multiLevelType w:val="hybridMultilevel"/>
    <w:tmpl w:val="33DE5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B3950CD"/>
    <w:multiLevelType w:val="hybridMultilevel"/>
    <w:tmpl w:val="558895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5CBE3FE7"/>
    <w:multiLevelType w:val="multilevel"/>
    <w:tmpl w:val="7FE855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10F3A2B"/>
    <w:multiLevelType w:val="hybridMultilevel"/>
    <w:tmpl w:val="8ABCDD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76D17E5"/>
    <w:multiLevelType w:val="multilevel"/>
    <w:tmpl w:val="BEAEA5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C861E6E"/>
    <w:multiLevelType w:val="multilevel"/>
    <w:tmpl w:val="56D46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10B7FBF"/>
    <w:multiLevelType w:val="hybridMultilevel"/>
    <w:tmpl w:val="38C66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46E686F"/>
    <w:multiLevelType w:val="hybridMultilevel"/>
    <w:tmpl w:val="8D821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B8901E8"/>
    <w:multiLevelType w:val="multilevel"/>
    <w:tmpl w:val="B2782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CD72886"/>
    <w:multiLevelType w:val="multilevel"/>
    <w:tmpl w:val="B3C4E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D10112D"/>
    <w:multiLevelType w:val="hybridMultilevel"/>
    <w:tmpl w:val="4A5283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E71034B"/>
    <w:multiLevelType w:val="multilevel"/>
    <w:tmpl w:val="2D0EE5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6"/>
  </w:num>
  <w:num w:numId="3">
    <w:abstractNumId w:val="25"/>
  </w:num>
  <w:num w:numId="4">
    <w:abstractNumId w:val="20"/>
  </w:num>
  <w:num w:numId="5">
    <w:abstractNumId w:val="7"/>
  </w:num>
  <w:num w:numId="6">
    <w:abstractNumId w:val="16"/>
  </w:num>
  <w:num w:numId="7">
    <w:abstractNumId w:val="26"/>
  </w:num>
  <w:num w:numId="8">
    <w:abstractNumId w:val="18"/>
  </w:num>
  <w:num w:numId="9">
    <w:abstractNumId w:val="23"/>
  </w:num>
  <w:num w:numId="10">
    <w:abstractNumId w:val="17"/>
  </w:num>
  <w:num w:numId="11">
    <w:abstractNumId w:val="29"/>
  </w:num>
  <w:num w:numId="12">
    <w:abstractNumId w:val="31"/>
  </w:num>
  <w:num w:numId="13">
    <w:abstractNumId w:val="5"/>
  </w:num>
  <w:num w:numId="14">
    <w:abstractNumId w:val="14"/>
  </w:num>
  <w:num w:numId="15">
    <w:abstractNumId w:val="28"/>
  </w:num>
  <w:num w:numId="16">
    <w:abstractNumId w:val="11"/>
  </w:num>
  <w:num w:numId="17">
    <w:abstractNumId w:val="9"/>
  </w:num>
  <w:num w:numId="18">
    <w:abstractNumId w:val="4"/>
  </w:num>
  <w:num w:numId="19">
    <w:abstractNumId w:val="2"/>
  </w:num>
  <w:num w:numId="20">
    <w:abstractNumId w:val="34"/>
  </w:num>
  <w:num w:numId="21">
    <w:abstractNumId w:val="38"/>
  </w:num>
  <w:num w:numId="22">
    <w:abstractNumId w:val="12"/>
  </w:num>
  <w:num w:numId="23">
    <w:abstractNumId w:val="35"/>
  </w:num>
  <w:num w:numId="24">
    <w:abstractNumId w:val="15"/>
  </w:num>
  <w:num w:numId="25">
    <w:abstractNumId w:val="30"/>
  </w:num>
  <w:num w:numId="26">
    <w:abstractNumId w:val="8"/>
  </w:num>
  <w:num w:numId="27">
    <w:abstractNumId w:val="33"/>
  </w:num>
  <w:num w:numId="28">
    <w:abstractNumId w:val="1"/>
  </w:num>
  <w:num w:numId="29">
    <w:abstractNumId w:val="0"/>
  </w:num>
  <w:num w:numId="30">
    <w:abstractNumId w:val="32"/>
  </w:num>
  <w:num w:numId="31">
    <w:abstractNumId w:val="19"/>
  </w:num>
  <w:num w:numId="32">
    <w:abstractNumId w:val="27"/>
  </w:num>
  <w:num w:numId="33">
    <w:abstractNumId w:val="10"/>
  </w:num>
  <w:num w:numId="34">
    <w:abstractNumId w:val="22"/>
  </w:num>
  <w:num w:numId="35">
    <w:abstractNumId w:val="39"/>
  </w:num>
  <w:num w:numId="36">
    <w:abstractNumId w:val="3"/>
  </w:num>
  <w:num w:numId="37">
    <w:abstractNumId w:val="24"/>
  </w:num>
  <w:num w:numId="38">
    <w:abstractNumId w:val="37"/>
  </w:num>
  <w:num w:numId="39">
    <w:abstractNumId w:val="36"/>
  </w:num>
  <w:num w:numId="40">
    <w:abstractNumId w:val="2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512CD"/>
    <w:rsid w:val="0000101D"/>
    <w:rsid w:val="000022E8"/>
    <w:rsid w:val="00004726"/>
    <w:rsid w:val="000069BD"/>
    <w:rsid w:val="00006AAD"/>
    <w:rsid w:val="00007150"/>
    <w:rsid w:val="00013B5A"/>
    <w:rsid w:val="00015944"/>
    <w:rsid w:val="00015A8F"/>
    <w:rsid w:val="00015D8C"/>
    <w:rsid w:val="00016B43"/>
    <w:rsid w:val="000202F7"/>
    <w:rsid w:val="00020654"/>
    <w:rsid w:val="00020F41"/>
    <w:rsid w:val="00020FBD"/>
    <w:rsid w:val="00022A5A"/>
    <w:rsid w:val="0003023F"/>
    <w:rsid w:val="000302F8"/>
    <w:rsid w:val="00031F2F"/>
    <w:rsid w:val="000360B7"/>
    <w:rsid w:val="00037254"/>
    <w:rsid w:val="00037E54"/>
    <w:rsid w:val="00044D65"/>
    <w:rsid w:val="00045845"/>
    <w:rsid w:val="00045E89"/>
    <w:rsid w:val="00052DE2"/>
    <w:rsid w:val="00054A79"/>
    <w:rsid w:val="00056ABD"/>
    <w:rsid w:val="00063437"/>
    <w:rsid w:val="000635CA"/>
    <w:rsid w:val="000642B1"/>
    <w:rsid w:val="00064875"/>
    <w:rsid w:val="00066131"/>
    <w:rsid w:val="00066D9D"/>
    <w:rsid w:val="0006768D"/>
    <w:rsid w:val="00070DBC"/>
    <w:rsid w:val="00070DE9"/>
    <w:rsid w:val="000727A5"/>
    <w:rsid w:val="000776CC"/>
    <w:rsid w:val="00080ADF"/>
    <w:rsid w:val="0008198D"/>
    <w:rsid w:val="00083362"/>
    <w:rsid w:val="00083B8C"/>
    <w:rsid w:val="00083F9C"/>
    <w:rsid w:val="000851BD"/>
    <w:rsid w:val="000868ED"/>
    <w:rsid w:val="00087FA1"/>
    <w:rsid w:val="00093D7C"/>
    <w:rsid w:val="00094C38"/>
    <w:rsid w:val="0009532C"/>
    <w:rsid w:val="00096617"/>
    <w:rsid w:val="00096BD7"/>
    <w:rsid w:val="00097132"/>
    <w:rsid w:val="000B1DA2"/>
    <w:rsid w:val="000B23AA"/>
    <w:rsid w:val="000B47B4"/>
    <w:rsid w:val="000B4B6A"/>
    <w:rsid w:val="000C4514"/>
    <w:rsid w:val="000C5723"/>
    <w:rsid w:val="000C6989"/>
    <w:rsid w:val="000C747A"/>
    <w:rsid w:val="000D09EA"/>
    <w:rsid w:val="000D502A"/>
    <w:rsid w:val="000D58CE"/>
    <w:rsid w:val="000D6E36"/>
    <w:rsid w:val="000E2568"/>
    <w:rsid w:val="000E49BA"/>
    <w:rsid w:val="000E65AF"/>
    <w:rsid w:val="000E6EC6"/>
    <w:rsid w:val="000E78FF"/>
    <w:rsid w:val="000F1CCB"/>
    <w:rsid w:val="000F36FF"/>
    <w:rsid w:val="000F40A0"/>
    <w:rsid w:val="00103941"/>
    <w:rsid w:val="00104919"/>
    <w:rsid w:val="00106C07"/>
    <w:rsid w:val="00111464"/>
    <w:rsid w:val="001120D4"/>
    <w:rsid w:val="001125CC"/>
    <w:rsid w:val="00113E7F"/>
    <w:rsid w:val="00114011"/>
    <w:rsid w:val="00115519"/>
    <w:rsid w:val="00121EF2"/>
    <w:rsid w:val="00123593"/>
    <w:rsid w:val="0012512D"/>
    <w:rsid w:val="0013454C"/>
    <w:rsid w:val="001361CA"/>
    <w:rsid w:val="00141409"/>
    <w:rsid w:val="00143218"/>
    <w:rsid w:val="00143BC0"/>
    <w:rsid w:val="00144BDB"/>
    <w:rsid w:val="00147B67"/>
    <w:rsid w:val="00150969"/>
    <w:rsid w:val="00153B54"/>
    <w:rsid w:val="001610A9"/>
    <w:rsid w:val="00163036"/>
    <w:rsid w:val="00163987"/>
    <w:rsid w:val="00163E4D"/>
    <w:rsid w:val="00165642"/>
    <w:rsid w:val="001656E7"/>
    <w:rsid w:val="00167465"/>
    <w:rsid w:val="00171D8F"/>
    <w:rsid w:val="0017327D"/>
    <w:rsid w:val="0017596D"/>
    <w:rsid w:val="001773EA"/>
    <w:rsid w:val="00182384"/>
    <w:rsid w:val="00182D3A"/>
    <w:rsid w:val="001847D4"/>
    <w:rsid w:val="00187476"/>
    <w:rsid w:val="001875C0"/>
    <w:rsid w:val="0019081C"/>
    <w:rsid w:val="001943B5"/>
    <w:rsid w:val="00194D9A"/>
    <w:rsid w:val="001A61D7"/>
    <w:rsid w:val="001A61E1"/>
    <w:rsid w:val="001A7480"/>
    <w:rsid w:val="001A772E"/>
    <w:rsid w:val="001B13EF"/>
    <w:rsid w:val="001B388E"/>
    <w:rsid w:val="001B724F"/>
    <w:rsid w:val="001C3A0C"/>
    <w:rsid w:val="001C450A"/>
    <w:rsid w:val="001C5772"/>
    <w:rsid w:val="001C6058"/>
    <w:rsid w:val="001D0BF3"/>
    <w:rsid w:val="001D3793"/>
    <w:rsid w:val="001D6104"/>
    <w:rsid w:val="001D63C2"/>
    <w:rsid w:val="001D684B"/>
    <w:rsid w:val="001E57DB"/>
    <w:rsid w:val="001E5B15"/>
    <w:rsid w:val="001E63FC"/>
    <w:rsid w:val="001E714F"/>
    <w:rsid w:val="001E75EE"/>
    <w:rsid w:val="001F35CC"/>
    <w:rsid w:val="001F40B9"/>
    <w:rsid w:val="001F4135"/>
    <w:rsid w:val="001F5CFE"/>
    <w:rsid w:val="001F7BC3"/>
    <w:rsid w:val="00200300"/>
    <w:rsid w:val="00200E4B"/>
    <w:rsid w:val="002017BA"/>
    <w:rsid w:val="002018A3"/>
    <w:rsid w:val="00201C6B"/>
    <w:rsid w:val="00210D05"/>
    <w:rsid w:val="00214036"/>
    <w:rsid w:val="002177F8"/>
    <w:rsid w:val="00217A5B"/>
    <w:rsid w:val="00217BC8"/>
    <w:rsid w:val="00221D67"/>
    <w:rsid w:val="002359E3"/>
    <w:rsid w:val="00235ABB"/>
    <w:rsid w:val="00235C8F"/>
    <w:rsid w:val="00236F58"/>
    <w:rsid w:val="002408AD"/>
    <w:rsid w:val="00241D3B"/>
    <w:rsid w:val="00243079"/>
    <w:rsid w:val="002513D2"/>
    <w:rsid w:val="00251424"/>
    <w:rsid w:val="00252172"/>
    <w:rsid w:val="00254A03"/>
    <w:rsid w:val="00255DD8"/>
    <w:rsid w:val="00261E0C"/>
    <w:rsid w:val="00270A1A"/>
    <w:rsid w:val="002719A5"/>
    <w:rsid w:val="00274A99"/>
    <w:rsid w:val="00276877"/>
    <w:rsid w:val="00276FC0"/>
    <w:rsid w:val="00282C8E"/>
    <w:rsid w:val="00283145"/>
    <w:rsid w:val="002841D2"/>
    <w:rsid w:val="00287CD8"/>
    <w:rsid w:val="00290A2E"/>
    <w:rsid w:val="0029429E"/>
    <w:rsid w:val="002954BE"/>
    <w:rsid w:val="00296CD4"/>
    <w:rsid w:val="002A2AE0"/>
    <w:rsid w:val="002A2CDB"/>
    <w:rsid w:val="002A40C2"/>
    <w:rsid w:val="002A4C29"/>
    <w:rsid w:val="002A53D3"/>
    <w:rsid w:val="002B0431"/>
    <w:rsid w:val="002B1367"/>
    <w:rsid w:val="002B7664"/>
    <w:rsid w:val="002C13EA"/>
    <w:rsid w:val="002C2320"/>
    <w:rsid w:val="002C23DF"/>
    <w:rsid w:val="002C50D7"/>
    <w:rsid w:val="002C60D2"/>
    <w:rsid w:val="002C6B52"/>
    <w:rsid w:val="002D01A4"/>
    <w:rsid w:val="002D1BE1"/>
    <w:rsid w:val="002D490E"/>
    <w:rsid w:val="002D60A4"/>
    <w:rsid w:val="002E18E6"/>
    <w:rsid w:val="002E21AD"/>
    <w:rsid w:val="002E25B2"/>
    <w:rsid w:val="002E2F25"/>
    <w:rsid w:val="002E33A9"/>
    <w:rsid w:val="002E3D79"/>
    <w:rsid w:val="002F3335"/>
    <w:rsid w:val="002F4C0A"/>
    <w:rsid w:val="00301B5A"/>
    <w:rsid w:val="00305783"/>
    <w:rsid w:val="00306191"/>
    <w:rsid w:val="0031493C"/>
    <w:rsid w:val="0031499D"/>
    <w:rsid w:val="00317FA7"/>
    <w:rsid w:val="0032079F"/>
    <w:rsid w:val="00322D8B"/>
    <w:rsid w:val="00324068"/>
    <w:rsid w:val="00330A74"/>
    <w:rsid w:val="00333AB6"/>
    <w:rsid w:val="0033772B"/>
    <w:rsid w:val="00340CD6"/>
    <w:rsid w:val="0034118E"/>
    <w:rsid w:val="00341841"/>
    <w:rsid w:val="003418AE"/>
    <w:rsid w:val="00341CF6"/>
    <w:rsid w:val="003510CE"/>
    <w:rsid w:val="00353899"/>
    <w:rsid w:val="00360F9B"/>
    <w:rsid w:val="00361299"/>
    <w:rsid w:val="00361D94"/>
    <w:rsid w:val="00365929"/>
    <w:rsid w:val="00365C0D"/>
    <w:rsid w:val="00366928"/>
    <w:rsid w:val="00367330"/>
    <w:rsid w:val="00371274"/>
    <w:rsid w:val="00371C06"/>
    <w:rsid w:val="003765E9"/>
    <w:rsid w:val="00377E13"/>
    <w:rsid w:val="00381704"/>
    <w:rsid w:val="00381969"/>
    <w:rsid w:val="00382141"/>
    <w:rsid w:val="00382679"/>
    <w:rsid w:val="00391866"/>
    <w:rsid w:val="003A061A"/>
    <w:rsid w:val="003A2C36"/>
    <w:rsid w:val="003A5D35"/>
    <w:rsid w:val="003A778C"/>
    <w:rsid w:val="003B14B1"/>
    <w:rsid w:val="003C047D"/>
    <w:rsid w:val="003C22D3"/>
    <w:rsid w:val="003C27C3"/>
    <w:rsid w:val="003C43B3"/>
    <w:rsid w:val="003C5BE6"/>
    <w:rsid w:val="003C5E2D"/>
    <w:rsid w:val="003D17DC"/>
    <w:rsid w:val="003D27E4"/>
    <w:rsid w:val="003D481F"/>
    <w:rsid w:val="003D4ABB"/>
    <w:rsid w:val="003D5BC1"/>
    <w:rsid w:val="003E0C98"/>
    <w:rsid w:val="003E0FF0"/>
    <w:rsid w:val="003E1F72"/>
    <w:rsid w:val="003E53E6"/>
    <w:rsid w:val="003E6DCE"/>
    <w:rsid w:val="003F0789"/>
    <w:rsid w:val="003F0E96"/>
    <w:rsid w:val="003F2564"/>
    <w:rsid w:val="003F4A79"/>
    <w:rsid w:val="003F4AF3"/>
    <w:rsid w:val="003F576B"/>
    <w:rsid w:val="00403ADD"/>
    <w:rsid w:val="00404F26"/>
    <w:rsid w:val="00407BE4"/>
    <w:rsid w:val="00413B5B"/>
    <w:rsid w:val="00414533"/>
    <w:rsid w:val="00414995"/>
    <w:rsid w:val="00415EC3"/>
    <w:rsid w:val="004160A2"/>
    <w:rsid w:val="00416CBB"/>
    <w:rsid w:val="0041718F"/>
    <w:rsid w:val="004174A7"/>
    <w:rsid w:val="004214EA"/>
    <w:rsid w:val="00421B3F"/>
    <w:rsid w:val="0042706E"/>
    <w:rsid w:val="00427508"/>
    <w:rsid w:val="00427B6D"/>
    <w:rsid w:val="00430C0D"/>
    <w:rsid w:val="00431A9C"/>
    <w:rsid w:val="00434A2C"/>
    <w:rsid w:val="00435051"/>
    <w:rsid w:val="00437528"/>
    <w:rsid w:val="00440327"/>
    <w:rsid w:val="00440C17"/>
    <w:rsid w:val="004422F7"/>
    <w:rsid w:val="00443E17"/>
    <w:rsid w:val="0044681B"/>
    <w:rsid w:val="00446FF7"/>
    <w:rsid w:val="0044727F"/>
    <w:rsid w:val="00447CBD"/>
    <w:rsid w:val="004527C8"/>
    <w:rsid w:val="00452C1F"/>
    <w:rsid w:val="00453C9E"/>
    <w:rsid w:val="00455AD8"/>
    <w:rsid w:val="00460E9B"/>
    <w:rsid w:val="004634AC"/>
    <w:rsid w:val="00465C91"/>
    <w:rsid w:val="00466C64"/>
    <w:rsid w:val="00466E54"/>
    <w:rsid w:val="00473E99"/>
    <w:rsid w:val="004746BF"/>
    <w:rsid w:val="004752BC"/>
    <w:rsid w:val="004770D9"/>
    <w:rsid w:val="00477C06"/>
    <w:rsid w:val="00477CF5"/>
    <w:rsid w:val="004807F8"/>
    <w:rsid w:val="00483B98"/>
    <w:rsid w:val="00484F15"/>
    <w:rsid w:val="00485F2F"/>
    <w:rsid w:val="00487566"/>
    <w:rsid w:val="004900FD"/>
    <w:rsid w:val="004903CB"/>
    <w:rsid w:val="0049106C"/>
    <w:rsid w:val="0049227C"/>
    <w:rsid w:val="004959F9"/>
    <w:rsid w:val="00497A8B"/>
    <w:rsid w:val="004A2A1F"/>
    <w:rsid w:val="004A475B"/>
    <w:rsid w:val="004B0533"/>
    <w:rsid w:val="004B288F"/>
    <w:rsid w:val="004B6D54"/>
    <w:rsid w:val="004C0043"/>
    <w:rsid w:val="004C1625"/>
    <w:rsid w:val="004C1A20"/>
    <w:rsid w:val="004C3963"/>
    <w:rsid w:val="004C5F87"/>
    <w:rsid w:val="004C73B1"/>
    <w:rsid w:val="004C772A"/>
    <w:rsid w:val="004D0A41"/>
    <w:rsid w:val="004E097F"/>
    <w:rsid w:val="004E4900"/>
    <w:rsid w:val="004E7C7E"/>
    <w:rsid w:val="004F0EF9"/>
    <w:rsid w:val="004F5AF9"/>
    <w:rsid w:val="004F765C"/>
    <w:rsid w:val="004F7E4E"/>
    <w:rsid w:val="00500F76"/>
    <w:rsid w:val="00502863"/>
    <w:rsid w:val="005105E0"/>
    <w:rsid w:val="005118E5"/>
    <w:rsid w:val="00511B0B"/>
    <w:rsid w:val="00513236"/>
    <w:rsid w:val="00514CC4"/>
    <w:rsid w:val="005153B6"/>
    <w:rsid w:val="00515BCC"/>
    <w:rsid w:val="00515E19"/>
    <w:rsid w:val="00517663"/>
    <w:rsid w:val="00522270"/>
    <w:rsid w:val="00523012"/>
    <w:rsid w:val="00523B1A"/>
    <w:rsid w:val="00526F43"/>
    <w:rsid w:val="00531E87"/>
    <w:rsid w:val="00534991"/>
    <w:rsid w:val="00534CB5"/>
    <w:rsid w:val="00535F62"/>
    <w:rsid w:val="00537508"/>
    <w:rsid w:val="0054002A"/>
    <w:rsid w:val="005406E7"/>
    <w:rsid w:val="00541F23"/>
    <w:rsid w:val="00543575"/>
    <w:rsid w:val="00545B32"/>
    <w:rsid w:val="005461C1"/>
    <w:rsid w:val="00551CC3"/>
    <w:rsid w:val="00553767"/>
    <w:rsid w:val="005540B9"/>
    <w:rsid w:val="00555DCB"/>
    <w:rsid w:val="00556BD3"/>
    <w:rsid w:val="005609E8"/>
    <w:rsid w:val="00561736"/>
    <w:rsid w:val="00562391"/>
    <w:rsid w:val="005669C8"/>
    <w:rsid w:val="005714E6"/>
    <w:rsid w:val="00571732"/>
    <w:rsid w:val="00575002"/>
    <w:rsid w:val="00580C21"/>
    <w:rsid w:val="00581667"/>
    <w:rsid w:val="005822FB"/>
    <w:rsid w:val="00584865"/>
    <w:rsid w:val="00586212"/>
    <w:rsid w:val="005917B2"/>
    <w:rsid w:val="00595BA7"/>
    <w:rsid w:val="00595E31"/>
    <w:rsid w:val="005973B5"/>
    <w:rsid w:val="005A4258"/>
    <w:rsid w:val="005A5F04"/>
    <w:rsid w:val="005A6A51"/>
    <w:rsid w:val="005B0446"/>
    <w:rsid w:val="005B0960"/>
    <w:rsid w:val="005B1BD1"/>
    <w:rsid w:val="005B401F"/>
    <w:rsid w:val="005B412B"/>
    <w:rsid w:val="005B5470"/>
    <w:rsid w:val="005B6965"/>
    <w:rsid w:val="005C0BBE"/>
    <w:rsid w:val="005C152B"/>
    <w:rsid w:val="005C1D79"/>
    <w:rsid w:val="005C223E"/>
    <w:rsid w:val="005C3428"/>
    <w:rsid w:val="005C4537"/>
    <w:rsid w:val="005C57D5"/>
    <w:rsid w:val="005C659C"/>
    <w:rsid w:val="005D02E6"/>
    <w:rsid w:val="005D0B53"/>
    <w:rsid w:val="005D1914"/>
    <w:rsid w:val="005D1990"/>
    <w:rsid w:val="005D381D"/>
    <w:rsid w:val="005D5A88"/>
    <w:rsid w:val="005D6867"/>
    <w:rsid w:val="005D77FD"/>
    <w:rsid w:val="005D7CF9"/>
    <w:rsid w:val="005E767E"/>
    <w:rsid w:val="005E7B3C"/>
    <w:rsid w:val="005F083C"/>
    <w:rsid w:val="005F1566"/>
    <w:rsid w:val="005F2B20"/>
    <w:rsid w:val="005F3AA5"/>
    <w:rsid w:val="005F5282"/>
    <w:rsid w:val="005F605A"/>
    <w:rsid w:val="005F620E"/>
    <w:rsid w:val="006000A5"/>
    <w:rsid w:val="00600307"/>
    <w:rsid w:val="00602763"/>
    <w:rsid w:val="006063D0"/>
    <w:rsid w:val="00612332"/>
    <w:rsid w:val="006129F3"/>
    <w:rsid w:val="006132DD"/>
    <w:rsid w:val="00613AA2"/>
    <w:rsid w:val="0061794D"/>
    <w:rsid w:val="0062041D"/>
    <w:rsid w:val="00621572"/>
    <w:rsid w:val="006218F4"/>
    <w:rsid w:val="00622EA9"/>
    <w:rsid w:val="00623FE5"/>
    <w:rsid w:val="00624EA3"/>
    <w:rsid w:val="00627C1E"/>
    <w:rsid w:val="00630F92"/>
    <w:rsid w:val="00631361"/>
    <w:rsid w:val="00634700"/>
    <w:rsid w:val="006377F4"/>
    <w:rsid w:val="00637E2A"/>
    <w:rsid w:val="00640C4B"/>
    <w:rsid w:val="00643EF9"/>
    <w:rsid w:val="00645B5B"/>
    <w:rsid w:val="00646795"/>
    <w:rsid w:val="00650431"/>
    <w:rsid w:val="00650752"/>
    <w:rsid w:val="00657A86"/>
    <w:rsid w:val="00660CB4"/>
    <w:rsid w:val="006629D0"/>
    <w:rsid w:val="00670F60"/>
    <w:rsid w:val="0067101C"/>
    <w:rsid w:val="00671183"/>
    <w:rsid w:val="006769A1"/>
    <w:rsid w:val="00687C7E"/>
    <w:rsid w:val="006945CC"/>
    <w:rsid w:val="0069588B"/>
    <w:rsid w:val="006A5682"/>
    <w:rsid w:val="006A65A2"/>
    <w:rsid w:val="006A6A46"/>
    <w:rsid w:val="006B0B29"/>
    <w:rsid w:val="006B200D"/>
    <w:rsid w:val="006B250E"/>
    <w:rsid w:val="006B2DDC"/>
    <w:rsid w:val="006B668F"/>
    <w:rsid w:val="006B75C7"/>
    <w:rsid w:val="006C2CF3"/>
    <w:rsid w:val="006C3C15"/>
    <w:rsid w:val="006C4DCB"/>
    <w:rsid w:val="006C7340"/>
    <w:rsid w:val="006D15B1"/>
    <w:rsid w:val="006D231E"/>
    <w:rsid w:val="006D23B5"/>
    <w:rsid w:val="006D2418"/>
    <w:rsid w:val="006D2E87"/>
    <w:rsid w:val="006D2E9F"/>
    <w:rsid w:val="006D48DB"/>
    <w:rsid w:val="006D4C9A"/>
    <w:rsid w:val="006D785F"/>
    <w:rsid w:val="006E2525"/>
    <w:rsid w:val="006E5FFA"/>
    <w:rsid w:val="006F0D42"/>
    <w:rsid w:val="006F2FA2"/>
    <w:rsid w:val="006F4381"/>
    <w:rsid w:val="006F654C"/>
    <w:rsid w:val="006F6729"/>
    <w:rsid w:val="006F73AD"/>
    <w:rsid w:val="006F7566"/>
    <w:rsid w:val="0070040C"/>
    <w:rsid w:val="007011A3"/>
    <w:rsid w:val="007014DF"/>
    <w:rsid w:val="00701C65"/>
    <w:rsid w:val="00704938"/>
    <w:rsid w:val="00706527"/>
    <w:rsid w:val="0071211C"/>
    <w:rsid w:val="00712D51"/>
    <w:rsid w:val="00716FE4"/>
    <w:rsid w:val="00717549"/>
    <w:rsid w:val="0072021F"/>
    <w:rsid w:val="00720369"/>
    <w:rsid w:val="00727AE8"/>
    <w:rsid w:val="00727EE4"/>
    <w:rsid w:val="00733306"/>
    <w:rsid w:val="00733648"/>
    <w:rsid w:val="0074189F"/>
    <w:rsid w:val="00741A52"/>
    <w:rsid w:val="00744287"/>
    <w:rsid w:val="00746DA3"/>
    <w:rsid w:val="007504F3"/>
    <w:rsid w:val="0075142D"/>
    <w:rsid w:val="00754AA7"/>
    <w:rsid w:val="00754E0B"/>
    <w:rsid w:val="00755897"/>
    <w:rsid w:val="0075609D"/>
    <w:rsid w:val="007561D4"/>
    <w:rsid w:val="00760B6E"/>
    <w:rsid w:val="007621C9"/>
    <w:rsid w:val="00762369"/>
    <w:rsid w:val="007646FC"/>
    <w:rsid w:val="00764707"/>
    <w:rsid w:val="00764DC2"/>
    <w:rsid w:val="0077352F"/>
    <w:rsid w:val="00775FC7"/>
    <w:rsid w:val="00777ACF"/>
    <w:rsid w:val="00780423"/>
    <w:rsid w:val="00781DC3"/>
    <w:rsid w:val="0078243A"/>
    <w:rsid w:val="00784E30"/>
    <w:rsid w:val="00787CD6"/>
    <w:rsid w:val="00790A82"/>
    <w:rsid w:val="00791E21"/>
    <w:rsid w:val="0079287C"/>
    <w:rsid w:val="007945ED"/>
    <w:rsid w:val="00794681"/>
    <w:rsid w:val="00795D0E"/>
    <w:rsid w:val="007976CB"/>
    <w:rsid w:val="007A4E81"/>
    <w:rsid w:val="007A6C28"/>
    <w:rsid w:val="007A7119"/>
    <w:rsid w:val="007A763B"/>
    <w:rsid w:val="007A7BAB"/>
    <w:rsid w:val="007A7E36"/>
    <w:rsid w:val="007B60BB"/>
    <w:rsid w:val="007B776C"/>
    <w:rsid w:val="007C2070"/>
    <w:rsid w:val="007C321F"/>
    <w:rsid w:val="007C621C"/>
    <w:rsid w:val="007C6F40"/>
    <w:rsid w:val="007C73FE"/>
    <w:rsid w:val="007D00D7"/>
    <w:rsid w:val="007D3EC5"/>
    <w:rsid w:val="007D4F08"/>
    <w:rsid w:val="007D624A"/>
    <w:rsid w:val="007E562C"/>
    <w:rsid w:val="007F0C75"/>
    <w:rsid w:val="007F2E5C"/>
    <w:rsid w:val="007F4DDE"/>
    <w:rsid w:val="007F646D"/>
    <w:rsid w:val="007F78C2"/>
    <w:rsid w:val="008036A1"/>
    <w:rsid w:val="00804367"/>
    <w:rsid w:val="0081036B"/>
    <w:rsid w:val="00810D46"/>
    <w:rsid w:val="008122E6"/>
    <w:rsid w:val="00812612"/>
    <w:rsid w:val="00812AE0"/>
    <w:rsid w:val="00814662"/>
    <w:rsid w:val="00815F04"/>
    <w:rsid w:val="00816BAF"/>
    <w:rsid w:val="0081760B"/>
    <w:rsid w:val="0082014D"/>
    <w:rsid w:val="0082160D"/>
    <w:rsid w:val="008235B4"/>
    <w:rsid w:val="00824271"/>
    <w:rsid w:val="00830F19"/>
    <w:rsid w:val="00835479"/>
    <w:rsid w:val="00835865"/>
    <w:rsid w:val="008377F3"/>
    <w:rsid w:val="00843140"/>
    <w:rsid w:val="00844BFB"/>
    <w:rsid w:val="0084672D"/>
    <w:rsid w:val="00851953"/>
    <w:rsid w:val="00852FC4"/>
    <w:rsid w:val="0085466D"/>
    <w:rsid w:val="008575FC"/>
    <w:rsid w:val="00857996"/>
    <w:rsid w:val="00860EDD"/>
    <w:rsid w:val="00861BA8"/>
    <w:rsid w:val="00862D71"/>
    <w:rsid w:val="008630CF"/>
    <w:rsid w:val="00866526"/>
    <w:rsid w:val="00870218"/>
    <w:rsid w:val="0087075A"/>
    <w:rsid w:val="00870E05"/>
    <w:rsid w:val="00874C11"/>
    <w:rsid w:val="00875E20"/>
    <w:rsid w:val="0087746C"/>
    <w:rsid w:val="00877EF1"/>
    <w:rsid w:val="00882061"/>
    <w:rsid w:val="00883BCB"/>
    <w:rsid w:val="00890DF8"/>
    <w:rsid w:val="00892D36"/>
    <w:rsid w:val="00893ABF"/>
    <w:rsid w:val="00894191"/>
    <w:rsid w:val="0089655E"/>
    <w:rsid w:val="008966FF"/>
    <w:rsid w:val="00897B8E"/>
    <w:rsid w:val="008A0700"/>
    <w:rsid w:val="008A1CE9"/>
    <w:rsid w:val="008A70B8"/>
    <w:rsid w:val="008B0685"/>
    <w:rsid w:val="008B12AF"/>
    <w:rsid w:val="008B36AB"/>
    <w:rsid w:val="008C3C93"/>
    <w:rsid w:val="008C556E"/>
    <w:rsid w:val="008C5DD4"/>
    <w:rsid w:val="008C63CE"/>
    <w:rsid w:val="008D0A00"/>
    <w:rsid w:val="008D0A32"/>
    <w:rsid w:val="008D1236"/>
    <w:rsid w:val="008D22FC"/>
    <w:rsid w:val="008D7240"/>
    <w:rsid w:val="008E0816"/>
    <w:rsid w:val="008E1643"/>
    <w:rsid w:val="008E29A0"/>
    <w:rsid w:val="008E50AF"/>
    <w:rsid w:val="008E6702"/>
    <w:rsid w:val="008E7482"/>
    <w:rsid w:val="008E7DE2"/>
    <w:rsid w:val="008E7EEF"/>
    <w:rsid w:val="008F12CD"/>
    <w:rsid w:val="008F1D4E"/>
    <w:rsid w:val="008F3B95"/>
    <w:rsid w:val="008F4983"/>
    <w:rsid w:val="00907EB8"/>
    <w:rsid w:val="00910D81"/>
    <w:rsid w:val="0091282F"/>
    <w:rsid w:val="00912D11"/>
    <w:rsid w:val="00917256"/>
    <w:rsid w:val="009222B4"/>
    <w:rsid w:val="00926707"/>
    <w:rsid w:val="00934F77"/>
    <w:rsid w:val="00937A1C"/>
    <w:rsid w:val="009440B1"/>
    <w:rsid w:val="00944A4A"/>
    <w:rsid w:val="00944D44"/>
    <w:rsid w:val="009500D7"/>
    <w:rsid w:val="00950DA8"/>
    <w:rsid w:val="009512CD"/>
    <w:rsid w:val="0095145E"/>
    <w:rsid w:val="0095148D"/>
    <w:rsid w:val="00952080"/>
    <w:rsid w:val="009537EB"/>
    <w:rsid w:val="00954F9C"/>
    <w:rsid w:val="0095612B"/>
    <w:rsid w:val="00963600"/>
    <w:rsid w:val="0096769C"/>
    <w:rsid w:val="009718ED"/>
    <w:rsid w:val="00973382"/>
    <w:rsid w:val="00974E01"/>
    <w:rsid w:val="0097722C"/>
    <w:rsid w:val="00980E36"/>
    <w:rsid w:val="009815AE"/>
    <w:rsid w:val="00983249"/>
    <w:rsid w:val="00992112"/>
    <w:rsid w:val="00996B17"/>
    <w:rsid w:val="009A094B"/>
    <w:rsid w:val="009A1C23"/>
    <w:rsid w:val="009A4FD4"/>
    <w:rsid w:val="009A5A45"/>
    <w:rsid w:val="009A68D2"/>
    <w:rsid w:val="009B2CC5"/>
    <w:rsid w:val="009B426E"/>
    <w:rsid w:val="009B5C0C"/>
    <w:rsid w:val="009C0D50"/>
    <w:rsid w:val="009C17B9"/>
    <w:rsid w:val="009C1C67"/>
    <w:rsid w:val="009C6D4C"/>
    <w:rsid w:val="009D012E"/>
    <w:rsid w:val="009D5BCF"/>
    <w:rsid w:val="009D5D8E"/>
    <w:rsid w:val="009D5EDE"/>
    <w:rsid w:val="009D7226"/>
    <w:rsid w:val="009E02CC"/>
    <w:rsid w:val="009E225C"/>
    <w:rsid w:val="009E2D80"/>
    <w:rsid w:val="009F14EA"/>
    <w:rsid w:val="009F3A07"/>
    <w:rsid w:val="009F4314"/>
    <w:rsid w:val="009F6877"/>
    <w:rsid w:val="009F730E"/>
    <w:rsid w:val="00A04163"/>
    <w:rsid w:val="00A0521D"/>
    <w:rsid w:val="00A05B7F"/>
    <w:rsid w:val="00A066D7"/>
    <w:rsid w:val="00A06959"/>
    <w:rsid w:val="00A07EF5"/>
    <w:rsid w:val="00A10177"/>
    <w:rsid w:val="00A11464"/>
    <w:rsid w:val="00A131A6"/>
    <w:rsid w:val="00A15910"/>
    <w:rsid w:val="00A15B44"/>
    <w:rsid w:val="00A16127"/>
    <w:rsid w:val="00A214AC"/>
    <w:rsid w:val="00A21D44"/>
    <w:rsid w:val="00A21D76"/>
    <w:rsid w:val="00A2302B"/>
    <w:rsid w:val="00A24191"/>
    <w:rsid w:val="00A24D68"/>
    <w:rsid w:val="00A24E7A"/>
    <w:rsid w:val="00A26368"/>
    <w:rsid w:val="00A26A79"/>
    <w:rsid w:val="00A30976"/>
    <w:rsid w:val="00A31192"/>
    <w:rsid w:val="00A32D2A"/>
    <w:rsid w:val="00A337EC"/>
    <w:rsid w:val="00A3587B"/>
    <w:rsid w:val="00A35C29"/>
    <w:rsid w:val="00A35E52"/>
    <w:rsid w:val="00A3670D"/>
    <w:rsid w:val="00A401A1"/>
    <w:rsid w:val="00A411D3"/>
    <w:rsid w:val="00A424FE"/>
    <w:rsid w:val="00A427C6"/>
    <w:rsid w:val="00A42ADF"/>
    <w:rsid w:val="00A44922"/>
    <w:rsid w:val="00A46782"/>
    <w:rsid w:val="00A4720D"/>
    <w:rsid w:val="00A4723A"/>
    <w:rsid w:val="00A4764A"/>
    <w:rsid w:val="00A477F3"/>
    <w:rsid w:val="00A50B1B"/>
    <w:rsid w:val="00A51DF9"/>
    <w:rsid w:val="00A53DB6"/>
    <w:rsid w:val="00A55D03"/>
    <w:rsid w:val="00A56FBF"/>
    <w:rsid w:val="00A60A8C"/>
    <w:rsid w:val="00A61641"/>
    <w:rsid w:val="00A65E73"/>
    <w:rsid w:val="00A67DE3"/>
    <w:rsid w:val="00A73563"/>
    <w:rsid w:val="00A73861"/>
    <w:rsid w:val="00A74EFC"/>
    <w:rsid w:val="00A77958"/>
    <w:rsid w:val="00A81910"/>
    <w:rsid w:val="00A83FE7"/>
    <w:rsid w:val="00A8742A"/>
    <w:rsid w:val="00A87BA0"/>
    <w:rsid w:val="00A91416"/>
    <w:rsid w:val="00A923BD"/>
    <w:rsid w:val="00A950BB"/>
    <w:rsid w:val="00AA22BF"/>
    <w:rsid w:val="00AA3533"/>
    <w:rsid w:val="00AB0386"/>
    <w:rsid w:val="00AB5C32"/>
    <w:rsid w:val="00AB670A"/>
    <w:rsid w:val="00AC0193"/>
    <w:rsid w:val="00AC349A"/>
    <w:rsid w:val="00AC34CE"/>
    <w:rsid w:val="00AD0501"/>
    <w:rsid w:val="00AD0A9C"/>
    <w:rsid w:val="00AD1A16"/>
    <w:rsid w:val="00AD3016"/>
    <w:rsid w:val="00AD3909"/>
    <w:rsid w:val="00AD3BEB"/>
    <w:rsid w:val="00AD5708"/>
    <w:rsid w:val="00AD65CC"/>
    <w:rsid w:val="00AE2DE3"/>
    <w:rsid w:val="00AE6D61"/>
    <w:rsid w:val="00AF0AB1"/>
    <w:rsid w:val="00AF1D81"/>
    <w:rsid w:val="00AF3336"/>
    <w:rsid w:val="00B0025B"/>
    <w:rsid w:val="00B0148B"/>
    <w:rsid w:val="00B01DA8"/>
    <w:rsid w:val="00B03C89"/>
    <w:rsid w:val="00B03F1E"/>
    <w:rsid w:val="00B0486D"/>
    <w:rsid w:val="00B06F1F"/>
    <w:rsid w:val="00B10AF6"/>
    <w:rsid w:val="00B14272"/>
    <w:rsid w:val="00B15560"/>
    <w:rsid w:val="00B17371"/>
    <w:rsid w:val="00B17D9D"/>
    <w:rsid w:val="00B207F2"/>
    <w:rsid w:val="00B22780"/>
    <w:rsid w:val="00B263C2"/>
    <w:rsid w:val="00B27C5C"/>
    <w:rsid w:val="00B30990"/>
    <w:rsid w:val="00B313A5"/>
    <w:rsid w:val="00B3390D"/>
    <w:rsid w:val="00B34874"/>
    <w:rsid w:val="00B363A0"/>
    <w:rsid w:val="00B45C1C"/>
    <w:rsid w:val="00B47B58"/>
    <w:rsid w:val="00B50380"/>
    <w:rsid w:val="00B50689"/>
    <w:rsid w:val="00B51186"/>
    <w:rsid w:val="00B53B15"/>
    <w:rsid w:val="00B60908"/>
    <w:rsid w:val="00B63127"/>
    <w:rsid w:val="00B6703D"/>
    <w:rsid w:val="00B7010F"/>
    <w:rsid w:val="00B7462A"/>
    <w:rsid w:val="00B74F07"/>
    <w:rsid w:val="00B77880"/>
    <w:rsid w:val="00B81EC2"/>
    <w:rsid w:val="00B827B9"/>
    <w:rsid w:val="00B87669"/>
    <w:rsid w:val="00B904F9"/>
    <w:rsid w:val="00B90C7C"/>
    <w:rsid w:val="00B928D2"/>
    <w:rsid w:val="00B93384"/>
    <w:rsid w:val="00B96341"/>
    <w:rsid w:val="00B96825"/>
    <w:rsid w:val="00B977F6"/>
    <w:rsid w:val="00BA0F53"/>
    <w:rsid w:val="00BA34F7"/>
    <w:rsid w:val="00BA43CE"/>
    <w:rsid w:val="00BA54C5"/>
    <w:rsid w:val="00BA70D0"/>
    <w:rsid w:val="00BA7425"/>
    <w:rsid w:val="00BA7A25"/>
    <w:rsid w:val="00BB32DB"/>
    <w:rsid w:val="00BB45B5"/>
    <w:rsid w:val="00BB5E30"/>
    <w:rsid w:val="00BB762F"/>
    <w:rsid w:val="00BB7E17"/>
    <w:rsid w:val="00BC0699"/>
    <w:rsid w:val="00BC1256"/>
    <w:rsid w:val="00BC1A41"/>
    <w:rsid w:val="00BC272C"/>
    <w:rsid w:val="00BC2A6E"/>
    <w:rsid w:val="00BC3062"/>
    <w:rsid w:val="00BC5827"/>
    <w:rsid w:val="00BC7E87"/>
    <w:rsid w:val="00BD2549"/>
    <w:rsid w:val="00BD2A14"/>
    <w:rsid w:val="00BD33EA"/>
    <w:rsid w:val="00BE1C08"/>
    <w:rsid w:val="00BE236F"/>
    <w:rsid w:val="00BE26E8"/>
    <w:rsid w:val="00BE5298"/>
    <w:rsid w:val="00BE7752"/>
    <w:rsid w:val="00BE78DE"/>
    <w:rsid w:val="00BE7C2F"/>
    <w:rsid w:val="00BF20BE"/>
    <w:rsid w:val="00BF4A60"/>
    <w:rsid w:val="00BF4F78"/>
    <w:rsid w:val="00BF6911"/>
    <w:rsid w:val="00BF701C"/>
    <w:rsid w:val="00BF7E0C"/>
    <w:rsid w:val="00C0086E"/>
    <w:rsid w:val="00C014CB"/>
    <w:rsid w:val="00C027CF"/>
    <w:rsid w:val="00C0415F"/>
    <w:rsid w:val="00C05A58"/>
    <w:rsid w:val="00C110A5"/>
    <w:rsid w:val="00C12010"/>
    <w:rsid w:val="00C12E1C"/>
    <w:rsid w:val="00C16B53"/>
    <w:rsid w:val="00C16D96"/>
    <w:rsid w:val="00C2194E"/>
    <w:rsid w:val="00C21EC4"/>
    <w:rsid w:val="00C22822"/>
    <w:rsid w:val="00C30DCE"/>
    <w:rsid w:val="00C317D8"/>
    <w:rsid w:val="00C36602"/>
    <w:rsid w:val="00C40FA5"/>
    <w:rsid w:val="00C42064"/>
    <w:rsid w:val="00C429D3"/>
    <w:rsid w:val="00C4363C"/>
    <w:rsid w:val="00C438C3"/>
    <w:rsid w:val="00C43E7A"/>
    <w:rsid w:val="00C4540A"/>
    <w:rsid w:val="00C464E1"/>
    <w:rsid w:val="00C546E4"/>
    <w:rsid w:val="00C55773"/>
    <w:rsid w:val="00C5736A"/>
    <w:rsid w:val="00C57CBC"/>
    <w:rsid w:val="00C63AAF"/>
    <w:rsid w:val="00C65A19"/>
    <w:rsid w:val="00C65F4A"/>
    <w:rsid w:val="00C661B4"/>
    <w:rsid w:val="00C7230E"/>
    <w:rsid w:val="00C77552"/>
    <w:rsid w:val="00C7787B"/>
    <w:rsid w:val="00C803CB"/>
    <w:rsid w:val="00C811F1"/>
    <w:rsid w:val="00C815A2"/>
    <w:rsid w:val="00C84EFE"/>
    <w:rsid w:val="00C8509C"/>
    <w:rsid w:val="00C85AA8"/>
    <w:rsid w:val="00C87D64"/>
    <w:rsid w:val="00C92CEC"/>
    <w:rsid w:val="00C93861"/>
    <w:rsid w:val="00C957B8"/>
    <w:rsid w:val="00CA0B9D"/>
    <w:rsid w:val="00CA1B7F"/>
    <w:rsid w:val="00CA3210"/>
    <w:rsid w:val="00CA41B7"/>
    <w:rsid w:val="00CA4E05"/>
    <w:rsid w:val="00CA6696"/>
    <w:rsid w:val="00CA7EB3"/>
    <w:rsid w:val="00CB0356"/>
    <w:rsid w:val="00CB37B1"/>
    <w:rsid w:val="00CB4151"/>
    <w:rsid w:val="00CB5610"/>
    <w:rsid w:val="00CB6188"/>
    <w:rsid w:val="00CB6EA3"/>
    <w:rsid w:val="00CC082E"/>
    <w:rsid w:val="00CC1562"/>
    <w:rsid w:val="00CC7283"/>
    <w:rsid w:val="00CD254A"/>
    <w:rsid w:val="00CD316D"/>
    <w:rsid w:val="00CD53D8"/>
    <w:rsid w:val="00CD55C6"/>
    <w:rsid w:val="00CD6A4D"/>
    <w:rsid w:val="00CE4970"/>
    <w:rsid w:val="00CE5ED7"/>
    <w:rsid w:val="00CE6BBC"/>
    <w:rsid w:val="00CF18A4"/>
    <w:rsid w:val="00CF2C64"/>
    <w:rsid w:val="00CF4A0C"/>
    <w:rsid w:val="00CF4CF5"/>
    <w:rsid w:val="00CF5ADD"/>
    <w:rsid w:val="00D00009"/>
    <w:rsid w:val="00D005DB"/>
    <w:rsid w:val="00D027EC"/>
    <w:rsid w:val="00D03D8D"/>
    <w:rsid w:val="00D054DD"/>
    <w:rsid w:val="00D05EEF"/>
    <w:rsid w:val="00D06582"/>
    <w:rsid w:val="00D066DC"/>
    <w:rsid w:val="00D06786"/>
    <w:rsid w:val="00D06D5D"/>
    <w:rsid w:val="00D11904"/>
    <w:rsid w:val="00D16CA8"/>
    <w:rsid w:val="00D2467F"/>
    <w:rsid w:val="00D247B2"/>
    <w:rsid w:val="00D2498B"/>
    <w:rsid w:val="00D25292"/>
    <w:rsid w:val="00D27986"/>
    <w:rsid w:val="00D30C22"/>
    <w:rsid w:val="00D3151C"/>
    <w:rsid w:val="00D3390D"/>
    <w:rsid w:val="00D3676D"/>
    <w:rsid w:val="00D372CE"/>
    <w:rsid w:val="00D41017"/>
    <w:rsid w:val="00D42D50"/>
    <w:rsid w:val="00D4716C"/>
    <w:rsid w:val="00D50889"/>
    <w:rsid w:val="00D50BFA"/>
    <w:rsid w:val="00D55BA9"/>
    <w:rsid w:val="00D572D8"/>
    <w:rsid w:val="00D60984"/>
    <w:rsid w:val="00D60C6B"/>
    <w:rsid w:val="00D61E36"/>
    <w:rsid w:val="00D63C0A"/>
    <w:rsid w:val="00D64EF6"/>
    <w:rsid w:val="00D657C0"/>
    <w:rsid w:val="00D66991"/>
    <w:rsid w:val="00D67A78"/>
    <w:rsid w:val="00D67E90"/>
    <w:rsid w:val="00D7157A"/>
    <w:rsid w:val="00D7178A"/>
    <w:rsid w:val="00D73E15"/>
    <w:rsid w:val="00D77794"/>
    <w:rsid w:val="00D80FA2"/>
    <w:rsid w:val="00D82293"/>
    <w:rsid w:val="00D8629C"/>
    <w:rsid w:val="00D86B27"/>
    <w:rsid w:val="00D86BDC"/>
    <w:rsid w:val="00D9362B"/>
    <w:rsid w:val="00D9764F"/>
    <w:rsid w:val="00DA04B2"/>
    <w:rsid w:val="00DA0DEB"/>
    <w:rsid w:val="00DA6FC0"/>
    <w:rsid w:val="00DA74A9"/>
    <w:rsid w:val="00DA74DE"/>
    <w:rsid w:val="00DB5825"/>
    <w:rsid w:val="00DC1BD3"/>
    <w:rsid w:val="00DD220B"/>
    <w:rsid w:val="00DD3543"/>
    <w:rsid w:val="00DD4207"/>
    <w:rsid w:val="00DD6681"/>
    <w:rsid w:val="00DE3C89"/>
    <w:rsid w:val="00DE5880"/>
    <w:rsid w:val="00DE648F"/>
    <w:rsid w:val="00DF2B35"/>
    <w:rsid w:val="00DF2B62"/>
    <w:rsid w:val="00DF48DA"/>
    <w:rsid w:val="00DF4CB5"/>
    <w:rsid w:val="00DF598B"/>
    <w:rsid w:val="00DF6276"/>
    <w:rsid w:val="00DF6C72"/>
    <w:rsid w:val="00DF6F24"/>
    <w:rsid w:val="00E06B14"/>
    <w:rsid w:val="00E12C2A"/>
    <w:rsid w:val="00E14CDA"/>
    <w:rsid w:val="00E15548"/>
    <w:rsid w:val="00E1648D"/>
    <w:rsid w:val="00E17BBA"/>
    <w:rsid w:val="00E2110A"/>
    <w:rsid w:val="00E21ACA"/>
    <w:rsid w:val="00E21F51"/>
    <w:rsid w:val="00E22D52"/>
    <w:rsid w:val="00E25A91"/>
    <w:rsid w:val="00E26E02"/>
    <w:rsid w:val="00E26E21"/>
    <w:rsid w:val="00E26FA6"/>
    <w:rsid w:val="00E276BD"/>
    <w:rsid w:val="00E35834"/>
    <w:rsid w:val="00E36B93"/>
    <w:rsid w:val="00E37AA6"/>
    <w:rsid w:val="00E37AA7"/>
    <w:rsid w:val="00E406F9"/>
    <w:rsid w:val="00E44437"/>
    <w:rsid w:val="00E44B7D"/>
    <w:rsid w:val="00E45AC2"/>
    <w:rsid w:val="00E47D36"/>
    <w:rsid w:val="00E5093E"/>
    <w:rsid w:val="00E537B0"/>
    <w:rsid w:val="00E6081A"/>
    <w:rsid w:val="00E61217"/>
    <w:rsid w:val="00E62428"/>
    <w:rsid w:val="00E62E62"/>
    <w:rsid w:val="00E6721E"/>
    <w:rsid w:val="00E677E4"/>
    <w:rsid w:val="00E67EBB"/>
    <w:rsid w:val="00E67EF6"/>
    <w:rsid w:val="00E708A1"/>
    <w:rsid w:val="00E721B3"/>
    <w:rsid w:val="00E75366"/>
    <w:rsid w:val="00E82A5B"/>
    <w:rsid w:val="00E83E6B"/>
    <w:rsid w:val="00E84052"/>
    <w:rsid w:val="00E879B1"/>
    <w:rsid w:val="00E87EB4"/>
    <w:rsid w:val="00E90E65"/>
    <w:rsid w:val="00E92D5F"/>
    <w:rsid w:val="00E938B4"/>
    <w:rsid w:val="00E93BB8"/>
    <w:rsid w:val="00E95805"/>
    <w:rsid w:val="00E95BAB"/>
    <w:rsid w:val="00E96A7C"/>
    <w:rsid w:val="00EA073F"/>
    <w:rsid w:val="00EA1DD7"/>
    <w:rsid w:val="00EA41D0"/>
    <w:rsid w:val="00EB2225"/>
    <w:rsid w:val="00EB7CCC"/>
    <w:rsid w:val="00EB7DE1"/>
    <w:rsid w:val="00EC0B36"/>
    <w:rsid w:val="00EC0B3D"/>
    <w:rsid w:val="00EC0F8F"/>
    <w:rsid w:val="00EC1394"/>
    <w:rsid w:val="00EC13DF"/>
    <w:rsid w:val="00EC3848"/>
    <w:rsid w:val="00EC6101"/>
    <w:rsid w:val="00ED0035"/>
    <w:rsid w:val="00ED05EF"/>
    <w:rsid w:val="00ED0DF9"/>
    <w:rsid w:val="00ED1718"/>
    <w:rsid w:val="00ED18DF"/>
    <w:rsid w:val="00ED21B1"/>
    <w:rsid w:val="00ED3A88"/>
    <w:rsid w:val="00ED4B6B"/>
    <w:rsid w:val="00ED6301"/>
    <w:rsid w:val="00ED63F4"/>
    <w:rsid w:val="00EE5E65"/>
    <w:rsid w:val="00EE785C"/>
    <w:rsid w:val="00EF1AAF"/>
    <w:rsid w:val="00EF404E"/>
    <w:rsid w:val="00EF75CF"/>
    <w:rsid w:val="00EF7B47"/>
    <w:rsid w:val="00F01DA8"/>
    <w:rsid w:val="00F02B6A"/>
    <w:rsid w:val="00F02E3F"/>
    <w:rsid w:val="00F03CF4"/>
    <w:rsid w:val="00F15C17"/>
    <w:rsid w:val="00F17AC4"/>
    <w:rsid w:val="00F2076F"/>
    <w:rsid w:val="00F2195C"/>
    <w:rsid w:val="00F23C2A"/>
    <w:rsid w:val="00F25F10"/>
    <w:rsid w:val="00F27DDD"/>
    <w:rsid w:val="00F30490"/>
    <w:rsid w:val="00F30DA7"/>
    <w:rsid w:val="00F3208E"/>
    <w:rsid w:val="00F34A85"/>
    <w:rsid w:val="00F368B6"/>
    <w:rsid w:val="00F41AA1"/>
    <w:rsid w:val="00F4376B"/>
    <w:rsid w:val="00F4689A"/>
    <w:rsid w:val="00F475E6"/>
    <w:rsid w:val="00F5036A"/>
    <w:rsid w:val="00F50696"/>
    <w:rsid w:val="00F55E94"/>
    <w:rsid w:val="00F61BD9"/>
    <w:rsid w:val="00F62233"/>
    <w:rsid w:val="00F6336D"/>
    <w:rsid w:val="00F64C92"/>
    <w:rsid w:val="00F64E46"/>
    <w:rsid w:val="00F65F22"/>
    <w:rsid w:val="00F67C30"/>
    <w:rsid w:val="00F71C53"/>
    <w:rsid w:val="00F71F77"/>
    <w:rsid w:val="00F73BDE"/>
    <w:rsid w:val="00F758AF"/>
    <w:rsid w:val="00F759DB"/>
    <w:rsid w:val="00F80D23"/>
    <w:rsid w:val="00F8183C"/>
    <w:rsid w:val="00F82B57"/>
    <w:rsid w:val="00F83874"/>
    <w:rsid w:val="00F849EE"/>
    <w:rsid w:val="00F86E36"/>
    <w:rsid w:val="00F8797C"/>
    <w:rsid w:val="00F87F51"/>
    <w:rsid w:val="00F91CA3"/>
    <w:rsid w:val="00F969A2"/>
    <w:rsid w:val="00F97D88"/>
    <w:rsid w:val="00FA01FB"/>
    <w:rsid w:val="00FA0373"/>
    <w:rsid w:val="00FA131A"/>
    <w:rsid w:val="00FA322F"/>
    <w:rsid w:val="00FA3C8F"/>
    <w:rsid w:val="00FA3E7E"/>
    <w:rsid w:val="00FA6167"/>
    <w:rsid w:val="00FA70D4"/>
    <w:rsid w:val="00FB0C44"/>
    <w:rsid w:val="00FB27E6"/>
    <w:rsid w:val="00FB2F81"/>
    <w:rsid w:val="00FB3800"/>
    <w:rsid w:val="00FB3FD2"/>
    <w:rsid w:val="00FC1D6B"/>
    <w:rsid w:val="00FC4459"/>
    <w:rsid w:val="00FC49A0"/>
    <w:rsid w:val="00FC73F4"/>
    <w:rsid w:val="00FD1938"/>
    <w:rsid w:val="00FD2539"/>
    <w:rsid w:val="00FD271C"/>
    <w:rsid w:val="00FD70C7"/>
    <w:rsid w:val="00FE276F"/>
    <w:rsid w:val="00FE37EA"/>
    <w:rsid w:val="00FE47D0"/>
    <w:rsid w:val="00FE5C4D"/>
    <w:rsid w:val="00FE634B"/>
    <w:rsid w:val="00FF1225"/>
    <w:rsid w:val="00FF2CBD"/>
    <w:rsid w:val="00FF39C3"/>
    <w:rsid w:val="00FF621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18F4"/>
    <w:pPr>
      <w:spacing w:line="276" w:lineRule="auto"/>
    </w:pPr>
    <w:rPr>
      <w:rFonts w:ascii="Arial" w:hAnsi="Arial" w:cs="Arial"/>
      <w:szCs w:val="22"/>
    </w:rPr>
  </w:style>
  <w:style w:type="paragraph" w:styleId="Heading1">
    <w:name w:val="heading 1"/>
    <w:basedOn w:val="Normal"/>
    <w:next w:val="Normal"/>
    <w:link w:val="Heading1Char"/>
    <w:uiPriority w:val="9"/>
    <w:qFormat/>
    <w:rsid w:val="006218F4"/>
    <w:pPr>
      <w:keepNext/>
      <w:keepLines/>
      <w:spacing w:before="360"/>
      <w:outlineLvl w:val="0"/>
    </w:pPr>
    <w:rPr>
      <w:rFonts w:eastAsia="Times New Roman" w:cs="Times New Roman"/>
      <w:b/>
      <w:bCs/>
      <w:color w:val="365F91"/>
      <w:sz w:val="32"/>
      <w:szCs w:val="28"/>
    </w:rPr>
  </w:style>
  <w:style w:type="paragraph" w:styleId="Heading2">
    <w:name w:val="heading 2"/>
    <w:basedOn w:val="Normal"/>
    <w:next w:val="Normal"/>
    <w:link w:val="Heading2Char"/>
    <w:uiPriority w:val="9"/>
    <w:unhideWhenUsed/>
    <w:qFormat/>
    <w:rsid w:val="006218F4"/>
    <w:pPr>
      <w:keepNext/>
      <w:keepLines/>
      <w:spacing w:before="200"/>
      <w:outlineLvl w:val="1"/>
    </w:pPr>
    <w:rPr>
      <w:rFonts w:eastAsia="Times New Roman" w:cs="Times New Roman"/>
      <w:b/>
      <w:bCs/>
      <w:color w:val="4F81BD"/>
      <w:sz w:val="28"/>
      <w:szCs w:val="26"/>
    </w:rPr>
  </w:style>
  <w:style w:type="paragraph" w:styleId="Heading3">
    <w:name w:val="heading 3"/>
    <w:basedOn w:val="Normal"/>
    <w:next w:val="Normal"/>
    <w:link w:val="Heading3Char"/>
    <w:uiPriority w:val="9"/>
    <w:unhideWhenUsed/>
    <w:qFormat/>
    <w:rsid w:val="00B0148B"/>
    <w:pPr>
      <w:keepNext/>
      <w:keepLines/>
      <w:spacing w:before="200"/>
      <w:outlineLvl w:val="2"/>
    </w:pPr>
    <w:rPr>
      <w:rFonts w:eastAsia="Times New Roman" w:cs="Times New Roman"/>
      <w:b/>
      <w:bCs/>
      <w:color w:val="4F81BD"/>
      <w:sz w:val="24"/>
      <w:szCs w:val="20"/>
    </w:rPr>
  </w:style>
  <w:style w:type="paragraph" w:styleId="Heading4">
    <w:name w:val="heading 4"/>
    <w:basedOn w:val="Normal"/>
    <w:next w:val="Normal"/>
    <w:link w:val="Heading4Char"/>
    <w:uiPriority w:val="9"/>
    <w:unhideWhenUsed/>
    <w:qFormat/>
    <w:rsid w:val="004C73B1"/>
    <w:pPr>
      <w:keepNext/>
      <w:keepLines/>
      <w:spacing w:before="200"/>
      <w:outlineLvl w:val="3"/>
    </w:pPr>
    <w:rPr>
      <w:rFonts w:eastAsia="Times New Roman"/>
      <w:b/>
      <w:bCs/>
      <w:iCs/>
      <w:color w:val="4F81BD" w:themeColor="accent1"/>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9F14EA"/>
    <w:rPr>
      <w:color w:val="0000FF"/>
      <w:u w:val="single"/>
    </w:rPr>
  </w:style>
  <w:style w:type="paragraph" w:styleId="ListParagraph">
    <w:name w:val="List Paragraph"/>
    <w:basedOn w:val="Normal"/>
    <w:uiPriority w:val="34"/>
    <w:qFormat/>
    <w:rsid w:val="009F14EA"/>
    <w:pPr>
      <w:ind w:left="720"/>
      <w:contextualSpacing/>
    </w:pPr>
  </w:style>
  <w:style w:type="paragraph" w:styleId="Header">
    <w:name w:val="header"/>
    <w:basedOn w:val="Normal"/>
    <w:link w:val="HeaderChar"/>
    <w:uiPriority w:val="99"/>
    <w:semiHidden/>
    <w:unhideWhenUsed/>
    <w:rsid w:val="00C55773"/>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C55773"/>
  </w:style>
  <w:style w:type="paragraph" w:styleId="Footer">
    <w:name w:val="footer"/>
    <w:basedOn w:val="Normal"/>
    <w:link w:val="FooterChar"/>
    <w:uiPriority w:val="99"/>
    <w:unhideWhenUsed/>
    <w:rsid w:val="00C55773"/>
    <w:pPr>
      <w:tabs>
        <w:tab w:val="center" w:pos="4680"/>
        <w:tab w:val="right" w:pos="9360"/>
      </w:tabs>
      <w:spacing w:line="240" w:lineRule="auto"/>
    </w:pPr>
  </w:style>
  <w:style w:type="character" w:customStyle="1" w:styleId="FooterChar">
    <w:name w:val="Footer Char"/>
    <w:basedOn w:val="DefaultParagraphFont"/>
    <w:link w:val="Footer"/>
    <w:uiPriority w:val="99"/>
    <w:rsid w:val="00C55773"/>
  </w:style>
  <w:style w:type="paragraph" w:styleId="BalloonText">
    <w:name w:val="Balloon Text"/>
    <w:basedOn w:val="Normal"/>
    <w:link w:val="BalloonTextChar"/>
    <w:uiPriority w:val="99"/>
    <w:semiHidden/>
    <w:unhideWhenUsed/>
    <w:rsid w:val="00C55773"/>
    <w:pPr>
      <w:spacing w:line="240" w:lineRule="auto"/>
    </w:pPr>
    <w:rPr>
      <w:rFonts w:ascii="Tahoma" w:hAnsi="Tahoma" w:cs="Times New Roman"/>
      <w:sz w:val="16"/>
      <w:szCs w:val="16"/>
    </w:rPr>
  </w:style>
  <w:style w:type="character" w:customStyle="1" w:styleId="BalloonTextChar">
    <w:name w:val="Balloon Text Char"/>
    <w:link w:val="BalloonText"/>
    <w:uiPriority w:val="99"/>
    <w:semiHidden/>
    <w:rsid w:val="00C55773"/>
    <w:rPr>
      <w:rFonts w:ascii="Tahoma" w:hAnsi="Tahoma" w:cs="Tahoma"/>
      <w:sz w:val="16"/>
      <w:szCs w:val="16"/>
    </w:rPr>
  </w:style>
  <w:style w:type="character" w:customStyle="1" w:styleId="Heading1Char">
    <w:name w:val="Heading 1 Char"/>
    <w:link w:val="Heading1"/>
    <w:uiPriority w:val="9"/>
    <w:rsid w:val="006218F4"/>
    <w:rPr>
      <w:rFonts w:ascii="Arial" w:eastAsia="Times New Roman" w:hAnsi="Arial" w:cs="Times New Roman"/>
      <w:b/>
      <w:bCs/>
      <w:color w:val="365F91"/>
      <w:sz w:val="32"/>
      <w:szCs w:val="28"/>
    </w:rPr>
  </w:style>
  <w:style w:type="character" w:customStyle="1" w:styleId="Heading2Char">
    <w:name w:val="Heading 2 Char"/>
    <w:link w:val="Heading2"/>
    <w:uiPriority w:val="9"/>
    <w:rsid w:val="006218F4"/>
    <w:rPr>
      <w:rFonts w:ascii="Arial" w:eastAsia="Times New Roman" w:hAnsi="Arial" w:cs="Times New Roman"/>
      <w:b/>
      <w:bCs/>
      <w:color w:val="4F81BD"/>
      <w:sz w:val="28"/>
      <w:szCs w:val="26"/>
    </w:rPr>
  </w:style>
  <w:style w:type="table" w:styleId="TableGrid">
    <w:name w:val="Table Grid"/>
    <w:basedOn w:val="TableNormal"/>
    <w:uiPriority w:val="59"/>
    <w:rsid w:val="003F078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3Char">
    <w:name w:val="Heading 3 Char"/>
    <w:link w:val="Heading3"/>
    <w:uiPriority w:val="9"/>
    <w:rsid w:val="00B0148B"/>
    <w:rPr>
      <w:rFonts w:ascii="Arial" w:eastAsia="Times New Roman" w:hAnsi="Arial" w:cs="Times New Roman"/>
      <w:b/>
      <w:bCs/>
      <w:color w:val="4F81BD"/>
      <w:sz w:val="24"/>
    </w:rPr>
  </w:style>
  <w:style w:type="paragraph" w:styleId="HTMLPreformatted">
    <w:name w:val="HTML Preformatted"/>
    <w:basedOn w:val="Normal"/>
    <w:link w:val="HTMLPreformattedChar"/>
    <w:uiPriority w:val="99"/>
    <w:unhideWhenUsed/>
    <w:rsid w:val="00FB2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Times New Roman"/>
      <w:szCs w:val="20"/>
    </w:rPr>
  </w:style>
  <w:style w:type="character" w:customStyle="1" w:styleId="HTMLPreformattedChar">
    <w:name w:val="HTML Preformatted Char"/>
    <w:link w:val="HTMLPreformatted"/>
    <w:uiPriority w:val="99"/>
    <w:rsid w:val="00FB2F81"/>
    <w:rPr>
      <w:rFonts w:ascii="Courier New" w:eastAsia="Times New Roman" w:hAnsi="Courier New" w:cs="Courier New"/>
      <w:sz w:val="20"/>
      <w:szCs w:val="20"/>
    </w:rPr>
  </w:style>
  <w:style w:type="paragraph" w:styleId="NormalWeb">
    <w:name w:val="Normal (Web)"/>
    <w:basedOn w:val="Normal"/>
    <w:uiPriority w:val="99"/>
    <w:unhideWhenUsed/>
    <w:rsid w:val="001D63C2"/>
    <w:pPr>
      <w:spacing w:before="240" w:after="240" w:line="240" w:lineRule="auto"/>
    </w:pPr>
    <w:rPr>
      <w:rFonts w:ascii="Times New Roman" w:eastAsia="Times New Roman" w:hAnsi="Times New Roman" w:cs="Times New Roman"/>
      <w:color w:val="000000"/>
      <w:sz w:val="24"/>
      <w:szCs w:val="24"/>
    </w:rPr>
  </w:style>
  <w:style w:type="character" w:styleId="HTMLCode">
    <w:name w:val="HTML Code"/>
    <w:uiPriority w:val="99"/>
    <w:semiHidden/>
    <w:unhideWhenUsed/>
    <w:rsid w:val="00B03C89"/>
    <w:rPr>
      <w:rFonts w:ascii="Courier New" w:eastAsia="Times New Roman" w:hAnsi="Courier New" w:cs="Courier New"/>
      <w:sz w:val="20"/>
      <w:szCs w:val="20"/>
    </w:rPr>
  </w:style>
  <w:style w:type="paragraph" w:styleId="Title">
    <w:name w:val="Title"/>
    <w:basedOn w:val="Normal"/>
    <w:next w:val="Normal"/>
    <w:link w:val="TitleChar"/>
    <w:uiPriority w:val="10"/>
    <w:qFormat/>
    <w:rsid w:val="00DE648F"/>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TitleChar">
    <w:name w:val="Title Char"/>
    <w:link w:val="Title"/>
    <w:uiPriority w:val="10"/>
    <w:rsid w:val="00DE648F"/>
    <w:rPr>
      <w:rFonts w:ascii="Cambria" w:eastAsia="Times New Roman" w:hAnsi="Cambria" w:cs="Times New Roman"/>
      <w:color w:val="17365D"/>
      <w:spacing w:val="5"/>
      <w:kern w:val="28"/>
      <w:sz w:val="52"/>
      <w:szCs w:val="52"/>
    </w:rPr>
  </w:style>
  <w:style w:type="character" w:styleId="FollowedHyperlink">
    <w:name w:val="FollowedHyperlink"/>
    <w:uiPriority w:val="99"/>
    <w:semiHidden/>
    <w:unhideWhenUsed/>
    <w:rsid w:val="00CA4E05"/>
    <w:rPr>
      <w:color w:val="800080"/>
      <w:u w:val="single"/>
    </w:rPr>
  </w:style>
  <w:style w:type="paragraph" w:styleId="TOCHeading">
    <w:name w:val="TOC Heading"/>
    <w:basedOn w:val="Heading1"/>
    <w:next w:val="Normal"/>
    <w:uiPriority w:val="39"/>
    <w:semiHidden/>
    <w:unhideWhenUsed/>
    <w:qFormat/>
    <w:rsid w:val="00A42ADF"/>
    <w:pPr>
      <w:spacing w:before="480"/>
      <w:outlineLvl w:val="9"/>
    </w:pPr>
    <w:rPr>
      <w:rFonts w:ascii="Cambria" w:hAnsi="Cambria"/>
      <w:sz w:val="28"/>
    </w:rPr>
  </w:style>
  <w:style w:type="paragraph" w:styleId="TOC1">
    <w:name w:val="toc 1"/>
    <w:basedOn w:val="Normal"/>
    <w:next w:val="Normal"/>
    <w:autoRedefine/>
    <w:uiPriority w:val="39"/>
    <w:unhideWhenUsed/>
    <w:rsid w:val="00A42ADF"/>
  </w:style>
  <w:style w:type="paragraph" w:styleId="TOC3">
    <w:name w:val="toc 3"/>
    <w:basedOn w:val="Normal"/>
    <w:next w:val="Normal"/>
    <w:autoRedefine/>
    <w:uiPriority w:val="39"/>
    <w:unhideWhenUsed/>
    <w:rsid w:val="00A42ADF"/>
    <w:pPr>
      <w:ind w:left="400"/>
    </w:pPr>
  </w:style>
  <w:style w:type="character" w:customStyle="1" w:styleId="apple-converted-space">
    <w:name w:val="apple-converted-space"/>
    <w:basedOn w:val="DefaultParagraphFont"/>
    <w:rsid w:val="004C73B1"/>
  </w:style>
  <w:style w:type="character" w:customStyle="1" w:styleId="code">
    <w:name w:val="code"/>
    <w:basedOn w:val="DefaultParagraphFont"/>
    <w:rsid w:val="004C73B1"/>
  </w:style>
  <w:style w:type="character" w:customStyle="1" w:styleId="Heading4Char">
    <w:name w:val="Heading 4 Char"/>
    <w:basedOn w:val="DefaultParagraphFont"/>
    <w:link w:val="Heading4"/>
    <w:uiPriority w:val="9"/>
    <w:rsid w:val="004C73B1"/>
    <w:rPr>
      <w:rFonts w:ascii="Arial" w:eastAsia="Times New Roman" w:hAnsi="Arial" w:cs="Arial"/>
      <w:b/>
      <w:bCs/>
      <w:iCs/>
      <w:color w:val="4F81BD" w:themeColor="accent1"/>
      <w:sz w:val="22"/>
      <w:szCs w:val="22"/>
    </w:rPr>
  </w:style>
  <w:style w:type="character" w:styleId="CommentReference">
    <w:name w:val="annotation reference"/>
    <w:basedOn w:val="DefaultParagraphFont"/>
    <w:uiPriority w:val="99"/>
    <w:semiHidden/>
    <w:unhideWhenUsed/>
    <w:rsid w:val="001F40B9"/>
    <w:rPr>
      <w:sz w:val="16"/>
      <w:szCs w:val="16"/>
    </w:rPr>
  </w:style>
  <w:style w:type="paragraph" w:styleId="CommentText">
    <w:name w:val="annotation text"/>
    <w:basedOn w:val="Normal"/>
    <w:link w:val="CommentTextChar"/>
    <w:uiPriority w:val="99"/>
    <w:semiHidden/>
    <w:unhideWhenUsed/>
    <w:rsid w:val="001F40B9"/>
    <w:pPr>
      <w:spacing w:line="240" w:lineRule="auto"/>
    </w:pPr>
    <w:rPr>
      <w:szCs w:val="20"/>
    </w:rPr>
  </w:style>
  <w:style w:type="character" w:customStyle="1" w:styleId="CommentTextChar">
    <w:name w:val="Comment Text Char"/>
    <w:basedOn w:val="DefaultParagraphFont"/>
    <w:link w:val="CommentText"/>
    <w:uiPriority w:val="99"/>
    <w:semiHidden/>
    <w:rsid w:val="001F40B9"/>
    <w:rPr>
      <w:rFonts w:ascii="Arial" w:hAnsi="Arial" w:cs="Arial"/>
    </w:rPr>
  </w:style>
  <w:style w:type="character" w:customStyle="1" w:styleId="apple-tab-span">
    <w:name w:val="apple-tab-span"/>
    <w:basedOn w:val="DefaultParagraphFont"/>
    <w:rsid w:val="00B263C2"/>
  </w:style>
  <w:style w:type="paragraph" w:styleId="FootnoteText">
    <w:name w:val="footnote text"/>
    <w:basedOn w:val="Normal"/>
    <w:link w:val="FootnoteTextChar"/>
    <w:uiPriority w:val="99"/>
    <w:semiHidden/>
    <w:unhideWhenUsed/>
    <w:rsid w:val="00A21D76"/>
    <w:pPr>
      <w:spacing w:line="240" w:lineRule="auto"/>
    </w:pPr>
    <w:rPr>
      <w:szCs w:val="20"/>
    </w:rPr>
  </w:style>
  <w:style w:type="character" w:customStyle="1" w:styleId="FootnoteTextChar">
    <w:name w:val="Footnote Text Char"/>
    <w:basedOn w:val="DefaultParagraphFont"/>
    <w:link w:val="FootnoteText"/>
    <w:uiPriority w:val="99"/>
    <w:semiHidden/>
    <w:rsid w:val="00A21D76"/>
    <w:rPr>
      <w:rFonts w:ascii="Arial" w:hAnsi="Arial" w:cs="Arial"/>
    </w:rPr>
  </w:style>
  <w:style w:type="character" w:styleId="FootnoteReference">
    <w:name w:val="footnote reference"/>
    <w:basedOn w:val="DefaultParagraphFont"/>
    <w:uiPriority w:val="99"/>
    <w:semiHidden/>
    <w:unhideWhenUsed/>
    <w:rsid w:val="00A21D76"/>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18F4"/>
    <w:pPr>
      <w:spacing w:line="276" w:lineRule="auto"/>
    </w:pPr>
    <w:rPr>
      <w:rFonts w:ascii="Arial" w:hAnsi="Arial" w:cs="Arial"/>
      <w:szCs w:val="22"/>
    </w:rPr>
  </w:style>
  <w:style w:type="paragraph" w:styleId="Heading1">
    <w:name w:val="heading 1"/>
    <w:basedOn w:val="Normal"/>
    <w:next w:val="Normal"/>
    <w:link w:val="Heading1Char"/>
    <w:uiPriority w:val="9"/>
    <w:qFormat/>
    <w:rsid w:val="006218F4"/>
    <w:pPr>
      <w:keepNext/>
      <w:keepLines/>
      <w:spacing w:before="360"/>
      <w:outlineLvl w:val="0"/>
    </w:pPr>
    <w:rPr>
      <w:rFonts w:eastAsia="Times New Roman" w:cs="Times New Roman"/>
      <w:b/>
      <w:bCs/>
      <w:color w:val="365F91"/>
      <w:sz w:val="32"/>
      <w:szCs w:val="28"/>
    </w:rPr>
  </w:style>
  <w:style w:type="paragraph" w:styleId="Heading2">
    <w:name w:val="heading 2"/>
    <w:basedOn w:val="Normal"/>
    <w:next w:val="Normal"/>
    <w:link w:val="Heading2Char"/>
    <w:uiPriority w:val="9"/>
    <w:unhideWhenUsed/>
    <w:qFormat/>
    <w:rsid w:val="006218F4"/>
    <w:pPr>
      <w:keepNext/>
      <w:keepLines/>
      <w:spacing w:before="200"/>
      <w:outlineLvl w:val="1"/>
    </w:pPr>
    <w:rPr>
      <w:rFonts w:eastAsia="Times New Roman" w:cs="Times New Roman"/>
      <w:b/>
      <w:bCs/>
      <w:color w:val="4F81BD"/>
      <w:sz w:val="28"/>
      <w:szCs w:val="26"/>
    </w:rPr>
  </w:style>
  <w:style w:type="paragraph" w:styleId="Heading3">
    <w:name w:val="heading 3"/>
    <w:basedOn w:val="Normal"/>
    <w:next w:val="Normal"/>
    <w:link w:val="Heading3Char"/>
    <w:uiPriority w:val="9"/>
    <w:unhideWhenUsed/>
    <w:qFormat/>
    <w:rsid w:val="00B0148B"/>
    <w:pPr>
      <w:keepNext/>
      <w:keepLines/>
      <w:spacing w:before="200"/>
      <w:outlineLvl w:val="2"/>
    </w:pPr>
    <w:rPr>
      <w:rFonts w:eastAsia="Times New Roman" w:cs="Times New Roman"/>
      <w:b/>
      <w:bCs/>
      <w:color w:val="4F81BD"/>
      <w:sz w:val="24"/>
      <w:szCs w:val="20"/>
    </w:rPr>
  </w:style>
  <w:style w:type="paragraph" w:styleId="Heading4">
    <w:name w:val="heading 4"/>
    <w:basedOn w:val="Normal"/>
    <w:next w:val="Normal"/>
    <w:link w:val="Heading4Char"/>
    <w:uiPriority w:val="9"/>
    <w:unhideWhenUsed/>
    <w:qFormat/>
    <w:rsid w:val="004C73B1"/>
    <w:pPr>
      <w:keepNext/>
      <w:keepLines/>
      <w:spacing w:before="200"/>
      <w:outlineLvl w:val="3"/>
    </w:pPr>
    <w:rPr>
      <w:rFonts w:eastAsia="Times New Roman"/>
      <w:b/>
      <w:bCs/>
      <w:iCs/>
      <w:color w:val="4F81BD" w:themeColor="accent1"/>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9F14EA"/>
    <w:rPr>
      <w:color w:val="0000FF"/>
      <w:u w:val="single"/>
    </w:rPr>
  </w:style>
  <w:style w:type="paragraph" w:styleId="ListParagraph">
    <w:name w:val="List Paragraph"/>
    <w:basedOn w:val="Normal"/>
    <w:uiPriority w:val="34"/>
    <w:qFormat/>
    <w:rsid w:val="009F14EA"/>
    <w:pPr>
      <w:ind w:left="720"/>
      <w:contextualSpacing/>
    </w:pPr>
  </w:style>
  <w:style w:type="paragraph" w:styleId="Header">
    <w:name w:val="header"/>
    <w:basedOn w:val="Normal"/>
    <w:link w:val="HeaderChar"/>
    <w:uiPriority w:val="99"/>
    <w:semiHidden/>
    <w:unhideWhenUsed/>
    <w:rsid w:val="00C55773"/>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C55773"/>
  </w:style>
  <w:style w:type="paragraph" w:styleId="Footer">
    <w:name w:val="footer"/>
    <w:basedOn w:val="Normal"/>
    <w:link w:val="FooterChar"/>
    <w:uiPriority w:val="99"/>
    <w:unhideWhenUsed/>
    <w:rsid w:val="00C55773"/>
    <w:pPr>
      <w:tabs>
        <w:tab w:val="center" w:pos="4680"/>
        <w:tab w:val="right" w:pos="9360"/>
      </w:tabs>
      <w:spacing w:line="240" w:lineRule="auto"/>
    </w:pPr>
  </w:style>
  <w:style w:type="character" w:customStyle="1" w:styleId="FooterChar">
    <w:name w:val="Footer Char"/>
    <w:basedOn w:val="DefaultParagraphFont"/>
    <w:link w:val="Footer"/>
    <w:uiPriority w:val="99"/>
    <w:rsid w:val="00C55773"/>
  </w:style>
  <w:style w:type="paragraph" w:styleId="BalloonText">
    <w:name w:val="Balloon Text"/>
    <w:basedOn w:val="Normal"/>
    <w:link w:val="BalloonTextChar"/>
    <w:uiPriority w:val="99"/>
    <w:semiHidden/>
    <w:unhideWhenUsed/>
    <w:rsid w:val="00C55773"/>
    <w:pPr>
      <w:spacing w:line="240" w:lineRule="auto"/>
    </w:pPr>
    <w:rPr>
      <w:rFonts w:ascii="Tahoma" w:hAnsi="Tahoma" w:cs="Times New Roman"/>
      <w:sz w:val="16"/>
      <w:szCs w:val="16"/>
    </w:rPr>
  </w:style>
  <w:style w:type="character" w:customStyle="1" w:styleId="BalloonTextChar">
    <w:name w:val="Balloon Text Char"/>
    <w:link w:val="BalloonText"/>
    <w:uiPriority w:val="99"/>
    <w:semiHidden/>
    <w:rsid w:val="00C55773"/>
    <w:rPr>
      <w:rFonts w:ascii="Tahoma" w:hAnsi="Tahoma" w:cs="Tahoma"/>
      <w:sz w:val="16"/>
      <w:szCs w:val="16"/>
    </w:rPr>
  </w:style>
  <w:style w:type="character" w:customStyle="1" w:styleId="Heading1Char">
    <w:name w:val="Heading 1 Char"/>
    <w:link w:val="Heading1"/>
    <w:uiPriority w:val="9"/>
    <w:rsid w:val="006218F4"/>
    <w:rPr>
      <w:rFonts w:ascii="Arial" w:eastAsia="Times New Roman" w:hAnsi="Arial" w:cs="Times New Roman"/>
      <w:b/>
      <w:bCs/>
      <w:color w:val="365F91"/>
      <w:sz w:val="32"/>
      <w:szCs w:val="28"/>
    </w:rPr>
  </w:style>
  <w:style w:type="character" w:customStyle="1" w:styleId="Heading2Char">
    <w:name w:val="Heading 2 Char"/>
    <w:link w:val="Heading2"/>
    <w:uiPriority w:val="9"/>
    <w:rsid w:val="006218F4"/>
    <w:rPr>
      <w:rFonts w:ascii="Arial" w:eastAsia="Times New Roman" w:hAnsi="Arial" w:cs="Times New Roman"/>
      <w:b/>
      <w:bCs/>
      <w:color w:val="4F81BD"/>
      <w:sz w:val="28"/>
      <w:szCs w:val="26"/>
    </w:rPr>
  </w:style>
  <w:style w:type="table" w:styleId="TableGrid">
    <w:name w:val="Table Grid"/>
    <w:basedOn w:val="TableNormal"/>
    <w:uiPriority w:val="59"/>
    <w:rsid w:val="003F078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3Char">
    <w:name w:val="Heading 3 Char"/>
    <w:link w:val="Heading3"/>
    <w:uiPriority w:val="9"/>
    <w:rsid w:val="00B0148B"/>
    <w:rPr>
      <w:rFonts w:ascii="Arial" w:eastAsia="Times New Roman" w:hAnsi="Arial" w:cs="Times New Roman"/>
      <w:b/>
      <w:bCs/>
      <w:color w:val="4F81BD"/>
      <w:sz w:val="24"/>
    </w:rPr>
  </w:style>
  <w:style w:type="paragraph" w:styleId="HTMLPreformatted">
    <w:name w:val="HTML Preformatted"/>
    <w:basedOn w:val="Normal"/>
    <w:link w:val="HTMLPreformattedChar"/>
    <w:uiPriority w:val="99"/>
    <w:unhideWhenUsed/>
    <w:rsid w:val="00FB2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Times New Roman"/>
      <w:szCs w:val="20"/>
    </w:rPr>
  </w:style>
  <w:style w:type="character" w:customStyle="1" w:styleId="HTMLPreformattedChar">
    <w:name w:val="HTML Preformatted Char"/>
    <w:link w:val="HTMLPreformatted"/>
    <w:uiPriority w:val="99"/>
    <w:rsid w:val="00FB2F81"/>
    <w:rPr>
      <w:rFonts w:ascii="Courier New" w:eastAsia="Times New Roman" w:hAnsi="Courier New" w:cs="Courier New"/>
      <w:sz w:val="20"/>
      <w:szCs w:val="20"/>
    </w:rPr>
  </w:style>
  <w:style w:type="paragraph" w:styleId="NormalWeb">
    <w:name w:val="Normal (Web)"/>
    <w:basedOn w:val="Normal"/>
    <w:uiPriority w:val="99"/>
    <w:unhideWhenUsed/>
    <w:rsid w:val="001D63C2"/>
    <w:pPr>
      <w:spacing w:before="240" w:after="240" w:line="240" w:lineRule="auto"/>
    </w:pPr>
    <w:rPr>
      <w:rFonts w:ascii="Times New Roman" w:eastAsia="Times New Roman" w:hAnsi="Times New Roman" w:cs="Times New Roman"/>
      <w:color w:val="000000"/>
      <w:sz w:val="24"/>
      <w:szCs w:val="24"/>
    </w:rPr>
  </w:style>
  <w:style w:type="character" w:styleId="HTMLCode">
    <w:name w:val="HTML Code"/>
    <w:uiPriority w:val="99"/>
    <w:semiHidden/>
    <w:unhideWhenUsed/>
    <w:rsid w:val="00B03C89"/>
    <w:rPr>
      <w:rFonts w:ascii="Courier New" w:eastAsia="Times New Roman" w:hAnsi="Courier New" w:cs="Courier New"/>
      <w:sz w:val="20"/>
      <w:szCs w:val="20"/>
    </w:rPr>
  </w:style>
  <w:style w:type="paragraph" w:styleId="Title">
    <w:name w:val="Title"/>
    <w:basedOn w:val="Normal"/>
    <w:next w:val="Normal"/>
    <w:link w:val="TitleChar"/>
    <w:uiPriority w:val="10"/>
    <w:qFormat/>
    <w:rsid w:val="00DE648F"/>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TitleChar">
    <w:name w:val="Title Char"/>
    <w:link w:val="Title"/>
    <w:uiPriority w:val="10"/>
    <w:rsid w:val="00DE648F"/>
    <w:rPr>
      <w:rFonts w:ascii="Cambria" w:eastAsia="Times New Roman" w:hAnsi="Cambria" w:cs="Times New Roman"/>
      <w:color w:val="17365D"/>
      <w:spacing w:val="5"/>
      <w:kern w:val="28"/>
      <w:sz w:val="52"/>
      <w:szCs w:val="52"/>
    </w:rPr>
  </w:style>
  <w:style w:type="character" w:styleId="FollowedHyperlink">
    <w:name w:val="FollowedHyperlink"/>
    <w:uiPriority w:val="99"/>
    <w:semiHidden/>
    <w:unhideWhenUsed/>
    <w:rsid w:val="00CA4E05"/>
    <w:rPr>
      <w:color w:val="800080"/>
      <w:u w:val="single"/>
    </w:rPr>
  </w:style>
  <w:style w:type="paragraph" w:styleId="TOCHeading">
    <w:name w:val="TOC Heading"/>
    <w:basedOn w:val="Heading1"/>
    <w:next w:val="Normal"/>
    <w:uiPriority w:val="39"/>
    <w:semiHidden/>
    <w:unhideWhenUsed/>
    <w:qFormat/>
    <w:rsid w:val="00A42ADF"/>
    <w:pPr>
      <w:spacing w:before="480"/>
      <w:outlineLvl w:val="9"/>
    </w:pPr>
    <w:rPr>
      <w:rFonts w:ascii="Cambria" w:hAnsi="Cambria"/>
      <w:sz w:val="28"/>
    </w:rPr>
  </w:style>
  <w:style w:type="paragraph" w:styleId="TOC1">
    <w:name w:val="toc 1"/>
    <w:basedOn w:val="Normal"/>
    <w:next w:val="Normal"/>
    <w:autoRedefine/>
    <w:uiPriority w:val="39"/>
    <w:unhideWhenUsed/>
    <w:rsid w:val="00A42ADF"/>
  </w:style>
  <w:style w:type="paragraph" w:styleId="TOC3">
    <w:name w:val="toc 3"/>
    <w:basedOn w:val="Normal"/>
    <w:next w:val="Normal"/>
    <w:autoRedefine/>
    <w:uiPriority w:val="39"/>
    <w:unhideWhenUsed/>
    <w:rsid w:val="00A42ADF"/>
    <w:pPr>
      <w:ind w:left="400"/>
    </w:pPr>
  </w:style>
  <w:style w:type="character" w:customStyle="1" w:styleId="apple-converted-space">
    <w:name w:val="apple-converted-space"/>
    <w:basedOn w:val="DefaultParagraphFont"/>
    <w:rsid w:val="004C73B1"/>
  </w:style>
  <w:style w:type="character" w:customStyle="1" w:styleId="code">
    <w:name w:val="code"/>
    <w:basedOn w:val="DefaultParagraphFont"/>
    <w:rsid w:val="004C73B1"/>
  </w:style>
  <w:style w:type="character" w:customStyle="1" w:styleId="Heading4Char">
    <w:name w:val="Heading 4 Char"/>
    <w:basedOn w:val="DefaultParagraphFont"/>
    <w:link w:val="Heading4"/>
    <w:uiPriority w:val="9"/>
    <w:rsid w:val="004C73B1"/>
    <w:rPr>
      <w:rFonts w:ascii="Arial" w:eastAsia="Times New Roman" w:hAnsi="Arial" w:cs="Arial"/>
      <w:b/>
      <w:bCs/>
      <w:iCs/>
      <w:color w:val="4F81BD" w:themeColor="accent1"/>
      <w:sz w:val="22"/>
      <w:szCs w:val="22"/>
    </w:rPr>
  </w:style>
  <w:style w:type="character" w:styleId="CommentReference">
    <w:name w:val="annotation reference"/>
    <w:basedOn w:val="DefaultParagraphFont"/>
    <w:uiPriority w:val="99"/>
    <w:semiHidden/>
    <w:unhideWhenUsed/>
    <w:rsid w:val="001F40B9"/>
    <w:rPr>
      <w:sz w:val="16"/>
      <w:szCs w:val="16"/>
    </w:rPr>
  </w:style>
  <w:style w:type="paragraph" w:styleId="CommentText">
    <w:name w:val="annotation text"/>
    <w:basedOn w:val="Normal"/>
    <w:link w:val="CommentTextChar"/>
    <w:uiPriority w:val="99"/>
    <w:semiHidden/>
    <w:unhideWhenUsed/>
    <w:rsid w:val="001F40B9"/>
    <w:pPr>
      <w:spacing w:line="240" w:lineRule="auto"/>
    </w:pPr>
    <w:rPr>
      <w:szCs w:val="20"/>
    </w:rPr>
  </w:style>
  <w:style w:type="character" w:customStyle="1" w:styleId="CommentTextChar">
    <w:name w:val="Comment Text Char"/>
    <w:basedOn w:val="DefaultParagraphFont"/>
    <w:link w:val="CommentText"/>
    <w:uiPriority w:val="99"/>
    <w:semiHidden/>
    <w:rsid w:val="001F40B9"/>
    <w:rPr>
      <w:rFonts w:ascii="Arial" w:hAnsi="Arial" w:cs="Arial"/>
    </w:rPr>
  </w:style>
  <w:style w:type="character" w:customStyle="1" w:styleId="apple-tab-span">
    <w:name w:val="apple-tab-span"/>
    <w:basedOn w:val="DefaultParagraphFont"/>
    <w:rsid w:val="00B263C2"/>
  </w:style>
  <w:style w:type="paragraph" w:styleId="FootnoteText">
    <w:name w:val="footnote text"/>
    <w:basedOn w:val="Normal"/>
    <w:link w:val="FootnoteTextChar"/>
    <w:uiPriority w:val="99"/>
    <w:semiHidden/>
    <w:unhideWhenUsed/>
    <w:rsid w:val="00A21D76"/>
    <w:pPr>
      <w:spacing w:line="240" w:lineRule="auto"/>
    </w:pPr>
    <w:rPr>
      <w:szCs w:val="20"/>
    </w:rPr>
  </w:style>
  <w:style w:type="character" w:customStyle="1" w:styleId="FootnoteTextChar">
    <w:name w:val="Footnote Text Char"/>
    <w:basedOn w:val="DefaultParagraphFont"/>
    <w:link w:val="FootnoteText"/>
    <w:uiPriority w:val="99"/>
    <w:semiHidden/>
    <w:rsid w:val="00A21D76"/>
    <w:rPr>
      <w:rFonts w:ascii="Arial" w:hAnsi="Arial" w:cs="Arial"/>
    </w:rPr>
  </w:style>
  <w:style w:type="character" w:styleId="FootnoteReference">
    <w:name w:val="footnote reference"/>
    <w:basedOn w:val="DefaultParagraphFont"/>
    <w:uiPriority w:val="99"/>
    <w:semiHidden/>
    <w:unhideWhenUsed/>
    <w:rsid w:val="00A21D7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8443071">
      <w:bodyDiv w:val="1"/>
      <w:marLeft w:val="0"/>
      <w:marRight w:val="0"/>
      <w:marTop w:val="0"/>
      <w:marBottom w:val="0"/>
      <w:divBdr>
        <w:top w:val="none" w:sz="0" w:space="0" w:color="auto"/>
        <w:left w:val="none" w:sz="0" w:space="0" w:color="auto"/>
        <w:bottom w:val="none" w:sz="0" w:space="0" w:color="auto"/>
        <w:right w:val="none" w:sz="0" w:space="0" w:color="auto"/>
      </w:divBdr>
    </w:div>
    <w:div w:id="273099255">
      <w:bodyDiv w:val="1"/>
      <w:marLeft w:val="0"/>
      <w:marRight w:val="0"/>
      <w:marTop w:val="0"/>
      <w:marBottom w:val="0"/>
      <w:divBdr>
        <w:top w:val="none" w:sz="0" w:space="0" w:color="auto"/>
        <w:left w:val="none" w:sz="0" w:space="0" w:color="auto"/>
        <w:bottom w:val="none" w:sz="0" w:space="0" w:color="auto"/>
        <w:right w:val="none" w:sz="0" w:space="0" w:color="auto"/>
      </w:divBdr>
    </w:div>
    <w:div w:id="282617273">
      <w:bodyDiv w:val="1"/>
      <w:marLeft w:val="0"/>
      <w:marRight w:val="0"/>
      <w:marTop w:val="0"/>
      <w:marBottom w:val="0"/>
      <w:divBdr>
        <w:top w:val="none" w:sz="0" w:space="0" w:color="auto"/>
        <w:left w:val="none" w:sz="0" w:space="0" w:color="auto"/>
        <w:bottom w:val="none" w:sz="0" w:space="0" w:color="auto"/>
        <w:right w:val="none" w:sz="0" w:space="0" w:color="auto"/>
      </w:divBdr>
      <w:divsChild>
        <w:div w:id="658118392">
          <w:marLeft w:val="0"/>
          <w:marRight w:val="0"/>
          <w:marTop w:val="0"/>
          <w:marBottom w:val="0"/>
          <w:divBdr>
            <w:top w:val="none" w:sz="0" w:space="0" w:color="auto"/>
            <w:left w:val="none" w:sz="0" w:space="0" w:color="auto"/>
            <w:bottom w:val="none" w:sz="0" w:space="0" w:color="auto"/>
            <w:right w:val="none" w:sz="0" w:space="0" w:color="auto"/>
          </w:divBdr>
        </w:div>
        <w:div w:id="821308086">
          <w:marLeft w:val="0"/>
          <w:marRight w:val="0"/>
          <w:marTop w:val="0"/>
          <w:marBottom w:val="0"/>
          <w:divBdr>
            <w:top w:val="none" w:sz="0" w:space="0" w:color="auto"/>
            <w:left w:val="none" w:sz="0" w:space="0" w:color="auto"/>
            <w:bottom w:val="none" w:sz="0" w:space="0" w:color="auto"/>
            <w:right w:val="none" w:sz="0" w:space="0" w:color="auto"/>
          </w:divBdr>
        </w:div>
      </w:divsChild>
    </w:div>
    <w:div w:id="287048949">
      <w:bodyDiv w:val="1"/>
      <w:marLeft w:val="0"/>
      <w:marRight w:val="0"/>
      <w:marTop w:val="0"/>
      <w:marBottom w:val="0"/>
      <w:divBdr>
        <w:top w:val="none" w:sz="0" w:space="0" w:color="auto"/>
        <w:left w:val="none" w:sz="0" w:space="0" w:color="auto"/>
        <w:bottom w:val="none" w:sz="0" w:space="0" w:color="auto"/>
        <w:right w:val="none" w:sz="0" w:space="0" w:color="auto"/>
      </w:divBdr>
    </w:div>
    <w:div w:id="346055319">
      <w:bodyDiv w:val="1"/>
      <w:marLeft w:val="0"/>
      <w:marRight w:val="0"/>
      <w:marTop w:val="0"/>
      <w:marBottom w:val="0"/>
      <w:divBdr>
        <w:top w:val="none" w:sz="0" w:space="0" w:color="auto"/>
        <w:left w:val="none" w:sz="0" w:space="0" w:color="auto"/>
        <w:bottom w:val="none" w:sz="0" w:space="0" w:color="auto"/>
        <w:right w:val="none" w:sz="0" w:space="0" w:color="auto"/>
      </w:divBdr>
      <w:divsChild>
        <w:div w:id="765807795">
          <w:marLeft w:val="0"/>
          <w:marRight w:val="0"/>
          <w:marTop w:val="0"/>
          <w:marBottom w:val="0"/>
          <w:divBdr>
            <w:top w:val="none" w:sz="0" w:space="0" w:color="auto"/>
            <w:left w:val="none" w:sz="0" w:space="0" w:color="auto"/>
            <w:bottom w:val="none" w:sz="0" w:space="0" w:color="auto"/>
            <w:right w:val="none" w:sz="0" w:space="0" w:color="auto"/>
          </w:divBdr>
        </w:div>
        <w:div w:id="191922074">
          <w:marLeft w:val="0"/>
          <w:marRight w:val="0"/>
          <w:marTop w:val="0"/>
          <w:marBottom w:val="0"/>
          <w:divBdr>
            <w:top w:val="none" w:sz="0" w:space="0" w:color="auto"/>
            <w:left w:val="none" w:sz="0" w:space="0" w:color="auto"/>
            <w:bottom w:val="none" w:sz="0" w:space="0" w:color="auto"/>
            <w:right w:val="none" w:sz="0" w:space="0" w:color="auto"/>
          </w:divBdr>
        </w:div>
        <w:div w:id="1724984504">
          <w:marLeft w:val="0"/>
          <w:marRight w:val="0"/>
          <w:marTop w:val="0"/>
          <w:marBottom w:val="0"/>
          <w:divBdr>
            <w:top w:val="none" w:sz="0" w:space="0" w:color="auto"/>
            <w:left w:val="none" w:sz="0" w:space="0" w:color="auto"/>
            <w:bottom w:val="none" w:sz="0" w:space="0" w:color="auto"/>
            <w:right w:val="none" w:sz="0" w:space="0" w:color="auto"/>
          </w:divBdr>
        </w:div>
      </w:divsChild>
    </w:div>
    <w:div w:id="384764202">
      <w:bodyDiv w:val="1"/>
      <w:marLeft w:val="0"/>
      <w:marRight w:val="0"/>
      <w:marTop w:val="0"/>
      <w:marBottom w:val="0"/>
      <w:divBdr>
        <w:top w:val="none" w:sz="0" w:space="0" w:color="auto"/>
        <w:left w:val="none" w:sz="0" w:space="0" w:color="auto"/>
        <w:bottom w:val="none" w:sz="0" w:space="0" w:color="auto"/>
        <w:right w:val="none" w:sz="0" w:space="0" w:color="auto"/>
      </w:divBdr>
    </w:div>
    <w:div w:id="501091969">
      <w:bodyDiv w:val="1"/>
      <w:marLeft w:val="0"/>
      <w:marRight w:val="0"/>
      <w:marTop w:val="0"/>
      <w:marBottom w:val="0"/>
      <w:divBdr>
        <w:top w:val="none" w:sz="0" w:space="0" w:color="auto"/>
        <w:left w:val="none" w:sz="0" w:space="0" w:color="auto"/>
        <w:bottom w:val="none" w:sz="0" w:space="0" w:color="auto"/>
        <w:right w:val="none" w:sz="0" w:space="0" w:color="auto"/>
      </w:divBdr>
    </w:div>
    <w:div w:id="542791144">
      <w:bodyDiv w:val="1"/>
      <w:marLeft w:val="0"/>
      <w:marRight w:val="0"/>
      <w:marTop w:val="0"/>
      <w:marBottom w:val="0"/>
      <w:divBdr>
        <w:top w:val="none" w:sz="0" w:space="0" w:color="auto"/>
        <w:left w:val="none" w:sz="0" w:space="0" w:color="auto"/>
        <w:bottom w:val="none" w:sz="0" w:space="0" w:color="auto"/>
        <w:right w:val="none" w:sz="0" w:space="0" w:color="auto"/>
      </w:divBdr>
    </w:div>
    <w:div w:id="552279597">
      <w:bodyDiv w:val="1"/>
      <w:marLeft w:val="0"/>
      <w:marRight w:val="0"/>
      <w:marTop w:val="0"/>
      <w:marBottom w:val="0"/>
      <w:divBdr>
        <w:top w:val="none" w:sz="0" w:space="0" w:color="auto"/>
        <w:left w:val="none" w:sz="0" w:space="0" w:color="auto"/>
        <w:bottom w:val="none" w:sz="0" w:space="0" w:color="auto"/>
        <w:right w:val="none" w:sz="0" w:space="0" w:color="auto"/>
      </w:divBdr>
    </w:div>
    <w:div w:id="626816819">
      <w:bodyDiv w:val="1"/>
      <w:marLeft w:val="0"/>
      <w:marRight w:val="0"/>
      <w:marTop w:val="0"/>
      <w:marBottom w:val="0"/>
      <w:divBdr>
        <w:top w:val="none" w:sz="0" w:space="0" w:color="auto"/>
        <w:left w:val="none" w:sz="0" w:space="0" w:color="auto"/>
        <w:bottom w:val="none" w:sz="0" w:space="0" w:color="auto"/>
        <w:right w:val="none" w:sz="0" w:space="0" w:color="auto"/>
      </w:divBdr>
    </w:div>
    <w:div w:id="636565026">
      <w:bodyDiv w:val="1"/>
      <w:marLeft w:val="72"/>
      <w:marRight w:val="0"/>
      <w:marTop w:val="0"/>
      <w:marBottom w:val="120"/>
      <w:divBdr>
        <w:top w:val="none" w:sz="0" w:space="0" w:color="auto"/>
        <w:left w:val="none" w:sz="0" w:space="0" w:color="auto"/>
        <w:bottom w:val="none" w:sz="0" w:space="0" w:color="auto"/>
        <w:right w:val="none" w:sz="0" w:space="0" w:color="auto"/>
      </w:divBdr>
    </w:div>
    <w:div w:id="685210744">
      <w:bodyDiv w:val="1"/>
      <w:marLeft w:val="0"/>
      <w:marRight w:val="0"/>
      <w:marTop w:val="0"/>
      <w:marBottom w:val="0"/>
      <w:divBdr>
        <w:top w:val="none" w:sz="0" w:space="0" w:color="auto"/>
        <w:left w:val="none" w:sz="0" w:space="0" w:color="auto"/>
        <w:bottom w:val="none" w:sz="0" w:space="0" w:color="auto"/>
        <w:right w:val="none" w:sz="0" w:space="0" w:color="auto"/>
      </w:divBdr>
    </w:div>
    <w:div w:id="698357383">
      <w:bodyDiv w:val="1"/>
      <w:marLeft w:val="0"/>
      <w:marRight w:val="0"/>
      <w:marTop w:val="0"/>
      <w:marBottom w:val="0"/>
      <w:divBdr>
        <w:top w:val="none" w:sz="0" w:space="0" w:color="auto"/>
        <w:left w:val="none" w:sz="0" w:space="0" w:color="auto"/>
        <w:bottom w:val="none" w:sz="0" w:space="0" w:color="auto"/>
        <w:right w:val="none" w:sz="0" w:space="0" w:color="auto"/>
      </w:divBdr>
    </w:div>
    <w:div w:id="738015331">
      <w:bodyDiv w:val="1"/>
      <w:marLeft w:val="0"/>
      <w:marRight w:val="0"/>
      <w:marTop w:val="0"/>
      <w:marBottom w:val="0"/>
      <w:divBdr>
        <w:top w:val="none" w:sz="0" w:space="0" w:color="auto"/>
        <w:left w:val="none" w:sz="0" w:space="0" w:color="auto"/>
        <w:bottom w:val="none" w:sz="0" w:space="0" w:color="auto"/>
        <w:right w:val="none" w:sz="0" w:space="0" w:color="auto"/>
      </w:divBdr>
    </w:div>
    <w:div w:id="886186891">
      <w:bodyDiv w:val="1"/>
      <w:marLeft w:val="0"/>
      <w:marRight w:val="0"/>
      <w:marTop w:val="0"/>
      <w:marBottom w:val="0"/>
      <w:divBdr>
        <w:top w:val="none" w:sz="0" w:space="0" w:color="auto"/>
        <w:left w:val="none" w:sz="0" w:space="0" w:color="auto"/>
        <w:bottom w:val="none" w:sz="0" w:space="0" w:color="auto"/>
        <w:right w:val="none" w:sz="0" w:space="0" w:color="auto"/>
      </w:divBdr>
    </w:div>
    <w:div w:id="956063311">
      <w:bodyDiv w:val="1"/>
      <w:marLeft w:val="0"/>
      <w:marRight w:val="0"/>
      <w:marTop w:val="0"/>
      <w:marBottom w:val="0"/>
      <w:divBdr>
        <w:top w:val="none" w:sz="0" w:space="0" w:color="auto"/>
        <w:left w:val="none" w:sz="0" w:space="0" w:color="auto"/>
        <w:bottom w:val="none" w:sz="0" w:space="0" w:color="auto"/>
        <w:right w:val="none" w:sz="0" w:space="0" w:color="auto"/>
      </w:divBdr>
    </w:div>
    <w:div w:id="967668019">
      <w:bodyDiv w:val="1"/>
      <w:marLeft w:val="72"/>
      <w:marRight w:val="0"/>
      <w:marTop w:val="0"/>
      <w:marBottom w:val="120"/>
      <w:divBdr>
        <w:top w:val="none" w:sz="0" w:space="0" w:color="auto"/>
        <w:left w:val="none" w:sz="0" w:space="0" w:color="auto"/>
        <w:bottom w:val="none" w:sz="0" w:space="0" w:color="auto"/>
        <w:right w:val="none" w:sz="0" w:space="0" w:color="auto"/>
      </w:divBdr>
    </w:div>
    <w:div w:id="978001281">
      <w:bodyDiv w:val="1"/>
      <w:marLeft w:val="0"/>
      <w:marRight w:val="0"/>
      <w:marTop w:val="0"/>
      <w:marBottom w:val="0"/>
      <w:divBdr>
        <w:top w:val="none" w:sz="0" w:space="0" w:color="auto"/>
        <w:left w:val="none" w:sz="0" w:space="0" w:color="auto"/>
        <w:bottom w:val="none" w:sz="0" w:space="0" w:color="auto"/>
        <w:right w:val="none" w:sz="0" w:space="0" w:color="auto"/>
      </w:divBdr>
    </w:div>
    <w:div w:id="1029796796">
      <w:bodyDiv w:val="1"/>
      <w:marLeft w:val="0"/>
      <w:marRight w:val="0"/>
      <w:marTop w:val="0"/>
      <w:marBottom w:val="0"/>
      <w:divBdr>
        <w:top w:val="none" w:sz="0" w:space="0" w:color="auto"/>
        <w:left w:val="none" w:sz="0" w:space="0" w:color="auto"/>
        <w:bottom w:val="none" w:sz="0" w:space="0" w:color="auto"/>
        <w:right w:val="none" w:sz="0" w:space="0" w:color="auto"/>
      </w:divBdr>
      <w:divsChild>
        <w:div w:id="1578707575">
          <w:marLeft w:val="0"/>
          <w:marRight w:val="0"/>
          <w:marTop w:val="0"/>
          <w:marBottom w:val="0"/>
          <w:divBdr>
            <w:top w:val="none" w:sz="0" w:space="0" w:color="auto"/>
            <w:left w:val="none" w:sz="0" w:space="0" w:color="auto"/>
            <w:bottom w:val="none" w:sz="0" w:space="0" w:color="auto"/>
            <w:right w:val="none" w:sz="0" w:space="0" w:color="auto"/>
          </w:divBdr>
        </w:div>
      </w:divsChild>
    </w:div>
    <w:div w:id="1034887147">
      <w:bodyDiv w:val="1"/>
      <w:marLeft w:val="0"/>
      <w:marRight w:val="0"/>
      <w:marTop w:val="0"/>
      <w:marBottom w:val="0"/>
      <w:divBdr>
        <w:top w:val="none" w:sz="0" w:space="0" w:color="auto"/>
        <w:left w:val="none" w:sz="0" w:space="0" w:color="auto"/>
        <w:bottom w:val="none" w:sz="0" w:space="0" w:color="auto"/>
        <w:right w:val="none" w:sz="0" w:space="0" w:color="auto"/>
      </w:divBdr>
    </w:div>
    <w:div w:id="1116212947">
      <w:bodyDiv w:val="1"/>
      <w:marLeft w:val="0"/>
      <w:marRight w:val="0"/>
      <w:marTop w:val="0"/>
      <w:marBottom w:val="0"/>
      <w:divBdr>
        <w:top w:val="none" w:sz="0" w:space="0" w:color="auto"/>
        <w:left w:val="none" w:sz="0" w:space="0" w:color="auto"/>
        <w:bottom w:val="none" w:sz="0" w:space="0" w:color="auto"/>
        <w:right w:val="none" w:sz="0" w:space="0" w:color="auto"/>
      </w:divBdr>
    </w:div>
    <w:div w:id="1203906362">
      <w:bodyDiv w:val="1"/>
      <w:marLeft w:val="0"/>
      <w:marRight w:val="0"/>
      <w:marTop w:val="0"/>
      <w:marBottom w:val="0"/>
      <w:divBdr>
        <w:top w:val="none" w:sz="0" w:space="0" w:color="auto"/>
        <w:left w:val="none" w:sz="0" w:space="0" w:color="auto"/>
        <w:bottom w:val="none" w:sz="0" w:space="0" w:color="auto"/>
        <w:right w:val="none" w:sz="0" w:space="0" w:color="auto"/>
      </w:divBdr>
    </w:div>
    <w:div w:id="1240940168">
      <w:bodyDiv w:val="1"/>
      <w:marLeft w:val="0"/>
      <w:marRight w:val="0"/>
      <w:marTop w:val="0"/>
      <w:marBottom w:val="0"/>
      <w:divBdr>
        <w:top w:val="none" w:sz="0" w:space="0" w:color="auto"/>
        <w:left w:val="none" w:sz="0" w:space="0" w:color="auto"/>
        <w:bottom w:val="none" w:sz="0" w:space="0" w:color="auto"/>
        <w:right w:val="none" w:sz="0" w:space="0" w:color="auto"/>
      </w:divBdr>
    </w:div>
    <w:div w:id="1275551736">
      <w:bodyDiv w:val="1"/>
      <w:marLeft w:val="0"/>
      <w:marRight w:val="0"/>
      <w:marTop w:val="0"/>
      <w:marBottom w:val="0"/>
      <w:divBdr>
        <w:top w:val="none" w:sz="0" w:space="0" w:color="auto"/>
        <w:left w:val="none" w:sz="0" w:space="0" w:color="auto"/>
        <w:bottom w:val="none" w:sz="0" w:space="0" w:color="auto"/>
        <w:right w:val="none" w:sz="0" w:space="0" w:color="auto"/>
      </w:divBdr>
    </w:div>
    <w:div w:id="1277178783">
      <w:bodyDiv w:val="1"/>
      <w:marLeft w:val="0"/>
      <w:marRight w:val="0"/>
      <w:marTop w:val="0"/>
      <w:marBottom w:val="0"/>
      <w:divBdr>
        <w:top w:val="none" w:sz="0" w:space="0" w:color="auto"/>
        <w:left w:val="none" w:sz="0" w:space="0" w:color="auto"/>
        <w:bottom w:val="none" w:sz="0" w:space="0" w:color="auto"/>
        <w:right w:val="none" w:sz="0" w:space="0" w:color="auto"/>
      </w:divBdr>
    </w:div>
    <w:div w:id="1513302368">
      <w:bodyDiv w:val="1"/>
      <w:marLeft w:val="0"/>
      <w:marRight w:val="0"/>
      <w:marTop w:val="0"/>
      <w:marBottom w:val="0"/>
      <w:divBdr>
        <w:top w:val="none" w:sz="0" w:space="0" w:color="auto"/>
        <w:left w:val="none" w:sz="0" w:space="0" w:color="auto"/>
        <w:bottom w:val="none" w:sz="0" w:space="0" w:color="auto"/>
        <w:right w:val="none" w:sz="0" w:space="0" w:color="auto"/>
      </w:divBdr>
    </w:div>
    <w:div w:id="1518427734">
      <w:bodyDiv w:val="1"/>
      <w:marLeft w:val="0"/>
      <w:marRight w:val="0"/>
      <w:marTop w:val="0"/>
      <w:marBottom w:val="0"/>
      <w:divBdr>
        <w:top w:val="none" w:sz="0" w:space="0" w:color="auto"/>
        <w:left w:val="none" w:sz="0" w:space="0" w:color="auto"/>
        <w:bottom w:val="none" w:sz="0" w:space="0" w:color="auto"/>
        <w:right w:val="none" w:sz="0" w:space="0" w:color="auto"/>
      </w:divBdr>
    </w:div>
    <w:div w:id="1575511160">
      <w:bodyDiv w:val="1"/>
      <w:marLeft w:val="0"/>
      <w:marRight w:val="0"/>
      <w:marTop w:val="0"/>
      <w:marBottom w:val="0"/>
      <w:divBdr>
        <w:top w:val="none" w:sz="0" w:space="0" w:color="auto"/>
        <w:left w:val="none" w:sz="0" w:space="0" w:color="auto"/>
        <w:bottom w:val="none" w:sz="0" w:space="0" w:color="auto"/>
        <w:right w:val="none" w:sz="0" w:space="0" w:color="auto"/>
      </w:divBdr>
      <w:divsChild>
        <w:div w:id="476409">
          <w:marLeft w:val="0"/>
          <w:marRight w:val="0"/>
          <w:marTop w:val="0"/>
          <w:marBottom w:val="0"/>
          <w:divBdr>
            <w:top w:val="none" w:sz="0" w:space="0" w:color="auto"/>
            <w:left w:val="none" w:sz="0" w:space="0" w:color="auto"/>
            <w:bottom w:val="none" w:sz="0" w:space="0" w:color="auto"/>
            <w:right w:val="none" w:sz="0" w:space="0" w:color="auto"/>
          </w:divBdr>
        </w:div>
        <w:div w:id="777524124">
          <w:marLeft w:val="0"/>
          <w:marRight w:val="0"/>
          <w:marTop w:val="0"/>
          <w:marBottom w:val="0"/>
          <w:divBdr>
            <w:top w:val="none" w:sz="0" w:space="0" w:color="auto"/>
            <w:left w:val="none" w:sz="0" w:space="0" w:color="auto"/>
            <w:bottom w:val="none" w:sz="0" w:space="0" w:color="auto"/>
            <w:right w:val="none" w:sz="0" w:space="0" w:color="auto"/>
          </w:divBdr>
        </w:div>
      </w:divsChild>
    </w:div>
    <w:div w:id="1634753369">
      <w:bodyDiv w:val="1"/>
      <w:marLeft w:val="0"/>
      <w:marRight w:val="0"/>
      <w:marTop w:val="0"/>
      <w:marBottom w:val="0"/>
      <w:divBdr>
        <w:top w:val="none" w:sz="0" w:space="0" w:color="auto"/>
        <w:left w:val="none" w:sz="0" w:space="0" w:color="auto"/>
        <w:bottom w:val="none" w:sz="0" w:space="0" w:color="auto"/>
        <w:right w:val="none" w:sz="0" w:space="0" w:color="auto"/>
      </w:divBdr>
    </w:div>
    <w:div w:id="1639146082">
      <w:bodyDiv w:val="1"/>
      <w:marLeft w:val="0"/>
      <w:marRight w:val="0"/>
      <w:marTop w:val="0"/>
      <w:marBottom w:val="0"/>
      <w:divBdr>
        <w:top w:val="none" w:sz="0" w:space="0" w:color="auto"/>
        <w:left w:val="none" w:sz="0" w:space="0" w:color="auto"/>
        <w:bottom w:val="none" w:sz="0" w:space="0" w:color="auto"/>
        <w:right w:val="none" w:sz="0" w:space="0" w:color="auto"/>
      </w:divBdr>
    </w:div>
    <w:div w:id="1652447465">
      <w:bodyDiv w:val="1"/>
      <w:marLeft w:val="0"/>
      <w:marRight w:val="0"/>
      <w:marTop w:val="0"/>
      <w:marBottom w:val="0"/>
      <w:divBdr>
        <w:top w:val="none" w:sz="0" w:space="0" w:color="auto"/>
        <w:left w:val="none" w:sz="0" w:space="0" w:color="auto"/>
        <w:bottom w:val="none" w:sz="0" w:space="0" w:color="auto"/>
        <w:right w:val="none" w:sz="0" w:space="0" w:color="auto"/>
      </w:divBdr>
      <w:divsChild>
        <w:div w:id="112753055">
          <w:marLeft w:val="0"/>
          <w:marRight w:val="0"/>
          <w:marTop w:val="0"/>
          <w:marBottom w:val="0"/>
          <w:divBdr>
            <w:top w:val="none" w:sz="0" w:space="0" w:color="auto"/>
            <w:left w:val="none" w:sz="0" w:space="0" w:color="auto"/>
            <w:bottom w:val="none" w:sz="0" w:space="0" w:color="auto"/>
            <w:right w:val="none" w:sz="0" w:space="0" w:color="auto"/>
          </w:divBdr>
          <w:divsChild>
            <w:div w:id="425660417">
              <w:marLeft w:val="0"/>
              <w:marRight w:val="0"/>
              <w:marTop w:val="0"/>
              <w:marBottom w:val="0"/>
              <w:divBdr>
                <w:top w:val="none" w:sz="0" w:space="0" w:color="auto"/>
                <w:left w:val="none" w:sz="0" w:space="0" w:color="auto"/>
                <w:bottom w:val="none" w:sz="0" w:space="0" w:color="auto"/>
                <w:right w:val="none" w:sz="0" w:space="0" w:color="auto"/>
              </w:divBdr>
            </w:div>
            <w:div w:id="514802798">
              <w:marLeft w:val="0"/>
              <w:marRight w:val="0"/>
              <w:marTop w:val="0"/>
              <w:marBottom w:val="0"/>
              <w:divBdr>
                <w:top w:val="none" w:sz="0" w:space="0" w:color="auto"/>
                <w:left w:val="none" w:sz="0" w:space="0" w:color="auto"/>
                <w:bottom w:val="none" w:sz="0" w:space="0" w:color="auto"/>
                <w:right w:val="none" w:sz="0" w:space="0" w:color="auto"/>
              </w:divBdr>
            </w:div>
            <w:div w:id="687759730">
              <w:marLeft w:val="0"/>
              <w:marRight w:val="0"/>
              <w:marTop w:val="0"/>
              <w:marBottom w:val="0"/>
              <w:divBdr>
                <w:top w:val="none" w:sz="0" w:space="0" w:color="auto"/>
                <w:left w:val="none" w:sz="0" w:space="0" w:color="auto"/>
                <w:bottom w:val="none" w:sz="0" w:space="0" w:color="auto"/>
                <w:right w:val="none" w:sz="0" w:space="0" w:color="auto"/>
              </w:divBdr>
              <w:divsChild>
                <w:div w:id="233050895">
                  <w:marLeft w:val="0"/>
                  <w:marRight w:val="0"/>
                  <w:marTop w:val="0"/>
                  <w:marBottom w:val="0"/>
                  <w:divBdr>
                    <w:top w:val="none" w:sz="0" w:space="0" w:color="auto"/>
                    <w:left w:val="none" w:sz="0" w:space="0" w:color="auto"/>
                    <w:bottom w:val="none" w:sz="0" w:space="0" w:color="auto"/>
                    <w:right w:val="none" w:sz="0" w:space="0" w:color="auto"/>
                  </w:divBdr>
                </w:div>
                <w:div w:id="857744154">
                  <w:marLeft w:val="0"/>
                  <w:marRight w:val="0"/>
                  <w:marTop w:val="0"/>
                  <w:marBottom w:val="0"/>
                  <w:divBdr>
                    <w:top w:val="none" w:sz="0" w:space="0" w:color="auto"/>
                    <w:left w:val="none" w:sz="0" w:space="0" w:color="auto"/>
                    <w:bottom w:val="none" w:sz="0" w:space="0" w:color="auto"/>
                    <w:right w:val="none" w:sz="0" w:space="0" w:color="auto"/>
                  </w:divBdr>
                </w:div>
              </w:divsChild>
            </w:div>
            <w:div w:id="789594722">
              <w:marLeft w:val="0"/>
              <w:marRight w:val="0"/>
              <w:marTop w:val="0"/>
              <w:marBottom w:val="0"/>
              <w:divBdr>
                <w:top w:val="none" w:sz="0" w:space="0" w:color="auto"/>
                <w:left w:val="none" w:sz="0" w:space="0" w:color="auto"/>
                <w:bottom w:val="none" w:sz="0" w:space="0" w:color="auto"/>
                <w:right w:val="none" w:sz="0" w:space="0" w:color="auto"/>
              </w:divBdr>
            </w:div>
            <w:div w:id="956252674">
              <w:marLeft w:val="0"/>
              <w:marRight w:val="0"/>
              <w:marTop w:val="0"/>
              <w:marBottom w:val="0"/>
              <w:divBdr>
                <w:top w:val="none" w:sz="0" w:space="0" w:color="auto"/>
                <w:left w:val="none" w:sz="0" w:space="0" w:color="auto"/>
                <w:bottom w:val="none" w:sz="0" w:space="0" w:color="auto"/>
                <w:right w:val="none" w:sz="0" w:space="0" w:color="auto"/>
              </w:divBdr>
            </w:div>
            <w:div w:id="1486703139">
              <w:marLeft w:val="0"/>
              <w:marRight w:val="0"/>
              <w:marTop w:val="0"/>
              <w:marBottom w:val="0"/>
              <w:divBdr>
                <w:top w:val="none" w:sz="0" w:space="0" w:color="auto"/>
                <w:left w:val="none" w:sz="0" w:space="0" w:color="auto"/>
                <w:bottom w:val="none" w:sz="0" w:space="0" w:color="auto"/>
                <w:right w:val="none" w:sz="0" w:space="0" w:color="auto"/>
              </w:divBdr>
            </w:div>
            <w:div w:id="1890528196">
              <w:marLeft w:val="0"/>
              <w:marRight w:val="0"/>
              <w:marTop w:val="0"/>
              <w:marBottom w:val="0"/>
              <w:divBdr>
                <w:top w:val="none" w:sz="0" w:space="0" w:color="auto"/>
                <w:left w:val="none" w:sz="0" w:space="0" w:color="auto"/>
                <w:bottom w:val="none" w:sz="0" w:space="0" w:color="auto"/>
                <w:right w:val="none" w:sz="0" w:space="0" w:color="auto"/>
              </w:divBdr>
            </w:div>
            <w:div w:id="203410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59137">
      <w:bodyDiv w:val="1"/>
      <w:marLeft w:val="0"/>
      <w:marRight w:val="0"/>
      <w:marTop w:val="0"/>
      <w:marBottom w:val="0"/>
      <w:divBdr>
        <w:top w:val="none" w:sz="0" w:space="0" w:color="auto"/>
        <w:left w:val="none" w:sz="0" w:space="0" w:color="auto"/>
        <w:bottom w:val="none" w:sz="0" w:space="0" w:color="auto"/>
        <w:right w:val="none" w:sz="0" w:space="0" w:color="auto"/>
      </w:divBdr>
      <w:divsChild>
        <w:div w:id="698235694">
          <w:marLeft w:val="0"/>
          <w:marRight w:val="0"/>
          <w:marTop w:val="0"/>
          <w:marBottom w:val="0"/>
          <w:divBdr>
            <w:top w:val="none" w:sz="0" w:space="0" w:color="auto"/>
            <w:left w:val="none" w:sz="0" w:space="0" w:color="auto"/>
            <w:bottom w:val="none" w:sz="0" w:space="0" w:color="auto"/>
            <w:right w:val="none" w:sz="0" w:space="0" w:color="auto"/>
          </w:divBdr>
        </w:div>
      </w:divsChild>
    </w:div>
    <w:div w:id="1752116624">
      <w:bodyDiv w:val="1"/>
      <w:marLeft w:val="0"/>
      <w:marRight w:val="0"/>
      <w:marTop w:val="0"/>
      <w:marBottom w:val="0"/>
      <w:divBdr>
        <w:top w:val="none" w:sz="0" w:space="0" w:color="auto"/>
        <w:left w:val="none" w:sz="0" w:space="0" w:color="auto"/>
        <w:bottom w:val="none" w:sz="0" w:space="0" w:color="auto"/>
        <w:right w:val="none" w:sz="0" w:space="0" w:color="auto"/>
      </w:divBdr>
    </w:div>
    <w:div w:id="1782332178">
      <w:bodyDiv w:val="1"/>
      <w:marLeft w:val="0"/>
      <w:marRight w:val="0"/>
      <w:marTop w:val="0"/>
      <w:marBottom w:val="0"/>
      <w:divBdr>
        <w:top w:val="none" w:sz="0" w:space="0" w:color="auto"/>
        <w:left w:val="none" w:sz="0" w:space="0" w:color="auto"/>
        <w:bottom w:val="none" w:sz="0" w:space="0" w:color="auto"/>
        <w:right w:val="none" w:sz="0" w:space="0" w:color="auto"/>
      </w:divBdr>
    </w:div>
    <w:div w:id="1847280121">
      <w:bodyDiv w:val="1"/>
      <w:marLeft w:val="0"/>
      <w:marRight w:val="0"/>
      <w:marTop w:val="0"/>
      <w:marBottom w:val="0"/>
      <w:divBdr>
        <w:top w:val="none" w:sz="0" w:space="0" w:color="auto"/>
        <w:left w:val="none" w:sz="0" w:space="0" w:color="auto"/>
        <w:bottom w:val="none" w:sz="0" w:space="0" w:color="auto"/>
        <w:right w:val="none" w:sz="0" w:space="0" w:color="auto"/>
      </w:divBdr>
      <w:divsChild>
        <w:div w:id="198276270">
          <w:marLeft w:val="0"/>
          <w:marRight w:val="0"/>
          <w:marTop w:val="0"/>
          <w:marBottom w:val="0"/>
          <w:divBdr>
            <w:top w:val="none" w:sz="0" w:space="0" w:color="auto"/>
            <w:left w:val="none" w:sz="0" w:space="0" w:color="auto"/>
            <w:bottom w:val="none" w:sz="0" w:space="0" w:color="auto"/>
            <w:right w:val="none" w:sz="0" w:space="0" w:color="auto"/>
          </w:divBdr>
          <w:divsChild>
            <w:div w:id="74058756">
              <w:marLeft w:val="0"/>
              <w:marRight w:val="0"/>
              <w:marTop w:val="0"/>
              <w:marBottom w:val="0"/>
              <w:divBdr>
                <w:top w:val="none" w:sz="0" w:space="0" w:color="auto"/>
                <w:left w:val="none" w:sz="0" w:space="0" w:color="auto"/>
                <w:bottom w:val="none" w:sz="0" w:space="0" w:color="auto"/>
                <w:right w:val="none" w:sz="0" w:space="0" w:color="auto"/>
              </w:divBdr>
            </w:div>
            <w:div w:id="342098954">
              <w:marLeft w:val="0"/>
              <w:marRight w:val="0"/>
              <w:marTop w:val="0"/>
              <w:marBottom w:val="0"/>
              <w:divBdr>
                <w:top w:val="none" w:sz="0" w:space="0" w:color="auto"/>
                <w:left w:val="none" w:sz="0" w:space="0" w:color="auto"/>
                <w:bottom w:val="none" w:sz="0" w:space="0" w:color="auto"/>
                <w:right w:val="none" w:sz="0" w:space="0" w:color="auto"/>
              </w:divBdr>
            </w:div>
            <w:div w:id="190259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330397">
      <w:bodyDiv w:val="1"/>
      <w:marLeft w:val="0"/>
      <w:marRight w:val="0"/>
      <w:marTop w:val="0"/>
      <w:marBottom w:val="0"/>
      <w:divBdr>
        <w:top w:val="none" w:sz="0" w:space="0" w:color="auto"/>
        <w:left w:val="none" w:sz="0" w:space="0" w:color="auto"/>
        <w:bottom w:val="none" w:sz="0" w:space="0" w:color="auto"/>
        <w:right w:val="none" w:sz="0" w:space="0" w:color="auto"/>
      </w:divBdr>
      <w:divsChild>
        <w:div w:id="25453711">
          <w:marLeft w:val="0"/>
          <w:marRight w:val="0"/>
          <w:marTop w:val="0"/>
          <w:marBottom w:val="0"/>
          <w:divBdr>
            <w:top w:val="none" w:sz="0" w:space="0" w:color="auto"/>
            <w:left w:val="none" w:sz="0" w:space="0" w:color="auto"/>
            <w:bottom w:val="none" w:sz="0" w:space="0" w:color="auto"/>
            <w:right w:val="none" w:sz="0" w:space="0" w:color="auto"/>
          </w:divBdr>
        </w:div>
      </w:divsChild>
    </w:div>
    <w:div w:id="1876044641">
      <w:bodyDiv w:val="1"/>
      <w:marLeft w:val="0"/>
      <w:marRight w:val="0"/>
      <w:marTop w:val="0"/>
      <w:marBottom w:val="0"/>
      <w:divBdr>
        <w:top w:val="none" w:sz="0" w:space="0" w:color="auto"/>
        <w:left w:val="none" w:sz="0" w:space="0" w:color="auto"/>
        <w:bottom w:val="none" w:sz="0" w:space="0" w:color="auto"/>
        <w:right w:val="none" w:sz="0" w:space="0" w:color="auto"/>
      </w:divBdr>
    </w:div>
    <w:div w:id="1911189232">
      <w:bodyDiv w:val="1"/>
      <w:marLeft w:val="0"/>
      <w:marRight w:val="0"/>
      <w:marTop w:val="0"/>
      <w:marBottom w:val="0"/>
      <w:divBdr>
        <w:top w:val="none" w:sz="0" w:space="0" w:color="auto"/>
        <w:left w:val="none" w:sz="0" w:space="0" w:color="auto"/>
        <w:bottom w:val="none" w:sz="0" w:space="0" w:color="auto"/>
        <w:right w:val="none" w:sz="0" w:space="0" w:color="auto"/>
      </w:divBdr>
      <w:divsChild>
        <w:div w:id="264848592">
          <w:marLeft w:val="0"/>
          <w:marRight w:val="0"/>
          <w:marTop w:val="0"/>
          <w:marBottom w:val="0"/>
          <w:divBdr>
            <w:top w:val="none" w:sz="0" w:space="0" w:color="auto"/>
            <w:left w:val="none" w:sz="0" w:space="0" w:color="auto"/>
            <w:bottom w:val="none" w:sz="0" w:space="0" w:color="auto"/>
            <w:right w:val="none" w:sz="0" w:space="0" w:color="auto"/>
          </w:divBdr>
        </w:div>
        <w:div w:id="473329679">
          <w:marLeft w:val="0"/>
          <w:marRight w:val="0"/>
          <w:marTop w:val="0"/>
          <w:marBottom w:val="0"/>
          <w:divBdr>
            <w:top w:val="none" w:sz="0" w:space="0" w:color="auto"/>
            <w:left w:val="none" w:sz="0" w:space="0" w:color="auto"/>
            <w:bottom w:val="none" w:sz="0" w:space="0" w:color="auto"/>
            <w:right w:val="none" w:sz="0" w:space="0" w:color="auto"/>
          </w:divBdr>
        </w:div>
        <w:div w:id="1048643885">
          <w:marLeft w:val="0"/>
          <w:marRight w:val="0"/>
          <w:marTop w:val="0"/>
          <w:marBottom w:val="0"/>
          <w:divBdr>
            <w:top w:val="none" w:sz="0" w:space="0" w:color="auto"/>
            <w:left w:val="none" w:sz="0" w:space="0" w:color="auto"/>
            <w:bottom w:val="none" w:sz="0" w:space="0" w:color="auto"/>
            <w:right w:val="none" w:sz="0" w:space="0" w:color="auto"/>
          </w:divBdr>
        </w:div>
      </w:divsChild>
    </w:div>
    <w:div w:id="1926306006">
      <w:bodyDiv w:val="1"/>
      <w:marLeft w:val="0"/>
      <w:marRight w:val="0"/>
      <w:marTop w:val="0"/>
      <w:marBottom w:val="0"/>
      <w:divBdr>
        <w:top w:val="none" w:sz="0" w:space="0" w:color="auto"/>
        <w:left w:val="none" w:sz="0" w:space="0" w:color="auto"/>
        <w:bottom w:val="none" w:sz="0" w:space="0" w:color="auto"/>
        <w:right w:val="none" w:sz="0" w:space="0" w:color="auto"/>
      </w:divBdr>
    </w:div>
    <w:div w:id="1943995322">
      <w:bodyDiv w:val="1"/>
      <w:marLeft w:val="0"/>
      <w:marRight w:val="0"/>
      <w:marTop w:val="0"/>
      <w:marBottom w:val="0"/>
      <w:divBdr>
        <w:top w:val="none" w:sz="0" w:space="0" w:color="auto"/>
        <w:left w:val="none" w:sz="0" w:space="0" w:color="auto"/>
        <w:bottom w:val="none" w:sz="0" w:space="0" w:color="auto"/>
        <w:right w:val="none" w:sz="0" w:space="0" w:color="auto"/>
      </w:divBdr>
    </w:div>
    <w:div w:id="1961721630">
      <w:bodyDiv w:val="1"/>
      <w:marLeft w:val="0"/>
      <w:marRight w:val="0"/>
      <w:marTop w:val="0"/>
      <w:marBottom w:val="0"/>
      <w:divBdr>
        <w:top w:val="none" w:sz="0" w:space="0" w:color="auto"/>
        <w:left w:val="none" w:sz="0" w:space="0" w:color="auto"/>
        <w:bottom w:val="none" w:sz="0" w:space="0" w:color="auto"/>
        <w:right w:val="none" w:sz="0" w:space="0" w:color="auto"/>
      </w:divBdr>
      <w:divsChild>
        <w:div w:id="523401980">
          <w:marLeft w:val="0"/>
          <w:marRight w:val="0"/>
          <w:marTop w:val="0"/>
          <w:marBottom w:val="0"/>
          <w:divBdr>
            <w:top w:val="none" w:sz="0" w:space="0" w:color="auto"/>
            <w:left w:val="none" w:sz="0" w:space="0" w:color="auto"/>
            <w:bottom w:val="none" w:sz="0" w:space="0" w:color="auto"/>
            <w:right w:val="none" w:sz="0" w:space="0" w:color="auto"/>
          </w:divBdr>
        </w:div>
        <w:div w:id="793523264">
          <w:marLeft w:val="0"/>
          <w:marRight w:val="0"/>
          <w:marTop w:val="0"/>
          <w:marBottom w:val="0"/>
          <w:divBdr>
            <w:top w:val="none" w:sz="0" w:space="0" w:color="auto"/>
            <w:left w:val="none" w:sz="0" w:space="0" w:color="auto"/>
            <w:bottom w:val="none" w:sz="0" w:space="0" w:color="auto"/>
            <w:right w:val="none" w:sz="0" w:space="0" w:color="auto"/>
          </w:divBdr>
        </w:div>
        <w:div w:id="1267539012">
          <w:marLeft w:val="0"/>
          <w:marRight w:val="0"/>
          <w:marTop w:val="0"/>
          <w:marBottom w:val="0"/>
          <w:divBdr>
            <w:top w:val="none" w:sz="0" w:space="0" w:color="auto"/>
            <w:left w:val="none" w:sz="0" w:space="0" w:color="auto"/>
            <w:bottom w:val="none" w:sz="0" w:space="0" w:color="auto"/>
            <w:right w:val="none" w:sz="0" w:space="0" w:color="auto"/>
          </w:divBdr>
        </w:div>
        <w:div w:id="1641231114">
          <w:marLeft w:val="0"/>
          <w:marRight w:val="0"/>
          <w:marTop w:val="0"/>
          <w:marBottom w:val="0"/>
          <w:divBdr>
            <w:top w:val="none" w:sz="0" w:space="0" w:color="auto"/>
            <w:left w:val="none" w:sz="0" w:space="0" w:color="auto"/>
            <w:bottom w:val="none" w:sz="0" w:space="0" w:color="auto"/>
            <w:right w:val="none" w:sz="0" w:space="0" w:color="auto"/>
          </w:divBdr>
        </w:div>
        <w:div w:id="1665550741">
          <w:marLeft w:val="0"/>
          <w:marRight w:val="0"/>
          <w:marTop w:val="0"/>
          <w:marBottom w:val="0"/>
          <w:divBdr>
            <w:top w:val="none" w:sz="0" w:space="0" w:color="auto"/>
            <w:left w:val="none" w:sz="0" w:space="0" w:color="auto"/>
            <w:bottom w:val="none" w:sz="0" w:space="0" w:color="auto"/>
            <w:right w:val="none" w:sz="0" w:space="0" w:color="auto"/>
          </w:divBdr>
          <w:divsChild>
            <w:div w:id="189419371">
              <w:marLeft w:val="0"/>
              <w:marRight w:val="0"/>
              <w:marTop w:val="0"/>
              <w:marBottom w:val="0"/>
              <w:divBdr>
                <w:top w:val="none" w:sz="0" w:space="0" w:color="auto"/>
                <w:left w:val="none" w:sz="0" w:space="0" w:color="auto"/>
                <w:bottom w:val="none" w:sz="0" w:space="0" w:color="auto"/>
                <w:right w:val="none" w:sz="0" w:space="0" w:color="auto"/>
              </w:divBdr>
            </w:div>
          </w:divsChild>
        </w:div>
        <w:div w:id="1724912467">
          <w:marLeft w:val="0"/>
          <w:marRight w:val="0"/>
          <w:marTop w:val="0"/>
          <w:marBottom w:val="0"/>
          <w:divBdr>
            <w:top w:val="none" w:sz="0" w:space="0" w:color="auto"/>
            <w:left w:val="none" w:sz="0" w:space="0" w:color="auto"/>
            <w:bottom w:val="none" w:sz="0" w:space="0" w:color="auto"/>
            <w:right w:val="none" w:sz="0" w:space="0" w:color="auto"/>
          </w:divBdr>
        </w:div>
        <w:div w:id="1828520981">
          <w:marLeft w:val="0"/>
          <w:marRight w:val="0"/>
          <w:marTop w:val="0"/>
          <w:marBottom w:val="0"/>
          <w:divBdr>
            <w:top w:val="none" w:sz="0" w:space="0" w:color="auto"/>
            <w:left w:val="none" w:sz="0" w:space="0" w:color="auto"/>
            <w:bottom w:val="none" w:sz="0" w:space="0" w:color="auto"/>
            <w:right w:val="none" w:sz="0" w:space="0" w:color="auto"/>
          </w:divBdr>
        </w:div>
        <w:div w:id="1946688220">
          <w:marLeft w:val="0"/>
          <w:marRight w:val="0"/>
          <w:marTop w:val="0"/>
          <w:marBottom w:val="0"/>
          <w:divBdr>
            <w:top w:val="none" w:sz="0" w:space="0" w:color="auto"/>
            <w:left w:val="none" w:sz="0" w:space="0" w:color="auto"/>
            <w:bottom w:val="none" w:sz="0" w:space="0" w:color="auto"/>
            <w:right w:val="none" w:sz="0" w:space="0" w:color="auto"/>
          </w:divBdr>
        </w:div>
        <w:div w:id="2010794085">
          <w:marLeft w:val="0"/>
          <w:marRight w:val="0"/>
          <w:marTop w:val="0"/>
          <w:marBottom w:val="0"/>
          <w:divBdr>
            <w:top w:val="none" w:sz="0" w:space="0" w:color="auto"/>
            <w:left w:val="none" w:sz="0" w:space="0" w:color="auto"/>
            <w:bottom w:val="none" w:sz="0" w:space="0" w:color="auto"/>
            <w:right w:val="none" w:sz="0" w:space="0" w:color="auto"/>
          </w:divBdr>
        </w:div>
        <w:div w:id="2016226890">
          <w:marLeft w:val="0"/>
          <w:marRight w:val="0"/>
          <w:marTop w:val="0"/>
          <w:marBottom w:val="0"/>
          <w:divBdr>
            <w:top w:val="none" w:sz="0" w:space="0" w:color="auto"/>
            <w:left w:val="none" w:sz="0" w:space="0" w:color="auto"/>
            <w:bottom w:val="none" w:sz="0" w:space="0" w:color="auto"/>
            <w:right w:val="none" w:sz="0" w:space="0" w:color="auto"/>
          </w:divBdr>
        </w:div>
      </w:divsChild>
    </w:div>
    <w:div w:id="1968969287">
      <w:bodyDiv w:val="1"/>
      <w:marLeft w:val="0"/>
      <w:marRight w:val="0"/>
      <w:marTop w:val="0"/>
      <w:marBottom w:val="0"/>
      <w:divBdr>
        <w:top w:val="none" w:sz="0" w:space="0" w:color="auto"/>
        <w:left w:val="none" w:sz="0" w:space="0" w:color="auto"/>
        <w:bottom w:val="none" w:sz="0" w:space="0" w:color="auto"/>
        <w:right w:val="none" w:sz="0" w:space="0" w:color="auto"/>
      </w:divBdr>
      <w:divsChild>
        <w:div w:id="2073657097">
          <w:marLeft w:val="0"/>
          <w:marRight w:val="0"/>
          <w:marTop w:val="0"/>
          <w:marBottom w:val="0"/>
          <w:divBdr>
            <w:top w:val="none" w:sz="0" w:space="0" w:color="auto"/>
            <w:left w:val="none" w:sz="0" w:space="0" w:color="auto"/>
            <w:bottom w:val="none" w:sz="0" w:space="0" w:color="auto"/>
            <w:right w:val="none" w:sz="0" w:space="0" w:color="auto"/>
          </w:divBdr>
        </w:div>
        <w:div w:id="851607360">
          <w:marLeft w:val="0"/>
          <w:marRight w:val="0"/>
          <w:marTop w:val="0"/>
          <w:marBottom w:val="0"/>
          <w:divBdr>
            <w:top w:val="none" w:sz="0" w:space="0" w:color="auto"/>
            <w:left w:val="none" w:sz="0" w:space="0" w:color="auto"/>
            <w:bottom w:val="none" w:sz="0" w:space="0" w:color="auto"/>
            <w:right w:val="none" w:sz="0" w:space="0" w:color="auto"/>
          </w:divBdr>
        </w:div>
        <w:div w:id="1710884020">
          <w:marLeft w:val="0"/>
          <w:marRight w:val="0"/>
          <w:marTop w:val="0"/>
          <w:marBottom w:val="0"/>
          <w:divBdr>
            <w:top w:val="none" w:sz="0" w:space="0" w:color="auto"/>
            <w:left w:val="none" w:sz="0" w:space="0" w:color="auto"/>
            <w:bottom w:val="none" w:sz="0" w:space="0" w:color="auto"/>
            <w:right w:val="none" w:sz="0" w:space="0" w:color="auto"/>
          </w:divBdr>
        </w:div>
      </w:divsChild>
    </w:div>
    <w:div w:id="2032801503">
      <w:bodyDiv w:val="1"/>
      <w:marLeft w:val="0"/>
      <w:marRight w:val="0"/>
      <w:marTop w:val="0"/>
      <w:marBottom w:val="0"/>
      <w:divBdr>
        <w:top w:val="none" w:sz="0" w:space="0" w:color="auto"/>
        <w:left w:val="none" w:sz="0" w:space="0" w:color="auto"/>
        <w:bottom w:val="none" w:sz="0" w:space="0" w:color="auto"/>
        <w:right w:val="none" w:sz="0" w:space="0" w:color="auto"/>
      </w:divBdr>
    </w:div>
    <w:div w:id="2113164811">
      <w:bodyDiv w:val="1"/>
      <w:marLeft w:val="0"/>
      <w:marRight w:val="0"/>
      <w:marTop w:val="0"/>
      <w:marBottom w:val="0"/>
      <w:divBdr>
        <w:top w:val="none" w:sz="0" w:space="0" w:color="auto"/>
        <w:left w:val="none" w:sz="0" w:space="0" w:color="auto"/>
        <w:bottom w:val="none" w:sz="0" w:space="0" w:color="auto"/>
        <w:right w:val="none" w:sz="0" w:space="0" w:color="auto"/>
      </w:divBdr>
      <w:divsChild>
        <w:div w:id="1884632831">
          <w:marLeft w:val="0"/>
          <w:marRight w:val="0"/>
          <w:marTop w:val="0"/>
          <w:marBottom w:val="0"/>
          <w:divBdr>
            <w:top w:val="none" w:sz="0" w:space="0" w:color="auto"/>
            <w:left w:val="none" w:sz="0" w:space="0" w:color="auto"/>
            <w:bottom w:val="none" w:sz="0" w:space="0" w:color="auto"/>
            <w:right w:val="none" w:sz="0" w:space="0" w:color="auto"/>
          </w:divBdr>
          <w:divsChild>
            <w:div w:id="88552631">
              <w:marLeft w:val="0"/>
              <w:marRight w:val="0"/>
              <w:marTop w:val="0"/>
              <w:marBottom w:val="0"/>
              <w:divBdr>
                <w:top w:val="none" w:sz="0" w:space="0" w:color="auto"/>
                <w:left w:val="none" w:sz="0" w:space="0" w:color="auto"/>
                <w:bottom w:val="none" w:sz="0" w:space="0" w:color="auto"/>
                <w:right w:val="none" w:sz="0" w:space="0" w:color="auto"/>
              </w:divBdr>
            </w:div>
            <w:div w:id="958494458">
              <w:marLeft w:val="0"/>
              <w:marRight w:val="0"/>
              <w:marTop w:val="0"/>
              <w:marBottom w:val="0"/>
              <w:divBdr>
                <w:top w:val="none" w:sz="0" w:space="0" w:color="auto"/>
                <w:left w:val="none" w:sz="0" w:space="0" w:color="auto"/>
                <w:bottom w:val="none" w:sz="0" w:space="0" w:color="auto"/>
                <w:right w:val="none" w:sz="0" w:space="0" w:color="auto"/>
              </w:divBdr>
            </w:div>
            <w:div w:id="165494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79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localhost/w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ocalhost/wp/wp-login.php"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localhost/wp" TargetMode="External"/><Relationship Id="rId4" Type="http://schemas.microsoft.com/office/2007/relationships/stylesWithEffects" Target="stylesWithEffects.xml"/><Relationship Id="rId9" Type="http://schemas.openxmlformats.org/officeDocument/2006/relationships/hyperlink" Target="http://www.neatorobotics.com"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vishal_Desktop_info\New_project\RSL.Default%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C74F82-5835-45EC-95B2-20365AAD45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RSL.Default (1).dotx</Template>
  <TotalTime>4</TotalTime>
  <Pages>2</Pages>
  <Words>538</Words>
  <Characters>3070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Raja Software</Company>
  <LinksUpToDate>false</LinksUpToDate>
  <CharactersWithSpaces>3601</CharactersWithSpaces>
  <SharedDoc>false</SharedDoc>
  <HLinks>
    <vt:vector size="186" baseType="variant">
      <vt:variant>
        <vt:i4>5439516</vt:i4>
      </vt:variant>
      <vt:variant>
        <vt:i4>93</vt:i4>
      </vt:variant>
      <vt:variant>
        <vt:i4>0</vt:i4>
      </vt:variant>
      <vt:variant>
        <vt:i4>5</vt:i4>
      </vt:variant>
      <vt:variant>
        <vt:lpwstr>http://localhost/</vt:lpwstr>
      </vt:variant>
      <vt:variant>
        <vt:lpwstr/>
      </vt:variant>
      <vt:variant>
        <vt:i4>4456471</vt:i4>
      </vt:variant>
      <vt:variant>
        <vt:i4>90</vt:i4>
      </vt:variant>
      <vt:variant>
        <vt:i4>0</vt:i4>
      </vt:variant>
      <vt:variant>
        <vt:i4>5</vt:i4>
      </vt:variant>
      <vt:variant>
        <vt:lpwstr>http://localhost:81/</vt:lpwstr>
      </vt:variant>
      <vt:variant>
        <vt:lpwstr/>
      </vt:variant>
      <vt:variant>
        <vt:i4>5701653</vt:i4>
      </vt:variant>
      <vt:variant>
        <vt:i4>87</vt:i4>
      </vt:variant>
      <vt:variant>
        <vt:i4>0</vt:i4>
      </vt:variant>
      <vt:variant>
        <vt:i4>5</vt:i4>
      </vt:variant>
      <vt:variant>
        <vt:lpwstr>http://myhostname.com/phpmyadmin</vt:lpwstr>
      </vt:variant>
      <vt:variant>
        <vt:lpwstr/>
      </vt:variant>
      <vt:variant>
        <vt:i4>6750324</vt:i4>
      </vt:variant>
      <vt:variant>
        <vt:i4>84</vt:i4>
      </vt:variant>
      <vt:variant>
        <vt:i4>0</vt:i4>
      </vt:variant>
      <vt:variant>
        <vt:i4>5</vt:i4>
      </vt:variant>
      <vt:variant>
        <vt:lpwstr>http://myip/phpmyadmin</vt:lpwstr>
      </vt:variant>
      <vt:variant>
        <vt:lpwstr/>
      </vt:variant>
      <vt:variant>
        <vt:i4>5701653</vt:i4>
      </vt:variant>
      <vt:variant>
        <vt:i4>81</vt:i4>
      </vt:variant>
      <vt:variant>
        <vt:i4>0</vt:i4>
      </vt:variant>
      <vt:variant>
        <vt:i4>5</vt:i4>
      </vt:variant>
      <vt:variant>
        <vt:lpwstr>http://myhostname.com/phpmyadmin</vt:lpwstr>
      </vt:variant>
      <vt:variant>
        <vt:lpwstr/>
      </vt:variant>
      <vt:variant>
        <vt:i4>6750324</vt:i4>
      </vt:variant>
      <vt:variant>
        <vt:i4>78</vt:i4>
      </vt:variant>
      <vt:variant>
        <vt:i4>0</vt:i4>
      </vt:variant>
      <vt:variant>
        <vt:i4>5</vt:i4>
      </vt:variant>
      <vt:variant>
        <vt:lpwstr>http://myip/phpmyadmin</vt:lpwstr>
      </vt:variant>
      <vt:variant>
        <vt:lpwstr/>
      </vt:variant>
      <vt:variant>
        <vt:i4>7405690</vt:i4>
      </vt:variant>
      <vt:variant>
        <vt:i4>75</vt:i4>
      </vt:variant>
      <vt:variant>
        <vt:i4>0</vt:i4>
      </vt:variant>
      <vt:variant>
        <vt:i4>5</vt:i4>
      </vt:variant>
      <vt:variant>
        <vt:lpwstr>http://neatoroboticswebapp.com/server/neato</vt:lpwstr>
      </vt:variant>
      <vt:variant>
        <vt:lpwstr/>
      </vt:variant>
      <vt:variant>
        <vt:i4>6029386</vt:i4>
      </vt:variant>
      <vt:variant>
        <vt:i4>72</vt:i4>
      </vt:variant>
      <vt:variant>
        <vt:i4>0</vt:i4>
      </vt:variant>
      <vt:variant>
        <vt:i4>5</vt:i4>
      </vt:variant>
      <vt:variant>
        <vt:lpwstr>http://50.56.121.252/server/neato</vt:lpwstr>
      </vt:variant>
      <vt:variant>
        <vt:lpwstr/>
      </vt:variant>
      <vt:variant>
        <vt:i4>1835082</vt:i4>
      </vt:variant>
      <vt:variant>
        <vt:i4>69</vt:i4>
      </vt:variant>
      <vt:variant>
        <vt:i4>0</vt:i4>
      </vt:variant>
      <vt:variant>
        <vt:i4>5</vt:i4>
      </vt:variant>
      <vt:variant>
        <vt:lpwstr>http://www.process-one.net/en/ejabberd/downloads/</vt:lpwstr>
      </vt:variant>
      <vt:variant>
        <vt:lpwstr/>
      </vt:variant>
      <vt:variant>
        <vt:i4>7471149</vt:i4>
      </vt:variant>
      <vt:variant>
        <vt:i4>66</vt:i4>
      </vt:variant>
      <vt:variant>
        <vt:i4>0</vt:i4>
      </vt:variant>
      <vt:variant>
        <vt:i4>5</vt:i4>
      </vt:variant>
      <vt:variant>
        <vt:lpwstr>http://50.56.121.252/phpmyadmin</vt:lpwstr>
      </vt:variant>
      <vt:variant>
        <vt:lpwstr/>
      </vt:variant>
      <vt:variant>
        <vt:i4>1245271</vt:i4>
      </vt:variant>
      <vt:variant>
        <vt:i4>63</vt:i4>
      </vt:variant>
      <vt:variant>
        <vt:i4>0</vt:i4>
      </vt:variant>
      <vt:variant>
        <vt:i4>5</vt:i4>
      </vt:variant>
      <vt:variant>
        <vt:lpwstr>http://50.56.121.252/neato/index.php</vt:lpwstr>
      </vt:variant>
      <vt:variant>
        <vt:lpwstr/>
      </vt:variant>
      <vt:variant>
        <vt:i4>6488109</vt:i4>
      </vt:variant>
      <vt:variant>
        <vt:i4>60</vt:i4>
      </vt:variant>
      <vt:variant>
        <vt:i4>0</vt:i4>
      </vt:variant>
      <vt:variant>
        <vt:i4>5</vt:i4>
      </vt:variant>
      <vt:variant>
        <vt:lpwstr>http://www.apachefriends.org/en/xampp-windows.html</vt:lpwstr>
      </vt:variant>
      <vt:variant>
        <vt:lpwstr/>
      </vt:variant>
      <vt:variant>
        <vt:i4>6488109</vt:i4>
      </vt:variant>
      <vt:variant>
        <vt:i4>57</vt:i4>
      </vt:variant>
      <vt:variant>
        <vt:i4>0</vt:i4>
      </vt:variant>
      <vt:variant>
        <vt:i4>5</vt:i4>
      </vt:variant>
      <vt:variant>
        <vt:lpwstr>http://www.apachefriends.org/en/xampp-windows.html</vt:lpwstr>
      </vt:variant>
      <vt:variant>
        <vt:lpwstr/>
      </vt:variant>
      <vt:variant>
        <vt:i4>6094940</vt:i4>
      </vt:variant>
      <vt:variant>
        <vt:i4>54</vt:i4>
      </vt:variant>
      <vt:variant>
        <vt:i4>0</vt:i4>
      </vt:variant>
      <vt:variant>
        <vt:i4>5</vt:i4>
      </vt:variant>
      <vt:variant>
        <vt:lpwstr>http://www.ejabberd.im/files/doc/guide.html%23htoc20</vt:lpwstr>
      </vt:variant>
      <vt:variant>
        <vt:lpwstr/>
      </vt:variant>
      <vt:variant>
        <vt:i4>2424876</vt:i4>
      </vt:variant>
      <vt:variant>
        <vt:i4>51</vt:i4>
      </vt:variant>
      <vt:variant>
        <vt:i4>0</vt:i4>
      </vt:variant>
      <vt:variant>
        <vt:i4>5</vt:i4>
      </vt:variant>
      <vt:variant>
        <vt:lpwstr>http://myhostname.com:myport/admin/</vt:lpwstr>
      </vt:variant>
      <vt:variant>
        <vt:lpwstr/>
      </vt:variant>
      <vt:variant>
        <vt:i4>1376333</vt:i4>
      </vt:variant>
      <vt:variant>
        <vt:i4>48</vt:i4>
      </vt:variant>
      <vt:variant>
        <vt:i4>0</vt:i4>
      </vt:variant>
      <vt:variant>
        <vt:i4>5</vt:i4>
      </vt:variant>
      <vt:variant>
        <vt:lpwstr>http://myip:myport/admin/</vt:lpwstr>
      </vt:variant>
      <vt:variant>
        <vt:lpwstr/>
      </vt:variant>
      <vt:variant>
        <vt:i4>5701653</vt:i4>
      </vt:variant>
      <vt:variant>
        <vt:i4>45</vt:i4>
      </vt:variant>
      <vt:variant>
        <vt:i4>0</vt:i4>
      </vt:variant>
      <vt:variant>
        <vt:i4>5</vt:i4>
      </vt:variant>
      <vt:variant>
        <vt:lpwstr>http://myhostname.com/phpmyadmin</vt:lpwstr>
      </vt:variant>
      <vt:variant>
        <vt:lpwstr/>
      </vt:variant>
      <vt:variant>
        <vt:i4>6750324</vt:i4>
      </vt:variant>
      <vt:variant>
        <vt:i4>42</vt:i4>
      </vt:variant>
      <vt:variant>
        <vt:i4>0</vt:i4>
      </vt:variant>
      <vt:variant>
        <vt:i4>5</vt:i4>
      </vt:variant>
      <vt:variant>
        <vt:lpwstr>http://myip/phpmyadmin</vt:lpwstr>
      </vt:variant>
      <vt:variant>
        <vt:lpwstr/>
      </vt:variant>
      <vt:variant>
        <vt:i4>5898257</vt:i4>
      </vt:variant>
      <vt:variant>
        <vt:i4>39</vt:i4>
      </vt:variant>
      <vt:variant>
        <vt:i4>0</vt:i4>
      </vt:variant>
      <vt:variant>
        <vt:i4>5</vt:i4>
      </vt:variant>
      <vt:variant>
        <vt:lpwstr>http://50.56.121.252/test/sample.txt</vt:lpwstr>
      </vt:variant>
      <vt:variant>
        <vt:lpwstr/>
      </vt:variant>
      <vt:variant>
        <vt:i4>2818107</vt:i4>
      </vt:variant>
      <vt:variant>
        <vt:i4>36</vt:i4>
      </vt:variant>
      <vt:variant>
        <vt:i4>0</vt:i4>
      </vt:variant>
      <vt:variant>
        <vt:i4>5</vt:i4>
      </vt:variant>
      <vt:variant>
        <vt:lpwstr>http://neatoroboticswebapp.com/</vt:lpwstr>
      </vt:variant>
      <vt:variant>
        <vt:lpwstr/>
      </vt:variant>
      <vt:variant>
        <vt:i4>0</vt:i4>
      </vt:variant>
      <vt:variant>
        <vt:i4>33</vt:i4>
      </vt:variant>
      <vt:variant>
        <vt:i4>0</vt:i4>
      </vt:variant>
      <vt:variant>
        <vt:i4>5</vt:i4>
      </vt:variant>
      <vt:variant>
        <vt:lpwstr>http://myip/</vt:lpwstr>
      </vt:variant>
      <vt:variant>
        <vt:lpwstr/>
      </vt:variant>
      <vt:variant>
        <vt:i4>8126512</vt:i4>
      </vt:variant>
      <vt:variant>
        <vt:i4>30</vt:i4>
      </vt:variant>
      <vt:variant>
        <vt:i4>0</vt:i4>
      </vt:variant>
      <vt:variant>
        <vt:i4>5</vt:i4>
      </vt:variant>
      <vt:variant>
        <vt:lpwstr>http://www.ejabberd.im/</vt:lpwstr>
      </vt:variant>
      <vt:variant>
        <vt:lpwstr/>
      </vt:variant>
      <vt:variant>
        <vt:i4>3866669</vt:i4>
      </vt:variant>
      <vt:variant>
        <vt:i4>27</vt:i4>
      </vt:variant>
      <vt:variant>
        <vt:i4>0</vt:i4>
      </vt:variant>
      <vt:variant>
        <vt:i4>5</vt:i4>
      </vt:variant>
      <vt:variant>
        <vt:lpwstr>http://www.phpmyadmin.net/</vt:lpwstr>
      </vt:variant>
      <vt:variant>
        <vt:lpwstr/>
      </vt:variant>
      <vt:variant>
        <vt:i4>5701657</vt:i4>
      </vt:variant>
      <vt:variant>
        <vt:i4>24</vt:i4>
      </vt:variant>
      <vt:variant>
        <vt:i4>0</vt:i4>
      </vt:variant>
      <vt:variant>
        <vt:i4>5</vt:i4>
      </vt:variant>
      <vt:variant>
        <vt:lpwstr>http://www.mysql.com/</vt:lpwstr>
      </vt:variant>
      <vt:variant>
        <vt:lpwstr/>
      </vt:variant>
      <vt:variant>
        <vt:i4>3145774</vt:i4>
      </vt:variant>
      <vt:variant>
        <vt:i4>21</vt:i4>
      </vt:variant>
      <vt:variant>
        <vt:i4>0</vt:i4>
      </vt:variant>
      <vt:variant>
        <vt:i4>5</vt:i4>
      </vt:variant>
      <vt:variant>
        <vt:lpwstr>http://www.apache.org/</vt:lpwstr>
      </vt:variant>
      <vt:variant>
        <vt:lpwstr/>
      </vt:variant>
      <vt:variant>
        <vt:i4>3211306</vt:i4>
      </vt:variant>
      <vt:variant>
        <vt:i4>18</vt:i4>
      </vt:variant>
      <vt:variant>
        <vt:i4>0</vt:i4>
      </vt:variant>
      <vt:variant>
        <vt:i4>5</vt:i4>
      </vt:variant>
      <vt:variant>
        <vt:lpwstr>http://php.net/</vt:lpwstr>
      </vt:variant>
      <vt:variant>
        <vt:lpwstr/>
      </vt:variant>
      <vt:variant>
        <vt:i4>589897</vt:i4>
      </vt:variant>
      <vt:variant>
        <vt:i4>15</vt:i4>
      </vt:variant>
      <vt:variant>
        <vt:i4>0</vt:i4>
      </vt:variant>
      <vt:variant>
        <vt:i4>5</vt:i4>
      </vt:variant>
      <vt:variant>
        <vt:lpwstr>http://127.0.0.1/neato/index.php</vt:lpwstr>
      </vt:variant>
      <vt:variant>
        <vt:lpwstr/>
      </vt:variant>
      <vt:variant>
        <vt:i4>4587584</vt:i4>
      </vt:variant>
      <vt:variant>
        <vt:i4>12</vt:i4>
      </vt:variant>
      <vt:variant>
        <vt:i4>0</vt:i4>
      </vt:variant>
      <vt:variant>
        <vt:i4>5</vt:i4>
      </vt:variant>
      <vt:variant>
        <vt:lpwstr>http://localhost/neato/index.php</vt:lpwstr>
      </vt:variant>
      <vt:variant>
        <vt:lpwstr/>
      </vt:variant>
      <vt:variant>
        <vt:i4>131082</vt:i4>
      </vt:variant>
      <vt:variant>
        <vt:i4>9</vt:i4>
      </vt:variant>
      <vt:variant>
        <vt:i4>0</vt:i4>
      </vt:variant>
      <vt:variant>
        <vt:i4>5</vt:i4>
      </vt:variant>
      <vt:variant>
        <vt:lpwstr>http://myhostname/neato/index.php</vt:lpwstr>
      </vt:variant>
      <vt:variant>
        <vt:lpwstr/>
      </vt:variant>
      <vt:variant>
        <vt:i4>1245271</vt:i4>
      </vt:variant>
      <vt:variant>
        <vt:i4>6</vt:i4>
      </vt:variant>
      <vt:variant>
        <vt:i4>0</vt:i4>
      </vt:variant>
      <vt:variant>
        <vt:i4>5</vt:i4>
      </vt:variant>
      <vt:variant>
        <vt:lpwstr>http://50.56.121.252/neato/index.php</vt:lpwstr>
      </vt:variant>
      <vt:variant>
        <vt:lpwstr/>
      </vt:variant>
      <vt:variant>
        <vt:i4>2818051</vt:i4>
      </vt:variant>
      <vt:variant>
        <vt:i4>0</vt:i4>
      </vt:variant>
      <vt:variant>
        <vt:i4>0</vt:i4>
      </vt:variant>
      <vt:variant>
        <vt:i4>5</vt:i4>
      </vt:variant>
      <vt:variant>
        <vt:lpwstr>mailto:raja@rajasoftware.com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Raja Software</dc:creator>
  <cp:lastModifiedBy>Raja Venkataraman</cp:lastModifiedBy>
  <cp:revision>7</cp:revision>
  <dcterms:created xsi:type="dcterms:W3CDTF">2014-08-05T14:56:00Z</dcterms:created>
  <dcterms:modified xsi:type="dcterms:W3CDTF">2014-08-05T15:07:00Z</dcterms:modified>
</cp:coreProperties>
</file>